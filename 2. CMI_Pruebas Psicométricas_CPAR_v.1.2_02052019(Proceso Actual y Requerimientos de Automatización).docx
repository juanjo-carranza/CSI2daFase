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8697E" w14:textId="77777777" w:rsidR="00ED4F71" w:rsidRPr="006071E5" w:rsidRDefault="00620529" w:rsidP="00DD2875">
      <w:pPr>
        <w:pStyle w:val="BodyText1"/>
        <w:rPr>
          <w:lang w:val="es-GT"/>
        </w:rPr>
      </w:pPr>
      <w:r w:rsidRPr="006071E5">
        <w:rPr>
          <w:lang w:val="es-GT"/>
        </w:rPr>
        <w:tab/>
      </w:r>
      <w:r w:rsidRPr="006071E5">
        <w:rPr>
          <w:lang w:val="es-GT"/>
        </w:rPr>
        <w:tab/>
      </w:r>
    </w:p>
    <w:p w14:paraId="7383D020" w14:textId="77777777" w:rsidR="00994F17" w:rsidRPr="006071E5" w:rsidRDefault="00994F17" w:rsidP="00DD2875">
      <w:pPr>
        <w:pStyle w:val="BodyText1"/>
        <w:rPr>
          <w:rFonts w:asciiTheme="majorHAnsi" w:hAnsiTheme="majorHAnsi"/>
          <w:lang w:val="es-GT"/>
        </w:rPr>
      </w:pPr>
    </w:p>
    <w:p w14:paraId="22D45529" w14:textId="77777777" w:rsidR="00994F17" w:rsidRPr="006071E5" w:rsidRDefault="00994F17" w:rsidP="00BE14E2">
      <w:pPr>
        <w:rPr>
          <w:rFonts w:asciiTheme="majorHAnsi" w:hAnsiTheme="majorHAnsi"/>
          <w:lang w:val="es-GT"/>
        </w:rPr>
      </w:pPr>
    </w:p>
    <w:tbl>
      <w:tblPr>
        <w:tblpPr w:leftFromText="141" w:rightFromText="141" w:vertAnchor="page" w:horzAnchor="margin" w:tblpY="3640"/>
        <w:tblW w:w="10207"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607"/>
      </w:tblGrid>
      <w:tr w:rsidR="00347CE7" w:rsidRPr="006071E5" w14:paraId="08A5710B" w14:textId="77777777" w:rsidTr="00094E5D">
        <w:trPr>
          <w:trHeight w:val="288"/>
        </w:trPr>
        <w:tc>
          <w:tcPr>
            <w:tcW w:w="960" w:type="dxa"/>
            <w:tcBorders>
              <w:top w:val="nil"/>
              <w:left w:val="nil"/>
              <w:bottom w:val="nil"/>
              <w:right w:val="nil"/>
            </w:tcBorders>
            <w:shd w:val="clear" w:color="auto" w:fill="auto"/>
            <w:noWrap/>
            <w:vAlign w:val="bottom"/>
            <w:hideMark/>
          </w:tcPr>
          <w:p w14:paraId="46D3D159"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71319CD"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2D1987A"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DD353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F311456"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E5F818" w14:textId="40760A9C"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96B63D1"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27E1447C"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80D10C2" w14:textId="77777777" w:rsidR="00347CE7" w:rsidRPr="006071E5" w:rsidRDefault="00347CE7" w:rsidP="00094E5D">
            <w:pPr>
              <w:spacing w:after="0"/>
              <w:rPr>
                <w:rFonts w:asciiTheme="majorHAnsi" w:hAnsiTheme="majorHAns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8488F6E"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2B36E91"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546283" w14:paraId="6F177701"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4DEE6798" w14:textId="708E0F0F" w:rsidR="00347CE7" w:rsidRPr="006071E5" w:rsidRDefault="00F87D71" w:rsidP="00094E5D">
            <w:pPr>
              <w:spacing w:after="0"/>
              <w:rPr>
                <w:rFonts w:asciiTheme="majorHAnsi" w:hAnsiTheme="majorHAnsi"/>
                <w:b w:val="0"/>
                <w:bCs w:val="0"/>
                <w:color w:val="003856" w:themeColor="accent1" w:themeShade="80"/>
                <w:sz w:val="40"/>
                <w:szCs w:val="40"/>
                <w:lang w:val="es-GT" w:eastAsia="pl-PL"/>
              </w:rPr>
            </w:pPr>
            <w:r w:rsidRPr="006071E5">
              <w:rPr>
                <w:rFonts w:asciiTheme="majorHAnsi" w:hAnsiTheme="majorHAnsi"/>
                <w:color w:val="003856" w:themeColor="accent1" w:themeShade="80"/>
                <w:sz w:val="40"/>
                <w:szCs w:val="40"/>
                <w:lang w:val="es-GT" w:eastAsia="pl-PL"/>
              </w:rPr>
              <w:t>Procesos Actual</w:t>
            </w:r>
            <w:r w:rsidR="009B5852">
              <w:rPr>
                <w:rFonts w:asciiTheme="majorHAnsi" w:hAnsiTheme="majorHAnsi"/>
                <w:color w:val="003856" w:themeColor="accent1" w:themeShade="80"/>
                <w:sz w:val="40"/>
                <w:szCs w:val="40"/>
                <w:lang w:val="es-GT" w:eastAsia="pl-PL"/>
              </w:rPr>
              <w:t>es</w:t>
            </w:r>
            <w:r w:rsidRPr="006071E5">
              <w:rPr>
                <w:rFonts w:asciiTheme="majorHAnsi" w:hAnsiTheme="majorHAnsi"/>
                <w:color w:val="003856" w:themeColor="accent1" w:themeShade="80"/>
                <w:sz w:val="40"/>
                <w:szCs w:val="40"/>
                <w:lang w:val="es-GT" w:eastAsia="pl-PL"/>
              </w:rPr>
              <w:t xml:space="preserve"> </w:t>
            </w:r>
            <w:r w:rsidR="009B5852">
              <w:rPr>
                <w:rFonts w:asciiTheme="majorHAnsi" w:hAnsiTheme="majorHAnsi"/>
                <w:color w:val="003856" w:themeColor="accent1" w:themeShade="80"/>
                <w:sz w:val="40"/>
                <w:szCs w:val="40"/>
                <w:lang w:val="es-GT" w:eastAsia="pl-PL"/>
              </w:rPr>
              <w:t>y</w:t>
            </w:r>
            <w:r w:rsidRPr="006071E5">
              <w:rPr>
                <w:rFonts w:asciiTheme="majorHAnsi" w:hAnsiTheme="majorHAnsi"/>
                <w:color w:val="003856" w:themeColor="accent1" w:themeShade="80"/>
                <w:sz w:val="40"/>
                <w:szCs w:val="40"/>
                <w:lang w:val="es-GT" w:eastAsia="pl-PL"/>
              </w:rPr>
              <w:t xml:space="preserve"> Requerimientos de Automatización</w:t>
            </w:r>
          </w:p>
        </w:tc>
        <w:tc>
          <w:tcPr>
            <w:tcW w:w="960" w:type="dxa"/>
            <w:tcBorders>
              <w:top w:val="nil"/>
              <w:left w:val="nil"/>
              <w:bottom w:val="nil"/>
              <w:right w:val="nil"/>
            </w:tcBorders>
            <w:shd w:val="clear" w:color="auto" w:fill="auto"/>
            <w:noWrap/>
            <w:vAlign w:val="bottom"/>
            <w:hideMark/>
          </w:tcPr>
          <w:p w14:paraId="4E091FB0"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118B3D"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546283" w14:paraId="3018C1D5" w14:textId="77777777" w:rsidTr="00094E5D">
        <w:trPr>
          <w:trHeight w:val="288"/>
        </w:trPr>
        <w:tc>
          <w:tcPr>
            <w:tcW w:w="8640" w:type="dxa"/>
            <w:gridSpan w:val="9"/>
            <w:vMerge/>
            <w:tcBorders>
              <w:top w:val="nil"/>
              <w:left w:val="nil"/>
              <w:bottom w:val="nil"/>
              <w:right w:val="nil"/>
            </w:tcBorders>
            <w:vAlign w:val="center"/>
            <w:hideMark/>
          </w:tcPr>
          <w:p w14:paraId="723D4504" w14:textId="77777777" w:rsidR="00347CE7" w:rsidRPr="006071E5" w:rsidRDefault="00347CE7" w:rsidP="00094E5D">
            <w:pPr>
              <w:spacing w:after="0"/>
              <w:rPr>
                <w:rFonts w:asciiTheme="majorHAnsi" w:hAnsiTheme="majorHAnsi"/>
                <w:b w:val="0"/>
                <w:bCs w:val="0"/>
                <w:color w:val="003856" w:themeColor="accent1" w:themeShade="80"/>
                <w:sz w:val="40"/>
                <w:szCs w:val="40"/>
                <w:lang w:val="es-GT" w:eastAsia="pl-PL"/>
              </w:rPr>
            </w:pPr>
          </w:p>
        </w:tc>
        <w:tc>
          <w:tcPr>
            <w:tcW w:w="960" w:type="dxa"/>
            <w:tcBorders>
              <w:top w:val="nil"/>
              <w:left w:val="nil"/>
              <w:bottom w:val="nil"/>
              <w:right w:val="nil"/>
            </w:tcBorders>
            <w:shd w:val="clear" w:color="auto" w:fill="auto"/>
            <w:noWrap/>
            <w:vAlign w:val="bottom"/>
            <w:hideMark/>
          </w:tcPr>
          <w:p w14:paraId="338D9AC6"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5A775C3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546283" w14:paraId="2E588966" w14:textId="77777777" w:rsidTr="00094E5D">
        <w:trPr>
          <w:trHeight w:val="288"/>
        </w:trPr>
        <w:tc>
          <w:tcPr>
            <w:tcW w:w="960" w:type="dxa"/>
            <w:tcBorders>
              <w:top w:val="nil"/>
              <w:left w:val="nil"/>
              <w:bottom w:val="nil"/>
              <w:right w:val="nil"/>
            </w:tcBorders>
            <w:shd w:val="clear" w:color="auto" w:fill="auto"/>
            <w:noWrap/>
            <w:vAlign w:val="bottom"/>
            <w:hideMark/>
          </w:tcPr>
          <w:p w14:paraId="40D0CFC9" w14:textId="77777777" w:rsidR="00347CE7" w:rsidRPr="006071E5" w:rsidRDefault="00347CE7" w:rsidP="00094E5D">
            <w:pPr>
              <w:spacing w:after="0"/>
              <w:rPr>
                <w:rFonts w:asciiTheme="majorHAnsi" w:hAnsiTheme="majorHAnsi"/>
                <w:color w:val="0070AD" w:themeColor="accent1"/>
                <w:sz w:val="22"/>
                <w:szCs w:val="22"/>
                <w:lang w:val="es-GT" w:eastAsia="pl-PL"/>
              </w:rPr>
            </w:pPr>
          </w:p>
        </w:tc>
        <w:tc>
          <w:tcPr>
            <w:tcW w:w="960" w:type="dxa"/>
            <w:tcBorders>
              <w:top w:val="nil"/>
              <w:left w:val="nil"/>
              <w:bottom w:val="nil"/>
              <w:right w:val="nil"/>
            </w:tcBorders>
            <w:shd w:val="clear" w:color="auto" w:fill="auto"/>
            <w:noWrap/>
            <w:vAlign w:val="bottom"/>
            <w:hideMark/>
          </w:tcPr>
          <w:p w14:paraId="25C02FD5"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8F7C1BD"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3D054D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5A5291A4"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2CAA37DE" w14:textId="036478CB"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92DF9B8"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13D1D8EB"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747B7760" w14:textId="77777777" w:rsidR="00347CE7" w:rsidRPr="006071E5" w:rsidRDefault="00347CE7" w:rsidP="00094E5D">
            <w:pPr>
              <w:spacing w:after="0"/>
              <w:rPr>
                <w:rFonts w:asciiTheme="majorHAnsi" w:hAnsiTheme="majorHAnsi"/>
                <w:color w:val="003856" w:themeColor="accent1" w:themeShade="80"/>
                <w:sz w:val="22"/>
                <w:szCs w:val="22"/>
                <w:lang w:val="es-GT" w:eastAsia="pl-PL"/>
              </w:rPr>
            </w:pPr>
          </w:p>
        </w:tc>
        <w:tc>
          <w:tcPr>
            <w:tcW w:w="960" w:type="dxa"/>
            <w:tcBorders>
              <w:top w:val="nil"/>
              <w:left w:val="nil"/>
              <w:bottom w:val="nil"/>
              <w:right w:val="nil"/>
            </w:tcBorders>
            <w:shd w:val="clear" w:color="auto" w:fill="auto"/>
            <w:noWrap/>
            <w:vAlign w:val="bottom"/>
            <w:hideMark/>
          </w:tcPr>
          <w:p w14:paraId="3F9F8D1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6F3B44B"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7FD75522"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159BD3F7" w14:textId="60009193" w:rsidR="00347CE7" w:rsidRPr="009B5852" w:rsidRDefault="007F1379" w:rsidP="00094E5D">
            <w:pPr>
              <w:spacing w:after="0"/>
              <w:rPr>
                <w:rFonts w:asciiTheme="majorHAnsi" w:hAnsiTheme="majorHAnsi"/>
                <w:bCs w:val="0"/>
                <w:color w:val="003856" w:themeColor="accent1" w:themeShade="80"/>
                <w:sz w:val="36"/>
                <w:szCs w:val="36"/>
                <w:lang w:val="es-GT" w:eastAsia="pl-PL"/>
              </w:rPr>
            </w:pPr>
            <w:r>
              <w:rPr>
                <w:rFonts w:asciiTheme="majorHAnsi" w:hAnsiTheme="majorHAnsi"/>
                <w:color w:val="003856" w:themeColor="accent1" w:themeShade="80"/>
                <w:sz w:val="36"/>
                <w:szCs w:val="36"/>
                <w:lang w:val="es-GT" w:eastAsia="pl-PL"/>
              </w:rPr>
              <w:t xml:space="preserve">Envío de </w:t>
            </w:r>
            <w:r w:rsidR="006A5424">
              <w:rPr>
                <w:rFonts w:asciiTheme="majorHAnsi" w:hAnsiTheme="majorHAnsi"/>
                <w:color w:val="003856" w:themeColor="accent1" w:themeShade="80"/>
                <w:sz w:val="36"/>
                <w:szCs w:val="36"/>
                <w:lang w:val="es-GT" w:eastAsia="pl-PL"/>
              </w:rPr>
              <w:t>Pruebas Psicométricas</w:t>
            </w:r>
          </w:p>
        </w:tc>
        <w:tc>
          <w:tcPr>
            <w:tcW w:w="960" w:type="dxa"/>
            <w:tcBorders>
              <w:top w:val="nil"/>
              <w:left w:val="nil"/>
              <w:bottom w:val="nil"/>
              <w:right w:val="nil"/>
            </w:tcBorders>
            <w:shd w:val="clear" w:color="auto" w:fill="auto"/>
            <w:noWrap/>
            <w:vAlign w:val="bottom"/>
            <w:hideMark/>
          </w:tcPr>
          <w:p w14:paraId="161F7044"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F22A9C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4BC6B18A" w14:textId="77777777" w:rsidTr="00094E5D">
        <w:trPr>
          <w:trHeight w:val="288"/>
        </w:trPr>
        <w:tc>
          <w:tcPr>
            <w:tcW w:w="8640" w:type="dxa"/>
            <w:gridSpan w:val="9"/>
            <w:vMerge/>
            <w:tcBorders>
              <w:top w:val="nil"/>
              <w:left w:val="nil"/>
              <w:bottom w:val="nil"/>
              <w:right w:val="nil"/>
            </w:tcBorders>
            <w:vAlign w:val="center"/>
            <w:hideMark/>
          </w:tcPr>
          <w:p w14:paraId="02E9FB82" w14:textId="77777777" w:rsidR="00347CE7" w:rsidRPr="009B5852"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65624AF8" w14:textId="77777777" w:rsidR="00347CE7" w:rsidRPr="009B5852"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6E2F46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A5424" w14:paraId="690993A8" w14:textId="77777777" w:rsidTr="00094E5D">
        <w:trPr>
          <w:trHeight w:val="288"/>
        </w:trPr>
        <w:tc>
          <w:tcPr>
            <w:tcW w:w="960" w:type="dxa"/>
            <w:tcBorders>
              <w:top w:val="nil"/>
              <w:left w:val="nil"/>
              <w:bottom w:val="nil"/>
              <w:right w:val="nil"/>
            </w:tcBorders>
            <w:shd w:val="clear" w:color="auto" w:fill="auto"/>
            <w:noWrap/>
            <w:vAlign w:val="center"/>
            <w:hideMark/>
          </w:tcPr>
          <w:p w14:paraId="2095D5B9" w14:textId="77777777" w:rsidR="00347CE7" w:rsidRPr="006071E5" w:rsidRDefault="00347CE7" w:rsidP="00094E5D">
            <w:pPr>
              <w:spacing w:after="0"/>
              <w:jc w:val="center"/>
              <w:rPr>
                <w:rFonts w:asciiTheme="majorHAnsi" w:hAnsiTheme="majorHAnsi"/>
                <w:b w:val="0"/>
                <w:bCs w:val="0"/>
                <w:color w:val="0070AD" w:themeColor="accent1"/>
                <w:sz w:val="36"/>
                <w:szCs w:val="36"/>
                <w:lang w:val="es-GT" w:eastAsia="pl-PL"/>
              </w:rPr>
            </w:pPr>
          </w:p>
        </w:tc>
        <w:tc>
          <w:tcPr>
            <w:tcW w:w="960" w:type="dxa"/>
            <w:tcBorders>
              <w:top w:val="nil"/>
              <w:left w:val="nil"/>
              <w:bottom w:val="nil"/>
              <w:right w:val="nil"/>
            </w:tcBorders>
            <w:shd w:val="clear" w:color="auto" w:fill="auto"/>
            <w:noWrap/>
            <w:vAlign w:val="center"/>
            <w:hideMark/>
          </w:tcPr>
          <w:p w14:paraId="2F34E4D6" w14:textId="7DD618F5"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1B3BBC49" w14:textId="77777777" w:rsidR="00347CE7" w:rsidRPr="006071E5" w:rsidRDefault="00347CE7" w:rsidP="00094E5D">
            <w:pPr>
              <w:spacing w:after="0"/>
              <w:jc w:val="center"/>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DB30E7D"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393FC6AC"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5EB59896" w14:textId="7FCFE065"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7ABA61A"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0F103E11"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center"/>
            <w:hideMark/>
          </w:tcPr>
          <w:p w14:paraId="7D29C726" w14:textId="77777777" w:rsidR="00347CE7" w:rsidRPr="006071E5" w:rsidRDefault="00347CE7" w:rsidP="00094E5D">
            <w:pPr>
              <w:spacing w:after="0"/>
              <w:rPr>
                <w:rFonts w:asciiTheme="majorHAnsi" w:hAnsiTheme="majorHAnsi"/>
                <w:b w:val="0"/>
                <w:bCs w:val="0"/>
                <w:color w:val="003856" w:themeColor="accent1" w:themeShade="80"/>
                <w:sz w:val="36"/>
                <w:szCs w:val="36"/>
                <w:lang w:val="es-GT" w:eastAsia="pl-PL"/>
              </w:rPr>
            </w:pPr>
          </w:p>
        </w:tc>
        <w:tc>
          <w:tcPr>
            <w:tcW w:w="960" w:type="dxa"/>
            <w:tcBorders>
              <w:top w:val="nil"/>
              <w:left w:val="nil"/>
              <w:bottom w:val="nil"/>
              <w:right w:val="nil"/>
            </w:tcBorders>
            <w:shd w:val="clear" w:color="auto" w:fill="auto"/>
            <w:noWrap/>
            <w:vAlign w:val="bottom"/>
            <w:hideMark/>
          </w:tcPr>
          <w:p w14:paraId="46C9E6C1"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4AA64DF5"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18F6EB8" w14:textId="77777777" w:rsidTr="00094E5D">
        <w:trPr>
          <w:trHeight w:val="288"/>
        </w:trPr>
        <w:tc>
          <w:tcPr>
            <w:tcW w:w="4800" w:type="dxa"/>
            <w:gridSpan w:val="5"/>
            <w:vMerge w:val="restart"/>
            <w:tcBorders>
              <w:top w:val="nil"/>
              <w:left w:val="nil"/>
              <w:bottom w:val="nil"/>
              <w:right w:val="nil"/>
            </w:tcBorders>
            <w:shd w:val="clear" w:color="auto" w:fill="auto"/>
            <w:noWrap/>
            <w:vAlign w:val="center"/>
            <w:hideMark/>
          </w:tcPr>
          <w:p w14:paraId="2F728433" w14:textId="0548AE3A"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Número de Revisión</w:t>
            </w:r>
            <w:r w:rsidR="00347CE7" w:rsidRPr="009B5852">
              <w:rPr>
                <w:rFonts w:asciiTheme="majorHAnsi" w:hAnsiTheme="majorHAnsi"/>
                <w:color w:val="003856" w:themeColor="accent1" w:themeShade="80"/>
                <w:lang w:val="es-GT" w:eastAsia="pl-PL"/>
              </w:rPr>
              <w:t xml:space="preserve">: </w:t>
            </w:r>
            <w:r w:rsidR="000755FD">
              <w:rPr>
                <w:rFonts w:asciiTheme="majorHAnsi" w:hAnsiTheme="majorHAnsi"/>
                <w:color w:val="003856" w:themeColor="accent1" w:themeShade="80"/>
                <w:lang w:val="es-GT" w:eastAsia="pl-PL"/>
              </w:rPr>
              <w:t>1.</w:t>
            </w:r>
            <w:r w:rsidR="00C73939">
              <w:rPr>
                <w:rFonts w:asciiTheme="majorHAnsi" w:hAnsiTheme="majorHAnsi"/>
                <w:color w:val="003856" w:themeColor="accent1" w:themeShade="80"/>
                <w:lang w:val="es-GT" w:eastAsia="pl-PL"/>
              </w:rPr>
              <w:t>2</w:t>
            </w:r>
          </w:p>
        </w:tc>
        <w:tc>
          <w:tcPr>
            <w:tcW w:w="3840" w:type="dxa"/>
            <w:gridSpan w:val="4"/>
            <w:vMerge w:val="restart"/>
            <w:tcBorders>
              <w:top w:val="nil"/>
              <w:left w:val="nil"/>
              <w:bottom w:val="nil"/>
              <w:right w:val="nil"/>
            </w:tcBorders>
            <w:shd w:val="clear" w:color="auto" w:fill="auto"/>
            <w:noWrap/>
            <w:vAlign w:val="center"/>
            <w:hideMark/>
          </w:tcPr>
          <w:p w14:paraId="57466F25" w14:textId="34CB76CE" w:rsidR="00347CE7" w:rsidRPr="006071E5" w:rsidRDefault="00F87D71" w:rsidP="00094E5D">
            <w:pPr>
              <w:spacing w:after="0"/>
              <w:rPr>
                <w:rFonts w:asciiTheme="majorHAnsi" w:hAnsiTheme="majorHAnsi"/>
                <w:color w:val="003856" w:themeColor="accent1" w:themeShade="80"/>
                <w:lang w:val="es-GT" w:eastAsia="pl-PL"/>
              </w:rPr>
            </w:pPr>
            <w:r w:rsidRPr="006071E5">
              <w:rPr>
                <w:rFonts w:asciiTheme="majorHAnsi" w:hAnsiTheme="majorHAnsi"/>
                <w:color w:val="003856" w:themeColor="accent1" w:themeShade="80"/>
                <w:lang w:val="es-GT" w:eastAsia="pl-PL"/>
              </w:rPr>
              <w:t>Fecha</w:t>
            </w:r>
            <w:r w:rsidR="00347CE7" w:rsidRPr="006071E5">
              <w:rPr>
                <w:rFonts w:asciiTheme="majorHAnsi" w:hAnsiTheme="majorHAnsi"/>
                <w:color w:val="003856" w:themeColor="accent1" w:themeShade="80"/>
                <w:lang w:val="es-GT" w:eastAsia="pl-PL"/>
              </w:rPr>
              <w:t xml:space="preserve">: </w:t>
            </w:r>
            <w:r w:rsidR="006A5424">
              <w:rPr>
                <w:rFonts w:asciiTheme="majorHAnsi" w:hAnsiTheme="majorHAnsi"/>
                <w:color w:val="003856" w:themeColor="accent1" w:themeShade="80"/>
                <w:lang w:val="es-GT" w:eastAsia="pl-PL"/>
              </w:rPr>
              <w:t>0</w:t>
            </w:r>
            <w:r w:rsidR="006C16E4">
              <w:rPr>
                <w:rFonts w:asciiTheme="majorHAnsi" w:hAnsiTheme="majorHAnsi"/>
                <w:color w:val="003856" w:themeColor="accent1" w:themeShade="80"/>
                <w:lang w:val="es-GT" w:eastAsia="pl-PL"/>
              </w:rPr>
              <w:t>2</w:t>
            </w:r>
            <w:r w:rsidR="006A5424">
              <w:rPr>
                <w:rFonts w:asciiTheme="majorHAnsi" w:hAnsiTheme="majorHAnsi"/>
                <w:color w:val="003856" w:themeColor="accent1" w:themeShade="80"/>
                <w:lang w:val="es-GT" w:eastAsia="pl-PL"/>
              </w:rPr>
              <w:t>-</w:t>
            </w:r>
            <w:r w:rsidR="006C16E4">
              <w:rPr>
                <w:rFonts w:asciiTheme="majorHAnsi" w:hAnsiTheme="majorHAnsi"/>
                <w:color w:val="003856" w:themeColor="accent1" w:themeShade="80"/>
                <w:lang w:val="es-GT" w:eastAsia="pl-PL"/>
              </w:rPr>
              <w:t>04</w:t>
            </w:r>
            <w:r w:rsidR="003407E5">
              <w:rPr>
                <w:rFonts w:asciiTheme="majorHAnsi" w:hAnsiTheme="majorHAnsi"/>
                <w:color w:val="003856" w:themeColor="accent1" w:themeShade="80"/>
                <w:lang w:val="es-GT" w:eastAsia="pl-PL"/>
              </w:rPr>
              <w:t>-2019</w:t>
            </w:r>
          </w:p>
        </w:tc>
        <w:tc>
          <w:tcPr>
            <w:tcW w:w="960" w:type="dxa"/>
            <w:tcBorders>
              <w:top w:val="nil"/>
              <w:left w:val="nil"/>
              <w:bottom w:val="nil"/>
              <w:right w:val="nil"/>
            </w:tcBorders>
            <w:shd w:val="clear" w:color="auto" w:fill="auto"/>
            <w:noWrap/>
            <w:vAlign w:val="bottom"/>
            <w:hideMark/>
          </w:tcPr>
          <w:p w14:paraId="4422B762"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02E1F562"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436F967C" w14:textId="77777777" w:rsidTr="00094E5D">
        <w:trPr>
          <w:trHeight w:val="288"/>
        </w:trPr>
        <w:tc>
          <w:tcPr>
            <w:tcW w:w="4800" w:type="dxa"/>
            <w:gridSpan w:val="5"/>
            <w:vMerge/>
            <w:tcBorders>
              <w:top w:val="nil"/>
              <w:left w:val="nil"/>
              <w:bottom w:val="nil"/>
              <w:right w:val="nil"/>
            </w:tcBorders>
            <w:vAlign w:val="center"/>
            <w:hideMark/>
          </w:tcPr>
          <w:p w14:paraId="66975293" w14:textId="77777777" w:rsidR="00347CE7" w:rsidRPr="006071E5" w:rsidRDefault="00347CE7" w:rsidP="00094E5D">
            <w:pPr>
              <w:spacing w:after="0"/>
              <w:rPr>
                <w:rFonts w:asciiTheme="majorHAnsi" w:hAnsiTheme="majorHAnsi"/>
                <w:color w:val="00234B"/>
                <w:lang w:val="es-GT" w:eastAsia="pl-PL"/>
              </w:rPr>
            </w:pPr>
          </w:p>
        </w:tc>
        <w:tc>
          <w:tcPr>
            <w:tcW w:w="3840" w:type="dxa"/>
            <w:gridSpan w:val="4"/>
            <w:vMerge/>
            <w:tcBorders>
              <w:top w:val="nil"/>
              <w:left w:val="nil"/>
              <w:bottom w:val="nil"/>
              <w:right w:val="nil"/>
            </w:tcBorders>
            <w:vAlign w:val="center"/>
            <w:hideMark/>
          </w:tcPr>
          <w:p w14:paraId="5647B80E" w14:textId="77777777" w:rsidR="00347CE7" w:rsidRPr="006071E5" w:rsidRDefault="00347CE7" w:rsidP="00094E5D">
            <w:pPr>
              <w:spacing w:after="0"/>
              <w:rPr>
                <w:rFonts w:asciiTheme="majorHAnsi" w:hAnsiTheme="majorHAnsi"/>
                <w:color w:val="00234B"/>
                <w:lang w:val="es-GT" w:eastAsia="pl-PL"/>
              </w:rPr>
            </w:pPr>
          </w:p>
        </w:tc>
        <w:tc>
          <w:tcPr>
            <w:tcW w:w="960" w:type="dxa"/>
            <w:tcBorders>
              <w:top w:val="nil"/>
              <w:left w:val="nil"/>
              <w:bottom w:val="nil"/>
              <w:right w:val="nil"/>
            </w:tcBorders>
            <w:shd w:val="clear" w:color="auto" w:fill="auto"/>
            <w:noWrap/>
            <w:vAlign w:val="bottom"/>
            <w:hideMark/>
          </w:tcPr>
          <w:p w14:paraId="186CC515"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1FD181DC"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3C21DD58" w14:textId="77777777" w:rsidTr="00094E5D">
        <w:trPr>
          <w:trHeight w:val="288"/>
        </w:trPr>
        <w:tc>
          <w:tcPr>
            <w:tcW w:w="8640" w:type="dxa"/>
            <w:gridSpan w:val="9"/>
            <w:vMerge w:val="restart"/>
            <w:tcBorders>
              <w:top w:val="nil"/>
              <w:left w:val="nil"/>
              <w:bottom w:val="nil"/>
              <w:right w:val="nil"/>
            </w:tcBorders>
            <w:shd w:val="clear" w:color="auto" w:fill="auto"/>
            <w:noWrap/>
            <w:vAlign w:val="center"/>
            <w:hideMark/>
          </w:tcPr>
          <w:p w14:paraId="2AECEA6A" w14:textId="6B61CE80" w:rsidR="00347CE7" w:rsidRPr="006071E5" w:rsidRDefault="00F87D71" w:rsidP="00094E5D">
            <w:pPr>
              <w:spacing w:after="0"/>
              <w:rPr>
                <w:rFonts w:asciiTheme="majorHAnsi" w:hAnsiTheme="majorHAnsi"/>
                <w:b w:val="0"/>
                <w:bCs w:val="0"/>
                <w:color w:val="ED771A"/>
                <w:sz w:val="22"/>
                <w:szCs w:val="22"/>
                <w:lang w:val="es-GT" w:eastAsia="pl-PL"/>
              </w:rPr>
            </w:pPr>
            <w:r w:rsidRPr="009B5852">
              <w:rPr>
                <w:rFonts w:asciiTheme="majorHAnsi" w:hAnsiTheme="majorHAnsi"/>
                <w:color w:val="FF304C" w:themeColor="accent4"/>
                <w:sz w:val="22"/>
                <w:szCs w:val="22"/>
                <w:lang w:val="es-GT" w:eastAsia="pl-PL"/>
              </w:rPr>
              <w:t xml:space="preserve">BORRADOR </w:t>
            </w:r>
          </w:p>
        </w:tc>
        <w:tc>
          <w:tcPr>
            <w:tcW w:w="960" w:type="dxa"/>
            <w:tcBorders>
              <w:top w:val="nil"/>
              <w:left w:val="nil"/>
              <w:bottom w:val="nil"/>
              <w:right w:val="nil"/>
            </w:tcBorders>
            <w:shd w:val="clear" w:color="auto" w:fill="auto"/>
            <w:noWrap/>
            <w:vAlign w:val="bottom"/>
            <w:hideMark/>
          </w:tcPr>
          <w:p w14:paraId="5DE9B667" w14:textId="77777777" w:rsidR="00347CE7" w:rsidRPr="006071E5" w:rsidRDefault="00347CE7" w:rsidP="00094E5D">
            <w:pPr>
              <w:spacing w:after="0"/>
              <w:rPr>
                <w:rFonts w:asciiTheme="majorHAnsi" w:hAnsiTheme="majorHAnsi"/>
                <w:color w:val="00234B"/>
                <w:sz w:val="22"/>
                <w:szCs w:val="22"/>
                <w:lang w:val="es-GT" w:eastAsia="pl-PL"/>
              </w:rPr>
            </w:pPr>
          </w:p>
        </w:tc>
        <w:tc>
          <w:tcPr>
            <w:tcW w:w="607" w:type="dxa"/>
            <w:tcBorders>
              <w:top w:val="nil"/>
              <w:left w:val="nil"/>
              <w:bottom w:val="nil"/>
              <w:right w:val="nil"/>
            </w:tcBorders>
          </w:tcPr>
          <w:p w14:paraId="6A077BB6" w14:textId="77777777" w:rsidR="00347CE7" w:rsidRPr="006071E5" w:rsidRDefault="00347CE7" w:rsidP="00094E5D">
            <w:pPr>
              <w:spacing w:after="0"/>
              <w:rPr>
                <w:rFonts w:asciiTheme="majorHAnsi" w:hAnsiTheme="majorHAnsi"/>
                <w:color w:val="00234B"/>
                <w:sz w:val="22"/>
                <w:szCs w:val="22"/>
                <w:lang w:val="es-GT" w:eastAsia="pl-PL"/>
              </w:rPr>
            </w:pPr>
          </w:p>
        </w:tc>
      </w:tr>
      <w:tr w:rsidR="00347CE7" w:rsidRPr="006071E5" w14:paraId="1BF73E70" w14:textId="77777777" w:rsidTr="00094E5D">
        <w:trPr>
          <w:trHeight w:val="288"/>
        </w:trPr>
        <w:tc>
          <w:tcPr>
            <w:tcW w:w="8640" w:type="dxa"/>
            <w:gridSpan w:val="9"/>
            <w:vMerge/>
            <w:tcBorders>
              <w:top w:val="nil"/>
              <w:left w:val="nil"/>
              <w:bottom w:val="nil"/>
              <w:right w:val="nil"/>
            </w:tcBorders>
            <w:vAlign w:val="center"/>
            <w:hideMark/>
          </w:tcPr>
          <w:p w14:paraId="7A3545D8" w14:textId="77777777" w:rsidR="00347CE7" w:rsidRPr="006071E5" w:rsidRDefault="00347CE7" w:rsidP="00094E5D">
            <w:pPr>
              <w:spacing w:after="0"/>
              <w:rPr>
                <w:b w:val="0"/>
                <w:bCs w:val="0"/>
                <w:color w:val="ED771A"/>
                <w:sz w:val="22"/>
                <w:szCs w:val="22"/>
                <w:lang w:val="es-GT" w:eastAsia="pl-PL"/>
              </w:rPr>
            </w:pPr>
          </w:p>
        </w:tc>
        <w:tc>
          <w:tcPr>
            <w:tcW w:w="960" w:type="dxa"/>
            <w:tcBorders>
              <w:top w:val="nil"/>
              <w:left w:val="nil"/>
              <w:bottom w:val="nil"/>
              <w:right w:val="nil"/>
            </w:tcBorders>
            <w:shd w:val="clear" w:color="auto" w:fill="auto"/>
            <w:noWrap/>
            <w:vAlign w:val="bottom"/>
            <w:hideMark/>
          </w:tcPr>
          <w:p w14:paraId="68C5573E"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75B0D563" w14:textId="77777777" w:rsidR="00347CE7" w:rsidRPr="006071E5" w:rsidRDefault="00347CE7" w:rsidP="00094E5D">
            <w:pPr>
              <w:spacing w:after="0"/>
              <w:rPr>
                <w:rFonts w:ascii="Calibri" w:hAnsi="Calibri"/>
                <w:color w:val="00234B"/>
                <w:sz w:val="22"/>
                <w:szCs w:val="22"/>
                <w:lang w:val="es-GT" w:eastAsia="pl-PL"/>
              </w:rPr>
            </w:pPr>
          </w:p>
        </w:tc>
      </w:tr>
      <w:tr w:rsidR="00347CE7" w:rsidRPr="006071E5" w14:paraId="077952CE" w14:textId="77777777" w:rsidTr="00094E5D">
        <w:trPr>
          <w:trHeight w:val="288"/>
        </w:trPr>
        <w:tc>
          <w:tcPr>
            <w:tcW w:w="960" w:type="dxa"/>
            <w:tcBorders>
              <w:top w:val="nil"/>
              <w:left w:val="nil"/>
              <w:bottom w:val="nil"/>
              <w:right w:val="nil"/>
            </w:tcBorders>
            <w:shd w:val="clear" w:color="auto" w:fill="auto"/>
            <w:noWrap/>
            <w:vAlign w:val="bottom"/>
            <w:hideMark/>
          </w:tcPr>
          <w:p w14:paraId="772311BF"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176CBC0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41764B42"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72320056"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43C986" w14:textId="2F0807D6"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5A96CAE8"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65F30D15"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849D790"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03DF8F99" w14:textId="77777777" w:rsidR="00347CE7" w:rsidRPr="006071E5" w:rsidRDefault="00347CE7" w:rsidP="00094E5D">
            <w:pPr>
              <w:spacing w:after="0"/>
              <w:rPr>
                <w:rFonts w:ascii="Calibri" w:hAnsi="Calibri"/>
                <w:color w:val="00234B"/>
                <w:sz w:val="22"/>
                <w:szCs w:val="22"/>
                <w:lang w:val="es-GT" w:eastAsia="pl-PL"/>
              </w:rPr>
            </w:pPr>
          </w:p>
        </w:tc>
        <w:tc>
          <w:tcPr>
            <w:tcW w:w="960" w:type="dxa"/>
            <w:tcBorders>
              <w:top w:val="nil"/>
              <w:left w:val="nil"/>
              <w:bottom w:val="nil"/>
              <w:right w:val="nil"/>
            </w:tcBorders>
            <w:shd w:val="clear" w:color="auto" w:fill="auto"/>
            <w:noWrap/>
            <w:vAlign w:val="bottom"/>
            <w:hideMark/>
          </w:tcPr>
          <w:p w14:paraId="3294A3B8" w14:textId="77777777" w:rsidR="00347CE7" w:rsidRPr="006071E5" w:rsidRDefault="00347CE7" w:rsidP="00094E5D">
            <w:pPr>
              <w:spacing w:after="0"/>
              <w:rPr>
                <w:rFonts w:ascii="Calibri" w:hAnsi="Calibri"/>
                <w:color w:val="00234B"/>
                <w:sz w:val="22"/>
                <w:szCs w:val="22"/>
                <w:lang w:val="es-GT" w:eastAsia="pl-PL"/>
              </w:rPr>
            </w:pPr>
          </w:p>
        </w:tc>
        <w:tc>
          <w:tcPr>
            <w:tcW w:w="607" w:type="dxa"/>
            <w:tcBorders>
              <w:top w:val="nil"/>
              <w:left w:val="nil"/>
              <w:bottom w:val="nil"/>
              <w:right w:val="nil"/>
            </w:tcBorders>
          </w:tcPr>
          <w:p w14:paraId="0B599A18" w14:textId="77777777" w:rsidR="00347CE7" w:rsidRPr="006071E5" w:rsidRDefault="00347CE7" w:rsidP="00094E5D">
            <w:pPr>
              <w:spacing w:after="0"/>
              <w:rPr>
                <w:rFonts w:ascii="Calibri" w:hAnsi="Calibri"/>
                <w:color w:val="00234B"/>
                <w:sz w:val="22"/>
                <w:szCs w:val="22"/>
                <w:lang w:val="es-GT" w:eastAsia="pl-PL"/>
              </w:rPr>
            </w:pPr>
          </w:p>
        </w:tc>
      </w:tr>
    </w:tbl>
    <w:p w14:paraId="546A5245" w14:textId="1585E052" w:rsidR="00994F17" w:rsidRPr="006071E5" w:rsidRDefault="00994F17" w:rsidP="00BE14E2">
      <w:pPr>
        <w:rPr>
          <w:lang w:val="es-GT"/>
        </w:rPr>
      </w:pPr>
    </w:p>
    <w:p w14:paraId="0DE30C11" w14:textId="00689E6E" w:rsidR="00994F17" w:rsidRPr="006071E5" w:rsidRDefault="00994F17" w:rsidP="00BE14E2">
      <w:pPr>
        <w:rPr>
          <w:lang w:val="es-GT"/>
        </w:rPr>
      </w:pPr>
    </w:p>
    <w:p w14:paraId="5A52AA56" w14:textId="77777777" w:rsidR="00994F17" w:rsidRPr="006071E5" w:rsidRDefault="00994F17" w:rsidP="00BE14E2">
      <w:pPr>
        <w:rPr>
          <w:lang w:val="es-GT"/>
        </w:rPr>
      </w:pPr>
    </w:p>
    <w:p w14:paraId="305D8DFE" w14:textId="77777777" w:rsidR="00994F17" w:rsidRPr="006071E5" w:rsidRDefault="00994F17" w:rsidP="00BE14E2">
      <w:pPr>
        <w:rPr>
          <w:lang w:val="es-GT"/>
        </w:rPr>
      </w:pPr>
    </w:p>
    <w:p w14:paraId="101D2091" w14:textId="77777777" w:rsidR="00994F17" w:rsidRPr="006071E5" w:rsidRDefault="00620529" w:rsidP="00BE14E2">
      <w:pPr>
        <w:rPr>
          <w:lang w:val="es-GT"/>
        </w:rPr>
      </w:pPr>
      <w:r w:rsidRPr="006071E5">
        <w:rPr>
          <w:lang w:val="es-GT"/>
        </w:rPr>
        <w:tab/>
      </w:r>
      <w:r w:rsidRPr="006071E5">
        <w:rPr>
          <w:lang w:val="es-GT"/>
        </w:rPr>
        <w:tab/>
      </w:r>
    </w:p>
    <w:p w14:paraId="4877259B" w14:textId="77777777" w:rsidR="00994F17" w:rsidRPr="006071E5" w:rsidRDefault="00994F17" w:rsidP="00BE14E2">
      <w:pPr>
        <w:rPr>
          <w:lang w:val="es-GT"/>
        </w:rPr>
      </w:pPr>
    </w:p>
    <w:p w14:paraId="1DEA775D" w14:textId="32E19306" w:rsidR="00994F17" w:rsidRPr="006071E5" w:rsidRDefault="00994F17" w:rsidP="00BE14E2">
      <w:pPr>
        <w:rPr>
          <w:lang w:val="es-GT"/>
        </w:rPr>
      </w:pPr>
    </w:p>
    <w:p w14:paraId="46F1EC46" w14:textId="77777777" w:rsidR="00994F17" w:rsidRPr="006071E5" w:rsidRDefault="009B6C22" w:rsidP="009B6C22">
      <w:pPr>
        <w:tabs>
          <w:tab w:val="left" w:pos="3667"/>
        </w:tabs>
        <w:rPr>
          <w:lang w:val="es-GT"/>
        </w:rPr>
      </w:pPr>
      <w:r w:rsidRPr="006071E5">
        <w:rPr>
          <w:lang w:val="es-GT"/>
        </w:rPr>
        <w:tab/>
      </w:r>
    </w:p>
    <w:p w14:paraId="4A0209D4" w14:textId="77777777" w:rsidR="00994F17" w:rsidRPr="006071E5" w:rsidRDefault="00994F17" w:rsidP="00BE14E2">
      <w:pPr>
        <w:rPr>
          <w:lang w:val="es-GT"/>
        </w:rPr>
      </w:pPr>
    </w:p>
    <w:p w14:paraId="4B3FE008" w14:textId="77777777" w:rsidR="00994F17" w:rsidRPr="006071E5" w:rsidRDefault="00994F17" w:rsidP="00CC0C09">
      <w:pPr>
        <w:jc w:val="center"/>
        <w:rPr>
          <w:lang w:val="es-GT"/>
        </w:rPr>
      </w:pPr>
    </w:p>
    <w:p w14:paraId="6C8280D3" w14:textId="77777777" w:rsidR="00994F17" w:rsidRPr="006071E5" w:rsidRDefault="00994F17" w:rsidP="00BE14E2">
      <w:pPr>
        <w:rPr>
          <w:lang w:val="es-GT"/>
        </w:rPr>
      </w:pPr>
    </w:p>
    <w:p w14:paraId="65950A66" w14:textId="7A2B134C" w:rsidR="00994F17" w:rsidRDefault="00994F17" w:rsidP="00BE14E2">
      <w:pPr>
        <w:rPr>
          <w:lang w:val="es-GT"/>
        </w:rPr>
      </w:pPr>
    </w:p>
    <w:p w14:paraId="6190335B" w14:textId="740F27DC" w:rsidR="0095444F" w:rsidRDefault="0095444F" w:rsidP="00BE14E2">
      <w:pPr>
        <w:rPr>
          <w:lang w:val="es-GT"/>
        </w:rPr>
      </w:pPr>
    </w:p>
    <w:p w14:paraId="04792227" w14:textId="77777777" w:rsidR="0095444F" w:rsidRPr="006071E5" w:rsidRDefault="0095444F" w:rsidP="00BE14E2">
      <w:pPr>
        <w:rPr>
          <w:lang w:val="es-GT"/>
        </w:rPr>
      </w:pPr>
    </w:p>
    <w:p w14:paraId="21BCCCB0" w14:textId="487708FA" w:rsidR="00994F17" w:rsidRDefault="00994F17" w:rsidP="00BE14E2">
      <w:pPr>
        <w:rPr>
          <w:lang w:val="es-GT"/>
        </w:rPr>
      </w:pPr>
    </w:p>
    <w:p w14:paraId="19A02DDF" w14:textId="7B793B16" w:rsidR="00315E70" w:rsidRDefault="00315E70" w:rsidP="00BE14E2">
      <w:pPr>
        <w:rPr>
          <w:lang w:val="es-GT"/>
        </w:rPr>
      </w:pPr>
    </w:p>
    <w:p w14:paraId="309ADCC0" w14:textId="77777777" w:rsidR="0095444F" w:rsidRPr="00987259" w:rsidRDefault="0095444F" w:rsidP="0095444F">
      <w:pPr>
        <w:pStyle w:val="TableofContents"/>
        <w:spacing w:after="0"/>
        <w:rPr>
          <w:sz w:val="28"/>
          <w:lang w:val="es-GT"/>
        </w:rPr>
      </w:pPr>
      <w:r w:rsidRPr="00987259">
        <w:rPr>
          <w:sz w:val="28"/>
          <w:lang w:val="es-GT"/>
        </w:rPr>
        <w:lastRenderedPageBreak/>
        <w:t>Tabla de Contenidos</w:t>
      </w:r>
    </w:p>
    <w:sdt>
      <w:sdtPr>
        <w:rPr>
          <w:rFonts w:ascii="Arial" w:eastAsia="Times New Roman" w:hAnsi="Arial" w:cstheme="majorHAnsi"/>
          <w:b w:val="0"/>
          <w:bCs w:val="0"/>
          <w:color w:val="auto"/>
          <w:sz w:val="18"/>
          <w:szCs w:val="24"/>
          <w:lang w:val="es-GT"/>
        </w:rPr>
        <w:id w:val="-1699616132"/>
        <w:docPartObj>
          <w:docPartGallery w:val="Table of Contents"/>
          <w:docPartUnique/>
        </w:docPartObj>
      </w:sdtPr>
      <w:sdtEndPr>
        <w:rPr>
          <w:rFonts w:ascii="Verdana" w:eastAsia="Arial" w:hAnsi="Verdana"/>
          <w:b/>
          <w:bCs/>
          <w:noProof/>
          <w:color w:val="000000" w:themeColor="text1"/>
          <w:sz w:val="22"/>
        </w:rPr>
      </w:sdtEndPr>
      <w:sdtContent>
        <w:p w14:paraId="4013745D" w14:textId="13BE93A4" w:rsidR="0095444F" w:rsidRPr="00987259" w:rsidRDefault="0095444F" w:rsidP="0095444F">
          <w:pPr>
            <w:pStyle w:val="TOCHeading"/>
            <w:rPr>
              <w:sz w:val="4"/>
              <w:lang w:val="es-GT"/>
            </w:rPr>
          </w:pPr>
        </w:p>
        <w:p w14:paraId="76CE3859" w14:textId="66966CE5" w:rsidR="000B4162" w:rsidRPr="00987259" w:rsidRDefault="0095444F">
          <w:pPr>
            <w:pStyle w:val="TOC1"/>
            <w:rPr>
              <w:rFonts w:eastAsiaTheme="minorEastAsia" w:cstheme="minorBidi"/>
              <w:color w:val="auto"/>
              <w:lang w:val="en-US"/>
            </w:rPr>
          </w:pPr>
          <w:r w:rsidRPr="00987259">
            <w:rPr>
              <w:rFonts w:asciiTheme="majorHAnsi" w:hAnsiTheme="majorHAnsi" w:cstheme="majorHAnsi"/>
              <w:color w:val="000000" w:themeColor="text1"/>
              <w:sz w:val="22"/>
              <w:szCs w:val="20"/>
              <w:lang w:val="es-GT"/>
            </w:rPr>
            <w:fldChar w:fldCharType="begin"/>
          </w:r>
          <w:r w:rsidRPr="00987259">
            <w:rPr>
              <w:rFonts w:asciiTheme="majorHAnsi" w:hAnsiTheme="majorHAnsi" w:cstheme="majorHAnsi"/>
              <w:sz w:val="18"/>
              <w:lang w:val="es-GT"/>
            </w:rPr>
            <w:instrText xml:space="preserve"> TOC \o "1-3" \h \z \u </w:instrText>
          </w:r>
          <w:r w:rsidRPr="00987259">
            <w:rPr>
              <w:rFonts w:asciiTheme="majorHAnsi" w:hAnsiTheme="majorHAnsi" w:cstheme="majorHAnsi"/>
              <w:color w:val="000000" w:themeColor="text1"/>
              <w:sz w:val="22"/>
              <w:szCs w:val="20"/>
              <w:lang w:val="es-GT"/>
            </w:rPr>
            <w:fldChar w:fldCharType="separate"/>
          </w:r>
          <w:hyperlink w:anchor="_Toc536735918" w:history="1">
            <w:r w:rsidR="000B4162" w:rsidRPr="00987259">
              <w:rPr>
                <w:rStyle w:val="Hyperlink"/>
                <w:sz w:val="18"/>
                <w:lang w:val="es-GT"/>
              </w:rPr>
              <w:t>Historial de Revisión de Documento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_Toc536735918 \h </w:instrText>
            </w:r>
            <w:r w:rsidR="000B4162" w:rsidRPr="00987259">
              <w:rPr>
                <w:webHidden/>
                <w:sz w:val="18"/>
              </w:rPr>
            </w:r>
            <w:r w:rsidR="000B4162" w:rsidRPr="00987259">
              <w:rPr>
                <w:webHidden/>
                <w:sz w:val="18"/>
              </w:rPr>
              <w:fldChar w:fldCharType="separate"/>
            </w:r>
            <w:r w:rsidR="000B4162" w:rsidRPr="00987259">
              <w:rPr>
                <w:webHidden/>
                <w:sz w:val="18"/>
              </w:rPr>
              <w:t>3</w:t>
            </w:r>
            <w:r w:rsidR="000B4162" w:rsidRPr="00987259">
              <w:rPr>
                <w:webHidden/>
                <w:sz w:val="18"/>
              </w:rPr>
              <w:fldChar w:fldCharType="end"/>
            </w:r>
          </w:hyperlink>
        </w:p>
        <w:p w14:paraId="6054B042" w14:textId="05F4F6FA" w:rsidR="000B4162" w:rsidRPr="00987259" w:rsidRDefault="002673E9">
          <w:pPr>
            <w:pStyle w:val="TOC1"/>
            <w:rPr>
              <w:rFonts w:eastAsiaTheme="minorEastAsia" w:cstheme="minorBidi"/>
              <w:color w:val="auto"/>
              <w:lang w:val="en-US"/>
            </w:rPr>
          </w:pPr>
          <w:hyperlink w:anchor="_Toc536735919" w:history="1">
            <w:r w:rsidR="000B4162" w:rsidRPr="00987259">
              <w:rPr>
                <w:rStyle w:val="Hyperlink"/>
                <w:sz w:val="18"/>
                <w:lang w:val="es-GT"/>
              </w:rPr>
              <w:t>Vista General del Proceso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_Toc536735919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2BFAAC9E" w14:textId="0415B657" w:rsidR="000B4162" w:rsidRPr="00987259" w:rsidRDefault="002673E9">
          <w:pPr>
            <w:pStyle w:val="TOC2"/>
            <w:rPr>
              <w:rFonts w:asciiTheme="minorHAnsi" w:eastAsiaTheme="minorEastAsia" w:hAnsiTheme="minorHAnsi" w:cstheme="minorBidi"/>
              <w:color w:val="auto"/>
              <w:lang w:val="en-US"/>
            </w:rPr>
          </w:pPr>
          <w:hyperlink w:anchor="_Toc536735920" w:history="1">
            <w:r w:rsidR="000B4162" w:rsidRPr="00987259">
              <w:rPr>
                <w:rStyle w:val="Hyperlink"/>
                <w:sz w:val="18"/>
                <w:lang w:val="es-GT"/>
              </w:rPr>
              <w:t>Propósito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_Toc536735920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ABCFEAB" w14:textId="2EBD693F" w:rsidR="000B4162" w:rsidRPr="00987259" w:rsidRDefault="002673E9">
          <w:pPr>
            <w:pStyle w:val="TOC2"/>
            <w:rPr>
              <w:rFonts w:asciiTheme="minorHAnsi" w:eastAsiaTheme="minorEastAsia" w:hAnsiTheme="minorHAnsi" w:cstheme="minorBidi"/>
              <w:color w:val="auto"/>
              <w:lang w:val="en-US"/>
            </w:rPr>
          </w:pPr>
          <w:hyperlink w:anchor="_Toc536735921" w:history="1">
            <w:r w:rsidR="000B4162" w:rsidRPr="00987259">
              <w:rPr>
                <w:rStyle w:val="Hyperlink"/>
                <w:sz w:val="18"/>
                <w:lang w:val="es-GT"/>
              </w:rPr>
              <w:t>Descripción del Proceso a Alto Nivel y Objetivo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_Toc536735921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4F82B4B8" w14:textId="47111981" w:rsidR="000B4162" w:rsidRPr="00987259" w:rsidRDefault="002673E9">
          <w:pPr>
            <w:pStyle w:val="TOC2"/>
            <w:rPr>
              <w:rFonts w:asciiTheme="minorHAnsi" w:eastAsiaTheme="minorEastAsia" w:hAnsiTheme="minorHAnsi" w:cstheme="minorBidi"/>
              <w:color w:val="auto"/>
              <w:lang w:val="en-US"/>
            </w:rPr>
          </w:pPr>
          <w:hyperlink w:anchor="_Toc536735922" w:history="1">
            <w:r w:rsidR="000B4162" w:rsidRPr="00987259">
              <w:rPr>
                <w:rStyle w:val="Hyperlink"/>
                <w:sz w:val="18"/>
                <w:lang w:val="es-GT"/>
              </w:rPr>
              <w:t>Tiempos del Proceso y Plazo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_Toc536735922 \h </w:instrText>
            </w:r>
            <w:r w:rsidR="000B4162" w:rsidRPr="00987259">
              <w:rPr>
                <w:webHidden/>
                <w:sz w:val="18"/>
              </w:rPr>
            </w:r>
            <w:r w:rsidR="000B4162" w:rsidRPr="00987259">
              <w:rPr>
                <w:webHidden/>
                <w:sz w:val="18"/>
              </w:rPr>
              <w:fldChar w:fldCharType="separate"/>
            </w:r>
            <w:r w:rsidR="000B4162" w:rsidRPr="00987259">
              <w:rPr>
                <w:webHidden/>
                <w:sz w:val="18"/>
              </w:rPr>
              <w:t>4</w:t>
            </w:r>
            <w:r w:rsidR="000B4162" w:rsidRPr="00987259">
              <w:rPr>
                <w:webHidden/>
                <w:sz w:val="18"/>
              </w:rPr>
              <w:fldChar w:fldCharType="end"/>
            </w:r>
          </w:hyperlink>
        </w:p>
        <w:p w14:paraId="645BE570" w14:textId="23F6153F" w:rsidR="000B4162" w:rsidRPr="00987259" w:rsidRDefault="002673E9">
          <w:pPr>
            <w:pStyle w:val="TOC2"/>
            <w:rPr>
              <w:rFonts w:asciiTheme="minorHAnsi" w:eastAsiaTheme="minorEastAsia" w:hAnsiTheme="minorHAnsi" w:cstheme="minorBidi"/>
              <w:color w:val="auto"/>
              <w:lang w:val="en-US"/>
            </w:rPr>
          </w:pPr>
          <w:hyperlink w:anchor="_Toc536735923" w:history="1">
            <w:r w:rsidR="000B4162" w:rsidRPr="00987259">
              <w:rPr>
                <w:rStyle w:val="Hyperlink"/>
                <w:sz w:val="18"/>
                <w:lang w:val="es-GT"/>
              </w:rPr>
              <w:t>Riesgos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_Toc536735923 \h </w:instrText>
            </w:r>
            <w:r w:rsidR="000B4162" w:rsidRPr="00987259">
              <w:rPr>
                <w:webHidden/>
                <w:sz w:val="18"/>
              </w:rPr>
            </w:r>
            <w:r w:rsidR="000B4162" w:rsidRPr="00987259">
              <w:rPr>
                <w:webHidden/>
                <w:sz w:val="18"/>
              </w:rPr>
              <w:fldChar w:fldCharType="separate"/>
            </w:r>
            <w:r w:rsidR="000B4162" w:rsidRPr="00987259">
              <w:rPr>
                <w:webHidden/>
                <w:sz w:val="18"/>
              </w:rPr>
              <w:t>5</w:t>
            </w:r>
            <w:r w:rsidR="000B4162" w:rsidRPr="00987259">
              <w:rPr>
                <w:webHidden/>
                <w:sz w:val="18"/>
              </w:rPr>
              <w:fldChar w:fldCharType="end"/>
            </w:r>
          </w:hyperlink>
        </w:p>
        <w:p w14:paraId="347DD76C" w14:textId="2B8414B1" w:rsidR="000B4162" w:rsidRPr="00987259" w:rsidRDefault="002673E9">
          <w:pPr>
            <w:pStyle w:val="TOC1"/>
            <w:rPr>
              <w:rFonts w:eastAsiaTheme="minorEastAsia" w:cstheme="minorBidi"/>
              <w:color w:val="auto"/>
              <w:lang w:val="en-US"/>
            </w:rPr>
          </w:pPr>
          <w:hyperlink w:anchor="_Toc536735924" w:history="1">
            <w:r w:rsidR="000B4162" w:rsidRPr="00987259">
              <w:rPr>
                <w:rStyle w:val="Hyperlink"/>
                <w:sz w:val="18"/>
                <w:lang w:val="es-GT"/>
              </w:rPr>
              <w:t>Requerimientos del Proceso de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_Toc536735924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ABE2CFD" w14:textId="0F915630" w:rsidR="000B4162" w:rsidRPr="00987259" w:rsidRDefault="002673E9">
          <w:pPr>
            <w:pStyle w:val="TOC2"/>
            <w:rPr>
              <w:rFonts w:asciiTheme="minorHAnsi" w:eastAsiaTheme="minorEastAsia" w:hAnsiTheme="minorHAnsi" w:cstheme="minorBidi"/>
              <w:color w:val="auto"/>
              <w:lang w:val="en-US"/>
            </w:rPr>
          </w:pPr>
          <w:hyperlink w:anchor="_Toc536735925" w:history="1">
            <w:r w:rsidR="000B4162" w:rsidRPr="00987259">
              <w:rPr>
                <w:rStyle w:val="Hyperlink"/>
                <w:sz w:val="18"/>
                <w:lang w:val="es-GT"/>
              </w:rPr>
              <w:t>Requerimientos Generales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_Toc536735925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4CD0CF2F" w14:textId="6C6512A5" w:rsidR="000B4162" w:rsidRPr="00987259" w:rsidRDefault="002673E9">
          <w:pPr>
            <w:pStyle w:val="TOC2"/>
            <w:rPr>
              <w:rFonts w:asciiTheme="minorHAnsi" w:eastAsiaTheme="minorEastAsia" w:hAnsiTheme="minorHAnsi" w:cstheme="minorBidi"/>
              <w:color w:val="auto"/>
              <w:lang w:val="en-US"/>
            </w:rPr>
          </w:pPr>
          <w:hyperlink w:anchor="_Toc536735926" w:history="1">
            <w:r w:rsidR="000B4162" w:rsidRPr="00987259">
              <w:rPr>
                <w:rStyle w:val="Hyperlink"/>
                <w:sz w:val="18"/>
                <w:lang w:val="es-GT"/>
              </w:rPr>
              <w:t>Esfuerzo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_Toc536735926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01A91FC9" w14:textId="5A4B179A" w:rsidR="000B4162" w:rsidRPr="00987259" w:rsidRDefault="002673E9">
          <w:pPr>
            <w:pStyle w:val="TOC2"/>
            <w:rPr>
              <w:rFonts w:asciiTheme="minorHAnsi" w:eastAsiaTheme="minorEastAsia" w:hAnsiTheme="minorHAnsi" w:cstheme="minorBidi"/>
              <w:color w:val="auto"/>
              <w:lang w:val="en-US"/>
            </w:rPr>
          </w:pPr>
          <w:hyperlink w:anchor="_Toc536735927" w:history="1">
            <w:r w:rsidR="000B4162" w:rsidRPr="00987259">
              <w:rPr>
                <w:rStyle w:val="Hyperlink"/>
                <w:sz w:val="18"/>
                <w:lang w:val="es-GT"/>
              </w:rPr>
              <w:t>Entradas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_Toc536735927 \h </w:instrText>
            </w:r>
            <w:r w:rsidR="000B4162" w:rsidRPr="00987259">
              <w:rPr>
                <w:webHidden/>
                <w:sz w:val="18"/>
              </w:rPr>
            </w:r>
            <w:r w:rsidR="000B4162" w:rsidRPr="00987259">
              <w:rPr>
                <w:webHidden/>
                <w:sz w:val="18"/>
              </w:rPr>
              <w:fldChar w:fldCharType="separate"/>
            </w:r>
            <w:r w:rsidR="000B4162" w:rsidRPr="00987259">
              <w:rPr>
                <w:webHidden/>
                <w:sz w:val="18"/>
              </w:rPr>
              <w:t>6</w:t>
            </w:r>
            <w:r w:rsidR="000B4162" w:rsidRPr="00987259">
              <w:rPr>
                <w:webHidden/>
                <w:sz w:val="18"/>
              </w:rPr>
              <w:fldChar w:fldCharType="end"/>
            </w:r>
          </w:hyperlink>
        </w:p>
        <w:p w14:paraId="5035101A" w14:textId="37F6E834" w:rsidR="000B4162" w:rsidRPr="00987259" w:rsidRDefault="002673E9">
          <w:pPr>
            <w:pStyle w:val="TOC2"/>
            <w:rPr>
              <w:rFonts w:asciiTheme="minorHAnsi" w:eastAsiaTheme="minorEastAsia" w:hAnsiTheme="minorHAnsi" w:cstheme="minorBidi"/>
              <w:color w:val="auto"/>
              <w:lang w:val="en-US"/>
            </w:rPr>
          </w:pPr>
          <w:hyperlink w:anchor="_Toc536735928" w:history="1">
            <w:r w:rsidR="000B4162" w:rsidRPr="00987259">
              <w:rPr>
                <w:rStyle w:val="Hyperlink"/>
                <w:sz w:val="18"/>
                <w:lang w:val="es-GT"/>
              </w:rPr>
              <w:t>Salida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_Toc536735928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EB78420" w14:textId="4ADAB471" w:rsidR="000B4162" w:rsidRPr="00987259" w:rsidRDefault="002673E9">
          <w:pPr>
            <w:pStyle w:val="TOC1"/>
            <w:rPr>
              <w:rFonts w:eastAsiaTheme="minorEastAsia" w:cstheme="minorBidi"/>
              <w:color w:val="auto"/>
              <w:lang w:val="en-US"/>
            </w:rPr>
          </w:pPr>
          <w:hyperlink w:anchor="_Toc536735929" w:history="1">
            <w:r w:rsidR="000B4162" w:rsidRPr="00987259">
              <w:rPr>
                <w:rStyle w:val="Hyperlink"/>
                <w:sz w:val="18"/>
                <w:lang w:val="es-GT"/>
              </w:rPr>
              <w:t>Sistemas y Aplicaciones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_Toc536735929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015473EE" w14:textId="1FF92F37" w:rsidR="000B4162" w:rsidRPr="00987259" w:rsidRDefault="002673E9">
          <w:pPr>
            <w:pStyle w:val="TOC1"/>
            <w:rPr>
              <w:rFonts w:eastAsiaTheme="minorEastAsia" w:cstheme="minorBidi"/>
              <w:color w:val="auto"/>
              <w:lang w:val="en-US"/>
            </w:rPr>
          </w:pPr>
          <w:hyperlink w:anchor="_Toc536735930" w:history="1">
            <w:r w:rsidR="000B4162" w:rsidRPr="00987259">
              <w:rPr>
                <w:rStyle w:val="Hyperlink"/>
                <w:sz w:val="18"/>
                <w:lang w:val="es-GT"/>
              </w:rPr>
              <w:t>Descripción del Proceso de Negocio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_Toc536735930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1FF01CB2" w14:textId="6997B172" w:rsidR="000B4162" w:rsidRPr="00987259" w:rsidRDefault="002673E9">
          <w:pPr>
            <w:pStyle w:val="TOC2"/>
            <w:rPr>
              <w:rFonts w:asciiTheme="minorHAnsi" w:eastAsiaTheme="minorEastAsia" w:hAnsiTheme="minorHAnsi" w:cstheme="minorBidi"/>
              <w:color w:val="auto"/>
              <w:lang w:val="en-US"/>
            </w:rPr>
          </w:pPr>
          <w:hyperlink w:anchor="_Toc536735931" w:history="1">
            <w:r w:rsidR="000B4162" w:rsidRPr="00987259">
              <w:rPr>
                <w:rStyle w:val="Hyperlink"/>
                <w:sz w:val="18"/>
                <w:lang w:val="es-GT"/>
              </w:rPr>
              <w:t>Descripción General y Propósito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_Toc536735931 \h </w:instrText>
            </w:r>
            <w:r w:rsidR="000B4162" w:rsidRPr="00987259">
              <w:rPr>
                <w:webHidden/>
                <w:sz w:val="18"/>
              </w:rPr>
            </w:r>
            <w:r w:rsidR="000B4162" w:rsidRPr="00987259">
              <w:rPr>
                <w:webHidden/>
                <w:sz w:val="18"/>
              </w:rPr>
              <w:fldChar w:fldCharType="separate"/>
            </w:r>
            <w:r w:rsidR="000B4162" w:rsidRPr="00987259">
              <w:rPr>
                <w:webHidden/>
                <w:sz w:val="18"/>
              </w:rPr>
              <w:t>7</w:t>
            </w:r>
            <w:r w:rsidR="000B4162" w:rsidRPr="00987259">
              <w:rPr>
                <w:webHidden/>
                <w:sz w:val="18"/>
              </w:rPr>
              <w:fldChar w:fldCharType="end"/>
            </w:r>
          </w:hyperlink>
        </w:p>
        <w:p w14:paraId="5989AB16" w14:textId="4BE1AB7E" w:rsidR="000B4162" w:rsidRPr="00987259" w:rsidRDefault="002673E9">
          <w:pPr>
            <w:pStyle w:val="TOC2"/>
            <w:rPr>
              <w:rFonts w:asciiTheme="minorHAnsi" w:eastAsiaTheme="minorEastAsia" w:hAnsiTheme="minorHAnsi" w:cstheme="minorBidi"/>
              <w:color w:val="auto"/>
              <w:lang w:val="en-US"/>
            </w:rPr>
          </w:pPr>
          <w:hyperlink w:anchor="_Toc536735932" w:history="1">
            <w:r w:rsidR="000B4162" w:rsidRPr="00987259">
              <w:rPr>
                <w:rStyle w:val="Hyperlink"/>
                <w:sz w:val="18"/>
                <w:lang w:val="es-GT"/>
              </w:rPr>
              <w:t>Estado del Flujo del Proceso ‘TAL CUAL’</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_Toc536735932 \h </w:instrText>
            </w:r>
            <w:r w:rsidR="000B4162" w:rsidRPr="00987259">
              <w:rPr>
                <w:webHidden/>
                <w:sz w:val="18"/>
              </w:rPr>
            </w:r>
            <w:r w:rsidR="000B4162" w:rsidRPr="00987259">
              <w:rPr>
                <w:webHidden/>
                <w:sz w:val="18"/>
              </w:rPr>
              <w:fldChar w:fldCharType="separate"/>
            </w:r>
            <w:r w:rsidR="000B4162" w:rsidRPr="00987259">
              <w:rPr>
                <w:webHidden/>
                <w:sz w:val="18"/>
              </w:rPr>
              <w:t>8</w:t>
            </w:r>
            <w:r w:rsidR="000B4162" w:rsidRPr="00987259">
              <w:rPr>
                <w:webHidden/>
                <w:sz w:val="18"/>
              </w:rPr>
              <w:fldChar w:fldCharType="end"/>
            </w:r>
          </w:hyperlink>
        </w:p>
        <w:p w14:paraId="117548D8" w14:textId="178BE0FA" w:rsidR="000B4162" w:rsidRPr="00987259" w:rsidRDefault="002673E9">
          <w:pPr>
            <w:pStyle w:val="TOC2"/>
            <w:rPr>
              <w:rFonts w:asciiTheme="minorHAnsi" w:eastAsiaTheme="minorEastAsia" w:hAnsiTheme="minorHAnsi" w:cstheme="minorBidi"/>
              <w:color w:val="auto"/>
              <w:lang w:val="en-US"/>
            </w:rPr>
          </w:pPr>
          <w:hyperlink w:anchor="_Toc536735933" w:history="1">
            <w:r w:rsidR="000B4162" w:rsidRPr="00987259">
              <w:rPr>
                <w:rStyle w:val="Hyperlink"/>
                <w:sz w:val="18"/>
                <w:lang w:val="es-GT"/>
              </w:rPr>
              <w:t>Etapas del proceso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_Toc536735933 \h </w:instrText>
            </w:r>
            <w:r w:rsidR="000B4162" w:rsidRPr="00987259">
              <w:rPr>
                <w:webHidden/>
                <w:sz w:val="18"/>
              </w:rPr>
            </w:r>
            <w:r w:rsidR="000B4162" w:rsidRPr="00987259">
              <w:rPr>
                <w:webHidden/>
                <w:sz w:val="18"/>
              </w:rPr>
              <w:fldChar w:fldCharType="separate"/>
            </w:r>
            <w:r w:rsidR="000B4162" w:rsidRPr="00987259">
              <w:rPr>
                <w:webHidden/>
                <w:sz w:val="18"/>
              </w:rPr>
              <w:t>11</w:t>
            </w:r>
            <w:r w:rsidR="000B4162" w:rsidRPr="00987259">
              <w:rPr>
                <w:webHidden/>
                <w:sz w:val="18"/>
              </w:rPr>
              <w:fldChar w:fldCharType="end"/>
            </w:r>
          </w:hyperlink>
        </w:p>
        <w:p w14:paraId="5B783A2B" w14:textId="67734A82" w:rsidR="000B4162" w:rsidRPr="00987259" w:rsidRDefault="002673E9" w:rsidP="000B4162">
          <w:pPr>
            <w:pStyle w:val="TOC2"/>
            <w:rPr>
              <w:rStyle w:val="Hyperlink"/>
              <w:sz w:val="18"/>
            </w:rPr>
          </w:pPr>
          <w:hyperlink w:anchor="_Toc536735934" w:history="1">
            <w:r w:rsidR="000B4162" w:rsidRPr="00987259">
              <w:rPr>
                <w:rStyle w:val="Hyperlink"/>
                <w:sz w:val="18"/>
              </w:rPr>
              <w:t>1.</w:t>
            </w:r>
            <w:r w:rsidR="000B4162" w:rsidRPr="00987259">
              <w:rPr>
                <w:rStyle w:val="Hyperlink"/>
                <w:sz w:val="18"/>
              </w:rPr>
              <w:tab/>
              <w:t>Recepción de solicitudes de prueba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11</w:t>
            </w:r>
            <w:r w:rsidR="000B4162" w:rsidRPr="00987259">
              <w:rPr>
                <w:rStyle w:val="Hyperlink"/>
                <w:webHidden/>
                <w:sz w:val="18"/>
              </w:rPr>
              <w:fldChar w:fldCharType="end"/>
            </w:r>
          </w:hyperlink>
        </w:p>
        <w:p w14:paraId="2E5C6A33" w14:textId="3FBF604E" w:rsidR="000B4162" w:rsidRPr="00987259" w:rsidRDefault="002673E9" w:rsidP="000B4162">
          <w:pPr>
            <w:pStyle w:val="TOC2"/>
            <w:rPr>
              <w:rStyle w:val="Hyperlink"/>
              <w:sz w:val="18"/>
            </w:rPr>
          </w:pPr>
          <w:hyperlink w:anchor="_Toc536735935" w:history="1">
            <w:r w:rsidR="000B4162" w:rsidRPr="00987259">
              <w:rPr>
                <w:rStyle w:val="Hyperlink"/>
                <w:sz w:val="18"/>
              </w:rPr>
              <w:t>2.</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12</w:t>
            </w:r>
            <w:r w:rsidR="000B4162" w:rsidRPr="00987259">
              <w:rPr>
                <w:rStyle w:val="Hyperlink"/>
                <w:webHidden/>
                <w:sz w:val="18"/>
              </w:rPr>
              <w:fldChar w:fldCharType="end"/>
            </w:r>
          </w:hyperlink>
        </w:p>
        <w:p w14:paraId="2A62F38E" w14:textId="4426E660" w:rsidR="000B4162" w:rsidRPr="00987259" w:rsidRDefault="002673E9" w:rsidP="000B4162">
          <w:pPr>
            <w:pStyle w:val="TOC2"/>
            <w:rPr>
              <w:rStyle w:val="Hyperlink"/>
              <w:sz w:val="18"/>
            </w:rPr>
          </w:pPr>
          <w:hyperlink w:anchor="_Toc536735937" w:history="1">
            <w:r w:rsidR="000B4162" w:rsidRPr="00987259">
              <w:rPr>
                <w:rStyle w:val="Hyperlink"/>
                <w:sz w:val="18"/>
              </w:rPr>
              <w:t>3.</w:t>
            </w:r>
            <w:r w:rsidR="000B4162" w:rsidRPr="00987259">
              <w:rPr>
                <w:rStyle w:val="Hyperlink"/>
                <w:sz w:val="18"/>
              </w:rPr>
              <w:tab/>
              <w:t>Envío de resultados a reclutador</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_Toc536735937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37</w:t>
            </w:r>
            <w:r w:rsidR="000B4162" w:rsidRPr="00987259">
              <w:rPr>
                <w:rStyle w:val="Hyperlink"/>
                <w:webHidden/>
                <w:sz w:val="18"/>
              </w:rPr>
              <w:fldChar w:fldCharType="end"/>
            </w:r>
          </w:hyperlink>
        </w:p>
        <w:p w14:paraId="31265DF0" w14:textId="1F25E9BD" w:rsidR="000B4162" w:rsidRPr="00987259" w:rsidRDefault="002673E9">
          <w:pPr>
            <w:pStyle w:val="TOC1"/>
            <w:tabs>
              <w:tab w:val="left" w:pos="450"/>
            </w:tabs>
            <w:rPr>
              <w:rFonts w:eastAsiaTheme="minorEastAsia" w:cstheme="minorBidi"/>
              <w:color w:val="auto"/>
              <w:lang w:val="en-US"/>
            </w:rPr>
          </w:pPr>
          <w:hyperlink w:anchor="_Toc536735938" w:history="1">
            <w:r w:rsidR="000B4162" w:rsidRPr="00987259">
              <w:rPr>
                <w:rStyle w:val="Hyperlink"/>
                <w:sz w:val="18"/>
                <w:lang w:val="es-GT"/>
                <w14:scene3d>
                  <w14:camera w14:prst="orthographicFront"/>
                  <w14:lightRig w14:rig="threePt" w14:dir="t">
                    <w14:rot w14:lat="0" w14:lon="0" w14:rev="0"/>
                  </w14:lightRig>
                </w14:scene3d>
              </w:rPr>
              <w:t>5.</w:t>
            </w:r>
            <w:r w:rsidR="000B4162" w:rsidRPr="00987259">
              <w:rPr>
                <w:rFonts w:eastAsiaTheme="minorEastAsia" w:cstheme="minorBidi"/>
                <w:color w:val="auto"/>
                <w:lang w:val="en-US"/>
              </w:rPr>
              <w:tab/>
            </w:r>
            <w:r w:rsidR="000B4162" w:rsidRPr="00987259">
              <w:rPr>
                <w:rStyle w:val="Hyperlink"/>
                <w:sz w:val="18"/>
                <w:lang w:val="es-GT"/>
              </w:rPr>
              <w:t>Propuesta de Solución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_Toc536735938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7EE8160" w14:textId="6B6FCEBD" w:rsidR="000B4162" w:rsidRPr="00987259" w:rsidRDefault="002673E9">
          <w:pPr>
            <w:pStyle w:val="TOC2"/>
            <w:rPr>
              <w:rFonts w:asciiTheme="minorHAnsi" w:eastAsiaTheme="minorEastAsia" w:hAnsiTheme="minorHAnsi" w:cstheme="minorBidi"/>
              <w:color w:val="auto"/>
              <w:lang w:val="en-US"/>
            </w:rPr>
          </w:pPr>
          <w:hyperlink w:anchor="_Toc536735941" w:history="1">
            <w:r w:rsidR="000B4162" w:rsidRPr="00987259">
              <w:rPr>
                <w:rStyle w:val="Hyperlink"/>
                <w:sz w:val="18"/>
                <w:lang w:val="es-GT"/>
              </w:rPr>
              <w:t>5.1.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_Toc536735941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03E61AC4" w14:textId="2E89AF05" w:rsidR="000B4162" w:rsidRPr="00987259" w:rsidRDefault="002673E9">
          <w:pPr>
            <w:pStyle w:val="TOC2"/>
            <w:rPr>
              <w:rFonts w:asciiTheme="minorHAnsi" w:eastAsiaTheme="minorEastAsia" w:hAnsiTheme="minorHAnsi" w:cstheme="minorBidi"/>
              <w:color w:val="auto"/>
              <w:lang w:val="en-US"/>
            </w:rPr>
          </w:pPr>
          <w:hyperlink w:anchor="_Toc536735942"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Descripción del Alcance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_Toc536735942 \h </w:instrText>
            </w:r>
            <w:r w:rsidR="000B4162" w:rsidRPr="00987259">
              <w:rPr>
                <w:webHidden/>
                <w:sz w:val="18"/>
              </w:rPr>
            </w:r>
            <w:r w:rsidR="000B4162" w:rsidRPr="00987259">
              <w:rPr>
                <w:webHidden/>
                <w:sz w:val="18"/>
              </w:rPr>
              <w:fldChar w:fldCharType="separate"/>
            </w:r>
            <w:r w:rsidR="000B4162" w:rsidRPr="00987259">
              <w:rPr>
                <w:webHidden/>
                <w:sz w:val="18"/>
              </w:rPr>
              <w:t>38</w:t>
            </w:r>
            <w:r w:rsidR="000B4162" w:rsidRPr="00987259">
              <w:rPr>
                <w:webHidden/>
                <w:sz w:val="18"/>
              </w:rPr>
              <w:fldChar w:fldCharType="end"/>
            </w:r>
          </w:hyperlink>
        </w:p>
        <w:p w14:paraId="2D9D9158" w14:textId="6F6AA7FF" w:rsidR="000B4162" w:rsidRPr="00987259" w:rsidRDefault="002673E9">
          <w:pPr>
            <w:pStyle w:val="TOC1"/>
            <w:rPr>
              <w:rFonts w:eastAsiaTheme="minorEastAsia" w:cstheme="minorBidi"/>
              <w:color w:val="auto"/>
              <w:lang w:val="en-US"/>
            </w:rPr>
          </w:pPr>
          <w:hyperlink w:anchor="_Toc536735943" w:history="1">
            <w:r w:rsidR="000B4162" w:rsidRPr="00987259">
              <w:rPr>
                <w:rStyle w:val="Hyperlink"/>
                <w:sz w:val="18"/>
                <w:lang w:val="es-GT"/>
              </w:rPr>
              <w:t xml:space="preserve">Proceso </w:t>
            </w:r>
            <w:r w:rsidR="000B4162" w:rsidRPr="00987259">
              <w:rPr>
                <w:rStyle w:val="Hyperlink"/>
                <w:sz w:val="16"/>
                <w:lang w:val="es-GT"/>
              </w:rPr>
              <w:t>Estandarizado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_Toc536735943 \h </w:instrText>
            </w:r>
            <w:r w:rsidR="000B4162" w:rsidRPr="00987259">
              <w:rPr>
                <w:webHidden/>
                <w:sz w:val="18"/>
              </w:rPr>
            </w:r>
            <w:r w:rsidR="000B4162" w:rsidRPr="00987259">
              <w:rPr>
                <w:webHidden/>
                <w:sz w:val="18"/>
              </w:rPr>
              <w:fldChar w:fldCharType="separate"/>
            </w:r>
            <w:r w:rsidR="000B4162" w:rsidRPr="00987259">
              <w:rPr>
                <w:webHidden/>
                <w:sz w:val="18"/>
              </w:rPr>
              <w:t>39</w:t>
            </w:r>
            <w:r w:rsidR="000B4162" w:rsidRPr="00987259">
              <w:rPr>
                <w:webHidden/>
                <w:sz w:val="18"/>
              </w:rPr>
              <w:fldChar w:fldCharType="end"/>
            </w:r>
          </w:hyperlink>
        </w:p>
        <w:p w14:paraId="10DDA308" w14:textId="550BE8A3" w:rsidR="000B4162" w:rsidRPr="00987259" w:rsidRDefault="002673E9">
          <w:pPr>
            <w:pStyle w:val="TOC2"/>
            <w:rPr>
              <w:rStyle w:val="Hyperlink"/>
              <w:sz w:val="18"/>
            </w:rPr>
          </w:pPr>
          <w:hyperlink w:anchor="_Toc536735944" w:history="1">
            <w:r w:rsidR="000B4162" w:rsidRPr="00987259">
              <w:rPr>
                <w:rStyle w:val="Hyperlink"/>
                <w:sz w:val="18"/>
              </w:rPr>
              <w:t>A.</w:t>
            </w:r>
            <w:r w:rsidR="000B4162" w:rsidRPr="00987259">
              <w:rPr>
                <w:rStyle w:val="Hyperlink"/>
                <w:sz w:val="18"/>
              </w:rPr>
              <w:tab/>
              <w:t>Descarga de Plantilla para Envío de Pruebas Psicométricas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_Toc536735944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39</w:t>
            </w:r>
            <w:r w:rsidR="000B4162" w:rsidRPr="00987259">
              <w:rPr>
                <w:rStyle w:val="Hyperlink"/>
                <w:webHidden/>
                <w:sz w:val="18"/>
              </w:rPr>
              <w:fldChar w:fldCharType="end"/>
            </w:r>
          </w:hyperlink>
        </w:p>
        <w:p w14:paraId="21C41704" w14:textId="5DD73980" w:rsidR="000B4162" w:rsidRPr="00987259" w:rsidRDefault="002673E9">
          <w:pPr>
            <w:pStyle w:val="TOC2"/>
            <w:rPr>
              <w:rStyle w:val="Hyperlink"/>
              <w:sz w:val="18"/>
            </w:rPr>
          </w:pPr>
          <w:hyperlink w:anchor="_Toc536735945" w:history="1">
            <w:r w:rsidR="000B4162" w:rsidRPr="00987259">
              <w:rPr>
                <w:rStyle w:val="Hyperlink"/>
                <w:sz w:val="18"/>
              </w:rPr>
              <w:t>B.</w:t>
            </w:r>
            <w:r w:rsidR="000B4162" w:rsidRPr="00987259">
              <w:rPr>
                <w:rStyle w:val="Hyperlink"/>
                <w:sz w:val="18"/>
              </w:rPr>
              <w:tab/>
              <w:t>Envío de Pruebas a Candidatos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_Toc536735945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41</w:t>
            </w:r>
            <w:r w:rsidR="000B4162" w:rsidRPr="00987259">
              <w:rPr>
                <w:rStyle w:val="Hyperlink"/>
                <w:webHidden/>
                <w:sz w:val="18"/>
              </w:rPr>
              <w:fldChar w:fldCharType="end"/>
            </w:r>
          </w:hyperlink>
        </w:p>
        <w:p w14:paraId="7AB3B543" w14:textId="08018FF5" w:rsidR="000B4162" w:rsidRPr="00987259" w:rsidRDefault="002673E9">
          <w:pPr>
            <w:pStyle w:val="TOC2"/>
            <w:rPr>
              <w:rStyle w:val="Hyperlink"/>
              <w:sz w:val="18"/>
            </w:rPr>
          </w:pPr>
          <w:hyperlink w:anchor="_Toc536735946" w:history="1">
            <w:r w:rsidR="000B4162" w:rsidRPr="00987259">
              <w:rPr>
                <w:rStyle w:val="Hyperlink"/>
                <w:sz w:val="18"/>
              </w:rPr>
              <w:t>C.</w:t>
            </w:r>
            <w:r w:rsidR="000B4162" w:rsidRPr="00987259">
              <w:rPr>
                <w:rStyle w:val="Hyperlink"/>
                <w:sz w:val="18"/>
              </w:rPr>
              <w:tab/>
              <w:t>Recepción de Notificación Realizada</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_Toc536735946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54</w:t>
            </w:r>
            <w:r w:rsidR="000B4162" w:rsidRPr="00987259">
              <w:rPr>
                <w:rStyle w:val="Hyperlink"/>
                <w:webHidden/>
                <w:sz w:val="18"/>
              </w:rPr>
              <w:fldChar w:fldCharType="end"/>
            </w:r>
          </w:hyperlink>
        </w:p>
        <w:p w14:paraId="5B3DD01D" w14:textId="71AB01CA" w:rsidR="000B4162" w:rsidRPr="00987259" w:rsidRDefault="002673E9">
          <w:pPr>
            <w:pStyle w:val="TOC2"/>
            <w:rPr>
              <w:rStyle w:val="Hyperlink"/>
              <w:sz w:val="18"/>
            </w:rPr>
          </w:pPr>
          <w:hyperlink w:anchor="_Toc536735948" w:history="1">
            <w:r w:rsidR="000B4162" w:rsidRPr="00987259">
              <w:rPr>
                <w:rStyle w:val="Hyperlink"/>
                <w:sz w:val="18"/>
              </w:rPr>
              <w:t>D.</w:t>
            </w:r>
            <w:r w:rsidR="000B4162" w:rsidRPr="00987259">
              <w:rPr>
                <w:rStyle w:val="Hyperlink"/>
                <w:sz w:val="18"/>
              </w:rPr>
              <w:tab/>
              <w:t>Descarga de Resultados</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_Toc536735948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56</w:t>
            </w:r>
            <w:r w:rsidR="000B4162" w:rsidRPr="00987259">
              <w:rPr>
                <w:rStyle w:val="Hyperlink"/>
                <w:webHidden/>
                <w:sz w:val="18"/>
              </w:rPr>
              <w:fldChar w:fldCharType="end"/>
            </w:r>
          </w:hyperlink>
        </w:p>
        <w:p w14:paraId="6D65BD47" w14:textId="646B6E05" w:rsidR="000B4162" w:rsidRPr="00987259" w:rsidRDefault="002673E9">
          <w:pPr>
            <w:pStyle w:val="TOC2"/>
            <w:rPr>
              <w:rStyle w:val="Hyperlink"/>
              <w:sz w:val="18"/>
            </w:rPr>
          </w:pPr>
          <w:hyperlink w:anchor="_Toc536735949" w:history="1">
            <w:r w:rsidR="000B4162" w:rsidRPr="00987259">
              <w:rPr>
                <w:rStyle w:val="Hyperlink"/>
                <w:sz w:val="18"/>
              </w:rPr>
              <w:t>E.</w:t>
            </w:r>
            <w:r w:rsidR="000B4162" w:rsidRPr="00987259">
              <w:rPr>
                <w:rStyle w:val="Hyperlink"/>
                <w:sz w:val="18"/>
              </w:rPr>
              <w:tab/>
              <w:t>Carga de resultados a AuraPortal</w:t>
            </w:r>
            <w:r w:rsidR="000B4162" w:rsidRPr="00987259">
              <w:rPr>
                <w:rStyle w:val="Hyperlink"/>
                <w:webHidden/>
                <w:sz w:val="18"/>
              </w:rPr>
              <w:tab/>
            </w:r>
            <w:r w:rsidR="000B4162" w:rsidRPr="00987259">
              <w:rPr>
                <w:rStyle w:val="Hyperlink"/>
                <w:webHidden/>
                <w:sz w:val="18"/>
              </w:rPr>
              <w:fldChar w:fldCharType="begin"/>
            </w:r>
            <w:r w:rsidR="000B4162" w:rsidRPr="00987259">
              <w:rPr>
                <w:rStyle w:val="Hyperlink"/>
                <w:webHidden/>
                <w:sz w:val="18"/>
              </w:rPr>
              <w:instrText xml:space="preserve"> PAGEREF _Toc536735949 \h </w:instrText>
            </w:r>
            <w:r w:rsidR="000B4162" w:rsidRPr="00987259">
              <w:rPr>
                <w:rStyle w:val="Hyperlink"/>
                <w:webHidden/>
                <w:sz w:val="18"/>
              </w:rPr>
            </w:r>
            <w:r w:rsidR="000B4162" w:rsidRPr="00987259">
              <w:rPr>
                <w:rStyle w:val="Hyperlink"/>
                <w:webHidden/>
                <w:sz w:val="18"/>
              </w:rPr>
              <w:fldChar w:fldCharType="separate"/>
            </w:r>
            <w:r w:rsidR="000B4162" w:rsidRPr="00987259">
              <w:rPr>
                <w:rStyle w:val="Hyperlink"/>
                <w:webHidden/>
                <w:sz w:val="18"/>
              </w:rPr>
              <w:t>65</w:t>
            </w:r>
            <w:r w:rsidR="000B4162" w:rsidRPr="00987259">
              <w:rPr>
                <w:rStyle w:val="Hyperlink"/>
                <w:webHidden/>
                <w:sz w:val="18"/>
              </w:rPr>
              <w:fldChar w:fldCharType="end"/>
            </w:r>
          </w:hyperlink>
        </w:p>
        <w:p w14:paraId="731B3757" w14:textId="3873F684" w:rsidR="000B4162" w:rsidRPr="00987259" w:rsidRDefault="002673E9">
          <w:pPr>
            <w:pStyle w:val="TOC2"/>
            <w:rPr>
              <w:rFonts w:asciiTheme="minorHAnsi" w:eastAsiaTheme="minorEastAsia" w:hAnsiTheme="minorHAnsi" w:cstheme="minorBidi"/>
              <w:color w:val="auto"/>
              <w:lang w:val="en-US"/>
            </w:rPr>
          </w:pPr>
          <w:hyperlink w:anchor="_Toc536735950" w:history="1">
            <w:r w:rsidR="000B4162" w:rsidRPr="00987259">
              <w:rPr>
                <w:rStyle w:val="Hyperlink"/>
                <w:sz w:val="18"/>
                <w14:scene3d>
                  <w14:camera w14:prst="orthographicFront"/>
                  <w14:lightRig w14:rig="threePt" w14:dir="t">
                    <w14:rot w14:lat="0" w14:lon="0" w14:rev="0"/>
                  </w14:lightRig>
                </w14:scene3d>
              </w:rPr>
              <w:t>1.</w:t>
            </w:r>
            <w:r w:rsidR="000B4162" w:rsidRPr="00987259">
              <w:rPr>
                <w:rFonts w:asciiTheme="minorHAnsi" w:eastAsiaTheme="minorEastAsia" w:hAnsiTheme="minorHAnsi" w:cstheme="minorBidi"/>
                <w:color w:val="auto"/>
                <w:lang w:val="en-US"/>
              </w:rPr>
              <w:tab/>
            </w:r>
            <w:r w:rsidR="000B4162" w:rsidRPr="00987259">
              <w:rPr>
                <w:rStyle w:val="Hyperlink"/>
                <w:sz w:val="18"/>
              </w:rPr>
              <w:t>Excepciones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_Toc536735950 \h </w:instrText>
            </w:r>
            <w:r w:rsidR="000B4162" w:rsidRPr="00987259">
              <w:rPr>
                <w:webHidden/>
                <w:sz w:val="18"/>
              </w:rPr>
            </w:r>
            <w:r w:rsidR="000B4162" w:rsidRPr="00987259">
              <w:rPr>
                <w:webHidden/>
                <w:sz w:val="18"/>
              </w:rPr>
              <w:fldChar w:fldCharType="separate"/>
            </w:r>
            <w:r w:rsidR="000B4162" w:rsidRPr="00987259">
              <w:rPr>
                <w:webHidden/>
                <w:sz w:val="18"/>
              </w:rPr>
              <w:t>67</w:t>
            </w:r>
            <w:r w:rsidR="000B4162" w:rsidRPr="00987259">
              <w:rPr>
                <w:webHidden/>
                <w:sz w:val="18"/>
              </w:rPr>
              <w:fldChar w:fldCharType="end"/>
            </w:r>
          </w:hyperlink>
        </w:p>
        <w:p w14:paraId="7626E9D5" w14:textId="4CE40C44" w:rsidR="000B4162" w:rsidRPr="00987259" w:rsidRDefault="002673E9">
          <w:pPr>
            <w:pStyle w:val="TOC2"/>
            <w:rPr>
              <w:rFonts w:asciiTheme="minorHAnsi" w:eastAsiaTheme="minorEastAsia" w:hAnsiTheme="minorHAnsi" w:cstheme="minorBidi"/>
              <w:color w:val="auto"/>
              <w:lang w:val="en-US"/>
            </w:rPr>
          </w:pPr>
          <w:hyperlink w:anchor="_Toc536735951" w:history="1">
            <w:r w:rsidR="000B4162" w:rsidRPr="00987259">
              <w:rPr>
                <w:rStyle w:val="Hyperlink"/>
                <w:sz w:val="18"/>
                <w:lang w:val="es-GT"/>
              </w:rPr>
              <w:t>5.1.1.</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Bosquejo del Proceso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_Toc536735951 \h </w:instrText>
            </w:r>
            <w:r w:rsidR="000B4162" w:rsidRPr="00987259">
              <w:rPr>
                <w:webHidden/>
                <w:sz w:val="18"/>
              </w:rPr>
            </w:r>
            <w:r w:rsidR="000B4162" w:rsidRPr="00987259">
              <w:rPr>
                <w:webHidden/>
                <w:sz w:val="18"/>
              </w:rPr>
              <w:fldChar w:fldCharType="separate"/>
            </w:r>
            <w:r w:rsidR="000B4162" w:rsidRPr="00987259">
              <w:rPr>
                <w:webHidden/>
                <w:sz w:val="18"/>
              </w:rPr>
              <w:t>68</w:t>
            </w:r>
            <w:r w:rsidR="000B4162" w:rsidRPr="00987259">
              <w:rPr>
                <w:webHidden/>
                <w:sz w:val="18"/>
              </w:rPr>
              <w:fldChar w:fldCharType="end"/>
            </w:r>
          </w:hyperlink>
        </w:p>
        <w:p w14:paraId="4DE57981" w14:textId="2A761F4E" w:rsidR="000B4162" w:rsidRPr="00987259" w:rsidRDefault="002673E9">
          <w:pPr>
            <w:pStyle w:val="TOC2"/>
            <w:rPr>
              <w:rFonts w:asciiTheme="minorHAnsi" w:eastAsiaTheme="minorEastAsia" w:hAnsiTheme="minorHAnsi" w:cstheme="minorBidi"/>
              <w:color w:val="auto"/>
              <w:lang w:val="en-US"/>
            </w:rPr>
          </w:pPr>
          <w:hyperlink w:anchor="_Toc536735952" w:history="1">
            <w:r w:rsidR="000B4162" w:rsidRPr="00987259">
              <w:rPr>
                <w:rStyle w:val="Hyperlink"/>
                <w:sz w:val="18"/>
                <w:lang w:val="es-GT"/>
              </w:rPr>
              <w:t>Requerimientos de la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_Toc536735952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77731DB4" w14:textId="136C5124" w:rsidR="000B4162" w:rsidRPr="00987259" w:rsidRDefault="002673E9">
          <w:pPr>
            <w:pStyle w:val="TOC2"/>
            <w:rPr>
              <w:rFonts w:asciiTheme="minorHAnsi" w:eastAsiaTheme="minorEastAsia" w:hAnsiTheme="minorHAnsi" w:cstheme="minorBidi"/>
              <w:color w:val="auto"/>
              <w:lang w:val="en-US"/>
            </w:rPr>
          </w:pPr>
          <w:hyperlink w:anchor="_Toc536735953" w:history="1">
            <w:r w:rsidR="000B4162" w:rsidRPr="00987259">
              <w:rPr>
                <w:rStyle w:val="Hyperlink"/>
                <w:sz w:val="18"/>
                <w:lang w:val="es-GT"/>
              </w:rPr>
              <w:t>5.1.2.</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del Negocio</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_Toc536735953 \h </w:instrText>
            </w:r>
            <w:r w:rsidR="000B4162" w:rsidRPr="00987259">
              <w:rPr>
                <w:webHidden/>
                <w:sz w:val="18"/>
              </w:rPr>
            </w:r>
            <w:r w:rsidR="000B4162" w:rsidRPr="00987259">
              <w:rPr>
                <w:webHidden/>
                <w:sz w:val="18"/>
              </w:rPr>
              <w:fldChar w:fldCharType="separate"/>
            </w:r>
            <w:r w:rsidR="000B4162" w:rsidRPr="00987259">
              <w:rPr>
                <w:webHidden/>
                <w:sz w:val="18"/>
              </w:rPr>
              <w:t>69</w:t>
            </w:r>
            <w:r w:rsidR="000B4162" w:rsidRPr="00987259">
              <w:rPr>
                <w:webHidden/>
                <w:sz w:val="18"/>
              </w:rPr>
              <w:fldChar w:fldCharType="end"/>
            </w:r>
          </w:hyperlink>
        </w:p>
        <w:p w14:paraId="16478C69" w14:textId="13996570" w:rsidR="000B4162" w:rsidRPr="00987259" w:rsidRDefault="002673E9">
          <w:pPr>
            <w:pStyle w:val="TOC2"/>
            <w:rPr>
              <w:rFonts w:asciiTheme="minorHAnsi" w:eastAsiaTheme="minorEastAsia" w:hAnsiTheme="minorHAnsi" w:cstheme="minorBidi"/>
              <w:color w:val="auto"/>
              <w:lang w:val="en-US"/>
            </w:rPr>
          </w:pPr>
          <w:hyperlink w:anchor="_Toc536735954" w:history="1">
            <w:r w:rsidR="000B4162" w:rsidRPr="00987259">
              <w:rPr>
                <w:rStyle w:val="Hyperlink"/>
                <w:sz w:val="18"/>
                <w:lang w:val="es-GT"/>
              </w:rPr>
              <w:t>5.1.3.</w:t>
            </w:r>
            <w:r w:rsidR="000B4162" w:rsidRPr="00987259">
              <w:rPr>
                <w:rFonts w:asciiTheme="minorHAnsi" w:eastAsiaTheme="minorEastAsia" w:hAnsiTheme="minorHAnsi" w:cstheme="minorBidi"/>
                <w:color w:val="auto"/>
                <w:lang w:val="en-US"/>
              </w:rPr>
              <w:tab/>
            </w:r>
            <w:r w:rsidR="000B4162" w:rsidRPr="00987259">
              <w:rPr>
                <w:rStyle w:val="Hyperlink"/>
                <w:sz w:val="18"/>
                <w:lang w:val="es-GT"/>
              </w:rPr>
              <w:t>Requerimientos Técnicos</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_Toc536735954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51E26219" w14:textId="0532D41F" w:rsidR="000B4162" w:rsidRPr="00987259" w:rsidRDefault="002673E9">
          <w:pPr>
            <w:pStyle w:val="TOC2"/>
            <w:rPr>
              <w:rFonts w:asciiTheme="minorHAnsi" w:eastAsiaTheme="minorEastAsia" w:hAnsiTheme="minorHAnsi" w:cstheme="minorBidi"/>
              <w:color w:val="auto"/>
              <w:lang w:val="en-US"/>
            </w:rPr>
          </w:pPr>
          <w:hyperlink w:anchor="_Toc536735955" w:history="1">
            <w:r w:rsidR="000B4162" w:rsidRPr="00987259">
              <w:rPr>
                <w:rStyle w:val="Hyperlink"/>
                <w:sz w:val="18"/>
                <w:lang w:val="es-GT"/>
              </w:rPr>
              <w:t>Fuera del Alcance de Automatización</w:t>
            </w:r>
            <w:r w:rsidR="000B4162" w:rsidRPr="00987259">
              <w:rPr>
                <w:webHidden/>
                <w:sz w:val="18"/>
              </w:rPr>
              <w:tab/>
            </w:r>
            <w:r w:rsidR="000B4162" w:rsidRPr="00987259">
              <w:rPr>
                <w:webHidden/>
                <w:sz w:val="18"/>
              </w:rPr>
              <w:fldChar w:fldCharType="begin"/>
            </w:r>
            <w:r w:rsidR="000B4162" w:rsidRPr="00987259">
              <w:rPr>
                <w:webHidden/>
                <w:sz w:val="18"/>
              </w:rPr>
              <w:instrText xml:space="preserve"> PAGEREF _Toc536735955 \h </w:instrText>
            </w:r>
            <w:r w:rsidR="000B4162" w:rsidRPr="00987259">
              <w:rPr>
                <w:webHidden/>
                <w:sz w:val="18"/>
              </w:rPr>
            </w:r>
            <w:r w:rsidR="000B4162" w:rsidRPr="00987259">
              <w:rPr>
                <w:webHidden/>
                <w:sz w:val="18"/>
              </w:rPr>
              <w:fldChar w:fldCharType="separate"/>
            </w:r>
            <w:r w:rsidR="000B4162" w:rsidRPr="00987259">
              <w:rPr>
                <w:webHidden/>
                <w:sz w:val="18"/>
              </w:rPr>
              <w:t>70</w:t>
            </w:r>
            <w:r w:rsidR="000B4162" w:rsidRPr="00987259">
              <w:rPr>
                <w:webHidden/>
                <w:sz w:val="18"/>
              </w:rPr>
              <w:fldChar w:fldCharType="end"/>
            </w:r>
          </w:hyperlink>
        </w:p>
        <w:p w14:paraId="1BE79748" w14:textId="6A69C598" w:rsidR="00994F17" w:rsidRPr="006071E5" w:rsidRDefault="0095444F" w:rsidP="0095444F">
          <w:pPr>
            <w:rPr>
              <w:lang w:val="es-GT"/>
            </w:rPr>
          </w:pPr>
          <w:r w:rsidRPr="00987259">
            <w:rPr>
              <w:rFonts w:asciiTheme="majorHAnsi" w:hAnsiTheme="majorHAnsi" w:cstheme="majorHAnsi"/>
              <w:b w:val="0"/>
              <w:bCs w:val="0"/>
              <w:noProof/>
              <w:sz w:val="22"/>
              <w:lang w:val="es-GT"/>
            </w:rPr>
            <w:lastRenderedPageBreak/>
            <w:fldChar w:fldCharType="end"/>
          </w:r>
        </w:p>
      </w:sdtContent>
    </w:sdt>
    <w:p w14:paraId="2CDAFE2B" w14:textId="77777777" w:rsidR="00C30525" w:rsidRDefault="0095444F" w:rsidP="0095444F">
      <w:pPr>
        <w:pStyle w:val="ContactName"/>
        <w:framePr w:wrap="around"/>
        <w:tabs>
          <w:tab w:val="center" w:pos="4537"/>
        </w:tabs>
        <w:jc w:val="left"/>
        <w:rPr>
          <w:lang w:val="es-GT"/>
        </w:rPr>
      </w:pPr>
      <w:r>
        <w:rPr>
          <w:lang w:val="es-GT"/>
        </w:rPr>
        <w:tab/>
      </w:r>
    </w:p>
    <w:p w14:paraId="1EA362AD" w14:textId="787B4A36" w:rsidR="0095444F" w:rsidRPr="0095444F" w:rsidRDefault="0095444F" w:rsidP="0095444F">
      <w:pPr>
        <w:pStyle w:val="ContactDetails"/>
        <w:framePr w:wrap="around"/>
        <w:rPr>
          <w:lang w:val="es-GT"/>
        </w:rPr>
        <w:sectPr w:rsidR="0095444F" w:rsidRPr="0095444F" w:rsidSect="00315E70">
          <w:headerReference w:type="default" r:id="rId11"/>
          <w:footerReference w:type="default" r:id="rId12"/>
          <w:type w:val="continuous"/>
          <w:pgSz w:w="12240" w:h="15840" w:code="1"/>
          <w:pgMar w:top="1417" w:right="1417" w:bottom="1417" w:left="1417" w:header="720" w:footer="1021" w:gutter="0"/>
          <w:cols w:space="720"/>
          <w:docGrid w:linePitch="360"/>
        </w:sectPr>
      </w:pPr>
    </w:p>
    <w:p w14:paraId="09D825ED" w14:textId="380D3BA1" w:rsidR="001531BC" w:rsidRPr="006071E5" w:rsidRDefault="00F87D71" w:rsidP="0081698D">
      <w:pPr>
        <w:pStyle w:val="CGH2"/>
        <w:ind w:left="360" w:hanging="360"/>
        <w:rPr>
          <w:color w:val="12ABDB" w:themeColor="accent2"/>
          <w:sz w:val="24"/>
          <w:lang w:val="es-GT"/>
        </w:rPr>
      </w:pPr>
      <w:bookmarkStart w:id="0" w:name="_Toc536735918"/>
      <w:bookmarkStart w:id="1" w:name="_Toc404008991"/>
      <w:r w:rsidRPr="006071E5">
        <w:rPr>
          <w:color w:val="12ABDB" w:themeColor="accent2"/>
          <w:sz w:val="24"/>
          <w:lang w:val="es-GT"/>
        </w:rPr>
        <w:t>Historial de Revisión de Documento</w:t>
      </w:r>
      <w:bookmarkEnd w:id="0"/>
    </w:p>
    <w:tbl>
      <w:tblPr>
        <w:tblStyle w:val="CMU"/>
        <w:tblW w:w="0" w:type="auto"/>
        <w:tblLook w:val="04A0" w:firstRow="1" w:lastRow="0" w:firstColumn="1" w:lastColumn="0" w:noHBand="0" w:noVBand="1"/>
      </w:tblPr>
      <w:tblGrid>
        <w:gridCol w:w="2155"/>
        <w:gridCol w:w="2959"/>
        <w:gridCol w:w="2538"/>
        <w:gridCol w:w="2547"/>
      </w:tblGrid>
      <w:tr w:rsidR="001531BC" w:rsidRPr="006071E5" w14:paraId="1BD30C8D" w14:textId="77777777" w:rsidTr="007E3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433B995" w14:textId="67D3FAEC" w:rsidR="001531BC" w:rsidRPr="006071E5" w:rsidRDefault="00F87D71" w:rsidP="004D2CAE">
            <w:pPr>
              <w:pStyle w:val="TableHead"/>
              <w:rPr>
                <w:lang w:val="es-GT"/>
              </w:rPr>
            </w:pPr>
            <w:r w:rsidRPr="006071E5">
              <w:rPr>
                <w:lang w:val="es-GT"/>
              </w:rPr>
              <w:t>Versió</w:t>
            </w:r>
            <w:r w:rsidR="001531BC" w:rsidRPr="006071E5">
              <w:rPr>
                <w:lang w:val="es-GT"/>
              </w:rPr>
              <w:t>n</w:t>
            </w:r>
          </w:p>
        </w:tc>
        <w:tc>
          <w:tcPr>
            <w:tcW w:w="2959" w:type="dxa"/>
          </w:tcPr>
          <w:p w14:paraId="0F6363B8" w14:textId="3D1EA683"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Descripción del Cambio</w:t>
            </w:r>
          </w:p>
        </w:tc>
        <w:tc>
          <w:tcPr>
            <w:tcW w:w="2538" w:type="dxa"/>
          </w:tcPr>
          <w:p w14:paraId="72F55478" w14:textId="4411CF1C"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c>
          <w:tcPr>
            <w:tcW w:w="2547" w:type="dxa"/>
          </w:tcPr>
          <w:p w14:paraId="48B67C80" w14:textId="45CBBFB8"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Autor</w:t>
            </w:r>
          </w:p>
        </w:tc>
      </w:tr>
      <w:tr w:rsidR="00D727FB" w:rsidRPr="006071E5" w14:paraId="234C7F48" w14:textId="77777777" w:rsidTr="007E3E82">
        <w:tc>
          <w:tcPr>
            <w:cnfStyle w:val="001000000000" w:firstRow="0" w:lastRow="0" w:firstColumn="1" w:lastColumn="0" w:oddVBand="0" w:evenVBand="0" w:oddHBand="0" w:evenHBand="0" w:firstRowFirstColumn="0" w:firstRowLastColumn="0" w:lastRowFirstColumn="0" w:lastRowLastColumn="0"/>
            <w:tcW w:w="2155" w:type="dxa"/>
            <w:shd w:val="clear" w:color="auto" w:fill="ECECEC" w:themeFill="background2"/>
          </w:tcPr>
          <w:p w14:paraId="0A952CBB" w14:textId="77777777" w:rsidR="00D727FB" w:rsidRPr="009C3E55" w:rsidRDefault="00D727FB" w:rsidP="00D727FB">
            <w:pPr>
              <w:pStyle w:val="TableSubhead"/>
              <w:rPr>
                <w:lang w:val="es-GT"/>
              </w:rPr>
            </w:pPr>
            <w:r w:rsidRPr="009C3E55">
              <w:rPr>
                <w:lang w:val="es-GT"/>
              </w:rPr>
              <w:t>1.0</w:t>
            </w:r>
          </w:p>
        </w:tc>
        <w:tc>
          <w:tcPr>
            <w:tcW w:w="2959" w:type="dxa"/>
          </w:tcPr>
          <w:p w14:paraId="17E1BB8E" w14:textId="26B362A5" w:rsidR="00D727FB" w:rsidRPr="009C3E55" w:rsidRDefault="00F87D71"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Creación de Borrador</w:t>
            </w:r>
          </w:p>
        </w:tc>
        <w:tc>
          <w:tcPr>
            <w:tcW w:w="2538" w:type="dxa"/>
          </w:tcPr>
          <w:p w14:paraId="49E50436" w14:textId="70D7F6D6" w:rsidR="00D727FB" w:rsidRPr="006071E5" w:rsidRDefault="000755FD"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w:t>
            </w:r>
            <w:r w:rsidR="009C3E55">
              <w:rPr>
                <w:lang w:val="es-GT"/>
              </w:rPr>
              <w:t>1/</w:t>
            </w:r>
            <w:r w:rsidR="00022A34">
              <w:rPr>
                <w:lang w:val="es-GT"/>
              </w:rPr>
              <w:t>21</w:t>
            </w:r>
            <w:r>
              <w:rPr>
                <w:lang w:val="es-GT"/>
              </w:rPr>
              <w:t>/2019</w:t>
            </w:r>
          </w:p>
        </w:tc>
        <w:tc>
          <w:tcPr>
            <w:tcW w:w="2547" w:type="dxa"/>
          </w:tcPr>
          <w:p w14:paraId="71DF6C59" w14:textId="519C53BA" w:rsidR="00D727FB" w:rsidRPr="006071E5" w:rsidRDefault="00A176B0"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D727FB" w:rsidRPr="006071E5" w14:paraId="0792BDA0" w14:textId="77777777" w:rsidTr="007E3E82">
        <w:tc>
          <w:tcPr>
            <w:cnfStyle w:val="001000000000" w:firstRow="0" w:lastRow="0" w:firstColumn="1" w:lastColumn="0" w:oddVBand="0" w:evenVBand="0" w:oddHBand="0" w:evenHBand="0" w:firstRowFirstColumn="0" w:firstRowLastColumn="0" w:lastRowFirstColumn="0" w:lastRowLastColumn="0"/>
            <w:tcW w:w="2155" w:type="dxa"/>
            <w:shd w:val="clear" w:color="auto" w:fill="ECECEC" w:themeFill="background2"/>
          </w:tcPr>
          <w:p w14:paraId="48BBA4D4" w14:textId="0E30031D" w:rsidR="00D727FB" w:rsidRPr="006071E5" w:rsidRDefault="006C16E4" w:rsidP="00D727FB">
            <w:pPr>
              <w:pStyle w:val="TableSubhead"/>
              <w:rPr>
                <w:lang w:val="es-GT"/>
              </w:rPr>
            </w:pPr>
            <w:r>
              <w:rPr>
                <w:lang w:val="es-GT"/>
              </w:rPr>
              <w:t>1.1</w:t>
            </w:r>
          </w:p>
        </w:tc>
        <w:tc>
          <w:tcPr>
            <w:tcW w:w="2959" w:type="dxa"/>
          </w:tcPr>
          <w:p w14:paraId="61AF3148" w14:textId="0C542CB6"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Actualización Borrador</w:t>
            </w:r>
          </w:p>
        </w:tc>
        <w:tc>
          <w:tcPr>
            <w:tcW w:w="2538" w:type="dxa"/>
          </w:tcPr>
          <w:p w14:paraId="19026FF3" w14:textId="5FB465D4"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02/04/2019</w:t>
            </w:r>
          </w:p>
        </w:tc>
        <w:tc>
          <w:tcPr>
            <w:tcW w:w="2547" w:type="dxa"/>
          </w:tcPr>
          <w:p w14:paraId="0D8D7A1F" w14:textId="496FC632" w:rsidR="00D727FB" w:rsidRPr="006071E5" w:rsidRDefault="006C16E4"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r w:rsidR="00C73939" w:rsidRPr="006071E5" w14:paraId="7AC0CC87" w14:textId="77777777" w:rsidTr="007E3E82">
        <w:tc>
          <w:tcPr>
            <w:cnfStyle w:val="001000000000" w:firstRow="0" w:lastRow="0" w:firstColumn="1" w:lastColumn="0" w:oddVBand="0" w:evenVBand="0" w:oddHBand="0" w:evenHBand="0" w:firstRowFirstColumn="0" w:firstRowLastColumn="0" w:lastRowFirstColumn="0" w:lastRowLastColumn="0"/>
            <w:tcW w:w="2155" w:type="dxa"/>
            <w:shd w:val="clear" w:color="auto" w:fill="ECECEC" w:themeFill="background2"/>
          </w:tcPr>
          <w:p w14:paraId="77A2A1A2" w14:textId="32B36BA3" w:rsidR="00C73939" w:rsidRDefault="00C73939" w:rsidP="00D727FB">
            <w:pPr>
              <w:pStyle w:val="TableSubhead"/>
              <w:rPr>
                <w:lang w:val="es-GT"/>
              </w:rPr>
            </w:pPr>
            <w:r>
              <w:rPr>
                <w:lang w:val="es-GT"/>
              </w:rPr>
              <w:t>1.2</w:t>
            </w:r>
          </w:p>
        </w:tc>
        <w:tc>
          <w:tcPr>
            <w:tcW w:w="2959" w:type="dxa"/>
          </w:tcPr>
          <w:p w14:paraId="351FAD6D" w14:textId="630E71EB"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Diseño solución (BPM)</w:t>
            </w:r>
          </w:p>
        </w:tc>
        <w:tc>
          <w:tcPr>
            <w:tcW w:w="2538" w:type="dxa"/>
          </w:tcPr>
          <w:p w14:paraId="1B4D05E4" w14:textId="1528AA41"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02/0</w:t>
            </w:r>
            <w:r w:rsidR="00987259">
              <w:rPr>
                <w:lang w:val="es-GT"/>
              </w:rPr>
              <w:t>5</w:t>
            </w:r>
            <w:r>
              <w:rPr>
                <w:lang w:val="es-GT"/>
              </w:rPr>
              <w:t>/2019</w:t>
            </w:r>
          </w:p>
        </w:tc>
        <w:tc>
          <w:tcPr>
            <w:tcW w:w="2547" w:type="dxa"/>
          </w:tcPr>
          <w:p w14:paraId="74E7C6C1" w14:textId="2EF63EAC" w:rsidR="00C73939" w:rsidRDefault="00C73939" w:rsidP="00D727F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Deisy López</w:t>
            </w:r>
          </w:p>
        </w:tc>
      </w:tr>
    </w:tbl>
    <w:p w14:paraId="3891DD98" w14:textId="77777777" w:rsidR="006334DC" w:rsidRPr="006071E5" w:rsidRDefault="006334DC" w:rsidP="001531BC">
      <w:pPr>
        <w:pStyle w:val="BodyText1"/>
        <w:rPr>
          <w:b/>
          <w:color w:val="12ABDB" w:themeColor="accent2"/>
          <w:sz w:val="24"/>
          <w:szCs w:val="28"/>
          <w:lang w:val="es-GT"/>
        </w:rPr>
      </w:pPr>
    </w:p>
    <w:p w14:paraId="4296BA88" w14:textId="4A0BBF24"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Documentos Relacionados</w:t>
      </w:r>
    </w:p>
    <w:tbl>
      <w:tblPr>
        <w:tblStyle w:val="CMU"/>
        <w:tblW w:w="0" w:type="auto"/>
        <w:tblLook w:val="04A0" w:firstRow="1" w:lastRow="0" w:firstColumn="1" w:lastColumn="0" w:noHBand="0" w:noVBand="1"/>
      </w:tblPr>
      <w:tblGrid>
        <w:gridCol w:w="988"/>
        <w:gridCol w:w="4110"/>
        <w:gridCol w:w="3119"/>
        <w:gridCol w:w="1982"/>
      </w:tblGrid>
      <w:tr w:rsidR="001531BC" w:rsidRPr="006071E5" w14:paraId="19876D3A" w14:textId="77777777" w:rsidTr="00973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7ED258" w14:textId="5EBFE863" w:rsidR="001531BC" w:rsidRPr="006071E5" w:rsidRDefault="001531BC" w:rsidP="009738E1">
            <w:pPr>
              <w:pStyle w:val="TableHead"/>
              <w:rPr>
                <w:lang w:val="es-GT"/>
              </w:rPr>
            </w:pPr>
            <w:r w:rsidRPr="006071E5">
              <w:rPr>
                <w:lang w:val="es-GT"/>
              </w:rPr>
              <w:t>#</w:t>
            </w:r>
            <w:r w:rsidR="00F87D71" w:rsidRPr="006071E5">
              <w:rPr>
                <w:lang w:val="es-GT"/>
              </w:rPr>
              <w:t xml:space="preserve"> </w:t>
            </w:r>
            <w:proofErr w:type="spellStart"/>
            <w:r w:rsidR="00F87D71" w:rsidRPr="006071E5">
              <w:rPr>
                <w:lang w:val="es-GT"/>
              </w:rPr>
              <w:t>Doc</w:t>
            </w:r>
            <w:proofErr w:type="spellEnd"/>
          </w:p>
        </w:tc>
        <w:tc>
          <w:tcPr>
            <w:tcW w:w="4110" w:type="dxa"/>
          </w:tcPr>
          <w:p w14:paraId="3B5832C4" w14:textId="63148552"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Tipo de Documento</w:t>
            </w:r>
          </w:p>
        </w:tc>
        <w:tc>
          <w:tcPr>
            <w:tcW w:w="3119" w:type="dxa"/>
          </w:tcPr>
          <w:p w14:paraId="41A056E7" w14:textId="09F1F26A"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del Documento</w:t>
            </w:r>
          </w:p>
        </w:tc>
        <w:tc>
          <w:tcPr>
            <w:tcW w:w="1982" w:type="dxa"/>
          </w:tcPr>
          <w:p w14:paraId="3F32C39E" w14:textId="664AF769" w:rsidR="001531BC" w:rsidRPr="006071E5" w:rsidRDefault="00F87D71" w:rsidP="007D5489">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Creado Por</w:t>
            </w:r>
          </w:p>
        </w:tc>
      </w:tr>
      <w:tr w:rsidR="001531BC" w:rsidRPr="00A176B0" w14:paraId="71868E86"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7B7601F7" w14:textId="77777777" w:rsidR="001531BC" w:rsidRPr="006071E5" w:rsidRDefault="001531BC" w:rsidP="004D2CAE">
            <w:pPr>
              <w:pStyle w:val="TableSubhead"/>
              <w:jc w:val="center"/>
              <w:rPr>
                <w:lang w:val="es-GT"/>
              </w:rPr>
            </w:pPr>
            <w:r w:rsidRPr="006071E5">
              <w:rPr>
                <w:lang w:val="es-GT"/>
              </w:rPr>
              <w:t>1</w:t>
            </w:r>
          </w:p>
        </w:tc>
        <w:tc>
          <w:tcPr>
            <w:tcW w:w="4110" w:type="dxa"/>
          </w:tcPr>
          <w:p w14:paraId="79364DE6" w14:textId="38AD8B38"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Documento de Evaluación de Automatizaciones Potenciales</w:t>
            </w:r>
          </w:p>
        </w:tc>
        <w:tc>
          <w:tcPr>
            <w:tcW w:w="3119" w:type="dxa"/>
          </w:tcPr>
          <w:p w14:paraId="3357636C" w14:textId="4F93BA6E" w:rsidR="001531BC" w:rsidRPr="007D5489"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sz w:val="16"/>
                <w:lang w:val="es-GT"/>
              </w:rPr>
            </w:pPr>
            <w:r w:rsidRPr="00546283">
              <w:rPr>
                <w:sz w:val="16"/>
                <w:lang w:val="es-GT"/>
              </w:rPr>
              <w:t>3.CMI_APAD_Envío de Pruebas Psicométricas.xlsx</w:t>
            </w:r>
          </w:p>
        </w:tc>
        <w:tc>
          <w:tcPr>
            <w:tcW w:w="1982" w:type="dxa"/>
          </w:tcPr>
          <w:p w14:paraId="3A8DEB3E" w14:textId="7412087C" w:rsidR="001531BC" w:rsidRPr="006071E5" w:rsidRDefault="007D5489"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r w:rsidR="001531BC" w:rsidRPr="00A176B0" w14:paraId="7EF826B1" w14:textId="77777777" w:rsidTr="009738E1">
        <w:tc>
          <w:tcPr>
            <w:cnfStyle w:val="001000000000" w:firstRow="0" w:lastRow="0" w:firstColumn="1" w:lastColumn="0" w:oddVBand="0" w:evenVBand="0" w:oddHBand="0" w:evenHBand="0" w:firstRowFirstColumn="0" w:firstRowLastColumn="0" w:lastRowFirstColumn="0" w:lastRowLastColumn="0"/>
            <w:tcW w:w="988" w:type="dxa"/>
            <w:shd w:val="clear" w:color="auto" w:fill="ECECEC" w:themeFill="background2"/>
          </w:tcPr>
          <w:p w14:paraId="11B71AB7" w14:textId="1198E3A9" w:rsidR="001531BC" w:rsidRPr="006071E5" w:rsidRDefault="000755FD" w:rsidP="004D2CAE">
            <w:pPr>
              <w:pStyle w:val="TableSubhead"/>
              <w:jc w:val="center"/>
              <w:rPr>
                <w:lang w:val="es-GT"/>
              </w:rPr>
            </w:pPr>
            <w:r>
              <w:rPr>
                <w:lang w:val="es-GT"/>
              </w:rPr>
              <w:t>2</w:t>
            </w:r>
          </w:p>
        </w:tc>
        <w:tc>
          <w:tcPr>
            <w:tcW w:w="4110" w:type="dxa"/>
          </w:tcPr>
          <w:p w14:paraId="38888F7C" w14:textId="39E4CBBD" w:rsidR="001531BC" w:rsidRPr="006071E5" w:rsidRDefault="00F87D71"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Grabación de Ejecución del Proceso</w:t>
            </w:r>
          </w:p>
        </w:tc>
        <w:tc>
          <w:tcPr>
            <w:tcW w:w="3119" w:type="dxa"/>
          </w:tcPr>
          <w:p w14:paraId="69F559F1" w14:textId="0488AA74" w:rsidR="001531BC" w:rsidRPr="006071E5" w:rsidRDefault="00546283"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sidRPr="00546283">
              <w:rPr>
                <w:sz w:val="16"/>
                <w:lang w:val="es-GT"/>
              </w:rPr>
              <w:t>VideoAsignacinAmitai.mp4</w:t>
            </w:r>
            <w:r>
              <w:rPr>
                <w:sz w:val="16"/>
                <w:lang w:val="es-GT"/>
              </w:rPr>
              <w:t xml:space="preserve">, </w:t>
            </w:r>
            <w:r w:rsidRPr="00546283">
              <w:rPr>
                <w:sz w:val="16"/>
                <w:lang w:val="es-GT"/>
              </w:rPr>
              <w:t>VideoAsignacinMil.mp4</w:t>
            </w:r>
            <w:r>
              <w:rPr>
                <w:sz w:val="16"/>
                <w:lang w:val="es-GT"/>
              </w:rPr>
              <w:t>,</w:t>
            </w:r>
            <w:r w:rsidRPr="00546283">
              <w:rPr>
                <w:lang w:val="es-GT"/>
              </w:rPr>
              <w:t xml:space="preserve"> </w:t>
            </w:r>
            <w:r w:rsidRPr="00546283">
              <w:rPr>
                <w:sz w:val="16"/>
                <w:lang w:val="es-GT"/>
              </w:rPr>
              <w:t>VideoAsignacinPCA.mp4</w:t>
            </w:r>
          </w:p>
        </w:tc>
        <w:tc>
          <w:tcPr>
            <w:tcW w:w="1982" w:type="dxa"/>
          </w:tcPr>
          <w:p w14:paraId="048860D9" w14:textId="62DD585C" w:rsidR="001531BC" w:rsidRPr="006071E5" w:rsidRDefault="00137E11" w:rsidP="007D5489">
            <w:pPr>
              <w:pStyle w:val="TableText"/>
              <w:jc w:val="center"/>
              <w:cnfStyle w:val="000000000000" w:firstRow="0" w:lastRow="0" w:firstColumn="0" w:lastColumn="0" w:oddVBand="0" w:evenVBand="0" w:oddHBand="0" w:evenHBand="0" w:firstRowFirstColumn="0" w:firstRowLastColumn="0" w:lastRowFirstColumn="0" w:lastRowLastColumn="0"/>
              <w:rPr>
                <w:lang w:val="es-GT"/>
              </w:rPr>
            </w:pPr>
            <w:r>
              <w:rPr>
                <w:lang w:val="es-GT"/>
              </w:rPr>
              <w:t>CMI</w:t>
            </w:r>
          </w:p>
        </w:tc>
      </w:tr>
    </w:tbl>
    <w:p w14:paraId="208BB490" w14:textId="4EEEEE54" w:rsidR="001531BC" w:rsidRDefault="001531BC" w:rsidP="001531BC">
      <w:pPr>
        <w:pStyle w:val="BodyText1"/>
        <w:rPr>
          <w:b/>
          <w:color w:val="12ABDB" w:themeColor="accent2"/>
          <w:sz w:val="24"/>
          <w:szCs w:val="28"/>
          <w:lang w:val="es-GT"/>
        </w:rPr>
      </w:pPr>
    </w:p>
    <w:p w14:paraId="2A9AAB44" w14:textId="15C04158" w:rsidR="001531BC" w:rsidRPr="006071E5" w:rsidRDefault="00F87D71" w:rsidP="001531BC">
      <w:pPr>
        <w:pStyle w:val="BodyText1"/>
        <w:rPr>
          <w:b/>
          <w:color w:val="12ABDB" w:themeColor="accent2"/>
          <w:sz w:val="24"/>
          <w:szCs w:val="28"/>
          <w:lang w:val="es-GT"/>
        </w:rPr>
      </w:pPr>
      <w:r w:rsidRPr="006071E5">
        <w:rPr>
          <w:b/>
          <w:color w:val="12ABDB" w:themeColor="accent2"/>
          <w:sz w:val="24"/>
          <w:szCs w:val="28"/>
          <w:lang w:val="es-GT"/>
        </w:rPr>
        <w:t>Contribuidores</w:t>
      </w:r>
    </w:p>
    <w:tbl>
      <w:tblPr>
        <w:tblStyle w:val="CMU"/>
        <w:tblW w:w="10226" w:type="dxa"/>
        <w:tblLook w:val="04A0" w:firstRow="1" w:lastRow="0" w:firstColumn="1" w:lastColumn="0" w:noHBand="0" w:noVBand="1"/>
      </w:tblPr>
      <w:tblGrid>
        <w:gridCol w:w="5097"/>
        <w:gridCol w:w="5129"/>
      </w:tblGrid>
      <w:tr w:rsidR="001531BC" w:rsidRPr="006071E5" w14:paraId="79D0351F" w14:textId="77777777" w:rsidTr="004D2CAE">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097" w:type="dxa"/>
          </w:tcPr>
          <w:p w14:paraId="0AA916F7" w14:textId="2F9BEC23" w:rsidR="001531BC" w:rsidRPr="006071E5" w:rsidRDefault="00F87D71" w:rsidP="009738E1">
            <w:pPr>
              <w:pStyle w:val="TableHead"/>
              <w:rPr>
                <w:lang w:val="es-GT"/>
              </w:rPr>
            </w:pPr>
            <w:r w:rsidRPr="006071E5">
              <w:rPr>
                <w:lang w:val="es-GT"/>
              </w:rPr>
              <w:t>Nombre del Contribuidor</w:t>
            </w:r>
            <w:r w:rsidR="001531BC" w:rsidRPr="006071E5">
              <w:rPr>
                <w:lang w:val="es-GT"/>
              </w:rPr>
              <w:t xml:space="preserve"> </w:t>
            </w:r>
          </w:p>
        </w:tc>
        <w:tc>
          <w:tcPr>
            <w:tcW w:w="5129" w:type="dxa"/>
          </w:tcPr>
          <w:p w14:paraId="13E2AB3E" w14:textId="3DFB11A6" w:rsidR="001531BC" w:rsidRPr="006071E5" w:rsidRDefault="00F87D71" w:rsidP="004D2CAE">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Responsabilidad</w:t>
            </w:r>
          </w:p>
        </w:tc>
      </w:tr>
      <w:tr w:rsidR="001531BC" w:rsidRPr="00546283" w14:paraId="5AE2ADE4"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392F107" w14:textId="6FDA7CDF" w:rsidR="001531BC" w:rsidRPr="006071E5" w:rsidRDefault="00F87D71" w:rsidP="004D2CAE">
            <w:pPr>
              <w:pStyle w:val="TableSubhead"/>
              <w:rPr>
                <w:lang w:val="es-GT"/>
              </w:rPr>
            </w:pPr>
            <w:r w:rsidRPr="009C3E55">
              <w:rPr>
                <w:lang w:val="es-GT"/>
              </w:rPr>
              <w:t>Arquitecto</w:t>
            </w:r>
            <w:r w:rsidR="009738E1" w:rsidRPr="009C3E55">
              <w:rPr>
                <w:lang w:val="es-GT"/>
              </w:rPr>
              <w:t>:</w:t>
            </w:r>
            <w:r w:rsidR="009C3E55">
              <w:rPr>
                <w:lang w:val="es-GT"/>
              </w:rPr>
              <w:t xml:space="preserve"> Deisy López</w:t>
            </w:r>
          </w:p>
        </w:tc>
        <w:tc>
          <w:tcPr>
            <w:tcW w:w="5129" w:type="dxa"/>
          </w:tcPr>
          <w:p w14:paraId="773582AA" w14:textId="22BE1AED"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9C3E55">
              <w:rPr>
                <w:lang w:val="es-GT"/>
              </w:rPr>
              <w:t>Crear el diseño del negocio y sus requerimientos</w:t>
            </w:r>
          </w:p>
        </w:tc>
      </w:tr>
      <w:tr w:rsidR="001531BC" w:rsidRPr="006071E5" w14:paraId="665C62C3" w14:textId="77777777" w:rsidTr="004D2CAE">
        <w:trPr>
          <w:trHeight w:val="225"/>
        </w:trPr>
        <w:tc>
          <w:tcPr>
            <w:cnfStyle w:val="001000000000" w:firstRow="0" w:lastRow="0" w:firstColumn="1" w:lastColumn="0" w:oddVBand="0" w:evenVBand="0" w:oddHBand="0" w:evenHBand="0" w:firstRowFirstColumn="0" w:firstRowLastColumn="0" w:lastRowFirstColumn="0" w:lastRowLastColumn="0"/>
            <w:tcW w:w="5097" w:type="dxa"/>
            <w:shd w:val="clear" w:color="auto" w:fill="ECECEC" w:themeFill="background2"/>
          </w:tcPr>
          <w:p w14:paraId="4535E0AA" w14:textId="007FD7F0" w:rsidR="001531BC" w:rsidRPr="006071E5" w:rsidRDefault="00F87D71" w:rsidP="004D2CAE">
            <w:pPr>
              <w:pStyle w:val="TableSubhead"/>
              <w:rPr>
                <w:lang w:val="es-GT"/>
              </w:rPr>
            </w:pPr>
            <w:r w:rsidRPr="0032229D">
              <w:rPr>
                <w:lang w:val="es-GT"/>
              </w:rPr>
              <w:t>Desarrollador</w:t>
            </w:r>
            <w:r w:rsidR="009738E1" w:rsidRPr="0032229D">
              <w:rPr>
                <w:lang w:val="es-GT"/>
              </w:rPr>
              <w:t>:</w:t>
            </w:r>
            <w:r w:rsidR="009C3E55">
              <w:rPr>
                <w:lang w:val="es-GT"/>
              </w:rPr>
              <w:t xml:space="preserve"> </w:t>
            </w:r>
            <w:r w:rsidR="00546283">
              <w:rPr>
                <w:lang w:val="es-GT"/>
              </w:rPr>
              <w:t xml:space="preserve">Juan </w:t>
            </w:r>
            <w:r w:rsidR="00137E11">
              <w:rPr>
                <w:lang w:val="es-GT"/>
              </w:rPr>
              <w:t>Jos</w:t>
            </w:r>
            <w:r w:rsidR="00137E11">
              <w:rPr>
                <w:rFonts w:ascii="Segoe UI Symbol" w:hAnsi="Segoe UI Symbol"/>
                <w:lang w:val="es-GT"/>
              </w:rPr>
              <w:t xml:space="preserve">é </w:t>
            </w:r>
            <w:r w:rsidR="00546283">
              <w:rPr>
                <w:rFonts w:ascii="Segoe UI Symbol" w:hAnsi="Segoe UI Symbol"/>
                <w:lang w:val="es-GT"/>
              </w:rPr>
              <w:t>Carranza</w:t>
            </w:r>
          </w:p>
        </w:tc>
        <w:tc>
          <w:tcPr>
            <w:tcW w:w="5129" w:type="dxa"/>
          </w:tcPr>
          <w:p w14:paraId="3EF8B59F" w14:textId="3F4C080B" w:rsidR="001531BC" w:rsidRPr="006071E5" w:rsidRDefault="00586215" w:rsidP="004D2CAE">
            <w:pPr>
              <w:pStyle w:val="TableText"/>
              <w:cnfStyle w:val="000000000000" w:firstRow="0" w:lastRow="0" w:firstColumn="0" w:lastColumn="0" w:oddVBand="0" w:evenVBand="0" w:oddHBand="0" w:evenHBand="0" w:firstRowFirstColumn="0" w:firstRowLastColumn="0" w:lastRowFirstColumn="0" w:lastRowLastColumn="0"/>
              <w:rPr>
                <w:lang w:val="es-GT"/>
              </w:rPr>
            </w:pPr>
            <w:r w:rsidRPr="0032229D">
              <w:rPr>
                <w:lang w:val="es-GT"/>
              </w:rPr>
              <w:t>Revisar los Requerimientos</w:t>
            </w:r>
          </w:p>
        </w:tc>
      </w:tr>
    </w:tbl>
    <w:p w14:paraId="0145B00E" w14:textId="26283790" w:rsidR="001531BC" w:rsidRDefault="001531BC" w:rsidP="001531BC">
      <w:pPr>
        <w:pStyle w:val="BodyText1"/>
        <w:rPr>
          <w:lang w:val="es-GT"/>
        </w:rPr>
      </w:pPr>
    </w:p>
    <w:p w14:paraId="69FA39C7" w14:textId="77777777" w:rsidR="00ED5C93" w:rsidRPr="006071E5" w:rsidRDefault="00ED5C93" w:rsidP="00ED5C93">
      <w:pPr>
        <w:pStyle w:val="BodyText1"/>
        <w:rPr>
          <w:lang w:val="es-GT"/>
        </w:rPr>
      </w:pPr>
    </w:p>
    <w:p w14:paraId="736C86E8" w14:textId="77777777" w:rsidR="00ED5C93" w:rsidRPr="006071E5" w:rsidRDefault="00ED5C93" w:rsidP="00ED5C93">
      <w:pPr>
        <w:pStyle w:val="BodyText1"/>
        <w:rPr>
          <w:b/>
          <w:color w:val="12ABDB" w:themeColor="accent2"/>
          <w:sz w:val="24"/>
          <w:szCs w:val="28"/>
          <w:lang w:val="es-GT"/>
        </w:rPr>
      </w:pPr>
      <w:r w:rsidRPr="006071E5">
        <w:rPr>
          <w:b/>
          <w:color w:val="12ABDB" w:themeColor="accent2"/>
          <w:sz w:val="24"/>
          <w:szCs w:val="28"/>
          <w:lang w:val="es-GT"/>
        </w:rPr>
        <w:t>Aprobación del Documento</w:t>
      </w:r>
    </w:p>
    <w:tbl>
      <w:tblPr>
        <w:tblStyle w:val="CMU"/>
        <w:tblW w:w="0" w:type="auto"/>
        <w:tblLook w:val="04A0" w:firstRow="1" w:lastRow="0" w:firstColumn="1" w:lastColumn="0" w:noHBand="0" w:noVBand="1"/>
      </w:tblPr>
      <w:tblGrid>
        <w:gridCol w:w="3256"/>
        <w:gridCol w:w="2314"/>
        <w:gridCol w:w="2314"/>
        <w:gridCol w:w="2315"/>
      </w:tblGrid>
      <w:tr w:rsidR="00ED5C93" w:rsidRPr="006071E5" w14:paraId="0ACAACB2" w14:textId="77777777" w:rsidTr="007C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806C7E" w14:textId="77777777" w:rsidR="00ED5C93" w:rsidRPr="006071E5" w:rsidRDefault="00ED5C93" w:rsidP="007C0AC2">
            <w:pPr>
              <w:pStyle w:val="TableHead"/>
              <w:rPr>
                <w:lang w:val="es-GT"/>
              </w:rPr>
            </w:pPr>
            <w:r w:rsidRPr="006071E5">
              <w:rPr>
                <w:lang w:val="es-GT"/>
              </w:rPr>
              <w:t>Nombre</w:t>
            </w:r>
          </w:p>
        </w:tc>
        <w:tc>
          <w:tcPr>
            <w:tcW w:w="2314" w:type="dxa"/>
          </w:tcPr>
          <w:p w14:paraId="4ACEDB24"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Título, Departamento</w:t>
            </w:r>
          </w:p>
        </w:tc>
        <w:tc>
          <w:tcPr>
            <w:tcW w:w="2314" w:type="dxa"/>
          </w:tcPr>
          <w:p w14:paraId="7CB9C4D9"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Firma</w:t>
            </w:r>
          </w:p>
        </w:tc>
        <w:tc>
          <w:tcPr>
            <w:tcW w:w="2315" w:type="dxa"/>
          </w:tcPr>
          <w:p w14:paraId="7DC1B1B0" w14:textId="77777777" w:rsidR="00ED5C93" w:rsidRPr="006071E5" w:rsidRDefault="00ED5C93" w:rsidP="007C0AC2">
            <w:pPr>
              <w:pStyle w:val="TableHead"/>
              <w:cnfStyle w:val="100000000000" w:firstRow="1" w:lastRow="0" w:firstColumn="0" w:lastColumn="0" w:oddVBand="0" w:evenVBand="0" w:oddHBand="0" w:evenHBand="0" w:firstRowFirstColumn="0" w:firstRowLastColumn="0" w:lastRowFirstColumn="0" w:lastRowLastColumn="0"/>
              <w:rPr>
                <w:lang w:val="es-GT"/>
              </w:rPr>
            </w:pPr>
            <w:r w:rsidRPr="006071E5">
              <w:rPr>
                <w:lang w:val="es-GT"/>
              </w:rPr>
              <w:t>Fecha</w:t>
            </w:r>
          </w:p>
        </w:tc>
      </w:tr>
      <w:tr w:rsidR="00ED5C93" w:rsidRPr="006071E5" w14:paraId="58D7F543"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1C4FD09A" w14:textId="77777777" w:rsidR="00ED5C93" w:rsidRPr="006071E5" w:rsidRDefault="00ED5C93" w:rsidP="007C0AC2">
            <w:pPr>
              <w:pStyle w:val="TableSubhead"/>
              <w:rPr>
                <w:lang w:val="es-GT"/>
              </w:rPr>
            </w:pPr>
            <w:r>
              <w:rPr>
                <w:lang w:val="es-GT"/>
              </w:rPr>
              <w:t>Wendy Fuentes</w:t>
            </w:r>
          </w:p>
        </w:tc>
        <w:tc>
          <w:tcPr>
            <w:tcW w:w="2314" w:type="dxa"/>
          </w:tcPr>
          <w:p w14:paraId="3D0276A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sidRPr="006071E5">
              <w:rPr>
                <w:lang w:val="es-GT"/>
              </w:rPr>
              <w:t>SME</w:t>
            </w:r>
          </w:p>
        </w:tc>
        <w:tc>
          <w:tcPr>
            <w:tcW w:w="2314" w:type="dxa"/>
          </w:tcPr>
          <w:p w14:paraId="228F45FB"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6D7C6913"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r w:rsidR="00ED5C93" w:rsidRPr="006071E5" w14:paraId="74C6088F" w14:textId="77777777" w:rsidTr="007C0AC2">
        <w:tc>
          <w:tcPr>
            <w:cnfStyle w:val="001000000000" w:firstRow="0" w:lastRow="0" w:firstColumn="1" w:lastColumn="0" w:oddVBand="0" w:evenVBand="0" w:oddHBand="0" w:evenHBand="0" w:firstRowFirstColumn="0" w:firstRowLastColumn="0" w:lastRowFirstColumn="0" w:lastRowLastColumn="0"/>
            <w:tcW w:w="3256" w:type="dxa"/>
            <w:shd w:val="clear" w:color="auto" w:fill="ECECEC" w:themeFill="background2"/>
          </w:tcPr>
          <w:p w14:paraId="6FE8F2D0" w14:textId="77777777" w:rsidR="00ED5C93" w:rsidRPr="006071E5" w:rsidRDefault="00ED5C93" w:rsidP="007C0AC2">
            <w:pPr>
              <w:pStyle w:val="TableSubhead"/>
              <w:rPr>
                <w:lang w:val="es-GT"/>
              </w:rPr>
            </w:pPr>
            <w:r>
              <w:rPr>
                <w:lang w:val="es-GT"/>
              </w:rPr>
              <w:t>José Morales</w:t>
            </w:r>
          </w:p>
        </w:tc>
        <w:tc>
          <w:tcPr>
            <w:tcW w:w="2314" w:type="dxa"/>
          </w:tcPr>
          <w:p w14:paraId="56B80FD8"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Líder del Proceso</w:t>
            </w:r>
          </w:p>
        </w:tc>
        <w:tc>
          <w:tcPr>
            <w:tcW w:w="2314" w:type="dxa"/>
          </w:tcPr>
          <w:p w14:paraId="6E44BC1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c>
          <w:tcPr>
            <w:tcW w:w="2315" w:type="dxa"/>
          </w:tcPr>
          <w:p w14:paraId="5DF0AA67" w14:textId="77777777" w:rsidR="00ED5C93" w:rsidRPr="006071E5" w:rsidRDefault="00ED5C93" w:rsidP="007C0AC2">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6FE85B36" w14:textId="31907BA6" w:rsidR="00ED5C93" w:rsidRDefault="00ED5C93" w:rsidP="001531BC">
      <w:pPr>
        <w:pStyle w:val="BodyText1"/>
        <w:rPr>
          <w:lang w:val="es-GT"/>
        </w:rPr>
      </w:pPr>
    </w:p>
    <w:p w14:paraId="111BA265" w14:textId="4E4CFFD6" w:rsidR="007928A0" w:rsidRPr="00AB10D0" w:rsidRDefault="00424BF0" w:rsidP="00CA29C6">
      <w:pPr>
        <w:pStyle w:val="CGH2"/>
        <w:rPr>
          <w:lang w:val="es-GT"/>
        </w:rPr>
      </w:pPr>
      <w:bookmarkStart w:id="2" w:name="_Toc536735919"/>
      <w:bookmarkEnd w:id="1"/>
      <w:r w:rsidRPr="00AB10D0">
        <w:rPr>
          <w:lang w:val="es-GT"/>
        </w:rPr>
        <w:lastRenderedPageBreak/>
        <w:t>Vista General del Proceso del Negocio</w:t>
      </w:r>
      <w:bookmarkEnd w:id="2"/>
    </w:p>
    <w:p w14:paraId="34DDE1D1" w14:textId="2F3CBB13" w:rsidR="00424BF0" w:rsidRPr="006071E5" w:rsidRDefault="00ED5C93" w:rsidP="009E1EA3">
      <w:pPr>
        <w:pStyle w:val="Heading20"/>
        <w:jc w:val="both"/>
        <w:rPr>
          <w:color w:val="3B3B3B" w:themeColor="background2" w:themeShade="40"/>
          <w:sz w:val="20"/>
          <w:lang w:val="es-GT"/>
        </w:rPr>
      </w:pPr>
      <w:bookmarkStart w:id="3" w:name="_Toc404008992"/>
      <w:r w:rsidRPr="006071E5">
        <w:rPr>
          <w:color w:val="3B3B3B" w:themeColor="background2" w:themeShade="40"/>
          <w:sz w:val="20"/>
          <w:lang w:val="es-GT"/>
        </w:rPr>
        <w:t>Este</w:t>
      </w:r>
      <w:r w:rsidR="00424BF0" w:rsidRPr="006071E5">
        <w:rPr>
          <w:color w:val="3B3B3B" w:themeColor="background2" w:themeShade="40"/>
          <w:sz w:val="20"/>
          <w:lang w:val="es-GT"/>
        </w:rPr>
        <w:t xml:space="preserve"> documento introduce y provee una descripción detallada del proceso actual y será utilizado para asistir en el desarrollo de la solución de Automatización de Procesos Robóticos. El objetivo de este documento es dar una vista general del estado actual TAL CUAL del proceso, sistemas y aplicaciones utilizadas a través del flujo del proceso y de los requerimientos de automatización.</w:t>
      </w:r>
    </w:p>
    <w:p w14:paraId="480CACA2" w14:textId="7A5F8FEE" w:rsidR="00566D51" w:rsidRPr="006071E5" w:rsidRDefault="00566D51" w:rsidP="009E1EA3">
      <w:pPr>
        <w:pStyle w:val="BodyText1"/>
        <w:jc w:val="both"/>
        <w:rPr>
          <w:lang w:val="es-GT"/>
        </w:rPr>
      </w:pPr>
    </w:p>
    <w:p w14:paraId="3F218EAE" w14:textId="047DDE18" w:rsidR="00424BF0" w:rsidRPr="006071E5" w:rsidRDefault="00424BF0" w:rsidP="009E1EA3">
      <w:pPr>
        <w:pStyle w:val="BodyText1"/>
        <w:jc w:val="both"/>
        <w:rPr>
          <w:lang w:val="es-GT"/>
        </w:rPr>
      </w:pPr>
      <w:r w:rsidRPr="006071E5">
        <w:rPr>
          <w:lang w:val="es-GT"/>
        </w:rPr>
        <w:t>Por favor notar que éste es un documento formal y válido relacionado a</w:t>
      </w:r>
      <w:r w:rsidR="00CD712F">
        <w:rPr>
          <w:lang w:val="es-GT"/>
        </w:rPr>
        <w:t>l proceso de Envío de</w:t>
      </w:r>
      <w:r w:rsidR="00CB36D6">
        <w:rPr>
          <w:lang w:val="es-GT"/>
        </w:rPr>
        <w:t xml:space="preserve"> </w:t>
      </w:r>
      <w:r w:rsidR="00CD712F">
        <w:rPr>
          <w:lang w:val="es-GT"/>
        </w:rPr>
        <w:t>Pruebas Psicométricas</w:t>
      </w:r>
      <w:r w:rsidRPr="006071E5">
        <w:rPr>
          <w:lang w:val="es-GT"/>
        </w:rPr>
        <w:t>. Una vez aprobado establece que el acuerdo que el flujo del proceso, excepciones y alcance de automatización han sido capturados de manera precisa. Cualquier cambio a estas reglas de negocio y a la solución de automatización en general debe ser inmediatamente comunicada al equipo de RPA de Capgemini. Todos los cambios pueden estar sujetos a un Requisito de Cambio, resultando en un incremento de esfuerzo, costo en general del proyecto y, por lo tanto, una extensión en el tiempo estipulado de entrega de la automatización</w:t>
      </w:r>
      <w:r w:rsidR="007C0AC2">
        <w:rPr>
          <w:lang w:val="es-GT"/>
        </w:rPr>
        <w:t>.</w:t>
      </w:r>
    </w:p>
    <w:p w14:paraId="3A8F8CC4" w14:textId="7D9EAAAB" w:rsidR="007928A0" w:rsidRPr="006071E5" w:rsidRDefault="00424BF0" w:rsidP="007928A0">
      <w:pPr>
        <w:pStyle w:val="CGH3"/>
        <w:rPr>
          <w:lang w:val="es-GT"/>
        </w:rPr>
      </w:pPr>
      <w:bookmarkStart w:id="4" w:name="_Toc536735920"/>
      <w:bookmarkEnd w:id="3"/>
      <w:r w:rsidRPr="006071E5">
        <w:rPr>
          <w:lang w:val="es-GT"/>
        </w:rPr>
        <w:t>Propósito</w:t>
      </w:r>
      <w:bookmarkEnd w:id="4"/>
    </w:p>
    <w:p w14:paraId="38502392" w14:textId="79C1B29D" w:rsidR="006071E5" w:rsidRPr="006071E5" w:rsidRDefault="006071E5" w:rsidP="007928A0">
      <w:pPr>
        <w:pStyle w:val="Heading40"/>
        <w:spacing w:before="0"/>
        <w:jc w:val="both"/>
        <w:rPr>
          <w:color w:val="3B3B3B" w:themeColor="background2" w:themeShade="40"/>
          <w:sz w:val="20"/>
          <w:lang w:val="es-GT"/>
        </w:rPr>
      </w:pPr>
      <w:r w:rsidRPr="006071E5">
        <w:rPr>
          <w:color w:val="3B3B3B" w:themeColor="background2" w:themeShade="40"/>
          <w:sz w:val="20"/>
          <w:lang w:val="es-GT"/>
        </w:rPr>
        <w:t xml:space="preserve">El propósito de este documento de CPAR es dar el detalle TAL </w:t>
      </w:r>
      <w:proofErr w:type="gramStart"/>
      <w:r w:rsidRPr="006071E5">
        <w:rPr>
          <w:color w:val="3B3B3B" w:themeColor="background2" w:themeShade="40"/>
          <w:sz w:val="20"/>
          <w:lang w:val="es-GT"/>
        </w:rPr>
        <w:t>CUAL</w:t>
      </w:r>
      <w:proofErr w:type="gramEnd"/>
      <w:r w:rsidRPr="006071E5">
        <w:rPr>
          <w:color w:val="3B3B3B" w:themeColor="background2" w:themeShade="40"/>
          <w:sz w:val="20"/>
          <w:lang w:val="es-GT"/>
        </w:rPr>
        <w:t xml:space="preserve"> del proceso, marcar todos los requerimientos cruciales para la automatización para proveer una descripción documentada del estado del proceso que será revisado y aprobado. El documento:</w:t>
      </w:r>
    </w:p>
    <w:p w14:paraId="6AD0EBC1" w14:textId="103BF896" w:rsidR="006071E5" w:rsidRPr="006071E5" w:rsidRDefault="006071E5" w:rsidP="00FD0A43">
      <w:pPr>
        <w:pStyle w:val="TableBullet1"/>
        <w:numPr>
          <w:ilvl w:val="0"/>
          <w:numId w:val="8"/>
        </w:numPr>
        <w:jc w:val="both"/>
        <w:rPr>
          <w:lang w:val="es-GT"/>
        </w:rPr>
      </w:pPr>
      <w:r w:rsidRPr="006071E5">
        <w:rPr>
          <w:lang w:val="es-GT"/>
        </w:rPr>
        <w:t>Provee la vista general del proceso actual junto con las características generales</w:t>
      </w:r>
    </w:p>
    <w:p w14:paraId="289B4545" w14:textId="13F921F0" w:rsidR="007928A0" w:rsidRPr="006071E5" w:rsidRDefault="006071E5" w:rsidP="00FD0A43">
      <w:pPr>
        <w:pStyle w:val="TableBullet1"/>
        <w:numPr>
          <w:ilvl w:val="0"/>
          <w:numId w:val="8"/>
        </w:numPr>
        <w:jc w:val="both"/>
        <w:rPr>
          <w:lang w:val="es-GT"/>
        </w:rPr>
      </w:pPr>
      <w:r w:rsidRPr="006071E5">
        <w:rPr>
          <w:lang w:val="es-GT"/>
        </w:rPr>
        <w:t>Provee el flujo del proceso detallado por medio de una descripción paso a paso junto con un mapa del proceso</w:t>
      </w:r>
    </w:p>
    <w:p w14:paraId="67BD3D1C" w14:textId="4B43E3D5" w:rsidR="00D74B7E" w:rsidRPr="006071E5" w:rsidRDefault="006071E5" w:rsidP="00FD0A43">
      <w:pPr>
        <w:pStyle w:val="TableBullet1"/>
        <w:numPr>
          <w:ilvl w:val="0"/>
          <w:numId w:val="8"/>
        </w:numPr>
        <w:jc w:val="both"/>
        <w:rPr>
          <w:lang w:val="es-GT"/>
        </w:rPr>
      </w:pPr>
      <w:r>
        <w:rPr>
          <w:lang w:val="es-GT"/>
        </w:rPr>
        <w:t>Especifica el list</w:t>
      </w:r>
      <w:r w:rsidRPr="006071E5">
        <w:rPr>
          <w:lang w:val="es-GT"/>
        </w:rPr>
        <w:t>ado de sistemas y aplicaciones utilizadas durante el proceso completo que será automatizado</w:t>
      </w:r>
    </w:p>
    <w:p w14:paraId="25931B08" w14:textId="706834A3" w:rsidR="007928A0" w:rsidRPr="006071E5" w:rsidRDefault="006071E5" w:rsidP="00FD0A43">
      <w:pPr>
        <w:pStyle w:val="TableBullet1"/>
        <w:numPr>
          <w:ilvl w:val="0"/>
          <w:numId w:val="8"/>
        </w:numPr>
        <w:jc w:val="both"/>
        <w:rPr>
          <w:lang w:val="es-GT"/>
        </w:rPr>
      </w:pPr>
      <w:r w:rsidRPr="006071E5">
        <w:rPr>
          <w:lang w:val="es-GT"/>
        </w:rPr>
        <w:t>Da un bosquejo de la propuesta de soluci</w:t>
      </w:r>
      <w:r>
        <w:rPr>
          <w:lang w:val="es-GT"/>
        </w:rPr>
        <w:t>ón de automatización, incluyendo el alcance y las excepciones</w:t>
      </w:r>
    </w:p>
    <w:p w14:paraId="40259D7D" w14:textId="49A1FAA5" w:rsidR="007928A0" w:rsidRPr="006071E5" w:rsidRDefault="006071E5" w:rsidP="007928A0">
      <w:pPr>
        <w:pStyle w:val="CGH3"/>
        <w:rPr>
          <w:lang w:val="es-GT"/>
        </w:rPr>
      </w:pPr>
      <w:bookmarkStart w:id="5" w:name="_Toc503790312"/>
      <w:bookmarkStart w:id="6" w:name="_Toc504125205"/>
      <w:bookmarkStart w:id="7" w:name="_Toc536735921"/>
      <w:r>
        <w:rPr>
          <w:lang w:val="es-GT"/>
        </w:rPr>
        <w:t>Descripción del Proceso a Alto Nivel y Objetivo del Proceso</w:t>
      </w:r>
      <w:bookmarkEnd w:id="5"/>
      <w:bookmarkEnd w:id="6"/>
      <w:bookmarkEnd w:id="7"/>
    </w:p>
    <w:p w14:paraId="7E179EC5" w14:textId="5162CFA8" w:rsidR="007928A0" w:rsidRPr="006071E5" w:rsidRDefault="00874614" w:rsidP="007928A0">
      <w:pPr>
        <w:jc w:val="both"/>
        <w:rPr>
          <w:rFonts w:cs="Times New Roman"/>
          <w:b w:val="0"/>
          <w:bCs w:val="0"/>
          <w:color w:val="12ABDB" w:themeColor="accent2"/>
          <w:sz w:val="28"/>
          <w:szCs w:val="22"/>
          <w:lang w:val="es-GT"/>
        </w:rPr>
      </w:pPr>
      <w:r>
        <w:rPr>
          <w:b w:val="0"/>
          <w:color w:val="3B3B3B" w:themeColor="background2" w:themeShade="40"/>
          <w:sz w:val="20"/>
          <w:lang w:val="es-GT"/>
        </w:rPr>
        <w:t>La actividad</w:t>
      </w:r>
      <w:r w:rsidR="00031D22">
        <w:rPr>
          <w:b w:val="0"/>
          <w:color w:val="3B3B3B" w:themeColor="background2" w:themeShade="40"/>
          <w:sz w:val="20"/>
          <w:lang w:val="es-GT"/>
        </w:rPr>
        <w:t xml:space="preserve"> consiste en el e</w:t>
      </w:r>
      <w:r w:rsidR="00CD712F">
        <w:rPr>
          <w:b w:val="0"/>
          <w:color w:val="3B3B3B" w:themeColor="background2" w:themeShade="40"/>
          <w:sz w:val="20"/>
          <w:lang w:val="es-GT"/>
        </w:rPr>
        <w:t>nvío de Pruebas Psicométricas</w:t>
      </w:r>
      <w:r w:rsidR="00031D22">
        <w:rPr>
          <w:b w:val="0"/>
          <w:color w:val="3B3B3B" w:themeColor="background2" w:themeShade="40"/>
          <w:sz w:val="20"/>
          <w:lang w:val="es-GT"/>
        </w:rPr>
        <w:t xml:space="preserve"> a candidatos dentro de</w:t>
      </w:r>
      <w:r w:rsidR="00672B7F">
        <w:rPr>
          <w:b w:val="0"/>
          <w:color w:val="3B3B3B" w:themeColor="background2" w:themeShade="40"/>
          <w:sz w:val="20"/>
          <w:lang w:val="es-GT"/>
        </w:rPr>
        <w:t xml:space="preserve">l proceso </w:t>
      </w:r>
      <w:r w:rsidR="00031D22">
        <w:rPr>
          <w:b w:val="0"/>
          <w:color w:val="3B3B3B" w:themeColor="background2" w:themeShade="40"/>
          <w:sz w:val="20"/>
          <w:lang w:val="es-GT"/>
        </w:rPr>
        <w:t xml:space="preserve">de adquisición de talento. </w:t>
      </w:r>
    </w:p>
    <w:p w14:paraId="6B32EE04" w14:textId="46062D3F" w:rsidR="007928A0" w:rsidRPr="006071E5" w:rsidRDefault="006071E5" w:rsidP="007928A0">
      <w:pPr>
        <w:pStyle w:val="CGH3"/>
        <w:rPr>
          <w:lang w:val="es-GT"/>
        </w:rPr>
      </w:pPr>
      <w:bookmarkStart w:id="8" w:name="_Toc503790313"/>
      <w:bookmarkStart w:id="9" w:name="_Toc504125206"/>
      <w:bookmarkStart w:id="10" w:name="_Toc536735922"/>
      <w:r>
        <w:rPr>
          <w:lang w:val="es-GT"/>
        </w:rPr>
        <w:t xml:space="preserve">Tiempos del Proceso y </w:t>
      </w:r>
      <w:bookmarkEnd w:id="8"/>
      <w:bookmarkEnd w:id="9"/>
      <w:r>
        <w:rPr>
          <w:lang w:val="es-GT"/>
        </w:rPr>
        <w:t>Plazo del Proceso</w:t>
      </w:r>
      <w:bookmarkEnd w:id="10"/>
    </w:p>
    <w:p w14:paraId="1BE1F270" w14:textId="4509A942" w:rsidR="007928A0" w:rsidRPr="006071E5" w:rsidRDefault="00031D22"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El envío de pruebas psicométricas se ejecuta de lunes a viernes, </w:t>
      </w:r>
      <w:r w:rsidR="00F75B63">
        <w:rPr>
          <w:color w:val="3B3B3B" w:themeColor="background2" w:themeShade="40"/>
          <w:sz w:val="20"/>
          <w:lang w:val="es-GT"/>
        </w:rPr>
        <w:t>de 8:00 am a 6:00pm</w:t>
      </w:r>
      <w:r w:rsidR="00874614">
        <w:rPr>
          <w:color w:val="3B3B3B" w:themeColor="background2" w:themeShade="40"/>
          <w:sz w:val="20"/>
          <w:lang w:val="es-GT"/>
        </w:rPr>
        <w:t>)</w:t>
      </w:r>
      <w:r w:rsidR="00EF4112">
        <w:rPr>
          <w:color w:val="3B3B3B" w:themeColor="background2" w:themeShade="40"/>
          <w:sz w:val="20"/>
          <w:lang w:val="es-GT"/>
        </w:rPr>
        <w:t>.</w:t>
      </w:r>
    </w:p>
    <w:p w14:paraId="461E6437" w14:textId="6D08AA7C" w:rsidR="007928A0" w:rsidRPr="006071E5" w:rsidRDefault="006071E5" w:rsidP="007928A0">
      <w:pPr>
        <w:pStyle w:val="CGH3"/>
        <w:rPr>
          <w:lang w:val="es-GT"/>
        </w:rPr>
      </w:pPr>
      <w:bookmarkStart w:id="11" w:name="_Toc503790314"/>
      <w:bookmarkStart w:id="12" w:name="_Toc504125207"/>
      <w:bookmarkStart w:id="13" w:name="_Toc536735923"/>
      <w:r>
        <w:rPr>
          <w:lang w:val="es-GT"/>
        </w:rPr>
        <w:t>Riesgos del Proceso</w:t>
      </w:r>
      <w:bookmarkEnd w:id="11"/>
      <w:bookmarkEnd w:id="12"/>
      <w:bookmarkEnd w:id="13"/>
    </w:p>
    <w:p w14:paraId="16F76E4C" w14:textId="1E9FE990" w:rsidR="007928A0" w:rsidRPr="006071E5" w:rsidRDefault="006071E5" w:rsidP="007928A0">
      <w:pPr>
        <w:pStyle w:val="BodyText1"/>
        <w:jc w:val="both"/>
        <w:rPr>
          <w:lang w:val="es-GT"/>
        </w:rPr>
      </w:pPr>
      <w:r>
        <w:rPr>
          <w:lang w:val="es-GT"/>
        </w:rPr>
        <w:t>Esta sección describe los riesgos potenciales que pueden ocurrir durante el proceso</w:t>
      </w:r>
    </w:p>
    <w:tbl>
      <w:tblPr>
        <w:tblStyle w:val="CMU"/>
        <w:tblW w:w="5000" w:type="pct"/>
        <w:tblLook w:val="04A0" w:firstRow="1" w:lastRow="0" w:firstColumn="1" w:lastColumn="0" w:noHBand="0" w:noVBand="1"/>
      </w:tblPr>
      <w:tblGrid>
        <w:gridCol w:w="1898"/>
        <w:gridCol w:w="8632"/>
      </w:tblGrid>
      <w:tr w:rsidR="007928A0" w:rsidRPr="006071E5" w14:paraId="382ABD65" w14:textId="77777777" w:rsidTr="0041321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01" w:type="pct"/>
          </w:tcPr>
          <w:p w14:paraId="2D4F04B2" w14:textId="3F9433CD" w:rsidR="007928A0" w:rsidRPr="006071E5" w:rsidRDefault="006071E5" w:rsidP="00413219">
            <w:pPr>
              <w:pStyle w:val="TableHead"/>
              <w:rPr>
                <w:lang w:val="es-GT"/>
              </w:rPr>
            </w:pPr>
            <w:r>
              <w:rPr>
                <w:lang w:val="es-GT"/>
              </w:rPr>
              <w:t>Grupo</w:t>
            </w:r>
          </w:p>
        </w:tc>
        <w:tc>
          <w:tcPr>
            <w:tcW w:w="4099" w:type="pct"/>
          </w:tcPr>
          <w:p w14:paraId="4B73E526" w14:textId="28BD83FD" w:rsidR="007928A0" w:rsidRPr="006071E5" w:rsidRDefault="006071E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Riesgos Identificados</w:t>
            </w:r>
          </w:p>
        </w:tc>
      </w:tr>
      <w:tr w:rsidR="007928A0" w:rsidRPr="00546283" w14:paraId="4E871E18"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5AB09652" w14:textId="720C76C9" w:rsidR="007928A0" w:rsidRPr="006071E5" w:rsidRDefault="006071E5" w:rsidP="00413219">
            <w:pPr>
              <w:pStyle w:val="TableSubhead"/>
              <w:jc w:val="center"/>
              <w:rPr>
                <w:lang w:val="es-GT"/>
              </w:rPr>
            </w:pPr>
            <w:r>
              <w:rPr>
                <w:lang w:val="es-GT"/>
              </w:rPr>
              <w:t>Negocio</w:t>
            </w:r>
          </w:p>
        </w:tc>
        <w:tc>
          <w:tcPr>
            <w:tcW w:w="4099" w:type="pct"/>
          </w:tcPr>
          <w:p w14:paraId="2B5DF4DA" w14:textId="796B77B3" w:rsidR="00874614" w:rsidRPr="006071E5" w:rsidRDefault="00874614" w:rsidP="00874614">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Implementación futura de </w:t>
            </w:r>
            <w:proofErr w:type="spellStart"/>
            <w:r>
              <w:rPr>
                <w:lang w:val="es-GT"/>
              </w:rPr>
              <w:t>AuraPortal</w:t>
            </w:r>
            <w:proofErr w:type="spellEnd"/>
            <w:r>
              <w:rPr>
                <w:lang w:val="es-GT"/>
              </w:rPr>
              <w:t>, de interfase web (cambio de entradas y salidas del proceso)</w:t>
            </w:r>
          </w:p>
        </w:tc>
      </w:tr>
      <w:tr w:rsidR="007928A0" w:rsidRPr="00546283" w14:paraId="7434C392" w14:textId="77777777" w:rsidTr="00413219">
        <w:trPr>
          <w:trHeight w:val="253"/>
        </w:trPr>
        <w:tc>
          <w:tcPr>
            <w:cnfStyle w:val="001000000000" w:firstRow="0" w:lastRow="0" w:firstColumn="1" w:lastColumn="0" w:oddVBand="0" w:evenVBand="0" w:oddHBand="0" w:evenHBand="0" w:firstRowFirstColumn="0" w:firstRowLastColumn="0" w:lastRowFirstColumn="0" w:lastRowLastColumn="0"/>
            <w:tcW w:w="901" w:type="pct"/>
            <w:shd w:val="clear" w:color="auto" w:fill="ECECEC" w:themeFill="background2"/>
          </w:tcPr>
          <w:p w14:paraId="309A62D3" w14:textId="7702F623" w:rsidR="007928A0" w:rsidRPr="006071E5" w:rsidRDefault="006071E5" w:rsidP="00413219">
            <w:pPr>
              <w:pStyle w:val="TableSubhead"/>
              <w:jc w:val="center"/>
              <w:rPr>
                <w:lang w:val="es-GT"/>
              </w:rPr>
            </w:pPr>
            <w:r>
              <w:rPr>
                <w:lang w:val="es-GT"/>
              </w:rPr>
              <w:t>Operación</w:t>
            </w:r>
          </w:p>
        </w:tc>
        <w:tc>
          <w:tcPr>
            <w:tcW w:w="4099" w:type="pct"/>
          </w:tcPr>
          <w:p w14:paraId="356B65FF" w14:textId="61E17186" w:rsidR="007928A0" w:rsidRPr="006071E5" w:rsidRDefault="007115C2" w:rsidP="00315E70">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7115C2">
              <w:rPr>
                <w:lang w:val="es-GT"/>
              </w:rPr>
              <w:t>No e</w:t>
            </w:r>
            <w:r w:rsidR="006071E5" w:rsidRPr="007115C2">
              <w:rPr>
                <w:lang w:val="es-GT"/>
              </w:rPr>
              <w:t xml:space="preserve">xisten restricciones en cuanto a sensibilidad de la </w:t>
            </w:r>
            <w:r w:rsidRPr="007115C2">
              <w:rPr>
                <w:lang w:val="es-GT"/>
              </w:rPr>
              <w:t>información</w:t>
            </w:r>
          </w:p>
        </w:tc>
      </w:tr>
    </w:tbl>
    <w:p w14:paraId="51D11CC0" w14:textId="00676846" w:rsidR="007928A0" w:rsidRPr="006071E5" w:rsidRDefault="007928A0" w:rsidP="007928A0">
      <w:pPr>
        <w:pStyle w:val="CGH2"/>
        <w:ind w:left="927"/>
        <w:rPr>
          <w:b w:val="0"/>
          <w:szCs w:val="32"/>
          <w:lang w:val="es-GT"/>
        </w:rPr>
      </w:pPr>
      <w:r w:rsidRPr="006071E5">
        <w:rPr>
          <w:rStyle w:val="CGH2Car"/>
          <w:b/>
          <w:szCs w:val="32"/>
          <w:lang w:val="es-GT"/>
        </w:rPr>
        <w:br w:type="column"/>
      </w:r>
      <w:bookmarkStart w:id="14" w:name="_Toc503790315"/>
      <w:bookmarkStart w:id="15" w:name="_Toc504125208"/>
      <w:bookmarkStart w:id="16" w:name="_Toc536735924"/>
      <w:r w:rsidR="006071E5">
        <w:rPr>
          <w:rStyle w:val="CGH2Car"/>
          <w:b/>
          <w:szCs w:val="32"/>
          <w:lang w:val="es-GT"/>
        </w:rPr>
        <w:lastRenderedPageBreak/>
        <w:t>Requerimientos del Proceso de Negocio</w:t>
      </w:r>
      <w:bookmarkEnd w:id="14"/>
      <w:bookmarkEnd w:id="15"/>
      <w:bookmarkEnd w:id="16"/>
    </w:p>
    <w:p w14:paraId="5E48D866" w14:textId="71ECD018" w:rsidR="007928A0" w:rsidRPr="002652D9" w:rsidRDefault="006071E5" w:rsidP="002652D9">
      <w:pPr>
        <w:pStyle w:val="NoSpacing"/>
        <w:rPr>
          <w:b w:val="0"/>
        </w:rPr>
      </w:pPr>
      <w:r w:rsidRPr="002652D9">
        <w:rPr>
          <w:b w:val="0"/>
        </w:rPr>
        <w:t>La siguiente sección específica todos los requerimientos del negocio para el proceso de automatización.</w:t>
      </w:r>
    </w:p>
    <w:p w14:paraId="2BA2BB6A" w14:textId="05BD9339" w:rsidR="007928A0" w:rsidRPr="006071E5" w:rsidRDefault="006071E5" w:rsidP="007928A0">
      <w:pPr>
        <w:pStyle w:val="CGH3"/>
        <w:rPr>
          <w:lang w:val="es-GT"/>
        </w:rPr>
      </w:pPr>
      <w:bookmarkStart w:id="17" w:name="_Toc536735925"/>
      <w:r>
        <w:rPr>
          <w:lang w:val="es-GT"/>
        </w:rPr>
        <w:t>Requerimientos Generales</w:t>
      </w:r>
      <w:bookmarkEnd w:id="17"/>
    </w:p>
    <w:p w14:paraId="1CFC9CBD" w14:textId="161CA6B5" w:rsidR="007928A0" w:rsidRPr="000C49C6" w:rsidRDefault="00874614" w:rsidP="007928A0">
      <w:pPr>
        <w:pStyle w:val="Heading40"/>
        <w:spacing w:before="0"/>
        <w:jc w:val="both"/>
        <w:rPr>
          <w:color w:val="3B3B3B" w:themeColor="background2" w:themeShade="40"/>
          <w:sz w:val="20"/>
          <w:lang w:val="es-GT"/>
        </w:rPr>
      </w:pPr>
      <w:r>
        <w:rPr>
          <w:color w:val="3B3B3B" w:themeColor="background2" w:themeShade="40"/>
          <w:sz w:val="20"/>
          <w:lang w:val="es-GT"/>
        </w:rPr>
        <w:t xml:space="preserve">Envío de Pruebas Psicométricas, es un proceso de Adquisiciones de Talento, en el que se envía a cada candidato las pruebas que requiera el puesto a aplicar, llevando el seguimiento hasta la obtención de </w:t>
      </w:r>
      <w:r w:rsidR="00C67A06">
        <w:rPr>
          <w:color w:val="3B3B3B" w:themeColor="background2" w:themeShade="40"/>
          <w:sz w:val="20"/>
          <w:lang w:val="es-GT"/>
        </w:rPr>
        <w:t xml:space="preserve">los </w:t>
      </w:r>
      <w:r>
        <w:rPr>
          <w:color w:val="3B3B3B" w:themeColor="background2" w:themeShade="40"/>
          <w:sz w:val="20"/>
          <w:lang w:val="es-GT"/>
        </w:rPr>
        <w:t xml:space="preserve">resultados </w:t>
      </w:r>
      <w:r w:rsidR="00C67A06">
        <w:rPr>
          <w:color w:val="3B3B3B" w:themeColor="background2" w:themeShade="40"/>
          <w:sz w:val="20"/>
          <w:lang w:val="es-GT"/>
        </w:rPr>
        <w:t>para ser enviados</w:t>
      </w:r>
      <w:r>
        <w:rPr>
          <w:color w:val="3B3B3B" w:themeColor="background2" w:themeShade="40"/>
          <w:sz w:val="20"/>
          <w:lang w:val="es-GT"/>
        </w:rPr>
        <w:t xml:space="preserve"> al reclutador que las ha solicitado.</w:t>
      </w:r>
    </w:p>
    <w:p w14:paraId="377C2213" w14:textId="0E7E07DF" w:rsidR="007928A0" w:rsidRDefault="000C49C6" w:rsidP="007928A0">
      <w:pPr>
        <w:pStyle w:val="Heading40"/>
        <w:jc w:val="both"/>
        <w:rPr>
          <w:color w:val="3B3B3B" w:themeColor="background2" w:themeShade="40"/>
          <w:sz w:val="20"/>
          <w:lang w:val="es-GT"/>
        </w:rPr>
      </w:pPr>
      <w:r w:rsidRPr="000C49C6">
        <w:rPr>
          <w:color w:val="3B3B3B" w:themeColor="background2" w:themeShade="40"/>
          <w:sz w:val="20"/>
          <w:lang w:val="es-GT"/>
        </w:rPr>
        <w:t xml:space="preserve">El proceso </w:t>
      </w:r>
      <w:r w:rsidRPr="002540C2">
        <w:rPr>
          <w:color w:val="3B3B3B" w:themeColor="background2" w:themeShade="40"/>
          <w:sz w:val="20"/>
          <w:lang w:val="es-GT"/>
        </w:rPr>
        <w:t>cuenta parc</w:t>
      </w:r>
      <w:r w:rsidR="002540C2" w:rsidRPr="002540C2">
        <w:rPr>
          <w:color w:val="3B3B3B" w:themeColor="background2" w:themeShade="40"/>
          <w:sz w:val="20"/>
          <w:lang w:val="es-GT"/>
        </w:rPr>
        <w:t>i</w:t>
      </w:r>
      <w:r w:rsidR="002540C2">
        <w:rPr>
          <w:color w:val="3B3B3B" w:themeColor="background2" w:themeShade="40"/>
          <w:sz w:val="20"/>
          <w:lang w:val="es-GT"/>
        </w:rPr>
        <w:t xml:space="preserve">almente con la ayuda de macros, </w:t>
      </w:r>
      <w:r w:rsidR="002540C2" w:rsidRPr="002540C2">
        <w:rPr>
          <w:color w:val="3B3B3B" w:themeColor="background2" w:themeShade="40"/>
          <w:sz w:val="20"/>
          <w:lang w:val="es-GT"/>
        </w:rPr>
        <w:t>patrones de comunicación</w:t>
      </w:r>
      <w:r w:rsidR="00137E11">
        <w:rPr>
          <w:color w:val="3B3B3B" w:themeColor="background2" w:themeShade="40"/>
          <w:sz w:val="20"/>
          <w:lang w:val="es-GT"/>
        </w:rPr>
        <w:t>, formatos de email, siendo un proceso transaccional con pasos repetitivos basados en reglas simples.</w:t>
      </w:r>
    </w:p>
    <w:p w14:paraId="1400A632" w14:textId="77777777" w:rsidR="0012405D" w:rsidRPr="003407E5" w:rsidRDefault="0012405D" w:rsidP="0012405D">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315E70" w:rsidRPr="006071E5" w14:paraId="2A50C4EF" w14:textId="77777777" w:rsidTr="006C71C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F543937" w14:textId="77777777" w:rsidR="00315E70" w:rsidRPr="006071E5" w:rsidRDefault="00315E70" w:rsidP="006C71CA">
            <w:pPr>
              <w:pStyle w:val="TableHead"/>
              <w:rPr>
                <w:lang w:val="es-GT"/>
              </w:rPr>
            </w:pPr>
            <w:r w:rsidRPr="006071E5">
              <w:rPr>
                <w:lang w:val="es-GT"/>
              </w:rPr>
              <w:t>No.</w:t>
            </w:r>
          </w:p>
        </w:tc>
        <w:tc>
          <w:tcPr>
            <w:tcW w:w="5630" w:type="dxa"/>
          </w:tcPr>
          <w:p w14:paraId="2D23B358"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4DA411EE" w14:textId="77777777" w:rsidR="00315E70" w:rsidRPr="006071E5" w:rsidRDefault="00315E70" w:rsidP="006C71CA">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315E70" w:rsidRPr="006071E5" w14:paraId="744A541B"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9FC6C2" w14:textId="77777777" w:rsidR="00315E70" w:rsidRPr="00315E70" w:rsidRDefault="00315E70" w:rsidP="006C71CA">
            <w:pPr>
              <w:pStyle w:val="TableSubhead"/>
              <w:jc w:val="center"/>
              <w:rPr>
                <w:szCs w:val="20"/>
                <w:lang w:val="es-GT"/>
              </w:rPr>
            </w:pPr>
            <w:r w:rsidRPr="00315E70">
              <w:rPr>
                <w:szCs w:val="20"/>
              </w:rPr>
              <w:t>1</w:t>
            </w:r>
          </w:p>
        </w:tc>
        <w:tc>
          <w:tcPr>
            <w:tcW w:w="5630" w:type="dxa"/>
          </w:tcPr>
          <w:p w14:paraId="4798FAAF" w14:textId="2E0A852C" w:rsidR="00315E70" w:rsidRPr="00814883" w:rsidRDefault="00814883"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noProof/>
                <w:lang w:val="es-GT" w:eastAsia="es-GT"/>
              </w:rPr>
              <w:t xml:space="preserve">Credenciales de acceso a </w:t>
            </w:r>
            <w:r w:rsidRPr="006C11C0">
              <w:rPr>
                <w:noProof/>
                <w:lang w:val="es-GT" w:eastAsia="es-GT"/>
              </w:rPr>
              <w:t>https://www.amitaisystem.com/</w:t>
            </w:r>
          </w:p>
        </w:tc>
        <w:tc>
          <w:tcPr>
            <w:tcW w:w="3221" w:type="dxa"/>
          </w:tcPr>
          <w:p w14:paraId="52D5EF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49572856"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1413E6E" w14:textId="09B0E5EB" w:rsidR="00F11968" w:rsidRPr="00315E70" w:rsidRDefault="00EC562E" w:rsidP="006C71CA">
            <w:pPr>
              <w:pStyle w:val="TableSubhead"/>
              <w:jc w:val="center"/>
              <w:rPr>
                <w:szCs w:val="20"/>
              </w:rPr>
            </w:pPr>
            <w:r>
              <w:rPr>
                <w:szCs w:val="20"/>
              </w:rPr>
              <w:t>2</w:t>
            </w:r>
          </w:p>
        </w:tc>
        <w:tc>
          <w:tcPr>
            <w:tcW w:w="5630" w:type="dxa"/>
          </w:tcPr>
          <w:p w14:paraId="40099BEB"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noProof/>
                <w:lang w:val="es-GT" w:eastAsia="es-GT"/>
              </w:rPr>
            </w:pPr>
            <w:r>
              <w:rPr>
                <w:noProof/>
                <w:lang w:val="es-GT" w:eastAsia="es-GT"/>
              </w:rPr>
              <w:t xml:space="preserve">Credenciales de acceso a </w:t>
            </w:r>
          </w:p>
          <w:p w14:paraId="3F04B357" w14:textId="292457AE"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F11968">
              <w:rPr>
                <w:lang w:val="es-GT"/>
              </w:rPr>
              <w:t>https://timshr.com</w:t>
            </w:r>
          </w:p>
        </w:tc>
        <w:tc>
          <w:tcPr>
            <w:tcW w:w="3221" w:type="dxa"/>
          </w:tcPr>
          <w:p w14:paraId="3260DEFC" w14:textId="45D17E2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F11968" w:rsidRPr="00F11968" w14:paraId="29BF7351"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B34D53" w14:textId="62710CD2" w:rsidR="00F11968" w:rsidRPr="00F11968" w:rsidRDefault="00EC562E" w:rsidP="006C71CA">
            <w:pPr>
              <w:pStyle w:val="TableSubhead"/>
              <w:jc w:val="center"/>
              <w:rPr>
                <w:szCs w:val="20"/>
                <w:lang w:val="es-GT"/>
              </w:rPr>
            </w:pPr>
            <w:r>
              <w:rPr>
                <w:szCs w:val="20"/>
                <w:lang w:val="es-GT"/>
              </w:rPr>
              <w:t>3</w:t>
            </w:r>
          </w:p>
        </w:tc>
        <w:tc>
          <w:tcPr>
            <w:tcW w:w="5630" w:type="dxa"/>
          </w:tcPr>
          <w:p w14:paraId="355F99EA" w14:textId="77777777" w:rsidR="00F11968"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Credenciales de acceso a </w:t>
            </w:r>
          </w:p>
          <w:p w14:paraId="0CAA3A14" w14:textId="4D7A644F"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1C0">
              <w:rPr>
                <w:noProof/>
                <w:lang w:val="es-GT" w:eastAsia="es-GT"/>
              </w:rPr>
              <w:t>https://</w:t>
            </w:r>
            <w:r>
              <w:rPr>
                <w:noProof/>
                <w:lang w:val="es-GT" w:eastAsia="es-GT"/>
              </w:rPr>
              <w:t>milrrhh.timsinternational.net</w:t>
            </w:r>
          </w:p>
        </w:tc>
        <w:tc>
          <w:tcPr>
            <w:tcW w:w="3221" w:type="dxa"/>
          </w:tcPr>
          <w:p w14:paraId="7982CB55" w14:textId="10E2B841" w:rsidR="00F11968" w:rsidRPr="00315E70" w:rsidRDefault="00F11968"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137E11" w14:paraId="3CE819AE"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28988AB" w14:textId="5864776E" w:rsidR="00315E70" w:rsidRPr="00315E70" w:rsidRDefault="00EC562E" w:rsidP="006C71CA">
            <w:pPr>
              <w:pStyle w:val="TableSubhead"/>
              <w:jc w:val="center"/>
              <w:rPr>
                <w:szCs w:val="20"/>
                <w:lang w:val="es-GT"/>
              </w:rPr>
            </w:pPr>
            <w:r>
              <w:rPr>
                <w:szCs w:val="20"/>
              </w:rPr>
              <w:t>4</w:t>
            </w:r>
          </w:p>
        </w:tc>
        <w:tc>
          <w:tcPr>
            <w:tcW w:w="5630" w:type="dxa"/>
          </w:tcPr>
          <w:p w14:paraId="514CE183" w14:textId="133388D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 xml:space="preserve">Acceso a </w:t>
            </w:r>
            <w:r w:rsidR="00A01F9B" w:rsidRPr="00A01F9B">
              <w:rPr>
                <w:lang w:val="es-GT"/>
              </w:rPr>
              <w:t>https://auraportal.cmi.co/</w:t>
            </w:r>
          </w:p>
        </w:tc>
        <w:tc>
          <w:tcPr>
            <w:tcW w:w="3221" w:type="dxa"/>
          </w:tcPr>
          <w:p w14:paraId="0D742CD2"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6071E5" w14:paraId="1E3E7858" w14:textId="77777777" w:rsidTr="006C71CA">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F2DF431" w14:textId="2A2B25C9" w:rsidR="00315E70" w:rsidRPr="00315E70" w:rsidRDefault="00EC562E" w:rsidP="006C71CA">
            <w:pPr>
              <w:pStyle w:val="TableSubhead"/>
              <w:jc w:val="center"/>
              <w:rPr>
                <w:szCs w:val="20"/>
                <w:lang w:val="es-GT"/>
              </w:rPr>
            </w:pPr>
            <w:r>
              <w:rPr>
                <w:szCs w:val="20"/>
              </w:rPr>
              <w:t>5</w:t>
            </w:r>
          </w:p>
        </w:tc>
        <w:tc>
          <w:tcPr>
            <w:tcW w:w="5630" w:type="dxa"/>
          </w:tcPr>
          <w:p w14:paraId="10FDB653"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Acceso a MS Outlook</w:t>
            </w:r>
          </w:p>
        </w:tc>
        <w:tc>
          <w:tcPr>
            <w:tcW w:w="3221" w:type="dxa"/>
          </w:tcPr>
          <w:p w14:paraId="70483C4E" w14:textId="77777777" w:rsidR="00315E70" w:rsidRPr="00315E70" w:rsidRDefault="00315E70"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315E70">
              <w:rPr>
                <w:lang w:val="es-GT"/>
              </w:rPr>
              <w:t>No hay archivos relacionados</w:t>
            </w:r>
          </w:p>
        </w:tc>
      </w:tr>
      <w:tr w:rsidR="00315E70" w:rsidRPr="0090226A" w14:paraId="4BD0B4E7" w14:textId="77777777" w:rsidTr="00EC562E">
        <w:trPr>
          <w:trHeight w:val="274"/>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D9B931F" w14:textId="69D1055A" w:rsidR="00315E70" w:rsidRPr="00315E70" w:rsidRDefault="00EC562E" w:rsidP="006C71CA">
            <w:pPr>
              <w:pStyle w:val="TableSubhead"/>
              <w:jc w:val="center"/>
              <w:rPr>
                <w:szCs w:val="20"/>
                <w:lang w:val="es-GT"/>
              </w:rPr>
            </w:pPr>
            <w:r>
              <w:rPr>
                <w:szCs w:val="20"/>
                <w:lang w:val="es-GT"/>
              </w:rPr>
              <w:t>6</w:t>
            </w:r>
          </w:p>
        </w:tc>
        <w:tc>
          <w:tcPr>
            <w:tcW w:w="5630" w:type="dxa"/>
          </w:tcPr>
          <w:p w14:paraId="3467ED38" w14:textId="341F1D73" w:rsidR="00315E70" w:rsidRPr="006C16E4" w:rsidRDefault="009058B6" w:rsidP="006C71CA">
            <w:pPr>
              <w:pStyle w:val="TableText"/>
              <w:cnfStyle w:val="000000000000" w:firstRow="0" w:lastRow="0" w:firstColumn="0" w:lastColumn="0" w:oddVBand="0" w:evenVBand="0" w:oddHBand="0" w:evenHBand="0" w:firstRowFirstColumn="0" w:firstRowLastColumn="0" w:lastRowFirstColumn="0" w:lastRowLastColumn="0"/>
              <w:rPr>
                <w:lang w:val="es-GT"/>
              </w:rPr>
            </w:pPr>
            <w:r w:rsidRPr="006C16E4">
              <w:rPr>
                <w:lang w:val="es-GT"/>
              </w:rPr>
              <w:t>Acceso a Ms Excel</w:t>
            </w:r>
          </w:p>
        </w:tc>
        <w:tc>
          <w:tcPr>
            <w:tcW w:w="3221" w:type="dxa"/>
          </w:tcPr>
          <w:p w14:paraId="120458D6" w14:textId="2D7E18E9" w:rsidR="00315E70" w:rsidRPr="006C16E4" w:rsidRDefault="006C16E4" w:rsidP="000840B5">
            <w:pPr>
              <w:pStyle w:val="NoSpacing"/>
              <w:cnfStyle w:val="000000000000" w:firstRow="0" w:lastRow="0" w:firstColumn="0" w:lastColumn="0" w:oddVBand="0" w:evenVBand="0" w:oddHBand="0" w:evenHBand="0" w:firstRowFirstColumn="0" w:firstRowLastColumn="0" w:lastRowFirstColumn="0" w:lastRowLastColumn="0"/>
              <w:rPr>
                <w:b w:val="0"/>
                <w:sz w:val="20"/>
                <w:szCs w:val="20"/>
              </w:rPr>
            </w:pPr>
            <w:r w:rsidRPr="006C16E4">
              <w:rPr>
                <w:b w:val="0"/>
                <w:sz w:val="20"/>
                <w:szCs w:val="20"/>
              </w:rPr>
              <w:t>No hay archivos relacionados</w:t>
            </w:r>
          </w:p>
        </w:tc>
      </w:tr>
    </w:tbl>
    <w:p w14:paraId="6119824C" w14:textId="24C56BB1" w:rsidR="00315E70" w:rsidRDefault="00315E70" w:rsidP="00315E70">
      <w:pPr>
        <w:pStyle w:val="BodyText1"/>
        <w:rPr>
          <w:highlight w:val="yellow"/>
          <w:lang w:val="es-GT"/>
        </w:rPr>
      </w:pPr>
    </w:p>
    <w:p w14:paraId="0DEA0B57" w14:textId="4CB05430" w:rsidR="007928A0" w:rsidRPr="006071E5" w:rsidRDefault="00E850A5" w:rsidP="007928A0">
      <w:pPr>
        <w:pStyle w:val="CGH3"/>
        <w:rPr>
          <w:lang w:val="es-GT"/>
        </w:rPr>
      </w:pPr>
      <w:bookmarkStart w:id="18" w:name="_Toc503790317"/>
      <w:bookmarkStart w:id="19" w:name="_Toc504125210"/>
      <w:bookmarkStart w:id="20" w:name="_Toc536735926"/>
      <w:r>
        <w:rPr>
          <w:lang w:val="es-GT"/>
        </w:rPr>
        <w:t>Esfuerzo del Proceso</w:t>
      </w:r>
      <w:bookmarkEnd w:id="18"/>
      <w:bookmarkEnd w:id="19"/>
      <w:bookmarkEnd w:id="20"/>
    </w:p>
    <w:p w14:paraId="66C1B509" w14:textId="18D253EE" w:rsidR="007928A0" w:rsidRDefault="00DF48A9" w:rsidP="00891DCA">
      <w:pPr>
        <w:pStyle w:val="Heading40"/>
        <w:spacing w:before="0"/>
        <w:jc w:val="both"/>
        <w:rPr>
          <w:color w:val="3B3B3B" w:themeColor="background2" w:themeShade="40"/>
          <w:sz w:val="20"/>
          <w:lang w:val="es-GT"/>
        </w:rPr>
      </w:pPr>
      <w:r w:rsidRPr="00DF48A9">
        <w:rPr>
          <w:color w:val="3B3B3B" w:themeColor="background2" w:themeShade="40"/>
          <w:sz w:val="20"/>
          <w:lang w:val="es-GT"/>
        </w:rPr>
        <w:t xml:space="preserve">El proceso </w:t>
      </w:r>
      <w:r w:rsidR="009058B6">
        <w:rPr>
          <w:color w:val="3B3B3B" w:themeColor="background2" w:themeShade="40"/>
          <w:sz w:val="20"/>
          <w:lang w:val="es-GT"/>
        </w:rPr>
        <w:t>de Envío de Pruebas Psicométricas</w:t>
      </w:r>
      <w:r w:rsidRPr="00DF48A9">
        <w:rPr>
          <w:color w:val="3B3B3B" w:themeColor="background2" w:themeShade="40"/>
          <w:sz w:val="20"/>
          <w:lang w:val="es-GT"/>
        </w:rPr>
        <w:t xml:space="preserve"> cuenta con una persona involucrada</w:t>
      </w:r>
      <w:r w:rsidR="0062500A">
        <w:rPr>
          <w:color w:val="3B3B3B" w:themeColor="background2" w:themeShade="40"/>
          <w:sz w:val="20"/>
          <w:lang w:val="es-GT"/>
        </w:rPr>
        <w:t xml:space="preserve">, </w:t>
      </w:r>
      <w:proofErr w:type="spellStart"/>
      <w:r w:rsidR="0062500A">
        <w:rPr>
          <w:color w:val="3B3B3B" w:themeColor="background2" w:themeShade="40"/>
          <w:sz w:val="20"/>
          <w:lang w:val="es-GT"/>
        </w:rPr>
        <w:t>quie</w:t>
      </w:r>
      <w:proofErr w:type="spellEnd"/>
    </w:p>
    <w:p w14:paraId="1D8BD8C1" w14:textId="77777777" w:rsidR="0012405D" w:rsidRPr="00315E70" w:rsidRDefault="0012405D" w:rsidP="00315E70">
      <w:pPr>
        <w:pStyle w:val="BodyText1"/>
        <w:rPr>
          <w:lang w:val="es-GT"/>
        </w:rPr>
      </w:pPr>
    </w:p>
    <w:p w14:paraId="4A9CD8A4" w14:textId="03E46A7C" w:rsidR="007928A0" w:rsidRPr="006071E5" w:rsidRDefault="00E850A5" w:rsidP="007928A0">
      <w:pPr>
        <w:pStyle w:val="CGH3"/>
        <w:rPr>
          <w:lang w:val="es-GT"/>
        </w:rPr>
      </w:pPr>
      <w:bookmarkStart w:id="21" w:name="_Toc503790318"/>
      <w:bookmarkStart w:id="22" w:name="_Toc504125211"/>
      <w:bookmarkStart w:id="23" w:name="_Toc536735927"/>
      <w:r>
        <w:rPr>
          <w:lang w:val="es-GT"/>
        </w:rPr>
        <w:t>Entradas del Proceso</w:t>
      </w:r>
      <w:bookmarkEnd w:id="21"/>
      <w:bookmarkEnd w:id="22"/>
      <w:bookmarkEnd w:id="23"/>
    </w:p>
    <w:p w14:paraId="7E2FDCF2" w14:textId="1280A685" w:rsidR="007928A0" w:rsidRPr="000618BA" w:rsidRDefault="00165146" w:rsidP="007928A0">
      <w:pPr>
        <w:pStyle w:val="Heading40"/>
        <w:spacing w:before="0"/>
        <w:jc w:val="both"/>
        <w:rPr>
          <w:color w:val="3B3B3B" w:themeColor="background2" w:themeShade="40"/>
          <w:sz w:val="20"/>
          <w:lang w:val="es-GT"/>
        </w:rPr>
      </w:pPr>
      <w:r w:rsidRPr="000618BA">
        <w:rPr>
          <w:color w:val="3B3B3B" w:themeColor="background2" w:themeShade="40"/>
          <w:sz w:val="20"/>
          <w:lang w:val="es-GT"/>
        </w:rPr>
        <w:t xml:space="preserve"> </w:t>
      </w:r>
      <w:r w:rsidR="000618BA" w:rsidRPr="000618BA">
        <w:rPr>
          <w:color w:val="3B3B3B" w:themeColor="background2" w:themeShade="40"/>
          <w:sz w:val="20"/>
          <w:lang w:val="es-GT"/>
        </w:rPr>
        <w:t>La solicitud</w:t>
      </w:r>
      <w:r w:rsidR="000618BA">
        <w:rPr>
          <w:color w:val="3B3B3B" w:themeColor="background2" w:themeShade="40"/>
          <w:sz w:val="20"/>
          <w:lang w:val="es-GT"/>
        </w:rPr>
        <w:t xml:space="preserve"> de procesamiento será recibida por correo, conteniendo asunto específico.</w:t>
      </w:r>
    </w:p>
    <w:tbl>
      <w:tblPr>
        <w:tblStyle w:val="CMU"/>
        <w:tblW w:w="0" w:type="auto"/>
        <w:tblLook w:val="04A0" w:firstRow="1" w:lastRow="0" w:firstColumn="1" w:lastColumn="0" w:noHBand="0" w:noVBand="1"/>
      </w:tblPr>
      <w:tblGrid>
        <w:gridCol w:w="1205"/>
        <w:gridCol w:w="5630"/>
        <w:gridCol w:w="3221"/>
      </w:tblGrid>
      <w:tr w:rsidR="007928A0" w:rsidRPr="006071E5" w14:paraId="56E4013F" w14:textId="77777777" w:rsidTr="002652D9">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D3C3A29" w14:textId="77777777" w:rsidR="007928A0" w:rsidRPr="006071E5" w:rsidRDefault="007928A0" w:rsidP="00413219">
            <w:pPr>
              <w:pStyle w:val="TableHead"/>
              <w:rPr>
                <w:lang w:val="es-GT"/>
              </w:rPr>
            </w:pPr>
            <w:r w:rsidRPr="006071E5">
              <w:rPr>
                <w:lang w:val="es-GT"/>
              </w:rPr>
              <w:t>No.</w:t>
            </w:r>
          </w:p>
        </w:tc>
        <w:tc>
          <w:tcPr>
            <w:tcW w:w="5630" w:type="dxa"/>
          </w:tcPr>
          <w:p w14:paraId="5A8FEF50" w14:textId="4002A549"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5EDCC7A6" w14:textId="0282FCD4"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0618BA" w:rsidRPr="006071E5" w14:paraId="2502A5B8" w14:textId="77777777" w:rsidTr="00920720">
        <w:trPr>
          <w:trHeight w:val="1201"/>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0410B4D8" w14:textId="77777777" w:rsidR="000618BA" w:rsidRPr="006071E5" w:rsidRDefault="000618BA" w:rsidP="000618BA">
            <w:pPr>
              <w:pStyle w:val="TableSubhead"/>
              <w:jc w:val="center"/>
              <w:rPr>
                <w:lang w:val="es-GT"/>
              </w:rPr>
            </w:pPr>
            <w:r w:rsidRPr="006071E5">
              <w:rPr>
                <w:lang w:val="es-GT"/>
              </w:rPr>
              <w:t>1</w:t>
            </w:r>
          </w:p>
        </w:tc>
        <w:tc>
          <w:tcPr>
            <w:tcW w:w="5630" w:type="dxa"/>
          </w:tcPr>
          <w:p w14:paraId="5CA2B77B" w14:textId="77777777" w:rsidR="00920720"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Correo de solicitud, con asunto: </w:t>
            </w:r>
          </w:p>
          <w:p w14:paraId="08A3F99D" w14:textId="77777777" w:rsidR="000618BA" w:rsidRDefault="00660EF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660EFA">
              <w:rPr>
                <w:lang w:val="es-GT"/>
              </w:rPr>
              <w:t>CSI_ADT_RESULTADOS_PRUEBAS_PSICOMETRICAS</w:t>
            </w:r>
          </w:p>
          <w:p w14:paraId="0FF6659D" w14:textId="30316527" w:rsidR="00920720" w:rsidRPr="00920720" w:rsidRDefault="00920720"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sidRPr="00920720">
              <w:rPr>
                <w:lang w:val="es-GT"/>
              </w:rPr>
              <w:t>CSI_ADT_ENVIO_PRUEBAS_PSICOMETRICAS</w:t>
            </w:r>
          </w:p>
        </w:tc>
        <w:tc>
          <w:tcPr>
            <w:tcW w:w="3221" w:type="dxa"/>
          </w:tcPr>
          <w:p w14:paraId="7AA4F2C7" w14:textId="2660833C" w:rsidR="000618BA" w:rsidRPr="006071E5" w:rsidRDefault="000618BA" w:rsidP="000618BA">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719C4D32" w14:textId="7CA5701D" w:rsidR="007928A0" w:rsidRPr="006071E5" w:rsidRDefault="00E850A5" w:rsidP="007928A0">
      <w:pPr>
        <w:pStyle w:val="CGH3"/>
        <w:rPr>
          <w:lang w:val="es-GT"/>
        </w:rPr>
      </w:pPr>
      <w:bookmarkStart w:id="24" w:name="_Toc536735928"/>
      <w:r>
        <w:rPr>
          <w:lang w:val="es-GT"/>
        </w:rPr>
        <w:lastRenderedPageBreak/>
        <w:t>Salida del Proceso</w:t>
      </w:r>
      <w:bookmarkEnd w:id="24"/>
    </w:p>
    <w:p w14:paraId="144A70B3" w14:textId="5B8CBA53" w:rsidR="007928A0" w:rsidRDefault="002652D9" w:rsidP="007928A0">
      <w:pPr>
        <w:pStyle w:val="BodyText1"/>
        <w:rPr>
          <w:lang w:val="es-GT"/>
        </w:rPr>
      </w:pPr>
      <w:r>
        <w:rPr>
          <w:lang w:val="es-GT"/>
        </w:rPr>
        <w:t>La sali</w:t>
      </w:r>
      <w:r w:rsidR="00813DDD">
        <w:rPr>
          <w:lang w:val="es-GT"/>
        </w:rPr>
        <w:t>da del proceso será la carga de</w:t>
      </w:r>
      <w:r>
        <w:rPr>
          <w:lang w:val="es-GT"/>
        </w:rPr>
        <w:t xml:space="preserve"> archivo</w:t>
      </w:r>
      <w:r w:rsidR="00813DDD">
        <w:rPr>
          <w:lang w:val="es-GT"/>
        </w:rPr>
        <w:t>s</w:t>
      </w:r>
      <w:r>
        <w:rPr>
          <w:lang w:val="es-GT"/>
        </w:rPr>
        <w:t xml:space="preserve"> .</w:t>
      </w:r>
      <w:r w:rsidR="00813DDD">
        <w:rPr>
          <w:lang w:val="es-GT"/>
        </w:rPr>
        <w:t xml:space="preserve">csv y archivo .ok a FTP, según la unidad de negocio </w:t>
      </w:r>
      <w:r>
        <w:rPr>
          <w:lang w:val="es-GT"/>
        </w:rPr>
        <w:t>luego de ser procesado por macro.</w:t>
      </w:r>
    </w:p>
    <w:p w14:paraId="40D4EBF4" w14:textId="77777777" w:rsidR="0012405D" w:rsidRPr="006071E5" w:rsidRDefault="0012405D" w:rsidP="007928A0">
      <w:pPr>
        <w:pStyle w:val="BodyText1"/>
        <w:rPr>
          <w:lang w:val="es-GT"/>
        </w:rPr>
      </w:pPr>
    </w:p>
    <w:tbl>
      <w:tblPr>
        <w:tblStyle w:val="CMU"/>
        <w:tblW w:w="0" w:type="auto"/>
        <w:tblLook w:val="04A0" w:firstRow="1" w:lastRow="0" w:firstColumn="1" w:lastColumn="0" w:noHBand="0" w:noVBand="1"/>
      </w:tblPr>
      <w:tblGrid>
        <w:gridCol w:w="1205"/>
        <w:gridCol w:w="5630"/>
        <w:gridCol w:w="3221"/>
      </w:tblGrid>
      <w:tr w:rsidR="007928A0" w:rsidRPr="006071E5" w14:paraId="4A945501" w14:textId="77777777" w:rsidTr="00813DD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06D24E7C" w14:textId="77777777" w:rsidR="007928A0" w:rsidRPr="006071E5" w:rsidRDefault="007928A0" w:rsidP="00413219">
            <w:pPr>
              <w:pStyle w:val="TableHead"/>
              <w:rPr>
                <w:lang w:val="es-GT"/>
              </w:rPr>
            </w:pPr>
            <w:r w:rsidRPr="006071E5">
              <w:rPr>
                <w:lang w:val="es-GT"/>
              </w:rPr>
              <w:t>No.</w:t>
            </w:r>
          </w:p>
        </w:tc>
        <w:tc>
          <w:tcPr>
            <w:tcW w:w="5630" w:type="dxa"/>
          </w:tcPr>
          <w:p w14:paraId="4D199B26" w14:textId="669A42D0"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3221" w:type="dxa"/>
          </w:tcPr>
          <w:p w14:paraId="6A61F22B" w14:textId="0A23C0F3" w:rsidR="007928A0" w:rsidRPr="006071E5" w:rsidRDefault="00E850A5" w:rsidP="00413219">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7928A0" w:rsidRPr="0090226A" w14:paraId="05189C63" w14:textId="77777777" w:rsidTr="00813DDD">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378DEB18" w14:textId="77777777" w:rsidR="007928A0" w:rsidRPr="006071E5" w:rsidRDefault="007928A0" w:rsidP="00413219">
            <w:pPr>
              <w:pStyle w:val="TableSubhead"/>
              <w:jc w:val="center"/>
              <w:rPr>
                <w:lang w:val="es-GT"/>
              </w:rPr>
            </w:pPr>
            <w:r w:rsidRPr="006071E5">
              <w:rPr>
                <w:lang w:val="es-GT"/>
              </w:rPr>
              <w:t>1</w:t>
            </w:r>
          </w:p>
        </w:tc>
        <w:tc>
          <w:tcPr>
            <w:tcW w:w="5630" w:type="dxa"/>
          </w:tcPr>
          <w:p w14:paraId="5A80C87D" w14:textId="12BBE9F8" w:rsidR="007928A0" w:rsidRPr="006071E5" w:rsidRDefault="000051B4"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Archivos .</w:t>
            </w:r>
            <w:proofErr w:type="spellStart"/>
            <w:r>
              <w:rPr>
                <w:lang w:val="es-GT"/>
              </w:rPr>
              <w:t>pdf</w:t>
            </w:r>
            <w:proofErr w:type="spellEnd"/>
            <w:r>
              <w:rPr>
                <w:lang w:val="es-GT"/>
              </w:rPr>
              <w:t xml:space="preserve"> con resultado de pruebas</w:t>
            </w:r>
          </w:p>
        </w:tc>
        <w:tc>
          <w:tcPr>
            <w:tcW w:w="3221" w:type="dxa"/>
          </w:tcPr>
          <w:p w14:paraId="19985C46" w14:textId="2785A1E3" w:rsidR="007928A0" w:rsidRPr="006071E5" w:rsidRDefault="00813DDD" w:rsidP="00413219">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bl>
    <w:p w14:paraId="1C3422DC" w14:textId="70057389" w:rsidR="007928A0" w:rsidRDefault="007928A0" w:rsidP="007928A0">
      <w:pPr>
        <w:pStyle w:val="BodyText1"/>
        <w:rPr>
          <w:lang w:val="es-GT"/>
        </w:rPr>
      </w:pPr>
    </w:p>
    <w:p w14:paraId="1C2E3832" w14:textId="77777777" w:rsidR="004D7EA6" w:rsidRPr="006071E5" w:rsidRDefault="004D7EA6" w:rsidP="007928A0">
      <w:pPr>
        <w:pStyle w:val="BodyText1"/>
        <w:rPr>
          <w:lang w:val="es-GT"/>
        </w:rPr>
      </w:pPr>
    </w:p>
    <w:p w14:paraId="172A21CC" w14:textId="2BE62CDB" w:rsidR="007928A0" w:rsidRPr="006071E5" w:rsidRDefault="00E850A5" w:rsidP="007928A0">
      <w:pPr>
        <w:pStyle w:val="CGH2"/>
        <w:ind w:left="927"/>
        <w:rPr>
          <w:lang w:val="es-GT"/>
        </w:rPr>
      </w:pPr>
      <w:bookmarkStart w:id="25" w:name="_Toc503790320"/>
      <w:bookmarkStart w:id="26" w:name="_Toc504125213"/>
      <w:r>
        <w:rPr>
          <w:lang w:val="es-GT"/>
        </w:rPr>
        <w:t xml:space="preserve"> </w:t>
      </w:r>
      <w:bookmarkStart w:id="27" w:name="_Toc536735929"/>
      <w:bookmarkEnd w:id="25"/>
      <w:bookmarkEnd w:id="26"/>
      <w:r>
        <w:rPr>
          <w:lang w:val="es-GT"/>
        </w:rPr>
        <w:t>Sistemas y Aplicaciones</w:t>
      </w:r>
      <w:bookmarkEnd w:id="27"/>
    </w:p>
    <w:p w14:paraId="465F5AB6" w14:textId="719958AD" w:rsidR="007928A0" w:rsidRDefault="00E850A5" w:rsidP="007928A0">
      <w:pPr>
        <w:pStyle w:val="Subhead"/>
        <w:spacing w:after="240"/>
        <w:rPr>
          <w:lang w:val="es-GT"/>
        </w:rPr>
      </w:pPr>
      <w:r>
        <w:rPr>
          <w:lang w:val="es-GT"/>
        </w:rPr>
        <w:t>Sistemas y Aplicaciones</w:t>
      </w:r>
      <w:r w:rsidR="007928A0" w:rsidRPr="006071E5">
        <w:rPr>
          <w:lang w:val="es-GT"/>
        </w:rPr>
        <w:t>:</w:t>
      </w:r>
    </w:p>
    <w:p w14:paraId="5457C5C0" w14:textId="464A49EA" w:rsidR="002652D9" w:rsidRDefault="002652D9" w:rsidP="002652D9">
      <w:pPr>
        <w:pStyle w:val="BodyText1"/>
        <w:rPr>
          <w:lang w:val="es-GT"/>
        </w:rPr>
      </w:pPr>
    </w:p>
    <w:tbl>
      <w:tblPr>
        <w:tblStyle w:val="CMU"/>
        <w:tblW w:w="0" w:type="auto"/>
        <w:tblLayout w:type="fixed"/>
        <w:tblLook w:val="04A0" w:firstRow="1" w:lastRow="0" w:firstColumn="1" w:lastColumn="0" w:noHBand="0" w:noVBand="1"/>
      </w:tblPr>
      <w:tblGrid>
        <w:gridCol w:w="2263"/>
        <w:gridCol w:w="2502"/>
        <w:gridCol w:w="1710"/>
        <w:gridCol w:w="3724"/>
      </w:tblGrid>
      <w:tr w:rsidR="002652D9" w:rsidRPr="006071E5" w14:paraId="14ED3F50" w14:textId="77777777" w:rsidTr="0020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194051" w14:textId="77777777" w:rsidR="002652D9" w:rsidRPr="006071E5" w:rsidRDefault="002652D9" w:rsidP="00204703">
            <w:pPr>
              <w:pStyle w:val="TableHead"/>
              <w:rPr>
                <w:lang w:val="es-GT"/>
              </w:rPr>
            </w:pPr>
            <w:r>
              <w:rPr>
                <w:lang w:val="es-GT"/>
              </w:rPr>
              <w:t>Ambiente</w:t>
            </w:r>
          </w:p>
        </w:tc>
        <w:tc>
          <w:tcPr>
            <w:tcW w:w="2502" w:type="dxa"/>
          </w:tcPr>
          <w:p w14:paraId="2EC531F4"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Nombre del Sistema / Aplicación</w:t>
            </w:r>
          </w:p>
        </w:tc>
        <w:tc>
          <w:tcPr>
            <w:tcW w:w="1710" w:type="dxa"/>
          </w:tcPr>
          <w:p w14:paraId="5E1A1EE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Versión</w:t>
            </w:r>
          </w:p>
        </w:tc>
        <w:tc>
          <w:tcPr>
            <w:tcW w:w="3724" w:type="dxa"/>
          </w:tcPr>
          <w:p w14:paraId="2B2065C7" w14:textId="77777777" w:rsidR="002652D9" w:rsidRPr="006071E5" w:rsidRDefault="002652D9" w:rsidP="00204703">
            <w:pPr>
              <w:pStyle w:val="TableHead"/>
              <w:cnfStyle w:val="100000000000" w:firstRow="1" w:lastRow="0" w:firstColumn="0" w:lastColumn="0" w:oddVBand="0" w:evenVBand="0" w:oddHBand="0" w:evenHBand="0" w:firstRowFirstColumn="0" w:firstRowLastColumn="0" w:lastRowFirstColumn="0" w:lastRowLastColumn="0"/>
              <w:rPr>
                <w:lang w:val="es-GT"/>
              </w:rPr>
            </w:pPr>
            <w:r>
              <w:rPr>
                <w:rFonts w:asciiTheme="majorHAnsi" w:hAnsiTheme="majorHAnsi" w:cstheme="majorHAnsi"/>
                <w:bCs/>
                <w:color w:val="FFFFFF"/>
                <w:szCs w:val="20"/>
                <w:lang w:val="es-GT"/>
              </w:rPr>
              <w:t>Módulo /Transacción</w:t>
            </w:r>
          </w:p>
        </w:tc>
      </w:tr>
      <w:tr w:rsidR="002652D9" w:rsidRPr="00700ACC" w14:paraId="338C9CE1" w14:textId="77777777" w:rsidTr="00806B0D">
        <w:trPr>
          <w:trHeight w:val="382"/>
        </w:trPr>
        <w:tc>
          <w:tcPr>
            <w:cnfStyle w:val="001000000000" w:firstRow="0" w:lastRow="0" w:firstColumn="1" w:lastColumn="0" w:oddVBand="0" w:evenVBand="0" w:oddHBand="0" w:evenHBand="0" w:firstRowFirstColumn="0" w:firstRowLastColumn="0" w:lastRowFirstColumn="0" w:lastRowLastColumn="0"/>
            <w:tcW w:w="2263" w:type="dxa"/>
          </w:tcPr>
          <w:p w14:paraId="6CA2A67E" w14:textId="77777777" w:rsidR="002652D9" w:rsidRPr="00E850A5" w:rsidRDefault="002652D9" w:rsidP="00204703">
            <w:pPr>
              <w:pStyle w:val="TableSubhead"/>
              <w:jc w:val="center"/>
              <w:rPr>
                <w:color w:val="000000" w:themeColor="text1"/>
                <w:lang w:val="es-GT"/>
              </w:rPr>
            </w:pPr>
            <w:r>
              <w:rPr>
                <w:color w:val="000000" w:themeColor="text1"/>
                <w:lang w:val="es-GT"/>
              </w:rPr>
              <w:t>Directo/Local</w:t>
            </w:r>
          </w:p>
        </w:tc>
        <w:tc>
          <w:tcPr>
            <w:tcW w:w="2502" w:type="dxa"/>
          </w:tcPr>
          <w:p w14:paraId="36DA2616" w14:textId="5DD5AC7F" w:rsidR="002652D9" w:rsidRPr="00700ACC" w:rsidRDefault="000C4481"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r w:rsidRPr="00700ACC">
              <w:rPr>
                <w:color w:val="000000" w:themeColor="text1"/>
                <w:lang w:val="es-GT"/>
              </w:rPr>
              <w:t xml:space="preserve">Aplicación para </w:t>
            </w:r>
            <w:r w:rsidR="00700ACC" w:rsidRPr="00700ACC">
              <w:rPr>
                <w:color w:val="000000" w:themeColor="text1"/>
                <w:lang w:val="es-GT"/>
              </w:rPr>
              <w:t>Envío de P</w:t>
            </w:r>
            <w:r w:rsidR="00700ACC">
              <w:rPr>
                <w:color w:val="000000" w:themeColor="text1"/>
                <w:lang w:val="es-GT"/>
              </w:rPr>
              <w:t>ruebas Psicométricas</w:t>
            </w:r>
          </w:p>
        </w:tc>
        <w:tc>
          <w:tcPr>
            <w:tcW w:w="1710" w:type="dxa"/>
          </w:tcPr>
          <w:p w14:paraId="69F3ECA3" w14:textId="1E89A942" w:rsidR="002652D9" w:rsidRPr="00700ACC"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c>
          <w:tcPr>
            <w:tcW w:w="3724" w:type="dxa"/>
          </w:tcPr>
          <w:p w14:paraId="22766850"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color w:val="000000" w:themeColor="text1"/>
                <w:lang w:val="es-GT"/>
              </w:rPr>
            </w:pPr>
          </w:p>
        </w:tc>
      </w:tr>
      <w:tr w:rsidR="002652D9" w:rsidRPr="00A176B0" w14:paraId="6075A662"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346B3915" w14:textId="77777777" w:rsidR="002652D9" w:rsidRPr="00E850A5" w:rsidRDefault="002652D9" w:rsidP="00204703">
            <w:pPr>
              <w:pStyle w:val="TableSubhead"/>
              <w:jc w:val="center"/>
              <w:rPr>
                <w:highlight w:val="yellow"/>
                <w:lang w:val="es-GT"/>
              </w:rPr>
            </w:pPr>
            <w:r>
              <w:rPr>
                <w:color w:val="000000" w:themeColor="text1"/>
                <w:lang w:val="es-GT"/>
              </w:rPr>
              <w:t>Directo/Local</w:t>
            </w:r>
          </w:p>
        </w:tc>
        <w:tc>
          <w:tcPr>
            <w:tcW w:w="2502" w:type="dxa"/>
          </w:tcPr>
          <w:p w14:paraId="1079B033"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F87354">
              <w:rPr>
                <w:lang w:val="es-GT"/>
              </w:rPr>
              <w:t>MS Excel</w:t>
            </w:r>
          </w:p>
        </w:tc>
        <w:tc>
          <w:tcPr>
            <w:tcW w:w="1710" w:type="dxa"/>
          </w:tcPr>
          <w:p w14:paraId="276958A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r w:rsidRPr="00C92BBA">
              <w:rPr>
                <w:lang w:val="es-GT"/>
              </w:rPr>
              <w:t>2010</w:t>
            </w:r>
          </w:p>
        </w:tc>
        <w:tc>
          <w:tcPr>
            <w:tcW w:w="3724" w:type="dxa"/>
          </w:tcPr>
          <w:p w14:paraId="0F7A4354"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highlight w:val="yellow"/>
                <w:lang w:val="es-GT"/>
              </w:rPr>
            </w:pPr>
          </w:p>
        </w:tc>
      </w:tr>
      <w:tr w:rsidR="002652D9" w:rsidRPr="00A176B0" w14:paraId="64DB926D"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55A36852" w14:textId="77777777" w:rsidR="002652D9" w:rsidRPr="00E850A5" w:rsidRDefault="002652D9" w:rsidP="00204703">
            <w:pPr>
              <w:pStyle w:val="TableSubhead"/>
              <w:jc w:val="center"/>
              <w:rPr>
                <w:lang w:val="es-GT"/>
              </w:rPr>
            </w:pPr>
            <w:r>
              <w:rPr>
                <w:color w:val="000000" w:themeColor="text1"/>
                <w:lang w:val="es-GT"/>
              </w:rPr>
              <w:t>Directo/Local</w:t>
            </w:r>
          </w:p>
        </w:tc>
        <w:tc>
          <w:tcPr>
            <w:tcW w:w="2502" w:type="dxa"/>
          </w:tcPr>
          <w:p w14:paraId="78E5F345"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FTP FileZila</w:t>
            </w:r>
          </w:p>
        </w:tc>
        <w:tc>
          <w:tcPr>
            <w:tcW w:w="1710" w:type="dxa"/>
          </w:tcPr>
          <w:p w14:paraId="28B283F8"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sidRPr="00C92BBA">
              <w:rPr>
                <w:lang w:val="es-GT"/>
              </w:rPr>
              <w:t>2010</w:t>
            </w:r>
          </w:p>
        </w:tc>
        <w:tc>
          <w:tcPr>
            <w:tcW w:w="3724" w:type="dxa"/>
          </w:tcPr>
          <w:p w14:paraId="637D9C21"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p>
        </w:tc>
      </w:tr>
      <w:tr w:rsidR="002652D9" w:rsidRPr="00A176B0" w14:paraId="14705C0F" w14:textId="77777777" w:rsidTr="00204703">
        <w:tc>
          <w:tcPr>
            <w:cnfStyle w:val="001000000000" w:firstRow="0" w:lastRow="0" w:firstColumn="1" w:lastColumn="0" w:oddVBand="0" w:evenVBand="0" w:oddHBand="0" w:evenHBand="0" w:firstRowFirstColumn="0" w:firstRowLastColumn="0" w:lastRowFirstColumn="0" w:lastRowLastColumn="0"/>
            <w:tcW w:w="2263" w:type="dxa"/>
          </w:tcPr>
          <w:p w14:paraId="568D43C7" w14:textId="77777777" w:rsidR="002652D9" w:rsidRDefault="002652D9" w:rsidP="00204703">
            <w:pPr>
              <w:pStyle w:val="TableSubhead"/>
              <w:jc w:val="center"/>
              <w:rPr>
                <w:color w:val="000000" w:themeColor="text1"/>
                <w:lang w:val="es-GT"/>
              </w:rPr>
            </w:pPr>
            <w:r>
              <w:rPr>
                <w:color w:val="000000" w:themeColor="text1"/>
                <w:lang w:val="es-GT"/>
              </w:rPr>
              <w:t>Directo/Local</w:t>
            </w:r>
          </w:p>
        </w:tc>
        <w:tc>
          <w:tcPr>
            <w:tcW w:w="2502" w:type="dxa"/>
          </w:tcPr>
          <w:p w14:paraId="046DFD84" w14:textId="77777777" w:rsidR="002652D9"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Resolución Escritorio Remoto</w:t>
            </w:r>
          </w:p>
        </w:tc>
        <w:tc>
          <w:tcPr>
            <w:tcW w:w="1710" w:type="dxa"/>
          </w:tcPr>
          <w:p w14:paraId="0AA36ABA" w14:textId="77777777" w:rsidR="002652D9" w:rsidRPr="00C92BBA"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r w:rsidRPr="0063682D">
              <w:rPr>
                <w:lang w:val="es-GT"/>
              </w:rPr>
              <w:t>1280 x 768</w:t>
            </w:r>
            <w:r>
              <w:rPr>
                <w:lang w:val="es-GT"/>
              </w:rPr>
              <w:t xml:space="preserve"> </w:t>
            </w:r>
          </w:p>
        </w:tc>
        <w:tc>
          <w:tcPr>
            <w:tcW w:w="3724" w:type="dxa"/>
          </w:tcPr>
          <w:p w14:paraId="3A4216C5" w14:textId="77777777" w:rsidR="002652D9" w:rsidRPr="00E850A5" w:rsidRDefault="002652D9" w:rsidP="00204703">
            <w:pPr>
              <w:pStyle w:val="TableText"/>
              <w:cnfStyle w:val="000000000000" w:firstRow="0" w:lastRow="0" w:firstColumn="0" w:lastColumn="0" w:oddVBand="0" w:evenVBand="0" w:oddHBand="0" w:evenHBand="0" w:firstRowFirstColumn="0" w:firstRowLastColumn="0" w:lastRowFirstColumn="0" w:lastRowLastColumn="0"/>
              <w:rPr>
                <w:lang w:val="es-GT"/>
              </w:rPr>
            </w:pPr>
          </w:p>
        </w:tc>
      </w:tr>
    </w:tbl>
    <w:p w14:paraId="2B0276D1" w14:textId="050D8FC1" w:rsidR="002652D9" w:rsidRDefault="002652D9" w:rsidP="002652D9">
      <w:pPr>
        <w:pStyle w:val="BodyText1"/>
        <w:rPr>
          <w:lang w:val="es-GT"/>
        </w:rPr>
      </w:pPr>
    </w:p>
    <w:p w14:paraId="79D1622D" w14:textId="4283CDBD" w:rsidR="0012405D" w:rsidRDefault="0012405D" w:rsidP="002652D9">
      <w:pPr>
        <w:pStyle w:val="BodyText1"/>
        <w:rPr>
          <w:lang w:val="es-GT"/>
        </w:rPr>
      </w:pPr>
    </w:p>
    <w:p w14:paraId="5578A0C7" w14:textId="77777777" w:rsidR="0012405D" w:rsidRDefault="0012405D" w:rsidP="002652D9">
      <w:pPr>
        <w:pStyle w:val="BodyText1"/>
        <w:rPr>
          <w:lang w:val="es-GT"/>
        </w:rPr>
      </w:pPr>
    </w:p>
    <w:p w14:paraId="33E237C5" w14:textId="0A0ED301" w:rsidR="007928A0" w:rsidRPr="00E850A5" w:rsidRDefault="00E850A5" w:rsidP="007928A0">
      <w:pPr>
        <w:pStyle w:val="CGH2"/>
        <w:ind w:left="927"/>
        <w:rPr>
          <w:lang w:val="es-GT"/>
        </w:rPr>
      </w:pPr>
      <w:bookmarkStart w:id="28" w:name="_Toc503790321"/>
      <w:bookmarkStart w:id="29" w:name="_Toc504125214"/>
      <w:r>
        <w:rPr>
          <w:lang w:val="es-GT"/>
        </w:rPr>
        <w:t xml:space="preserve"> </w:t>
      </w:r>
      <w:bookmarkStart w:id="30" w:name="_Toc536735930"/>
      <w:r>
        <w:rPr>
          <w:lang w:val="es-GT"/>
        </w:rPr>
        <w:t xml:space="preserve">Descripción del Proceso de Negocio </w:t>
      </w:r>
      <w:r w:rsidRPr="00E850A5">
        <w:rPr>
          <w:lang w:val="es-GT"/>
        </w:rPr>
        <w:t>‘</w:t>
      </w:r>
      <w:r>
        <w:rPr>
          <w:lang w:val="es-GT"/>
        </w:rPr>
        <w:t>TAL CUAL’</w:t>
      </w:r>
      <w:bookmarkEnd w:id="30"/>
      <w:r>
        <w:rPr>
          <w:lang w:val="es-GT"/>
        </w:rPr>
        <w:t xml:space="preserve"> </w:t>
      </w:r>
      <w:bookmarkEnd w:id="28"/>
      <w:bookmarkEnd w:id="29"/>
    </w:p>
    <w:p w14:paraId="31987D96" w14:textId="266D3880" w:rsidR="00CA29C6" w:rsidRPr="00010B79" w:rsidRDefault="00F11FBF" w:rsidP="00FD0A43">
      <w:pPr>
        <w:pStyle w:val="CGH3"/>
        <w:rPr>
          <w:lang w:val="es-GT"/>
        </w:rPr>
      </w:pPr>
      <w:bookmarkStart w:id="31" w:name="_Toc536735931"/>
      <w:bookmarkStart w:id="32" w:name="_Toc503790322"/>
      <w:bookmarkStart w:id="33" w:name="_Toc504125215"/>
      <w:r>
        <w:rPr>
          <w:lang w:val="es-GT"/>
        </w:rPr>
        <w:t>Descripción General y Propósito del Proceso</w:t>
      </w:r>
      <w:bookmarkEnd w:id="31"/>
    </w:p>
    <w:p w14:paraId="7536DC14" w14:textId="342E9F85" w:rsidR="00F11FBF" w:rsidRDefault="00F11FBF" w:rsidP="00C93A4A">
      <w:pPr>
        <w:pStyle w:val="NoSpacing"/>
        <w:jc w:val="both"/>
        <w:rPr>
          <w:b w:val="0"/>
        </w:rPr>
      </w:pPr>
      <w:r w:rsidRPr="00C93A4A">
        <w:rPr>
          <w:b w:val="0"/>
        </w:rPr>
        <w:t xml:space="preserve">El proceso de Generación y Carga de Información a Portal de </w:t>
      </w:r>
      <w:r w:rsidR="00C93A4A" w:rsidRPr="00C93A4A">
        <w:rPr>
          <w:b w:val="0"/>
        </w:rPr>
        <w:t>Cobranzas</w:t>
      </w:r>
      <w:r w:rsidRPr="00C93A4A">
        <w:rPr>
          <w:b w:val="0"/>
        </w:rPr>
        <w:t xml:space="preserve"> consiste </w:t>
      </w:r>
      <w:r w:rsidR="00C93A4A" w:rsidRPr="00C93A4A">
        <w:rPr>
          <w:b w:val="0"/>
        </w:rPr>
        <w:t xml:space="preserve">en </w:t>
      </w:r>
      <w:r w:rsidR="00CA29C6" w:rsidRPr="00C93A4A">
        <w:rPr>
          <w:b w:val="0"/>
        </w:rPr>
        <w:t xml:space="preserve">la </w:t>
      </w:r>
      <w:r w:rsidR="00CA29C6">
        <w:rPr>
          <w:b w:val="0"/>
        </w:rPr>
        <w:t>generación</w:t>
      </w:r>
      <w:r w:rsidR="00C93A4A">
        <w:rPr>
          <w:b w:val="0"/>
        </w:rPr>
        <w:t xml:space="preserve"> de reportes con data de </w:t>
      </w:r>
      <w:r w:rsidRPr="00C93A4A">
        <w:rPr>
          <w:b w:val="0"/>
        </w:rPr>
        <w:t xml:space="preserve">pagos </w:t>
      </w:r>
      <w:r w:rsidR="0090226A" w:rsidRPr="00C93A4A">
        <w:rPr>
          <w:b w:val="0"/>
        </w:rPr>
        <w:t>realizados</w:t>
      </w:r>
      <w:r w:rsidR="0090226A">
        <w:rPr>
          <w:b w:val="0"/>
        </w:rPr>
        <w:t xml:space="preserve">, </w:t>
      </w:r>
      <w:r w:rsidR="0090226A" w:rsidRPr="00C93A4A">
        <w:rPr>
          <w:b w:val="0"/>
        </w:rPr>
        <w:t>para</w:t>
      </w:r>
      <w:r w:rsidR="00C93A4A" w:rsidRPr="00C93A4A">
        <w:rPr>
          <w:b w:val="0"/>
        </w:rPr>
        <w:t xml:space="preserve"> ser cargados</w:t>
      </w:r>
      <w:r w:rsidRPr="00C93A4A">
        <w:rPr>
          <w:b w:val="0"/>
        </w:rPr>
        <w:t xml:space="preserve"> al portal Cobranzas.com, </w:t>
      </w:r>
      <w:r w:rsidR="00C93A4A" w:rsidRPr="00C93A4A">
        <w:rPr>
          <w:b w:val="0"/>
        </w:rPr>
        <w:t>con el fin de que</w:t>
      </w:r>
      <w:r w:rsidRPr="00C93A4A">
        <w:rPr>
          <w:b w:val="0"/>
        </w:rPr>
        <w:t xml:space="preserve"> </w:t>
      </w:r>
      <w:r w:rsidR="00C93A4A" w:rsidRPr="00C93A4A">
        <w:rPr>
          <w:b w:val="0"/>
        </w:rPr>
        <w:t>los proveedores reciban notificación y tengan visibilidad de la disponibilidad de sus pagos.</w:t>
      </w:r>
    </w:p>
    <w:p w14:paraId="7BAA847C" w14:textId="69AC3134" w:rsidR="004D7EA6" w:rsidRDefault="004D7EA6" w:rsidP="00C93A4A">
      <w:pPr>
        <w:pStyle w:val="NoSpacing"/>
        <w:jc w:val="both"/>
        <w:rPr>
          <w:b w:val="0"/>
        </w:rPr>
      </w:pPr>
    </w:p>
    <w:p w14:paraId="0DE88C68" w14:textId="77777777" w:rsidR="004D7EA6" w:rsidRDefault="004D7EA6" w:rsidP="00C93A4A">
      <w:pPr>
        <w:pStyle w:val="NoSpacing"/>
        <w:jc w:val="both"/>
        <w:rPr>
          <w:b w:val="0"/>
        </w:rPr>
      </w:pPr>
    </w:p>
    <w:p w14:paraId="4C64C285" w14:textId="5087424E" w:rsidR="00010B79" w:rsidRDefault="00010B79" w:rsidP="00C93A4A">
      <w:pPr>
        <w:pStyle w:val="NoSpacing"/>
        <w:jc w:val="both"/>
        <w:rPr>
          <w:b w:val="0"/>
        </w:rPr>
      </w:pPr>
    </w:p>
    <w:p w14:paraId="0882619A" w14:textId="162FC340" w:rsidR="007928A0" w:rsidRPr="00E850A5" w:rsidRDefault="00E850A5" w:rsidP="007928A0">
      <w:pPr>
        <w:pStyle w:val="CGH3"/>
        <w:rPr>
          <w:lang w:val="es-GT"/>
        </w:rPr>
      </w:pPr>
      <w:bookmarkStart w:id="34" w:name="_Toc536735932"/>
      <w:r w:rsidRPr="00E850A5">
        <w:rPr>
          <w:lang w:val="es-GT"/>
        </w:rPr>
        <w:lastRenderedPageBreak/>
        <w:t>Estado del Flujo del Proceso ‘TAL CUAL’</w:t>
      </w:r>
      <w:bookmarkEnd w:id="32"/>
      <w:bookmarkEnd w:id="33"/>
      <w:bookmarkEnd w:id="34"/>
    </w:p>
    <w:p w14:paraId="0CE70D0B" w14:textId="51B4B760" w:rsidR="007928A0" w:rsidRPr="00E850A5" w:rsidRDefault="00E850A5" w:rsidP="007928A0">
      <w:pPr>
        <w:pStyle w:val="Subhead"/>
        <w:rPr>
          <w:lang w:val="es-GT"/>
        </w:rPr>
      </w:pPr>
      <w:r w:rsidRPr="00E850A5">
        <w:rPr>
          <w:lang w:val="es-GT"/>
        </w:rPr>
        <w:t>Nivel General:</w:t>
      </w:r>
    </w:p>
    <w:p w14:paraId="306C9536" w14:textId="5B5981E1" w:rsidR="00237333" w:rsidRDefault="00041EBC" w:rsidP="00CA29C6">
      <w:pPr>
        <w:pStyle w:val="Heading40"/>
        <w:spacing w:before="0"/>
        <w:jc w:val="both"/>
        <w:rPr>
          <w:b/>
          <w:bCs/>
          <w:color w:val="3B3B3B" w:themeColor="background2" w:themeShade="40"/>
          <w:sz w:val="20"/>
          <w:lang w:val="es-GT"/>
        </w:rPr>
      </w:pPr>
      <w:r>
        <w:rPr>
          <w:color w:val="3B3B3B" w:themeColor="background2" w:themeShade="40"/>
          <w:sz w:val="20"/>
          <w:lang w:val="es-GT"/>
        </w:rPr>
        <w:t xml:space="preserve">El proceso se </w:t>
      </w:r>
      <w:r w:rsidR="00C07B1F">
        <w:rPr>
          <w:color w:val="3B3B3B" w:themeColor="background2" w:themeShade="40"/>
          <w:sz w:val="20"/>
          <w:lang w:val="es-GT"/>
        </w:rPr>
        <w:t xml:space="preserve">divide en dos fases, el Envío de Pruebas a Candidatos y el Envío de Resultados a Reclutadores. </w:t>
      </w:r>
    </w:p>
    <w:p w14:paraId="0E7FD94B" w14:textId="06CD92A8" w:rsidR="00CA29C6" w:rsidRDefault="00C07B1F">
      <w:pPr>
        <w:spacing w:after="200" w:line="276" w:lineRule="auto"/>
        <w:rPr>
          <w:rFonts w:cs="Times New Roman"/>
          <w:b w:val="0"/>
          <w:bCs w:val="0"/>
          <w:color w:val="3B3B3B" w:themeColor="background2" w:themeShade="40"/>
          <w:sz w:val="20"/>
          <w:szCs w:val="22"/>
          <w:lang w:val="es-GT"/>
        </w:rPr>
      </w:pPr>
      <w:r>
        <w:rPr>
          <w:noProof/>
          <w:color w:val="3B3B3B" w:themeColor="background2" w:themeShade="40"/>
          <w:sz w:val="20"/>
          <w:lang w:val="es-GT"/>
        </w:rPr>
        <w:drawing>
          <wp:anchor distT="0" distB="0" distL="114300" distR="114300" simplePos="0" relativeHeight="252282880" behindDoc="0" locked="0" layoutInCell="1" allowOverlap="1" wp14:anchorId="3177A1E8" wp14:editId="475D8540">
            <wp:simplePos x="0" y="0"/>
            <wp:positionH relativeFrom="margin">
              <wp:posOffset>354178</wp:posOffset>
            </wp:positionH>
            <wp:positionV relativeFrom="paragraph">
              <wp:posOffset>99486</wp:posOffset>
            </wp:positionV>
            <wp:extent cx="5981549" cy="3494256"/>
            <wp:effectExtent l="0" t="0" r="635"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585" cy="3519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sz w:val="16"/>
          <w:szCs w:val="16"/>
        </w:rPr>
        <w:drawing>
          <wp:anchor distT="0" distB="0" distL="114300" distR="114300" simplePos="0" relativeHeight="252283904" behindDoc="0" locked="0" layoutInCell="1" allowOverlap="1" wp14:anchorId="0EC76E45" wp14:editId="1B13483F">
            <wp:simplePos x="0" y="0"/>
            <wp:positionH relativeFrom="margin">
              <wp:posOffset>333707</wp:posOffset>
            </wp:positionH>
            <wp:positionV relativeFrom="paragraph">
              <wp:posOffset>3688848</wp:posOffset>
            </wp:positionV>
            <wp:extent cx="6002020" cy="3664424"/>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34" cy="369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9C6">
        <w:rPr>
          <w:color w:val="3B3B3B" w:themeColor="background2" w:themeShade="40"/>
          <w:sz w:val="20"/>
          <w:lang w:val="es-GT"/>
        </w:rPr>
        <w:br w:type="page"/>
      </w:r>
    </w:p>
    <w:p w14:paraId="1BEA7405" w14:textId="03820DA2" w:rsidR="007928A0" w:rsidRPr="00075303" w:rsidRDefault="007928A0" w:rsidP="00945861">
      <w:pPr>
        <w:pStyle w:val="Heading40"/>
        <w:spacing w:before="0"/>
        <w:jc w:val="both"/>
        <w:rPr>
          <w:color w:val="3B3B3B" w:themeColor="background2" w:themeShade="40"/>
          <w:sz w:val="20"/>
          <w:lang w:val="es-GT"/>
        </w:rPr>
      </w:pPr>
    </w:p>
    <w:p w14:paraId="3A414346" w14:textId="3E8DBF8C" w:rsidR="00CA29C6" w:rsidRDefault="009E5482" w:rsidP="009E5482">
      <w:pPr>
        <w:pStyle w:val="Subhead"/>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284928" behindDoc="0" locked="0" layoutInCell="1" allowOverlap="1" wp14:anchorId="6C72593C" wp14:editId="600884B7">
            <wp:simplePos x="0" y="0"/>
            <wp:positionH relativeFrom="column">
              <wp:posOffset>342593</wp:posOffset>
            </wp:positionH>
            <wp:positionV relativeFrom="paragraph">
              <wp:posOffset>418837</wp:posOffset>
            </wp:positionV>
            <wp:extent cx="5375662" cy="747712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662"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0A5" w:rsidRPr="00075303">
        <w:rPr>
          <w:lang w:val="es-GT"/>
        </w:rPr>
        <w:t>Nivel Detallado</w:t>
      </w:r>
      <w:r w:rsidR="007928A0" w:rsidRPr="00075303">
        <w:rPr>
          <w:lang w:val="es-GT"/>
        </w:rPr>
        <w:t>:</w:t>
      </w:r>
      <w:r>
        <w:rPr>
          <w:lang w:val="es-GT"/>
        </w:rPr>
        <w:t xml:space="preserve"> </w:t>
      </w:r>
      <w:r w:rsidR="008316E9">
        <w:rPr>
          <w:color w:val="3B3B3B" w:themeColor="background2" w:themeShade="40"/>
          <w:sz w:val="20"/>
          <w:lang w:val="es-GT"/>
        </w:rPr>
        <w:t>Envío de Pruebas</w:t>
      </w:r>
      <w:r w:rsidR="00CA29C6" w:rsidRPr="008316E9">
        <w:rPr>
          <w:color w:val="3B3B3B" w:themeColor="background2" w:themeShade="40"/>
          <w:sz w:val="20"/>
          <w:lang w:val="es-GT"/>
        </w:rPr>
        <w:br w:type="page"/>
      </w:r>
    </w:p>
    <w:p w14:paraId="764C2843" w14:textId="6159A093" w:rsidR="008316E9" w:rsidRDefault="00331FA1">
      <w:pPr>
        <w:spacing w:after="200" w:line="276" w:lineRule="auto"/>
        <w:rPr>
          <w:color w:val="3B3B3B" w:themeColor="background2" w:themeShade="40"/>
          <w:sz w:val="20"/>
          <w:lang w:val="es-GT"/>
        </w:rPr>
      </w:pPr>
      <w:r>
        <w:rPr>
          <w:color w:val="3B3B3B" w:themeColor="background2" w:themeShade="40"/>
          <w:sz w:val="20"/>
          <w:lang w:val="es-GT"/>
        </w:rPr>
        <w:lastRenderedPageBreak/>
        <w:t>Nivel Detallado</w:t>
      </w:r>
      <w:r w:rsidR="009E5482">
        <w:rPr>
          <w:color w:val="3B3B3B" w:themeColor="background2" w:themeShade="40"/>
          <w:sz w:val="20"/>
          <w:lang w:val="es-GT"/>
        </w:rPr>
        <w:t xml:space="preserve">: </w:t>
      </w:r>
      <w:r w:rsidR="00F817C4">
        <w:rPr>
          <w:color w:val="3B3B3B" w:themeColor="background2" w:themeShade="40"/>
          <w:sz w:val="20"/>
          <w:lang w:val="es-GT"/>
        </w:rPr>
        <w:t>Envío de Resultados</w:t>
      </w:r>
    </w:p>
    <w:p w14:paraId="696665D3" w14:textId="72F1A8AE" w:rsidR="00F817C4" w:rsidRDefault="00F817C4">
      <w:pPr>
        <w:spacing w:after="200" w:line="276" w:lineRule="auto"/>
        <w:rPr>
          <w:rFonts w:cs="Times New Roman"/>
          <w:b w:val="0"/>
          <w:bCs w:val="0"/>
          <w:color w:val="3B3B3B" w:themeColor="background2" w:themeShade="40"/>
          <w:sz w:val="20"/>
          <w:szCs w:val="22"/>
          <w:lang w:val="es-GT"/>
        </w:rPr>
      </w:pPr>
      <w:r>
        <w:rPr>
          <w:rFonts w:cs="Times New Roman"/>
          <w:b w:val="0"/>
          <w:bCs w:val="0"/>
          <w:noProof/>
          <w:color w:val="3B3B3B" w:themeColor="background2" w:themeShade="40"/>
          <w:sz w:val="20"/>
          <w:szCs w:val="22"/>
          <w:lang w:val="es-GT"/>
        </w:rPr>
        <w:drawing>
          <wp:anchor distT="0" distB="0" distL="114300" distR="114300" simplePos="0" relativeHeight="252285952" behindDoc="0" locked="0" layoutInCell="1" allowOverlap="1" wp14:anchorId="39B0E2CE" wp14:editId="4921BF85">
            <wp:simplePos x="0" y="0"/>
            <wp:positionH relativeFrom="column">
              <wp:posOffset>-3722</wp:posOffset>
            </wp:positionH>
            <wp:positionV relativeFrom="paragraph">
              <wp:posOffset>-7598</wp:posOffset>
            </wp:positionV>
            <wp:extent cx="6686550" cy="759460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6550" cy="7594600"/>
                    </a:xfrm>
                    <a:prstGeom prst="rect">
                      <a:avLst/>
                    </a:prstGeom>
                    <a:noFill/>
                    <a:ln>
                      <a:noFill/>
                    </a:ln>
                  </pic:spPr>
                </pic:pic>
              </a:graphicData>
            </a:graphic>
          </wp:anchor>
        </w:drawing>
      </w:r>
    </w:p>
    <w:p w14:paraId="4E5BB22E" w14:textId="27C9F74C" w:rsidR="008316E9" w:rsidRDefault="008316E9">
      <w:pPr>
        <w:spacing w:after="200" w:line="276" w:lineRule="auto"/>
        <w:rPr>
          <w:rFonts w:cs="Times New Roman"/>
          <w:b w:val="0"/>
          <w:bCs w:val="0"/>
          <w:color w:val="3B3B3B" w:themeColor="background2" w:themeShade="40"/>
          <w:sz w:val="20"/>
          <w:szCs w:val="22"/>
          <w:lang w:val="es-GT"/>
        </w:rPr>
      </w:pPr>
    </w:p>
    <w:p w14:paraId="0A20DF47" w14:textId="05FABD9B" w:rsidR="008316E9" w:rsidRDefault="008316E9">
      <w:pPr>
        <w:spacing w:after="200" w:line="276" w:lineRule="auto"/>
        <w:rPr>
          <w:rFonts w:cs="Times New Roman"/>
          <w:b w:val="0"/>
          <w:bCs w:val="0"/>
          <w:color w:val="3B3B3B" w:themeColor="background2" w:themeShade="40"/>
          <w:sz w:val="20"/>
          <w:szCs w:val="22"/>
          <w:lang w:val="es-GT"/>
        </w:rPr>
      </w:pPr>
    </w:p>
    <w:p w14:paraId="7F48A667" w14:textId="604B4F11" w:rsidR="008316E9" w:rsidRDefault="008316E9">
      <w:pPr>
        <w:spacing w:after="200" w:line="276" w:lineRule="auto"/>
        <w:rPr>
          <w:rFonts w:cs="Times New Roman"/>
          <w:b w:val="0"/>
          <w:bCs w:val="0"/>
          <w:color w:val="3B3B3B" w:themeColor="background2" w:themeShade="40"/>
          <w:sz w:val="20"/>
          <w:szCs w:val="22"/>
          <w:lang w:val="es-GT"/>
        </w:rPr>
      </w:pPr>
    </w:p>
    <w:p w14:paraId="44251F62" w14:textId="6595D953" w:rsidR="008316E9" w:rsidRDefault="008316E9">
      <w:pPr>
        <w:spacing w:after="200" w:line="276" w:lineRule="auto"/>
        <w:rPr>
          <w:rFonts w:cs="Times New Roman"/>
          <w:b w:val="0"/>
          <w:bCs w:val="0"/>
          <w:color w:val="3B3B3B" w:themeColor="background2" w:themeShade="40"/>
          <w:sz w:val="20"/>
          <w:szCs w:val="22"/>
          <w:lang w:val="es-GT"/>
        </w:rPr>
      </w:pPr>
    </w:p>
    <w:p w14:paraId="40BF44C1" w14:textId="1D3CD00B" w:rsidR="008316E9" w:rsidRDefault="008316E9">
      <w:pPr>
        <w:spacing w:after="200" w:line="276" w:lineRule="auto"/>
        <w:rPr>
          <w:rFonts w:cs="Times New Roman"/>
          <w:b w:val="0"/>
          <w:bCs w:val="0"/>
          <w:color w:val="3B3B3B" w:themeColor="background2" w:themeShade="40"/>
          <w:sz w:val="20"/>
          <w:szCs w:val="22"/>
          <w:lang w:val="es-GT"/>
        </w:rPr>
      </w:pPr>
    </w:p>
    <w:p w14:paraId="4105E700" w14:textId="7FFBD64D" w:rsidR="008316E9" w:rsidRDefault="008316E9">
      <w:pPr>
        <w:spacing w:after="200" w:line="276" w:lineRule="auto"/>
        <w:rPr>
          <w:rFonts w:cs="Times New Roman"/>
          <w:b w:val="0"/>
          <w:bCs w:val="0"/>
          <w:color w:val="3B3B3B" w:themeColor="background2" w:themeShade="40"/>
          <w:sz w:val="20"/>
          <w:szCs w:val="22"/>
          <w:lang w:val="es-GT"/>
        </w:rPr>
      </w:pPr>
    </w:p>
    <w:p w14:paraId="7B59561C" w14:textId="56D18B29" w:rsidR="008316E9" w:rsidRDefault="008316E9">
      <w:pPr>
        <w:spacing w:after="200" w:line="276" w:lineRule="auto"/>
        <w:rPr>
          <w:rFonts w:cs="Times New Roman"/>
          <w:b w:val="0"/>
          <w:bCs w:val="0"/>
          <w:color w:val="3B3B3B" w:themeColor="background2" w:themeShade="40"/>
          <w:sz w:val="20"/>
          <w:szCs w:val="22"/>
          <w:lang w:val="es-GT"/>
        </w:rPr>
      </w:pPr>
    </w:p>
    <w:p w14:paraId="3FD496E9" w14:textId="2400452B" w:rsidR="008316E9" w:rsidRDefault="008316E9">
      <w:pPr>
        <w:spacing w:after="200" w:line="276" w:lineRule="auto"/>
        <w:rPr>
          <w:rFonts w:cs="Times New Roman"/>
          <w:b w:val="0"/>
          <w:bCs w:val="0"/>
          <w:color w:val="3B3B3B" w:themeColor="background2" w:themeShade="40"/>
          <w:sz w:val="20"/>
          <w:szCs w:val="22"/>
          <w:lang w:val="es-GT"/>
        </w:rPr>
      </w:pPr>
    </w:p>
    <w:p w14:paraId="396A3C9E" w14:textId="2417B936" w:rsidR="008316E9" w:rsidRDefault="008316E9">
      <w:pPr>
        <w:spacing w:after="200" w:line="276" w:lineRule="auto"/>
        <w:rPr>
          <w:rFonts w:cs="Times New Roman"/>
          <w:b w:val="0"/>
          <w:bCs w:val="0"/>
          <w:color w:val="3B3B3B" w:themeColor="background2" w:themeShade="40"/>
          <w:sz w:val="20"/>
          <w:szCs w:val="22"/>
          <w:lang w:val="es-GT"/>
        </w:rPr>
      </w:pPr>
    </w:p>
    <w:p w14:paraId="3D292303" w14:textId="6DA1F41D" w:rsidR="008316E9" w:rsidRDefault="008316E9">
      <w:pPr>
        <w:spacing w:after="200" w:line="276" w:lineRule="auto"/>
        <w:rPr>
          <w:rFonts w:cs="Times New Roman"/>
          <w:b w:val="0"/>
          <w:bCs w:val="0"/>
          <w:color w:val="3B3B3B" w:themeColor="background2" w:themeShade="40"/>
          <w:sz w:val="20"/>
          <w:szCs w:val="22"/>
          <w:lang w:val="es-GT"/>
        </w:rPr>
      </w:pPr>
    </w:p>
    <w:p w14:paraId="791EDF83" w14:textId="00FB5030" w:rsidR="008316E9" w:rsidRDefault="008316E9">
      <w:pPr>
        <w:spacing w:after="200" w:line="276" w:lineRule="auto"/>
        <w:rPr>
          <w:rFonts w:cs="Times New Roman"/>
          <w:b w:val="0"/>
          <w:bCs w:val="0"/>
          <w:color w:val="3B3B3B" w:themeColor="background2" w:themeShade="40"/>
          <w:sz w:val="20"/>
          <w:szCs w:val="22"/>
          <w:lang w:val="es-GT"/>
        </w:rPr>
      </w:pPr>
    </w:p>
    <w:p w14:paraId="443FF61D" w14:textId="687826E9" w:rsidR="008316E9" w:rsidRDefault="008316E9">
      <w:pPr>
        <w:spacing w:after="200" w:line="276" w:lineRule="auto"/>
        <w:rPr>
          <w:rFonts w:cs="Times New Roman"/>
          <w:b w:val="0"/>
          <w:bCs w:val="0"/>
          <w:color w:val="3B3B3B" w:themeColor="background2" w:themeShade="40"/>
          <w:sz w:val="20"/>
          <w:szCs w:val="22"/>
          <w:lang w:val="es-GT"/>
        </w:rPr>
      </w:pPr>
    </w:p>
    <w:p w14:paraId="6479A729" w14:textId="646CFBC6" w:rsidR="008316E9" w:rsidRDefault="008316E9">
      <w:pPr>
        <w:spacing w:after="200" w:line="276" w:lineRule="auto"/>
        <w:rPr>
          <w:rFonts w:cs="Times New Roman"/>
          <w:b w:val="0"/>
          <w:bCs w:val="0"/>
          <w:color w:val="3B3B3B" w:themeColor="background2" w:themeShade="40"/>
          <w:sz w:val="20"/>
          <w:szCs w:val="22"/>
          <w:lang w:val="es-GT"/>
        </w:rPr>
      </w:pPr>
    </w:p>
    <w:p w14:paraId="4403C3FB" w14:textId="59C0EE6F" w:rsidR="008316E9" w:rsidRDefault="008316E9">
      <w:pPr>
        <w:spacing w:after="200" w:line="276" w:lineRule="auto"/>
        <w:rPr>
          <w:rFonts w:cs="Times New Roman"/>
          <w:b w:val="0"/>
          <w:bCs w:val="0"/>
          <w:color w:val="3B3B3B" w:themeColor="background2" w:themeShade="40"/>
          <w:sz w:val="20"/>
          <w:szCs w:val="22"/>
          <w:lang w:val="es-GT"/>
        </w:rPr>
      </w:pPr>
    </w:p>
    <w:p w14:paraId="59880964" w14:textId="3BC4B560" w:rsidR="008316E9" w:rsidRDefault="008316E9">
      <w:pPr>
        <w:spacing w:after="200" w:line="276" w:lineRule="auto"/>
        <w:rPr>
          <w:rFonts w:cs="Times New Roman"/>
          <w:b w:val="0"/>
          <w:bCs w:val="0"/>
          <w:color w:val="3B3B3B" w:themeColor="background2" w:themeShade="40"/>
          <w:sz w:val="20"/>
          <w:szCs w:val="22"/>
          <w:lang w:val="es-GT"/>
        </w:rPr>
      </w:pPr>
    </w:p>
    <w:p w14:paraId="046F02E3" w14:textId="6AC01E8F" w:rsidR="008316E9" w:rsidRDefault="008316E9">
      <w:pPr>
        <w:spacing w:after="200" w:line="276" w:lineRule="auto"/>
        <w:rPr>
          <w:rFonts w:cs="Times New Roman"/>
          <w:b w:val="0"/>
          <w:bCs w:val="0"/>
          <w:color w:val="3B3B3B" w:themeColor="background2" w:themeShade="40"/>
          <w:sz w:val="20"/>
          <w:szCs w:val="22"/>
          <w:lang w:val="es-GT"/>
        </w:rPr>
      </w:pPr>
    </w:p>
    <w:p w14:paraId="676143F7" w14:textId="584FFBD5" w:rsidR="008316E9" w:rsidRDefault="008316E9">
      <w:pPr>
        <w:spacing w:after="200" w:line="276" w:lineRule="auto"/>
        <w:rPr>
          <w:rFonts w:cs="Times New Roman"/>
          <w:b w:val="0"/>
          <w:bCs w:val="0"/>
          <w:color w:val="3B3B3B" w:themeColor="background2" w:themeShade="40"/>
          <w:sz w:val="20"/>
          <w:szCs w:val="22"/>
          <w:lang w:val="es-GT"/>
        </w:rPr>
      </w:pPr>
    </w:p>
    <w:p w14:paraId="0F7D0D52" w14:textId="1B140D08" w:rsidR="008316E9" w:rsidRDefault="008316E9">
      <w:pPr>
        <w:spacing w:after="200" w:line="276" w:lineRule="auto"/>
        <w:rPr>
          <w:rFonts w:cs="Times New Roman"/>
          <w:b w:val="0"/>
          <w:bCs w:val="0"/>
          <w:color w:val="3B3B3B" w:themeColor="background2" w:themeShade="40"/>
          <w:sz w:val="20"/>
          <w:szCs w:val="22"/>
          <w:lang w:val="es-GT"/>
        </w:rPr>
      </w:pPr>
    </w:p>
    <w:p w14:paraId="6B44BAA7" w14:textId="65F9E9CD" w:rsidR="008316E9" w:rsidRDefault="008316E9">
      <w:pPr>
        <w:spacing w:after="200" w:line="276" w:lineRule="auto"/>
        <w:rPr>
          <w:rFonts w:cs="Times New Roman"/>
          <w:b w:val="0"/>
          <w:bCs w:val="0"/>
          <w:color w:val="3B3B3B" w:themeColor="background2" w:themeShade="40"/>
          <w:sz w:val="20"/>
          <w:szCs w:val="22"/>
          <w:lang w:val="es-GT"/>
        </w:rPr>
      </w:pPr>
    </w:p>
    <w:p w14:paraId="3F8B3D15" w14:textId="149E6E6E" w:rsidR="008316E9" w:rsidRDefault="008316E9">
      <w:pPr>
        <w:spacing w:after="200" w:line="276" w:lineRule="auto"/>
        <w:rPr>
          <w:rFonts w:cs="Times New Roman"/>
          <w:b w:val="0"/>
          <w:bCs w:val="0"/>
          <w:color w:val="3B3B3B" w:themeColor="background2" w:themeShade="40"/>
          <w:sz w:val="20"/>
          <w:szCs w:val="22"/>
          <w:lang w:val="es-GT"/>
        </w:rPr>
      </w:pPr>
    </w:p>
    <w:p w14:paraId="1CFF20DE" w14:textId="465EB4A1" w:rsidR="008316E9" w:rsidRDefault="008316E9">
      <w:pPr>
        <w:spacing w:after="200" w:line="276" w:lineRule="auto"/>
        <w:rPr>
          <w:rFonts w:cs="Times New Roman"/>
          <w:b w:val="0"/>
          <w:bCs w:val="0"/>
          <w:color w:val="3B3B3B" w:themeColor="background2" w:themeShade="40"/>
          <w:sz w:val="20"/>
          <w:szCs w:val="22"/>
          <w:lang w:val="es-GT"/>
        </w:rPr>
      </w:pPr>
    </w:p>
    <w:p w14:paraId="3A4464B2" w14:textId="3C065F62" w:rsidR="008316E9" w:rsidRDefault="008316E9">
      <w:pPr>
        <w:spacing w:after="200" w:line="276" w:lineRule="auto"/>
        <w:rPr>
          <w:rFonts w:cs="Times New Roman"/>
          <w:b w:val="0"/>
          <w:bCs w:val="0"/>
          <w:color w:val="3B3B3B" w:themeColor="background2" w:themeShade="40"/>
          <w:sz w:val="20"/>
          <w:szCs w:val="22"/>
          <w:lang w:val="es-GT"/>
        </w:rPr>
      </w:pPr>
    </w:p>
    <w:p w14:paraId="5B860399" w14:textId="1842A86A" w:rsidR="008316E9" w:rsidRDefault="008316E9">
      <w:pPr>
        <w:spacing w:after="200" w:line="276" w:lineRule="auto"/>
        <w:rPr>
          <w:rFonts w:cs="Times New Roman"/>
          <w:b w:val="0"/>
          <w:bCs w:val="0"/>
          <w:color w:val="3B3B3B" w:themeColor="background2" w:themeShade="40"/>
          <w:sz w:val="20"/>
          <w:szCs w:val="22"/>
          <w:lang w:val="es-GT"/>
        </w:rPr>
      </w:pPr>
    </w:p>
    <w:p w14:paraId="50439EA8" w14:textId="75403FD3" w:rsidR="008316E9" w:rsidRDefault="008316E9">
      <w:pPr>
        <w:spacing w:after="200" w:line="276" w:lineRule="auto"/>
        <w:rPr>
          <w:rFonts w:cs="Times New Roman"/>
          <w:b w:val="0"/>
          <w:bCs w:val="0"/>
          <w:color w:val="3B3B3B" w:themeColor="background2" w:themeShade="40"/>
          <w:sz w:val="20"/>
          <w:szCs w:val="22"/>
          <w:lang w:val="es-GT"/>
        </w:rPr>
      </w:pPr>
    </w:p>
    <w:p w14:paraId="3CDD8155" w14:textId="77777777" w:rsidR="008316E9" w:rsidRPr="008316E9" w:rsidRDefault="008316E9">
      <w:pPr>
        <w:spacing w:after="200" w:line="276" w:lineRule="auto"/>
        <w:rPr>
          <w:rFonts w:cs="Times New Roman"/>
          <w:b w:val="0"/>
          <w:bCs w:val="0"/>
          <w:color w:val="3B3B3B" w:themeColor="background2" w:themeShade="40"/>
          <w:sz w:val="20"/>
          <w:szCs w:val="22"/>
          <w:lang w:val="es-GT"/>
        </w:rPr>
      </w:pPr>
    </w:p>
    <w:p w14:paraId="34767271" w14:textId="59CE0B6E" w:rsidR="00783692" w:rsidRPr="00B65483" w:rsidRDefault="00E850A5" w:rsidP="00824532">
      <w:pPr>
        <w:pStyle w:val="CGH3"/>
        <w:rPr>
          <w:b w:val="0"/>
          <w:noProof/>
          <w:lang w:val="es-GT" w:eastAsia="es-GT"/>
        </w:rPr>
      </w:pPr>
      <w:bookmarkStart w:id="35" w:name="_Toc536735933"/>
      <w:r>
        <w:rPr>
          <w:lang w:val="es-GT"/>
        </w:rPr>
        <w:lastRenderedPageBreak/>
        <w:t xml:space="preserve">Etapas del </w:t>
      </w:r>
      <w:bookmarkStart w:id="36" w:name="_Toc503790324"/>
      <w:r w:rsidR="003816E7">
        <w:rPr>
          <w:lang w:val="es-GT"/>
        </w:rPr>
        <w:t>proceso</w:t>
      </w:r>
      <w:bookmarkEnd w:id="35"/>
    </w:p>
    <w:p w14:paraId="4A92F713" w14:textId="77777777" w:rsidR="00162D0C" w:rsidRPr="004E55C5" w:rsidRDefault="00162D0C" w:rsidP="003D720E">
      <w:pPr>
        <w:pStyle w:val="Heading3"/>
        <w:numPr>
          <w:ilvl w:val="0"/>
          <w:numId w:val="15"/>
        </w:numPr>
        <w:spacing w:before="40" w:after="0" w:line="259" w:lineRule="auto"/>
        <w:rPr>
          <w:rFonts w:ascii="Verdana" w:hAnsi="Verdana"/>
          <w:color w:val="003856" w:themeColor="accent1" w:themeShade="80"/>
          <w:lang w:val="es-GT"/>
        </w:rPr>
      </w:pPr>
      <w:bookmarkStart w:id="37" w:name="_Toc536735934"/>
      <w:r w:rsidRPr="004E55C5">
        <w:rPr>
          <w:rFonts w:ascii="Verdana" w:hAnsi="Verdana"/>
          <w:noProof/>
          <w:color w:val="003856" w:themeColor="accent1" w:themeShade="80"/>
          <w:sz w:val="28"/>
          <w:lang w:val="es-GT" w:eastAsia="es-GT"/>
        </w:rPr>
        <w:t>Recepción de solicitudes de prueba</w:t>
      </w:r>
      <w:bookmarkEnd w:id="37"/>
    </w:p>
    <w:p w14:paraId="031D6D98" w14:textId="77777777" w:rsidR="00162D0C" w:rsidRPr="00B13C2B" w:rsidRDefault="00162D0C" w:rsidP="00162D0C">
      <w:pPr>
        <w:pStyle w:val="ListParagraph"/>
        <w:numPr>
          <w:ilvl w:val="1"/>
          <w:numId w:val="9"/>
        </w:numPr>
        <w:spacing w:after="160" w:line="259" w:lineRule="auto"/>
        <w:jc w:val="both"/>
        <w:rPr>
          <w:b w:val="0"/>
          <w:noProof/>
          <w:lang w:val="es-GT" w:eastAsia="es-GT"/>
        </w:rPr>
      </w:pPr>
      <w:r w:rsidRPr="00B13C2B">
        <w:rPr>
          <w:b w:val="0"/>
          <w:noProof/>
          <w:lang w:val="es-GT" w:eastAsia="es-GT"/>
        </w:rPr>
        <w:t>Filtrar correos que incluyan “[N Gerente]”, estos correos pueden contener hasta 4 archivos de CV adjuntos a los que se les debe enviar prueba.</w:t>
      </w:r>
    </w:p>
    <w:p w14:paraId="1B0223F5" w14:textId="77777777" w:rsidR="00162D0C" w:rsidRPr="006C11C0" w:rsidRDefault="00162D0C" w:rsidP="00162D0C">
      <w:pPr>
        <w:rPr>
          <w:noProof/>
          <w:lang w:val="es-GT" w:eastAsia="es-GT"/>
        </w:rPr>
      </w:pPr>
    </w:p>
    <w:p w14:paraId="3C2A2946"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33024" behindDoc="0" locked="0" layoutInCell="1" allowOverlap="1" wp14:anchorId="70F3C38E" wp14:editId="52A20ED4">
            <wp:simplePos x="0" y="0"/>
            <wp:positionH relativeFrom="column">
              <wp:posOffset>1036345</wp:posOffset>
            </wp:positionH>
            <wp:positionV relativeFrom="paragraph">
              <wp:posOffset>9296</wp:posOffset>
            </wp:positionV>
            <wp:extent cx="4485597" cy="564032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4485597" cy="5640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E46E9" w14:textId="77777777" w:rsidR="00162D0C" w:rsidRPr="006C11C0" w:rsidRDefault="00162D0C" w:rsidP="00162D0C">
      <w:pPr>
        <w:rPr>
          <w:noProof/>
          <w:lang w:val="es-GT" w:eastAsia="es-GT"/>
        </w:rPr>
      </w:pPr>
    </w:p>
    <w:p w14:paraId="5F73225F" w14:textId="77777777" w:rsidR="00162D0C" w:rsidRPr="006C11C0" w:rsidRDefault="00162D0C" w:rsidP="00162D0C">
      <w:pPr>
        <w:rPr>
          <w:noProof/>
          <w:lang w:val="es-GT" w:eastAsia="es-GT"/>
        </w:rPr>
      </w:pPr>
    </w:p>
    <w:p w14:paraId="5EFA8C86" w14:textId="77777777" w:rsidR="00162D0C" w:rsidRPr="006C11C0" w:rsidRDefault="00162D0C" w:rsidP="00162D0C">
      <w:pPr>
        <w:rPr>
          <w:noProof/>
          <w:lang w:val="es-GT" w:eastAsia="es-GT"/>
        </w:rPr>
      </w:pPr>
    </w:p>
    <w:p w14:paraId="4CEDCDBD" w14:textId="77777777" w:rsidR="00162D0C" w:rsidRPr="006C11C0" w:rsidRDefault="00162D0C" w:rsidP="00162D0C">
      <w:pPr>
        <w:rPr>
          <w:noProof/>
          <w:lang w:val="es-GT" w:eastAsia="es-GT"/>
        </w:rPr>
      </w:pPr>
    </w:p>
    <w:p w14:paraId="59FABC6D" w14:textId="77777777" w:rsidR="00162D0C" w:rsidRPr="006C11C0" w:rsidRDefault="00162D0C" w:rsidP="00162D0C">
      <w:pPr>
        <w:rPr>
          <w:noProof/>
          <w:lang w:val="es-GT" w:eastAsia="es-GT"/>
        </w:rPr>
      </w:pPr>
    </w:p>
    <w:p w14:paraId="031B899A" w14:textId="77777777" w:rsidR="00162D0C" w:rsidRPr="006C11C0" w:rsidRDefault="00162D0C" w:rsidP="00162D0C">
      <w:pPr>
        <w:rPr>
          <w:noProof/>
          <w:lang w:val="es-GT" w:eastAsia="es-GT"/>
        </w:rPr>
      </w:pPr>
    </w:p>
    <w:p w14:paraId="527A90EA" w14:textId="77777777" w:rsidR="00162D0C" w:rsidRPr="006C11C0" w:rsidRDefault="00162D0C" w:rsidP="00162D0C">
      <w:pPr>
        <w:rPr>
          <w:noProof/>
          <w:lang w:val="es-GT" w:eastAsia="es-GT"/>
        </w:rPr>
      </w:pPr>
    </w:p>
    <w:p w14:paraId="43165526" w14:textId="77777777" w:rsidR="00162D0C" w:rsidRPr="006C11C0" w:rsidRDefault="00162D0C" w:rsidP="00162D0C">
      <w:pPr>
        <w:rPr>
          <w:noProof/>
          <w:lang w:val="es-GT" w:eastAsia="es-GT"/>
        </w:rPr>
      </w:pPr>
    </w:p>
    <w:p w14:paraId="4ACD721D" w14:textId="77777777" w:rsidR="00162D0C" w:rsidRPr="006C11C0" w:rsidRDefault="00162D0C" w:rsidP="00162D0C">
      <w:pPr>
        <w:rPr>
          <w:noProof/>
          <w:lang w:val="es-GT" w:eastAsia="es-GT"/>
        </w:rPr>
      </w:pPr>
    </w:p>
    <w:p w14:paraId="469F9E2C" w14:textId="77777777" w:rsidR="00162D0C" w:rsidRPr="006C11C0" w:rsidRDefault="00162D0C" w:rsidP="00162D0C">
      <w:pPr>
        <w:rPr>
          <w:noProof/>
          <w:lang w:val="es-GT" w:eastAsia="es-GT"/>
        </w:rPr>
      </w:pPr>
    </w:p>
    <w:p w14:paraId="7483DD71" w14:textId="77777777" w:rsidR="00162D0C" w:rsidRPr="006C11C0" w:rsidRDefault="00162D0C" w:rsidP="00162D0C">
      <w:pPr>
        <w:rPr>
          <w:noProof/>
          <w:lang w:val="es-GT" w:eastAsia="es-GT"/>
        </w:rPr>
      </w:pPr>
    </w:p>
    <w:p w14:paraId="01D321A1" w14:textId="77777777" w:rsidR="00162D0C" w:rsidRPr="006C11C0" w:rsidRDefault="00162D0C" w:rsidP="00162D0C">
      <w:pPr>
        <w:rPr>
          <w:noProof/>
          <w:lang w:val="es-GT" w:eastAsia="es-GT"/>
        </w:rPr>
      </w:pPr>
    </w:p>
    <w:p w14:paraId="1BBDCE6B" w14:textId="77777777" w:rsidR="00162D0C" w:rsidRPr="006C11C0" w:rsidRDefault="00162D0C" w:rsidP="00162D0C">
      <w:pPr>
        <w:rPr>
          <w:noProof/>
          <w:lang w:val="es-GT" w:eastAsia="es-GT"/>
        </w:rPr>
      </w:pPr>
    </w:p>
    <w:p w14:paraId="5BA4A9CD" w14:textId="3355714E" w:rsidR="00162D0C" w:rsidRDefault="00162D0C" w:rsidP="00162D0C">
      <w:pPr>
        <w:rPr>
          <w:noProof/>
          <w:lang w:val="es-GT" w:eastAsia="es-GT"/>
        </w:rPr>
      </w:pPr>
    </w:p>
    <w:p w14:paraId="6FE89752" w14:textId="49022AC3" w:rsidR="00162D0C" w:rsidRDefault="00162D0C" w:rsidP="00162D0C">
      <w:pPr>
        <w:rPr>
          <w:noProof/>
          <w:lang w:val="es-GT" w:eastAsia="es-GT"/>
        </w:rPr>
      </w:pPr>
    </w:p>
    <w:p w14:paraId="732F4BFC" w14:textId="77777777" w:rsidR="00162D0C" w:rsidRPr="006C11C0" w:rsidRDefault="00162D0C" w:rsidP="00162D0C">
      <w:pPr>
        <w:rPr>
          <w:noProof/>
          <w:lang w:val="es-GT" w:eastAsia="es-GT"/>
        </w:rPr>
      </w:pPr>
    </w:p>
    <w:p w14:paraId="57130087" w14:textId="77777777" w:rsidR="00162D0C" w:rsidRPr="006C11C0" w:rsidRDefault="00162D0C" w:rsidP="00162D0C">
      <w:pPr>
        <w:rPr>
          <w:noProof/>
          <w:lang w:val="es-GT" w:eastAsia="es-GT"/>
        </w:rPr>
      </w:pPr>
    </w:p>
    <w:p w14:paraId="0F0819D5" w14:textId="77777777" w:rsidR="00162D0C" w:rsidRPr="006C11C0" w:rsidRDefault="00162D0C" w:rsidP="00162D0C">
      <w:pPr>
        <w:rPr>
          <w:noProof/>
          <w:lang w:val="es-GT" w:eastAsia="es-GT"/>
        </w:rPr>
      </w:pPr>
    </w:p>
    <w:p w14:paraId="44D3AB3D" w14:textId="77777777" w:rsidR="00162D0C" w:rsidRPr="006C11C0" w:rsidRDefault="00162D0C" w:rsidP="00162D0C">
      <w:pPr>
        <w:rPr>
          <w:noProof/>
          <w:lang w:val="es-GT" w:eastAsia="es-GT"/>
        </w:rPr>
      </w:pPr>
    </w:p>
    <w:p w14:paraId="075D191B" w14:textId="77777777" w:rsidR="00162D0C" w:rsidRPr="006C11C0" w:rsidRDefault="00162D0C" w:rsidP="00162D0C">
      <w:pPr>
        <w:rPr>
          <w:noProof/>
          <w:lang w:val="es-GT" w:eastAsia="es-GT"/>
        </w:rPr>
      </w:pPr>
    </w:p>
    <w:p w14:paraId="1998E166" w14:textId="77777777" w:rsidR="00162D0C" w:rsidRPr="006C11C0" w:rsidRDefault="00162D0C" w:rsidP="00162D0C">
      <w:pPr>
        <w:rPr>
          <w:noProof/>
          <w:lang w:val="es-GT" w:eastAsia="es-GT"/>
        </w:rPr>
      </w:pPr>
    </w:p>
    <w:p w14:paraId="190BCF90" w14:textId="77777777" w:rsidR="00162D0C" w:rsidRPr="006C11C0" w:rsidRDefault="00162D0C" w:rsidP="00162D0C">
      <w:pPr>
        <w:rPr>
          <w:noProof/>
          <w:lang w:val="es-GT" w:eastAsia="es-GT"/>
        </w:rPr>
      </w:pPr>
    </w:p>
    <w:p w14:paraId="7526820E" w14:textId="062F3176" w:rsidR="00162D0C" w:rsidRDefault="00162D0C" w:rsidP="00162D0C">
      <w:pPr>
        <w:rPr>
          <w:noProof/>
          <w:lang w:val="es-GT" w:eastAsia="es-GT"/>
        </w:rPr>
      </w:pPr>
    </w:p>
    <w:p w14:paraId="5B893543" w14:textId="77777777" w:rsidR="00B13C2B" w:rsidRDefault="00B13C2B" w:rsidP="00162D0C">
      <w:pPr>
        <w:rPr>
          <w:noProof/>
          <w:lang w:val="es-GT" w:eastAsia="es-GT"/>
        </w:rPr>
      </w:pPr>
    </w:p>
    <w:p w14:paraId="61583C82" w14:textId="665103C0" w:rsidR="00162D0C" w:rsidRDefault="00162D0C" w:rsidP="00162D0C">
      <w:pPr>
        <w:rPr>
          <w:noProof/>
          <w:lang w:val="es-GT" w:eastAsia="es-GT"/>
        </w:rPr>
      </w:pPr>
    </w:p>
    <w:p w14:paraId="0B5D919F" w14:textId="3A621B55" w:rsidR="005D3AE2" w:rsidRPr="005D3AE2" w:rsidRDefault="005D3AE2" w:rsidP="003D720E">
      <w:pPr>
        <w:pStyle w:val="Heading3"/>
        <w:numPr>
          <w:ilvl w:val="0"/>
          <w:numId w:val="15"/>
        </w:numPr>
        <w:spacing w:before="40" w:after="0" w:line="259" w:lineRule="auto"/>
        <w:rPr>
          <w:rFonts w:asciiTheme="majorHAnsi" w:hAnsiTheme="majorHAnsi"/>
          <w:b/>
          <w:color w:val="003856" w:themeColor="accent1" w:themeShade="80"/>
          <w:lang w:val="es-GT"/>
        </w:rPr>
      </w:pPr>
      <w:bookmarkStart w:id="38" w:name="_Toc536735935"/>
      <w:r w:rsidRPr="005D3AE2">
        <w:rPr>
          <w:rFonts w:asciiTheme="majorHAnsi" w:hAnsiTheme="majorHAnsi"/>
          <w:b/>
          <w:noProof/>
          <w:color w:val="003856" w:themeColor="accent1" w:themeShade="80"/>
          <w:sz w:val="28"/>
          <w:lang w:val="es-GT" w:eastAsia="es-GT"/>
        </w:rPr>
        <w:lastRenderedPageBreak/>
        <w:t>Envío de pruebas a candidatos</w:t>
      </w:r>
      <w:bookmarkEnd w:id="38"/>
    </w:p>
    <w:p w14:paraId="0565E807" w14:textId="647C858C" w:rsidR="005D3AE2" w:rsidRPr="005D3AE2" w:rsidRDefault="005D3AE2" w:rsidP="005D3AE2">
      <w:pPr>
        <w:pStyle w:val="Heading4"/>
        <w:rPr>
          <w:rFonts w:asciiTheme="majorHAnsi" w:hAnsiTheme="majorHAnsi"/>
          <w:b/>
          <w:color w:val="003856" w:themeColor="accent1" w:themeShade="80"/>
          <w:sz w:val="32"/>
        </w:rPr>
      </w:pPr>
      <w:proofErr w:type="spellStart"/>
      <w:r w:rsidRPr="005D3AE2">
        <w:rPr>
          <w:rFonts w:asciiTheme="majorHAnsi" w:hAnsiTheme="majorHAnsi"/>
          <w:b/>
          <w:color w:val="003856" w:themeColor="accent1" w:themeShade="80"/>
          <w:sz w:val="32"/>
        </w:rPr>
        <w:t>Prueba</w:t>
      </w:r>
      <w:proofErr w:type="spellEnd"/>
      <w:r w:rsidRPr="005D3AE2">
        <w:rPr>
          <w:rFonts w:asciiTheme="majorHAnsi" w:hAnsiTheme="majorHAnsi"/>
          <w:b/>
          <w:color w:val="003856" w:themeColor="accent1" w:themeShade="80"/>
          <w:sz w:val="32"/>
        </w:rPr>
        <w:t xml:space="preserve"> </w:t>
      </w:r>
      <w:proofErr w:type="spellStart"/>
      <w:r w:rsidRPr="005D3AE2">
        <w:rPr>
          <w:rFonts w:asciiTheme="majorHAnsi" w:hAnsiTheme="majorHAnsi"/>
          <w:b/>
          <w:color w:val="003856" w:themeColor="accent1" w:themeShade="80"/>
          <w:sz w:val="32"/>
        </w:rPr>
        <w:t>Amitai</w:t>
      </w:r>
      <w:proofErr w:type="spellEnd"/>
    </w:p>
    <w:p w14:paraId="1C46B516" w14:textId="77777777" w:rsidR="00162D0C" w:rsidRPr="00690402" w:rsidRDefault="00162D0C" w:rsidP="003D720E">
      <w:pPr>
        <w:pStyle w:val="Heading5"/>
        <w:numPr>
          <w:ilvl w:val="0"/>
          <w:numId w:val="21"/>
        </w:numPr>
        <w:spacing w:line="259" w:lineRule="auto"/>
        <w:rPr>
          <w:rFonts w:ascii="Verdana" w:hAnsi="Verdana"/>
          <w:color w:val="003856" w:themeColor="accent1" w:themeShade="80"/>
          <w:szCs w:val="20"/>
          <w:lang w:val="es-GT"/>
        </w:rPr>
      </w:pPr>
      <w:r w:rsidRPr="00690402">
        <w:rPr>
          <w:rFonts w:ascii="Verdana" w:eastAsia="Times New Roman" w:hAnsi="Verdana"/>
          <w:noProof/>
          <w:color w:val="003856" w:themeColor="accent1" w:themeShade="80"/>
          <w:sz w:val="22"/>
          <w:lang w:val="es-GT" w:eastAsia="es-GT"/>
        </w:rPr>
        <w:t>Envío de prueba a Candidatos</w:t>
      </w:r>
    </w:p>
    <w:p w14:paraId="5F9DD84B"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Ingresar a página de Amitai    https://www.amitaisystem.com/Amitai/Default.aspx </w:t>
      </w:r>
    </w:p>
    <w:p w14:paraId="457FA424"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4048" behindDoc="0" locked="0" layoutInCell="1" allowOverlap="1" wp14:anchorId="2E1FB8C1" wp14:editId="07A01D01">
            <wp:simplePos x="0" y="0"/>
            <wp:positionH relativeFrom="margin">
              <wp:align>center</wp:align>
            </wp:positionH>
            <wp:positionV relativeFrom="paragraph">
              <wp:posOffset>28753</wp:posOffset>
            </wp:positionV>
            <wp:extent cx="4263656" cy="2681043"/>
            <wp:effectExtent l="0" t="0" r="381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4263656" cy="2681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8CC53" w14:textId="77777777" w:rsidR="00162D0C" w:rsidRDefault="00162D0C" w:rsidP="00162D0C">
      <w:pPr>
        <w:rPr>
          <w:noProof/>
          <w:lang w:val="es-GT" w:eastAsia="es-GT"/>
        </w:rPr>
      </w:pPr>
    </w:p>
    <w:p w14:paraId="4E535E6C" w14:textId="77777777" w:rsidR="00162D0C" w:rsidRDefault="00162D0C" w:rsidP="00162D0C">
      <w:pPr>
        <w:rPr>
          <w:noProof/>
          <w:lang w:val="es-GT" w:eastAsia="es-GT"/>
        </w:rPr>
      </w:pPr>
    </w:p>
    <w:p w14:paraId="6F5A4001" w14:textId="77777777" w:rsidR="00162D0C" w:rsidRDefault="00162D0C" w:rsidP="00162D0C">
      <w:pPr>
        <w:rPr>
          <w:noProof/>
          <w:lang w:val="es-GT" w:eastAsia="es-GT"/>
        </w:rPr>
      </w:pPr>
    </w:p>
    <w:p w14:paraId="74566058" w14:textId="77777777" w:rsidR="00162D0C" w:rsidRDefault="00162D0C" w:rsidP="00162D0C">
      <w:pPr>
        <w:rPr>
          <w:noProof/>
          <w:lang w:val="es-GT" w:eastAsia="es-GT"/>
        </w:rPr>
      </w:pPr>
    </w:p>
    <w:p w14:paraId="30BB0515" w14:textId="77777777" w:rsidR="00162D0C" w:rsidRDefault="00162D0C" w:rsidP="00162D0C">
      <w:pPr>
        <w:rPr>
          <w:noProof/>
          <w:lang w:val="es-GT" w:eastAsia="es-GT"/>
        </w:rPr>
      </w:pPr>
    </w:p>
    <w:p w14:paraId="11BECCE0" w14:textId="77777777" w:rsidR="00162D0C" w:rsidRDefault="00162D0C" w:rsidP="00162D0C">
      <w:pPr>
        <w:rPr>
          <w:noProof/>
          <w:lang w:val="es-GT" w:eastAsia="es-GT"/>
        </w:rPr>
      </w:pPr>
    </w:p>
    <w:p w14:paraId="5FC66379" w14:textId="77777777" w:rsidR="00162D0C" w:rsidRDefault="00162D0C" w:rsidP="00162D0C">
      <w:pPr>
        <w:rPr>
          <w:noProof/>
          <w:lang w:val="es-GT" w:eastAsia="es-GT"/>
        </w:rPr>
      </w:pPr>
    </w:p>
    <w:p w14:paraId="58E2F857" w14:textId="77777777" w:rsidR="00162D0C" w:rsidRDefault="00162D0C" w:rsidP="00162D0C">
      <w:pPr>
        <w:rPr>
          <w:noProof/>
          <w:lang w:val="es-GT" w:eastAsia="es-GT"/>
        </w:rPr>
      </w:pPr>
    </w:p>
    <w:p w14:paraId="165E0437" w14:textId="77777777" w:rsidR="00162D0C" w:rsidRDefault="00162D0C" w:rsidP="00162D0C">
      <w:pPr>
        <w:rPr>
          <w:noProof/>
          <w:lang w:val="es-GT" w:eastAsia="es-GT"/>
        </w:rPr>
      </w:pPr>
    </w:p>
    <w:p w14:paraId="2FD466F5" w14:textId="77777777" w:rsidR="00162D0C" w:rsidRDefault="00162D0C" w:rsidP="00162D0C">
      <w:pPr>
        <w:rPr>
          <w:noProof/>
          <w:lang w:val="es-GT" w:eastAsia="es-GT"/>
        </w:rPr>
      </w:pPr>
    </w:p>
    <w:p w14:paraId="4B4ADC8D" w14:textId="77777777" w:rsidR="00162D0C" w:rsidRPr="00C04955" w:rsidRDefault="00162D0C" w:rsidP="00162D0C">
      <w:pPr>
        <w:rPr>
          <w:noProof/>
          <w:lang w:val="es-GT" w:eastAsia="es-GT"/>
        </w:rPr>
      </w:pPr>
    </w:p>
    <w:p w14:paraId="11FBE2F2" w14:textId="1145CDCA" w:rsidR="00162D0C" w:rsidRPr="00F352AD" w:rsidRDefault="00141651" w:rsidP="003D720E">
      <w:pPr>
        <w:pStyle w:val="ListParagraph"/>
        <w:numPr>
          <w:ilvl w:val="1"/>
          <w:numId w:val="16"/>
        </w:numPr>
        <w:spacing w:after="160" w:line="259" w:lineRule="auto"/>
        <w:rPr>
          <w:b w:val="0"/>
          <w:noProof/>
          <w:lang w:val="es-GT" w:eastAsia="es-GT"/>
        </w:rPr>
      </w:pPr>
      <w:r w:rsidRPr="006C11C0">
        <w:rPr>
          <w:noProof/>
          <w:lang w:val="es-GT" w:eastAsia="es-GT"/>
        </w:rPr>
        <w:drawing>
          <wp:anchor distT="0" distB="0" distL="114300" distR="114300" simplePos="0" relativeHeight="252035072" behindDoc="0" locked="0" layoutInCell="1" allowOverlap="1" wp14:anchorId="11F1BE24" wp14:editId="31B3178B">
            <wp:simplePos x="0" y="0"/>
            <wp:positionH relativeFrom="margin">
              <wp:posOffset>1916371</wp:posOffset>
            </wp:positionH>
            <wp:positionV relativeFrom="paragraph">
              <wp:posOffset>304948</wp:posOffset>
            </wp:positionV>
            <wp:extent cx="3115339" cy="3262415"/>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121442" cy="3268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D0C" w:rsidRPr="00F352AD">
        <w:rPr>
          <w:b w:val="0"/>
          <w:noProof/>
          <w:lang w:val="es-GT" w:eastAsia="es-GT"/>
        </w:rPr>
        <w:t>Click al botón Honestidad</w:t>
      </w:r>
    </w:p>
    <w:p w14:paraId="073E209B" w14:textId="2B5905F2" w:rsidR="00162D0C" w:rsidRDefault="00162D0C" w:rsidP="00162D0C">
      <w:pPr>
        <w:rPr>
          <w:noProof/>
          <w:lang w:val="es-GT" w:eastAsia="es-GT"/>
        </w:rPr>
      </w:pPr>
    </w:p>
    <w:p w14:paraId="757580BE" w14:textId="77777777" w:rsidR="00162D0C" w:rsidRDefault="00162D0C" w:rsidP="00162D0C">
      <w:pPr>
        <w:rPr>
          <w:noProof/>
          <w:lang w:val="es-GT" w:eastAsia="es-GT"/>
        </w:rPr>
      </w:pPr>
    </w:p>
    <w:p w14:paraId="37D90032" w14:textId="24855594" w:rsidR="00162D0C" w:rsidRDefault="00162D0C" w:rsidP="00162D0C">
      <w:pPr>
        <w:rPr>
          <w:noProof/>
          <w:lang w:val="es-GT" w:eastAsia="es-GT"/>
        </w:rPr>
      </w:pPr>
    </w:p>
    <w:p w14:paraId="2A30DAAB" w14:textId="77777777" w:rsidR="00141651" w:rsidRDefault="00141651" w:rsidP="00162D0C">
      <w:pPr>
        <w:rPr>
          <w:noProof/>
          <w:lang w:val="es-GT" w:eastAsia="es-GT"/>
        </w:rPr>
      </w:pPr>
    </w:p>
    <w:p w14:paraId="1AE94BB8" w14:textId="77777777" w:rsidR="00162D0C" w:rsidRDefault="00162D0C" w:rsidP="00162D0C">
      <w:pPr>
        <w:rPr>
          <w:noProof/>
          <w:lang w:val="es-GT" w:eastAsia="es-GT"/>
        </w:rPr>
      </w:pPr>
    </w:p>
    <w:p w14:paraId="030A8540" w14:textId="77777777" w:rsidR="00162D0C" w:rsidRDefault="00162D0C" w:rsidP="00162D0C">
      <w:pPr>
        <w:rPr>
          <w:noProof/>
          <w:lang w:val="es-GT" w:eastAsia="es-GT"/>
        </w:rPr>
      </w:pPr>
    </w:p>
    <w:p w14:paraId="45A68C97" w14:textId="77777777" w:rsidR="00162D0C" w:rsidRDefault="00162D0C" w:rsidP="00162D0C">
      <w:pPr>
        <w:rPr>
          <w:noProof/>
          <w:lang w:val="es-GT" w:eastAsia="es-GT"/>
        </w:rPr>
      </w:pPr>
    </w:p>
    <w:p w14:paraId="216C5A5F" w14:textId="77777777" w:rsidR="00162D0C" w:rsidRDefault="00162D0C" w:rsidP="00162D0C">
      <w:pPr>
        <w:rPr>
          <w:noProof/>
          <w:lang w:val="es-GT" w:eastAsia="es-GT"/>
        </w:rPr>
      </w:pPr>
    </w:p>
    <w:p w14:paraId="54D3AD00" w14:textId="7882F7E2" w:rsidR="00162D0C" w:rsidRDefault="00162D0C" w:rsidP="00162D0C">
      <w:pPr>
        <w:rPr>
          <w:noProof/>
          <w:lang w:val="es-GT" w:eastAsia="es-GT"/>
        </w:rPr>
      </w:pPr>
    </w:p>
    <w:p w14:paraId="536C8453" w14:textId="051D3B4C" w:rsidR="00162D0C" w:rsidRDefault="00162D0C" w:rsidP="00162D0C">
      <w:pPr>
        <w:rPr>
          <w:noProof/>
          <w:lang w:val="es-GT" w:eastAsia="es-GT"/>
        </w:rPr>
      </w:pPr>
    </w:p>
    <w:p w14:paraId="4D788F9A" w14:textId="77777777" w:rsidR="00162D0C" w:rsidRDefault="00162D0C" w:rsidP="00162D0C">
      <w:pPr>
        <w:rPr>
          <w:noProof/>
          <w:lang w:val="es-GT" w:eastAsia="es-GT"/>
        </w:rPr>
      </w:pPr>
    </w:p>
    <w:p w14:paraId="57A0C592" w14:textId="77777777" w:rsidR="00162D0C" w:rsidRDefault="00162D0C" w:rsidP="00162D0C">
      <w:pPr>
        <w:rPr>
          <w:noProof/>
          <w:lang w:val="es-GT" w:eastAsia="es-GT"/>
        </w:rPr>
      </w:pPr>
    </w:p>
    <w:p w14:paraId="4DC85372" w14:textId="77777777" w:rsidR="00162D0C" w:rsidRDefault="00162D0C" w:rsidP="00162D0C">
      <w:pPr>
        <w:rPr>
          <w:noProof/>
          <w:lang w:val="es-GT" w:eastAsia="es-GT"/>
        </w:rPr>
      </w:pPr>
    </w:p>
    <w:p w14:paraId="4BC4047E"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39ED237A"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6096" behindDoc="0" locked="0" layoutInCell="1" allowOverlap="1" wp14:anchorId="7386D1AD" wp14:editId="413E1B96">
            <wp:simplePos x="0" y="0"/>
            <wp:positionH relativeFrom="column">
              <wp:posOffset>629831</wp:posOffset>
            </wp:positionH>
            <wp:positionV relativeFrom="paragraph">
              <wp:posOffset>15743</wp:posOffset>
            </wp:positionV>
            <wp:extent cx="4149090" cy="4189228"/>
            <wp:effectExtent l="0" t="0" r="381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150091" cy="4190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6C0A8" w14:textId="77777777" w:rsidR="00162D0C" w:rsidRDefault="00162D0C" w:rsidP="00162D0C">
      <w:pPr>
        <w:rPr>
          <w:noProof/>
          <w:lang w:val="es-GT" w:eastAsia="es-GT"/>
        </w:rPr>
      </w:pPr>
    </w:p>
    <w:p w14:paraId="3BC9D5DB" w14:textId="77777777" w:rsidR="00162D0C" w:rsidRDefault="00162D0C" w:rsidP="00162D0C">
      <w:pPr>
        <w:rPr>
          <w:noProof/>
          <w:lang w:val="es-GT" w:eastAsia="es-GT"/>
        </w:rPr>
      </w:pPr>
    </w:p>
    <w:p w14:paraId="491E10D1" w14:textId="77777777" w:rsidR="00162D0C" w:rsidRDefault="00162D0C" w:rsidP="00162D0C">
      <w:pPr>
        <w:rPr>
          <w:noProof/>
          <w:lang w:val="es-GT" w:eastAsia="es-GT"/>
        </w:rPr>
      </w:pPr>
    </w:p>
    <w:p w14:paraId="21780F19" w14:textId="77777777" w:rsidR="00162D0C" w:rsidRDefault="00162D0C" w:rsidP="00162D0C">
      <w:pPr>
        <w:rPr>
          <w:noProof/>
          <w:lang w:val="es-GT" w:eastAsia="es-GT"/>
        </w:rPr>
      </w:pPr>
    </w:p>
    <w:p w14:paraId="15E7FE83" w14:textId="77777777" w:rsidR="00162D0C" w:rsidRDefault="00162D0C" w:rsidP="00162D0C">
      <w:pPr>
        <w:rPr>
          <w:noProof/>
          <w:lang w:val="es-GT" w:eastAsia="es-GT"/>
        </w:rPr>
      </w:pPr>
    </w:p>
    <w:p w14:paraId="001BA58F" w14:textId="77777777" w:rsidR="00162D0C" w:rsidRDefault="00162D0C" w:rsidP="00162D0C">
      <w:pPr>
        <w:rPr>
          <w:noProof/>
          <w:lang w:val="es-GT" w:eastAsia="es-GT"/>
        </w:rPr>
      </w:pPr>
    </w:p>
    <w:p w14:paraId="3FAB1ABE" w14:textId="77777777" w:rsidR="00162D0C" w:rsidRDefault="00162D0C" w:rsidP="00162D0C">
      <w:pPr>
        <w:rPr>
          <w:noProof/>
          <w:lang w:val="es-GT" w:eastAsia="es-GT"/>
        </w:rPr>
      </w:pPr>
    </w:p>
    <w:p w14:paraId="76FF6D67" w14:textId="2529DB3E" w:rsidR="00162D0C" w:rsidRDefault="00162D0C" w:rsidP="00162D0C">
      <w:pPr>
        <w:rPr>
          <w:noProof/>
          <w:lang w:val="es-GT" w:eastAsia="es-GT"/>
        </w:rPr>
      </w:pPr>
    </w:p>
    <w:p w14:paraId="51CC9A43" w14:textId="3146D3C8" w:rsidR="00162D0C" w:rsidRDefault="00162D0C" w:rsidP="00162D0C">
      <w:pPr>
        <w:rPr>
          <w:noProof/>
          <w:lang w:val="es-GT" w:eastAsia="es-GT"/>
        </w:rPr>
      </w:pPr>
    </w:p>
    <w:p w14:paraId="05377886" w14:textId="77777777" w:rsidR="00162D0C" w:rsidRDefault="00162D0C" w:rsidP="00162D0C">
      <w:pPr>
        <w:rPr>
          <w:noProof/>
          <w:lang w:val="es-GT" w:eastAsia="es-GT"/>
        </w:rPr>
      </w:pPr>
    </w:p>
    <w:p w14:paraId="401501A7" w14:textId="77777777" w:rsidR="00162D0C" w:rsidRDefault="00162D0C" w:rsidP="00162D0C">
      <w:pPr>
        <w:rPr>
          <w:noProof/>
          <w:lang w:val="es-GT" w:eastAsia="es-GT"/>
        </w:rPr>
      </w:pPr>
    </w:p>
    <w:p w14:paraId="00ED399D" w14:textId="77777777" w:rsidR="00162D0C" w:rsidRDefault="00162D0C" w:rsidP="00162D0C">
      <w:pPr>
        <w:rPr>
          <w:noProof/>
          <w:lang w:val="es-GT" w:eastAsia="es-GT"/>
        </w:rPr>
      </w:pPr>
    </w:p>
    <w:p w14:paraId="27C7FCA0" w14:textId="77777777" w:rsidR="00162D0C" w:rsidRDefault="00162D0C" w:rsidP="00162D0C">
      <w:pPr>
        <w:rPr>
          <w:noProof/>
          <w:lang w:val="es-GT" w:eastAsia="es-GT"/>
        </w:rPr>
      </w:pPr>
    </w:p>
    <w:p w14:paraId="3E334FA2" w14:textId="77777777" w:rsidR="00162D0C" w:rsidRDefault="00162D0C" w:rsidP="00162D0C">
      <w:pPr>
        <w:rPr>
          <w:noProof/>
          <w:lang w:val="es-GT" w:eastAsia="es-GT"/>
        </w:rPr>
      </w:pPr>
    </w:p>
    <w:p w14:paraId="5182C019" w14:textId="77777777" w:rsidR="00162D0C" w:rsidRDefault="00162D0C" w:rsidP="00162D0C">
      <w:pPr>
        <w:rPr>
          <w:noProof/>
          <w:lang w:val="es-GT" w:eastAsia="es-GT"/>
        </w:rPr>
      </w:pPr>
    </w:p>
    <w:p w14:paraId="201050C2" w14:textId="77777777" w:rsidR="00162D0C" w:rsidRPr="00C04955" w:rsidRDefault="00162D0C" w:rsidP="00162D0C">
      <w:pPr>
        <w:rPr>
          <w:noProof/>
          <w:lang w:val="es-GT" w:eastAsia="es-GT"/>
        </w:rPr>
      </w:pPr>
    </w:p>
    <w:p w14:paraId="2CF6D581"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4698417"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7120" behindDoc="0" locked="0" layoutInCell="1" allowOverlap="1" wp14:anchorId="69DBC0BD" wp14:editId="20797845">
            <wp:simplePos x="0" y="0"/>
            <wp:positionH relativeFrom="margin">
              <wp:posOffset>491608</wp:posOffset>
            </wp:positionH>
            <wp:positionV relativeFrom="paragraph">
              <wp:posOffset>20896</wp:posOffset>
            </wp:positionV>
            <wp:extent cx="5092995" cy="2678260"/>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097280" cy="26805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D321C" w14:textId="77777777" w:rsidR="00162D0C" w:rsidRDefault="00162D0C" w:rsidP="00162D0C">
      <w:pPr>
        <w:rPr>
          <w:noProof/>
          <w:lang w:val="es-GT" w:eastAsia="es-GT"/>
        </w:rPr>
      </w:pPr>
    </w:p>
    <w:p w14:paraId="42782826" w14:textId="77777777" w:rsidR="00162D0C" w:rsidRDefault="00162D0C" w:rsidP="00162D0C">
      <w:pPr>
        <w:rPr>
          <w:noProof/>
          <w:lang w:val="es-GT" w:eastAsia="es-GT"/>
        </w:rPr>
      </w:pPr>
    </w:p>
    <w:p w14:paraId="16A91AB1" w14:textId="77777777" w:rsidR="00162D0C" w:rsidRDefault="00162D0C" w:rsidP="00162D0C">
      <w:pPr>
        <w:rPr>
          <w:noProof/>
          <w:lang w:val="es-GT" w:eastAsia="es-GT"/>
        </w:rPr>
      </w:pPr>
    </w:p>
    <w:p w14:paraId="7071A674" w14:textId="77777777" w:rsidR="00162D0C" w:rsidRDefault="00162D0C" w:rsidP="00162D0C">
      <w:pPr>
        <w:rPr>
          <w:noProof/>
          <w:lang w:val="es-GT" w:eastAsia="es-GT"/>
        </w:rPr>
      </w:pPr>
    </w:p>
    <w:p w14:paraId="530BAC25" w14:textId="77777777" w:rsidR="00162D0C" w:rsidRDefault="00162D0C" w:rsidP="00162D0C">
      <w:pPr>
        <w:rPr>
          <w:noProof/>
          <w:lang w:val="es-GT" w:eastAsia="es-GT"/>
        </w:rPr>
      </w:pPr>
    </w:p>
    <w:p w14:paraId="01D7F8F6" w14:textId="06B51061" w:rsidR="00162D0C" w:rsidRDefault="00162D0C" w:rsidP="00162D0C">
      <w:pPr>
        <w:rPr>
          <w:noProof/>
          <w:lang w:val="es-GT" w:eastAsia="es-GT"/>
        </w:rPr>
      </w:pPr>
    </w:p>
    <w:p w14:paraId="6B4211BB" w14:textId="77777777" w:rsidR="003C334F" w:rsidRDefault="003C334F" w:rsidP="00162D0C">
      <w:pPr>
        <w:rPr>
          <w:noProof/>
          <w:lang w:val="es-GT" w:eastAsia="es-GT"/>
        </w:rPr>
      </w:pPr>
    </w:p>
    <w:p w14:paraId="5576AFF6" w14:textId="77777777" w:rsidR="00162D0C" w:rsidRDefault="00162D0C" w:rsidP="00162D0C">
      <w:pPr>
        <w:rPr>
          <w:noProof/>
          <w:lang w:val="es-GT" w:eastAsia="es-GT"/>
        </w:rPr>
      </w:pPr>
    </w:p>
    <w:p w14:paraId="45494BDB" w14:textId="60AF317C" w:rsidR="00162D0C" w:rsidRDefault="00162D0C" w:rsidP="00162D0C">
      <w:pPr>
        <w:rPr>
          <w:noProof/>
          <w:lang w:val="es-GT" w:eastAsia="es-GT"/>
        </w:rPr>
      </w:pPr>
    </w:p>
    <w:p w14:paraId="3C0A5A4F" w14:textId="77777777" w:rsidR="003C334F" w:rsidRDefault="003C334F" w:rsidP="00162D0C">
      <w:pPr>
        <w:rPr>
          <w:noProof/>
          <w:lang w:val="es-GT" w:eastAsia="es-GT"/>
        </w:rPr>
      </w:pPr>
    </w:p>
    <w:p w14:paraId="27EFF916" w14:textId="5DD20AAB" w:rsidR="00162D0C" w:rsidRDefault="003C334F" w:rsidP="00162D0C">
      <w:pPr>
        <w:rPr>
          <w:noProof/>
          <w:lang w:val="es-GT" w:eastAsia="es-GT"/>
        </w:rPr>
      </w:pPr>
      <w:r w:rsidRPr="006C11C0">
        <w:rPr>
          <w:noProof/>
          <w:lang w:val="es-GT" w:eastAsia="es-GT"/>
        </w:rPr>
        <w:lastRenderedPageBreak/>
        <w:drawing>
          <wp:anchor distT="0" distB="0" distL="114300" distR="114300" simplePos="0" relativeHeight="252052480" behindDoc="0" locked="0" layoutInCell="1" allowOverlap="1" wp14:anchorId="354D5DF8" wp14:editId="5DF0313D">
            <wp:simplePos x="0" y="0"/>
            <wp:positionH relativeFrom="margin">
              <wp:align>center</wp:align>
            </wp:positionH>
            <wp:positionV relativeFrom="paragraph">
              <wp:posOffset>-200025</wp:posOffset>
            </wp:positionV>
            <wp:extent cx="5082213" cy="3010535"/>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082213" cy="3010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38361" w14:textId="7D41BBE4" w:rsidR="00162D0C" w:rsidRDefault="00162D0C" w:rsidP="00162D0C">
      <w:pPr>
        <w:rPr>
          <w:noProof/>
          <w:lang w:val="es-GT" w:eastAsia="es-GT"/>
        </w:rPr>
      </w:pPr>
    </w:p>
    <w:p w14:paraId="1F43F788" w14:textId="77777777" w:rsidR="00162D0C" w:rsidRDefault="00162D0C" w:rsidP="00162D0C">
      <w:pPr>
        <w:rPr>
          <w:noProof/>
          <w:lang w:val="es-GT" w:eastAsia="es-GT"/>
        </w:rPr>
      </w:pPr>
    </w:p>
    <w:p w14:paraId="0D7BE757" w14:textId="77777777" w:rsidR="00162D0C" w:rsidRDefault="00162D0C" w:rsidP="00162D0C">
      <w:pPr>
        <w:rPr>
          <w:noProof/>
          <w:lang w:val="es-GT" w:eastAsia="es-GT"/>
        </w:rPr>
      </w:pPr>
    </w:p>
    <w:p w14:paraId="65669A4B" w14:textId="77777777" w:rsidR="00162D0C" w:rsidRDefault="00162D0C" w:rsidP="00162D0C">
      <w:pPr>
        <w:rPr>
          <w:noProof/>
          <w:lang w:val="es-GT" w:eastAsia="es-GT"/>
        </w:rPr>
      </w:pPr>
    </w:p>
    <w:p w14:paraId="2C3A1719" w14:textId="77777777" w:rsidR="00162D0C" w:rsidRDefault="00162D0C" w:rsidP="00162D0C">
      <w:pPr>
        <w:rPr>
          <w:noProof/>
          <w:lang w:val="es-GT" w:eastAsia="es-GT"/>
        </w:rPr>
      </w:pPr>
    </w:p>
    <w:p w14:paraId="4B94EA7B" w14:textId="77777777" w:rsidR="00162D0C" w:rsidRDefault="00162D0C" w:rsidP="00162D0C">
      <w:pPr>
        <w:rPr>
          <w:noProof/>
          <w:lang w:val="es-GT" w:eastAsia="es-GT"/>
        </w:rPr>
      </w:pPr>
    </w:p>
    <w:p w14:paraId="2AF446B4" w14:textId="77777777" w:rsidR="00162D0C" w:rsidRDefault="00162D0C" w:rsidP="00162D0C">
      <w:pPr>
        <w:rPr>
          <w:noProof/>
          <w:lang w:val="es-GT" w:eastAsia="es-GT"/>
        </w:rPr>
      </w:pPr>
    </w:p>
    <w:p w14:paraId="78492EF2" w14:textId="77777777" w:rsidR="00162D0C" w:rsidRDefault="00162D0C" w:rsidP="00162D0C">
      <w:pPr>
        <w:rPr>
          <w:noProof/>
          <w:lang w:val="es-GT" w:eastAsia="es-GT"/>
        </w:rPr>
      </w:pPr>
    </w:p>
    <w:p w14:paraId="2A9AE5AA" w14:textId="77777777" w:rsidR="00162D0C" w:rsidRDefault="00162D0C" w:rsidP="00162D0C">
      <w:pPr>
        <w:rPr>
          <w:noProof/>
          <w:lang w:val="es-GT" w:eastAsia="es-GT"/>
        </w:rPr>
      </w:pPr>
    </w:p>
    <w:p w14:paraId="13696607" w14:textId="77777777" w:rsidR="00162D0C" w:rsidRDefault="00162D0C" w:rsidP="00162D0C">
      <w:pPr>
        <w:rPr>
          <w:noProof/>
          <w:lang w:val="es-GT" w:eastAsia="es-GT"/>
        </w:rPr>
      </w:pPr>
    </w:p>
    <w:p w14:paraId="4D7BE805" w14:textId="77777777" w:rsidR="00162D0C" w:rsidRPr="00F352AD" w:rsidRDefault="00162D0C" w:rsidP="003D720E">
      <w:pPr>
        <w:pStyle w:val="ListParagraph"/>
        <w:numPr>
          <w:ilvl w:val="1"/>
          <w:numId w:val="16"/>
        </w:numPr>
        <w:spacing w:after="160" w:line="259" w:lineRule="auto"/>
        <w:rPr>
          <w:b w:val="0"/>
          <w:noProof/>
          <w:lang w:val="es-GT" w:eastAsia="es-GT"/>
        </w:rPr>
      </w:pPr>
      <w:r w:rsidRPr="00F352AD">
        <w:rPr>
          <w:b w:val="0"/>
          <w:noProof/>
          <w:lang w:val="es-GT" w:eastAsia="es-GT"/>
        </w:rPr>
        <w:t>Ingresar ID de Usuario y seleccionar [N GERENTE]</w:t>
      </w:r>
    </w:p>
    <w:p w14:paraId="2580DA9D"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53504" behindDoc="0" locked="0" layoutInCell="1" allowOverlap="1" wp14:anchorId="3F498BA2" wp14:editId="037E8BC4">
            <wp:simplePos x="0" y="0"/>
            <wp:positionH relativeFrom="margin">
              <wp:align>center</wp:align>
            </wp:positionH>
            <wp:positionV relativeFrom="paragraph">
              <wp:posOffset>156238</wp:posOffset>
            </wp:positionV>
            <wp:extent cx="3548380" cy="3994108"/>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3548380" cy="3994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F87DC" w14:textId="77777777" w:rsidR="00162D0C" w:rsidRDefault="00162D0C" w:rsidP="00162D0C">
      <w:pPr>
        <w:rPr>
          <w:noProof/>
          <w:lang w:val="es-GT" w:eastAsia="es-GT"/>
        </w:rPr>
      </w:pPr>
    </w:p>
    <w:p w14:paraId="151BE010" w14:textId="77777777" w:rsidR="00162D0C" w:rsidRDefault="00162D0C" w:rsidP="00162D0C">
      <w:pPr>
        <w:rPr>
          <w:noProof/>
          <w:lang w:val="es-GT" w:eastAsia="es-GT"/>
        </w:rPr>
      </w:pPr>
    </w:p>
    <w:p w14:paraId="696F70D2" w14:textId="77777777" w:rsidR="00162D0C" w:rsidRDefault="00162D0C" w:rsidP="00162D0C">
      <w:pPr>
        <w:rPr>
          <w:noProof/>
          <w:lang w:val="es-GT" w:eastAsia="es-GT"/>
        </w:rPr>
      </w:pPr>
    </w:p>
    <w:p w14:paraId="73480C2A" w14:textId="77777777" w:rsidR="00162D0C" w:rsidRDefault="00162D0C" w:rsidP="00162D0C">
      <w:pPr>
        <w:rPr>
          <w:noProof/>
          <w:lang w:val="es-GT" w:eastAsia="es-GT"/>
        </w:rPr>
      </w:pPr>
    </w:p>
    <w:p w14:paraId="2E07AC55" w14:textId="77777777" w:rsidR="00162D0C" w:rsidRDefault="00162D0C" w:rsidP="00162D0C">
      <w:pPr>
        <w:rPr>
          <w:noProof/>
          <w:lang w:val="es-GT" w:eastAsia="es-GT"/>
        </w:rPr>
      </w:pPr>
    </w:p>
    <w:p w14:paraId="776B0321" w14:textId="77777777" w:rsidR="00162D0C" w:rsidRDefault="00162D0C" w:rsidP="00162D0C">
      <w:pPr>
        <w:rPr>
          <w:noProof/>
          <w:lang w:val="es-GT" w:eastAsia="es-GT"/>
        </w:rPr>
      </w:pPr>
    </w:p>
    <w:p w14:paraId="5F64096A" w14:textId="77777777" w:rsidR="00162D0C" w:rsidRDefault="00162D0C" w:rsidP="00162D0C">
      <w:pPr>
        <w:rPr>
          <w:noProof/>
          <w:lang w:val="es-GT" w:eastAsia="es-GT"/>
        </w:rPr>
      </w:pPr>
    </w:p>
    <w:p w14:paraId="1BCA0E3D" w14:textId="77777777" w:rsidR="00162D0C" w:rsidRDefault="00162D0C" w:rsidP="00162D0C">
      <w:pPr>
        <w:rPr>
          <w:noProof/>
          <w:lang w:val="es-GT" w:eastAsia="es-GT"/>
        </w:rPr>
      </w:pPr>
    </w:p>
    <w:p w14:paraId="3190EEC3" w14:textId="3C17707E" w:rsidR="00162D0C" w:rsidRDefault="00162D0C" w:rsidP="00162D0C">
      <w:pPr>
        <w:rPr>
          <w:noProof/>
          <w:lang w:val="es-GT" w:eastAsia="es-GT"/>
        </w:rPr>
      </w:pPr>
    </w:p>
    <w:p w14:paraId="6A435402" w14:textId="77777777" w:rsidR="00162D0C" w:rsidRDefault="00162D0C" w:rsidP="00162D0C">
      <w:pPr>
        <w:rPr>
          <w:noProof/>
          <w:lang w:val="es-GT" w:eastAsia="es-GT"/>
        </w:rPr>
      </w:pPr>
    </w:p>
    <w:p w14:paraId="202475F3" w14:textId="77777777" w:rsidR="00162D0C" w:rsidRDefault="00162D0C" w:rsidP="00162D0C">
      <w:pPr>
        <w:rPr>
          <w:noProof/>
          <w:lang w:val="es-GT" w:eastAsia="es-GT"/>
        </w:rPr>
      </w:pPr>
    </w:p>
    <w:p w14:paraId="31CDAD37" w14:textId="77777777" w:rsidR="00162D0C" w:rsidRDefault="00162D0C" w:rsidP="00162D0C">
      <w:pPr>
        <w:rPr>
          <w:noProof/>
          <w:lang w:val="es-GT" w:eastAsia="es-GT"/>
        </w:rPr>
      </w:pPr>
    </w:p>
    <w:p w14:paraId="3A7AEAD3" w14:textId="77777777" w:rsidR="00162D0C" w:rsidRDefault="00162D0C" w:rsidP="00162D0C">
      <w:pPr>
        <w:rPr>
          <w:noProof/>
          <w:lang w:val="es-GT" w:eastAsia="es-GT"/>
        </w:rPr>
      </w:pPr>
    </w:p>
    <w:p w14:paraId="188F844F" w14:textId="77777777" w:rsidR="00162D0C" w:rsidRDefault="00162D0C" w:rsidP="00162D0C">
      <w:pPr>
        <w:rPr>
          <w:noProof/>
          <w:lang w:val="es-GT" w:eastAsia="es-GT"/>
        </w:rPr>
      </w:pPr>
    </w:p>
    <w:p w14:paraId="54D39481" w14:textId="629DD94F" w:rsidR="00162D0C" w:rsidRDefault="00162D0C" w:rsidP="00162D0C">
      <w:pPr>
        <w:rPr>
          <w:noProof/>
          <w:lang w:val="es-GT" w:eastAsia="es-GT"/>
        </w:rPr>
      </w:pPr>
    </w:p>
    <w:p w14:paraId="5CA697F8" w14:textId="77777777" w:rsidR="003C334F" w:rsidRDefault="003C334F" w:rsidP="00162D0C">
      <w:pPr>
        <w:rPr>
          <w:noProof/>
          <w:lang w:val="es-GT" w:eastAsia="es-GT"/>
        </w:rPr>
      </w:pPr>
    </w:p>
    <w:p w14:paraId="53F4EF7B" w14:textId="77777777" w:rsidR="00162D0C" w:rsidRDefault="00162D0C" w:rsidP="00162D0C">
      <w:pPr>
        <w:rPr>
          <w:noProof/>
          <w:lang w:val="es-GT" w:eastAsia="es-GT"/>
        </w:rPr>
      </w:pPr>
    </w:p>
    <w:p w14:paraId="76941A9F" w14:textId="77777777" w:rsidR="00162D0C" w:rsidRPr="00266CE2" w:rsidRDefault="00162D0C" w:rsidP="00162D0C">
      <w:pPr>
        <w:rPr>
          <w:noProof/>
          <w:lang w:val="es-GT" w:eastAsia="es-GT"/>
        </w:rPr>
      </w:pPr>
    </w:p>
    <w:p w14:paraId="2ACE36E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lastRenderedPageBreak/>
        <w:t>Seleccionar Idioma: Español Guatemala, Nombre: (Ingresar Nombre del solicitante + espacio + Inicial de apellido del reclutador)</w:t>
      </w:r>
    </w:p>
    <w:p w14:paraId="441D208C"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8144" behindDoc="0" locked="0" layoutInCell="1" allowOverlap="1" wp14:anchorId="28C47D60" wp14:editId="150A94EF">
            <wp:simplePos x="0" y="0"/>
            <wp:positionH relativeFrom="margin">
              <wp:posOffset>1116510</wp:posOffset>
            </wp:positionH>
            <wp:positionV relativeFrom="paragraph">
              <wp:posOffset>66713</wp:posOffset>
            </wp:positionV>
            <wp:extent cx="3671269" cy="2093495"/>
            <wp:effectExtent l="0" t="0" r="571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671269" cy="2093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67287" w14:textId="77777777" w:rsidR="00162D0C" w:rsidRDefault="00162D0C" w:rsidP="00162D0C">
      <w:pPr>
        <w:rPr>
          <w:noProof/>
          <w:lang w:val="es-GT" w:eastAsia="es-GT"/>
        </w:rPr>
      </w:pPr>
    </w:p>
    <w:p w14:paraId="57146C73" w14:textId="77777777" w:rsidR="00162D0C" w:rsidRDefault="00162D0C" w:rsidP="00162D0C">
      <w:pPr>
        <w:rPr>
          <w:noProof/>
          <w:lang w:val="es-GT" w:eastAsia="es-GT"/>
        </w:rPr>
      </w:pPr>
    </w:p>
    <w:p w14:paraId="45915596" w14:textId="77777777" w:rsidR="00162D0C" w:rsidRDefault="00162D0C" w:rsidP="00162D0C">
      <w:pPr>
        <w:rPr>
          <w:noProof/>
          <w:lang w:val="es-GT" w:eastAsia="es-GT"/>
        </w:rPr>
      </w:pPr>
    </w:p>
    <w:p w14:paraId="738D4537" w14:textId="77777777" w:rsidR="00162D0C" w:rsidRDefault="00162D0C" w:rsidP="00162D0C">
      <w:pPr>
        <w:rPr>
          <w:noProof/>
          <w:lang w:val="es-GT" w:eastAsia="es-GT"/>
        </w:rPr>
      </w:pPr>
    </w:p>
    <w:p w14:paraId="0DA53423" w14:textId="77777777" w:rsidR="00162D0C" w:rsidRDefault="00162D0C" w:rsidP="00162D0C">
      <w:pPr>
        <w:rPr>
          <w:noProof/>
          <w:lang w:val="es-GT" w:eastAsia="es-GT"/>
        </w:rPr>
      </w:pPr>
    </w:p>
    <w:p w14:paraId="15CDDE96" w14:textId="77777777" w:rsidR="00162D0C" w:rsidRDefault="00162D0C" w:rsidP="00162D0C">
      <w:pPr>
        <w:rPr>
          <w:noProof/>
          <w:lang w:val="es-GT" w:eastAsia="es-GT"/>
        </w:rPr>
      </w:pPr>
    </w:p>
    <w:p w14:paraId="15E0D8FE" w14:textId="77777777" w:rsidR="00162D0C" w:rsidRDefault="00162D0C" w:rsidP="00162D0C">
      <w:pPr>
        <w:rPr>
          <w:noProof/>
          <w:lang w:val="es-GT" w:eastAsia="es-GT"/>
        </w:rPr>
      </w:pPr>
    </w:p>
    <w:p w14:paraId="6DF13A19" w14:textId="6F07B892" w:rsidR="00162D0C" w:rsidRDefault="00162D0C" w:rsidP="00162D0C">
      <w:pPr>
        <w:rPr>
          <w:noProof/>
          <w:lang w:val="es-GT" w:eastAsia="es-GT"/>
        </w:rPr>
      </w:pPr>
    </w:p>
    <w:p w14:paraId="16409A26" w14:textId="77777777" w:rsidR="00141651" w:rsidRDefault="00141651" w:rsidP="00162D0C">
      <w:pPr>
        <w:rPr>
          <w:noProof/>
          <w:lang w:val="es-GT" w:eastAsia="es-GT"/>
        </w:rPr>
      </w:pPr>
    </w:p>
    <w:p w14:paraId="5A4EC944" w14:textId="77777777" w:rsidR="00162D0C" w:rsidRPr="00266CE2" w:rsidRDefault="00162D0C" w:rsidP="00162D0C">
      <w:pPr>
        <w:rPr>
          <w:noProof/>
          <w:lang w:val="es-GT" w:eastAsia="es-GT"/>
        </w:rPr>
      </w:pPr>
    </w:p>
    <w:p w14:paraId="1B8C1D0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Ingresar apellido de solicitante, País e iniciales de persona registrante.</w:t>
      </w:r>
    </w:p>
    <w:p w14:paraId="694281E3"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39168" behindDoc="0" locked="0" layoutInCell="1" allowOverlap="1" wp14:anchorId="52004C1F" wp14:editId="70751D0C">
            <wp:simplePos x="0" y="0"/>
            <wp:positionH relativeFrom="margin">
              <wp:posOffset>858842</wp:posOffset>
            </wp:positionH>
            <wp:positionV relativeFrom="paragraph">
              <wp:posOffset>150391</wp:posOffset>
            </wp:positionV>
            <wp:extent cx="3657600" cy="1840523"/>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657600" cy="18405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DD455" w14:textId="77777777" w:rsidR="00162D0C" w:rsidRDefault="00162D0C" w:rsidP="00162D0C">
      <w:pPr>
        <w:rPr>
          <w:noProof/>
          <w:lang w:val="es-GT" w:eastAsia="es-GT"/>
        </w:rPr>
      </w:pPr>
    </w:p>
    <w:p w14:paraId="714785CF" w14:textId="77777777" w:rsidR="00162D0C" w:rsidRDefault="00162D0C" w:rsidP="00162D0C">
      <w:pPr>
        <w:rPr>
          <w:noProof/>
          <w:lang w:val="es-GT" w:eastAsia="es-GT"/>
        </w:rPr>
      </w:pPr>
    </w:p>
    <w:p w14:paraId="5FE55A99" w14:textId="77777777" w:rsidR="00162D0C" w:rsidRDefault="00162D0C" w:rsidP="00162D0C">
      <w:pPr>
        <w:rPr>
          <w:noProof/>
          <w:lang w:val="es-GT" w:eastAsia="es-GT"/>
        </w:rPr>
      </w:pPr>
    </w:p>
    <w:p w14:paraId="7CD177EB" w14:textId="77777777" w:rsidR="00162D0C" w:rsidRDefault="00162D0C" w:rsidP="00162D0C">
      <w:pPr>
        <w:rPr>
          <w:noProof/>
          <w:lang w:val="es-GT" w:eastAsia="es-GT"/>
        </w:rPr>
      </w:pPr>
    </w:p>
    <w:p w14:paraId="0AF2787F" w14:textId="77777777" w:rsidR="00162D0C" w:rsidRDefault="00162D0C" w:rsidP="00162D0C">
      <w:pPr>
        <w:rPr>
          <w:noProof/>
          <w:lang w:val="es-GT" w:eastAsia="es-GT"/>
        </w:rPr>
      </w:pPr>
    </w:p>
    <w:p w14:paraId="13055903" w14:textId="77777777" w:rsidR="00162D0C" w:rsidRDefault="00162D0C" w:rsidP="00162D0C">
      <w:pPr>
        <w:rPr>
          <w:noProof/>
          <w:lang w:val="es-GT" w:eastAsia="es-GT"/>
        </w:rPr>
      </w:pPr>
    </w:p>
    <w:p w14:paraId="4F347665" w14:textId="77777777" w:rsidR="00162D0C" w:rsidRDefault="00162D0C" w:rsidP="00162D0C">
      <w:pPr>
        <w:rPr>
          <w:noProof/>
          <w:lang w:val="es-GT" w:eastAsia="es-GT"/>
        </w:rPr>
      </w:pPr>
    </w:p>
    <w:p w14:paraId="2AAEE446" w14:textId="77777777" w:rsidR="00162D0C" w:rsidRDefault="00162D0C" w:rsidP="00162D0C">
      <w:pPr>
        <w:rPr>
          <w:noProof/>
          <w:lang w:val="es-GT" w:eastAsia="es-GT"/>
        </w:rPr>
      </w:pPr>
    </w:p>
    <w:p w14:paraId="12781445" w14:textId="77777777" w:rsidR="00162D0C" w:rsidRDefault="00162D0C" w:rsidP="00162D0C">
      <w:pPr>
        <w:rPr>
          <w:noProof/>
          <w:lang w:val="es-GT" w:eastAsia="es-GT"/>
        </w:rPr>
      </w:pPr>
    </w:p>
    <w:p w14:paraId="23AE4F71" w14:textId="08D3AF02" w:rsidR="00162D0C" w:rsidRDefault="00162D0C" w:rsidP="00162D0C">
      <w:pPr>
        <w:rPr>
          <w:noProof/>
          <w:lang w:val="es-GT" w:eastAsia="es-GT"/>
        </w:rPr>
      </w:pPr>
    </w:p>
    <w:p w14:paraId="3BEDA2CA" w14:textId="77777777" w:rsidR="003C334F" w:rsidRDefault="003C334F" w:rsidP="00162D0C">
      <w:pPr>
        <w:rPr>
          <w:noProof/>
          <w:lang w:val="es-GT" w:eastAsia="es-GT"/>
        </w:rPr>
      </w:pPr>
    </w:p>
    <w:p w14:paraId="712A7A9D" w14:textId="77777777" w:rsidR="00162D0C" w:rsidRDefault="00162D0C" w:rsidP="00162D0C">
      <w:pPr>
        <w:rPr>
          <w:noProof/>
          <w:lang w:val="es-GT" w:eastAsia="es-GT"/>
        </w:rPr>
      </w:pPr>
    </w:p>
    <w:p w14:paraId="05AECDB4" w14:textId="77777777" w:rsidR="00162D0C" w:rsidRDefault="00162D0C" w:rsidP="00162D0C">
      <w:pPr>
        <w:rPr>
          <w:noProof/>
          <w:lang w:val="es-GT" w:eastAsia="es-GT"/>
        </w:rPr>
      </w:pPr>
    </w:p>
    <w:p w14:paraId="1E161ED3" w14:textId="77777777" w:rsidR="00162D0C" w:rsidRDefault="00162D0C" w:rsidP="00162D0C">
      <w:pPr>
        <w:rPr>
          <w:noProof/>
          <w:lang w:val="es-GT" w:eastAsia="es-GT"/>
        </w:rPr>
      </w:pPr>
    </w:p>
    <w:p w14:paraId="67F44C74" w14:textId="77777777" w:rsidR="00162D0C" w:rsidRPr="001B28B8" w:rsidRDefault="00162D0C" w:rsidP="00162D0C">
      <w:pPr>
        <w:rPr>
          <w:noProof/>
          <w:lang w:val="es-GT" w:eastAsia="es-GT"/>
        </w:rPr>
      </w:pPr>
    </w:p>
    <w:p w14:paraId="2225F5E1" w14:textId="1D12CA3D"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lang w:val="es-GT"/>
        </w:rPr>
        <w:lastRenderedPageBreak/>
        <w:t xml:space="preserve"> </w:t>
      </w:r>
      <w:r w:rsidRPr="003C334F">
        <w:rPr>
          <w:b w:val="0"/>
          <w:noProof/>
          <w:lang w:val="es-GT" w:eastAsia="es-GT"/>
        </w:rPr>
        <w:t xml:space="preserve">Ingresar correo electrónico del </w:t>
      </w:r>
      <w:r w:rsidR="00C8285F">
        <w:rPr>
          <w:b w:val="0"/>
          <w:noProof/>
          <w:lang w:val="es-GT" w:eastAsia="es-GT"/>
        </w:rPr>
        <w:t>candidato</w:t>
      </w:r>
      <w:r w:rsidRPr="003C334F">
        <w:rPr>
          <w:b w:val="0"/>
          <w:noProof/>
          <w:lang w:val="es-GT" w:eastAsia="es-GT"/>
        </w:rPr>
        <w:t xml:space="preserve"> (</w:t>
      </w:r>
      <w:r w:rsidR="00F507F4">
        <w:rPr>
          <w:b w:val="0"/>
          <w:noProof/>
          <w:lang w:val="es-GT" w:eastAsia="es-GT"/>
        </w:rPr>
        <w:t>obtenido del</w:t>
      </w:r>
      <w:r w:rsidRPr="003C334F">
        <w:rPr>
          <w:b w:val="0"/>
          <w:noProof/>
          <w:lang w:val="es-GT" w:eastAsia="es-GT"/>
        </w:rPr>
        <w:t xml:space="preserve"> cv), nacionalidad, sexo.</w:t>
      </w:r>
    </w:p>
    <w:p w14:paraId="25567642" w14:textId="3B6BA6FE" w:rsidR="00162D0C" w:rsidRDefault="00162D0C" w:rsidP="00162D0C">
      <w:pPr>
        <w:pStyle w:val="ListParagraph"/>
        <w:ind w:left="1584"/>
        <w:rPr>
          <w:noProof/>
          <w:lang w:val="es-GT" w:eastAsia="es-GT"/>
        </w:rPr>
      </w:pPr>
    </w:p>
    <w:p w14:paraId="01037A54" w14:textId="766BEB96" w:rsidR="00162D0C" w:rsidRDefault="00B13C2B" w:rsidP="00162D0C">
      <w:pPr>
        <w:rPr>
          <w:noProof/>
          <w:lang w:val="es-GT" w:eastAsia="es-GT"/>
        </w:rPr>
      </w:pPr>
      <w:r w:rsidRPr="006C11C0">
        <w:rPr>
          <w:noProof/>
          <w:lang w:val="es-GT" w:eastAsia="es-GT"/>
        </w:rPr>
        <w:drawing>
          <wp:anchor distT="0" distB="0" distL="114300" distR="114300" simplePos="0" relativeHeight="252040192" behindDoc="0" locked="0" layoutInCell="1" allowOverlap="1" wp14:anchorId="57E842C1" wp14:editId="2539DF64">
            <wp:simplePos x="0" y="0"/>
            <wp:positionH relativeFrom="margin">
              <wp:align>center</wp:align>
            </wp:positionH>
            <wp:positionV relativeFrom="paragraph">
              <wp:posOffset>5715</wp:posOffset>
            </wp:positionV>
            <wp:extent cx="4090670" cy="1959610"/>
            <wp:effectExtent l="0" t="0" r="508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090670"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88C67" w14:textId="26B816CE" w:rsidR="00162D0C" w:rsidRDefault="00162D0C" w:rsidP="00162D0C">
      <w:pPr>
        <w:rPr>
          <w:noProof/>
          <w:lang w:val="es-GT" w:eastAsia="es-GT"/>
        </w:rPr>
      </w:pPr>
    </w:p>
    <w:p w14:paraId="14AF4BD9" w14:textId="475DD973" w:rsidR="00162D0C" w:rsidRDefault="00162D0C" w:rsidP="00162D0C">
      <w:pPr>
        <w:rPr>
          <w:noProof/>
          <w:lang w:val="es-GT" w:eastAsia="es-GT"/>
        </w:rPr>
      </w:pPr>
    </w:p>
    <w:p w14:paraId="23FD8F96" w14:textId="77777777" w:rsidR="00162D0C" w:rsidRDefault="00162D0C" w:rsidP="00162D0C">
      <w:pPr>
        <w:rPr>
          <w:noProof/>
          <w:lang w:val="es-GT" w:eastAsia="es-GT"/>
        </w:rPr>
      </w:pPr>
    </w:p>
    <w:p w14:paraId="517A3978" w14:textId="77777777" w:rsidR="00162D0C" w:rsidRDefault="00162D0C" w:rsidP="00162D0C">
      <w:pPr>
        <w:rPr>
          <w:noProof/>
          <w:lang w:val="es-GT" w:eastAsia="es-GT"/>
        </w:rPr>
      </w:pPr>
    </w:p>
    <w:p w14:paraId="58FB917A" w14:textId="77777777" w:rsidR="00162D0C" w:rsidRDefault="00162D0C" w:rsidP="00162D0C">
      <w:pPr>
        <w:rPr>
          <w:noProof/>
          <w:lang w:val="es-GT" w:eastAsia="es-GT"/>
        </w:rPr>
      </w:pPr>
    </w:p>
    <w:p w14:paraId="4608C9D7" w14:textId="77777777" w:rsidR="00162D0C" w:rsidRDefault="00162D0C" w:rsidP="00162D0C">
      <w:pPr>
        <w:rPr>
          <w:noProof/>
          <w:lang w:val="es-GT" w:eastAsia="es-GT"/>
        </w:rPr>
      </w:pPr>
    </w:p>
    <w:p w14:paraId="5A3412BF" w14:textId="77777777" w:rsidR="00162D0C" w:rsidRDefault="00162D0C" w:rsidP="00162D0C">
      <w:pPr>
        <w:rPr>
          <w:noProof/>
          <w:lang w:val="es-GT" w:eastAsia="es-GT"/>
        </w:rPr>
      </w:pPr>
    </w:p>
    <w:p w14:paraId="1AC01AD5" w14:textId="77777777" w:rsidR="00162D0C" w:rsidRDefault="00162D0C" w:rsidP="00162D0C">
      <w:pPr>
        <w:rPr>
          <w:noProof/>
          <w:lang w:val="es-GT" w:eastAsia="es-GT"/>
        </w:rPr>
      </w:pPr>
    </w:p>
    <w:p w14:paraId="53E332F9" w14:textId="77777777" w:rsidR="00162D0C" w:rsidRDefault="00162D0C" w:rsidP="00162D0C">
      <w:pPr>
        <w:rPr>
          <w:noProof/>
          <w:lang w:val="es-GT" w:eastAsia="es-GT"/>
        </w:rPr>
      </w:pPr>
    </w:p>
    <w:p w14:paraId="4E274B9B" w14:textId="77777777" w:rsidR="00162D0C" w:rsidRPr="001B28B8" w:rsidRDefault="00162D0C" w:rsidP="00162D0C">
      <w:pPr>
        <w:rPr>
          <w:noProof/>
          <w:lang w:val="es-GT" w:eastAsia="es-GT"/>
        </w:rPr>
      </w:pPr>
    </w:p>
    <w:p w14:paraId="548C4848"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Activar “Enviar mensaje al guardar” y “Honestidad”</w:t>
      </w:r>
    </w:p>
    <w:p w14:paraId="24BDDD3B" w14:textId="77777777" w:rsidR="00162D0C" w:rsidRDefault="00162D0C" w:rsidP="00162D0C">
      <w:pPr>
        <w:rPr>
          <w:noProof/>
          <w:lang w:val="es-GT" w:eastAsia="es-GT"/>
        </w:rPr>
      </w:pPr>
      <w:r w:rsidRPr="006C11C0">
        <w:rPr>
          <w:noProof/>
          <w:lang w:val="es-GT" w:eastAsia="es-GT"/>
        </w:rPr>
        <w:drawing>
          <wp:anchor distT="0" distB="0" distL="114300" distR="114300" simplePos="0" relativeHeight="252041216" behindDoc="0" locked="0" layoutInCell="1" allowOverlap="1" wp14:anchorId="69D13861" wp14:editId="1A6CC485">
            <wp:simplePos x="0" y="0"/>
            <wp:positionH relativeFrom="margin">
              <wp:align>center</wp:align>
            </wp:positionH>
            <wp:positionV relativeFrom="paragraph">
              <wp:posOffset>84588</wp:posOffset>
            </wp:positionV>
            <wp:extent cx="3398047" cy="3540448"/>
            <wp:effectExtent l="0" t="0" r="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3398047" cy="3540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CE991" w14:textId="77777777" w:rsidR="00162D0C" w:rsidRDefault="00162D0C" w:rsidP="00162D0C">
      <w:pPr>
        <w:rPr>
          <w:noProof/>
          <w:lang w:val="es-GT" w:eastAsia="es-GT"/>
        </w:rPr>
      </w:pPr>
    </w:p>
    <w:p w14:paraId="0FF91DF2" w14:textId="77777777" w:rsidR="00162D0C" w:rsidRDefault="00162D0C" w:rsidP="00162D0C">
      <w:pPr>
        <w:rPr>
          <w:noProof/>
          <w:lang w:val="es-GT" w:eastAsia="es-GT"/>
        </w:rPr>
      </w:pPr>
    </w:p>
    <w:p w14:paraId="62FE7E37" w14:textId="77777777" w:rsidR="00162D0C" w:rsidRDefault="00162D0C" w:rsidP="00162D0C">
      <w:pPr>
        <w:rPr>
          <w:noProof/>
          <w:lang w:val="es-GT" w:eastAsia="es-GT"/>
        </w:rPr>
      </w:pPr>
    </w:p>
    <w:p w14:paraId="583CF1C0" w14:textId="77777777" w:rsidR="00162D0C" w:rsidRDefault="00162D0C" w:rsidP="00162D0C">
      <w:pPr>
        <w:rPr>
          <w:noProof/>
          <w:lang w:val="es-GT" w:eastAsia="es-GT"/>
        </w:rPr>
      </w:pPr>
    </w:p>
    <w:p w14:paraId="35133090" w14:textId="77777777" w:rsidR="00162D0C" w:rsidRDefault="00162D0C" w:rsidP="00162D0C">
      <w:pPr>
        <w:rPr>
          <w:noProof/>
          <w:lang w:val="es-GT" w:eastAsia="es-GT"/>
        </w:rPr>
      </w:pPr>
    </w:p>
    <w:p w14:paraId="3C3AC7AC" w14:textId="77777777" w:rsidR="00162D0C" w:rsidRDefault="00162D0C" w:rsidP="00162D0C">
      <w:pPr>
        <w:rPr>
          <w:noProof/>
          <w:lang w:val="es-GT" w:eastAsia="es-GT"/>
        </w:rPr>
      </w:pPr>
    </w:p>
    <w:p w14:paraId="360AF6A3" w14:textId="77777777" w:rsidR="00162D0C" w:rsidRDefault="00162D0C" w:rsidP="00162D0C">
      <w:pPr>
        <w:rPr>
          <w:noProof/>
          <w:lang w:val="es-GT" w:eastAsia="es-GT"/>
        </w:rPr>
      </w:pPr>
    </w:p>
    <w:p w14:paraId="5DA4AD4B" w14:textId="33FAC072" w:rsidR="00162D0C" w:rsidRDefault="00162D0C" w:rsidP="00162D0C">
      <w:pPr>
        <w:rPr>
          <w:noProof/>
          <w:lang w:val="es-GT" w:eastAsia="es-GT"/>
        </w:rPr>
      </w:pPr>
    </w:p>
    <w:p w14:paraId="35B5A896" w14:textId="77777777" w:rsidR="00162D0C" w:rsidRDefault="00162D0C" w:rsidP="00162D0C">
      <w:pPr>
        <w:rPr>
          <w:noProof/>
          <w:lang w:val="es-GT" w:eastAsia="es-GT"/>
        </w:rPr>
      </w:pPr>
    </w:p>
    <w:p w14:paraId="11990D89" w14:textId="77777777" w:rsidR="00162D0C" w:rsidRDefault="00162D0C" w:rsidP="00162D0C">
      <w:pPr>
        <w:rPr>
          <w:noProof/>
          <w:lang w:val="es-GT" w:eastAsia="es-GT"/>
        </w:rPr>
      </w:pPr>
    </w:p>
    <w:p w14:paraId="37A8FAD7" w14:textId="77777777" w:rsidR="00162D0C" w:rsidRDefault="00162D0C" w:rsidP="00162D0C">
      <w:pPr>
        <w:rPr>
          <w:noProof/>
          <w:lang w:val="es-GT" w:eastAsia="es-GT"/>
        </w:rPr>
      </w:pPr>
    </w:p>
    <w:p w14:paraId="68ABDB2D" w14:textId="77777777" w:rsidR="00162D0C" w:rsidRDefault="00162D0C" w:rsidP="00162D0C">
      <w:pPr>
        <w:rPr>
          <w:noProof/>
          <w:lang w:val="es-GT" w:eastAsia="es-GT"/>
        </w:rPr>
      </w:pPr>
    </w:p>
    <w:p w14:paraId="24043BB8" w14:textId="77777777" w:rsidR="00162D0C" w:rsidRPr="001B28B8" w:rsidRDefault="00162D0C" w:rsidP="00162D0C">
      <w:pPr>
        <w:rPr>
          <w:noProof/>
          <w:lang w:val="es-GT" w:eastAsia="es-GT"/>
        </w:rPr>
      </w:pPr>
    </w:p>
    <w:p w14:paraId="5173CAAC" w14:textId="77777777" w:rsidR="00162D0C" w:rsidRPr="003C334F" w:rsidRDefault="00162D0C" w:rsidP="003D720E">
      <w:pPr>
        <w:pStyle w:val="ListParagraph"/>
        <w:numPr>
          <w:ilvl w:val="1"/>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6233179A" w14:textId="77777777" w:rsidR="00162D0C" w:rsidRDefault="00162D0C" w:rsidP="00162D0C">
      <w:pPr>
        <w:rPr>
          <w:noProof/>
          <w:lang w:val="es-GT" w:eastAsia="es-GT"/>
        </w:rPr>
      </w:pPr>
      <w:r w:rsidRPr="006C11C0">
        <w:rPr>
          <w:noProof/>
          <w:lang w:val="es-GT" w:eastAsia="es-GT"/>
        </w:rPr>
        <w:lastRenderedPageBreak/>
        <w:drawing>
          <wp:anchor distT="0" distB="0" distL="114300" distR="114300" simplePos="0" relativeHeight="252042240" behindDoc="0" locked="0" layoutInCell="1" allowOverlap="1" wp14:anchorId="59BBEFA4" wp14:editId="19E551CE">
            <wp:simplePos x="0" y="0"/>
            <wp:positionH relativeFrom="margin">
              <wp:posOffset>854710</wp:posOffset>
            </wp:positionH>
            <wp:positionV relativeFrom="paragraph">
              <wp:posOffset>125730</wp:posOffset>
            </wp:positionV>
            <wp:extent cx="4482248" cy="1786480"/>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482248" cy="178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D5718" w14:textId="77777777" w:rsidR="00162D0C" w:rsidRDefault="00162D0C" w:rsidP="00162D0C">
      <w:pPr>
        <w:rPr>
          <w:noProof/>
          <w:lang w:val="es-GT" w:eastAsia="es-GT"/>
        </w:rPr>
      </w:pPr>
    </w:p>
    <w:p w14:paraId="49A31FFD" w14:textId="15B12B71" w:rsidR="00162D0C" w:rsidRDefault="00162D0C" w:rsidP="00162D0C">
      <w:pPr>
        <w:rPr>
          <w:noProof/>
          <w:lang w:val="es-GT" w:eastAsia="es-GT"/>
        </w:rPr>
      </w:pPr>
    </w:p>
    <w:p w14:paraId="48DC4BB7" w14:textId="77777777" w:rsidR="003C334F" w:rsidRDefault="003C334F" w:rsidP="00162D0C">
      <w:pPr>
        <w:rPr>
          <w:noProof/>
          <w:lang w:val="es-GT" w:eastAsia="es-GT"/>
        </w:rPr>
      </w:pPr>
    </w:p>
    <w:p w14:paraId="120F18CF" w14:textId="77777777" w:rsidR="00162D0C" w:rsidRDefault="00162D0C" w:rsidP="00162D0C">
      <w:pPr>
        <w:rPr>
          <w:noProof/>
          <w:lang w:val="es-GT" w:eastAsia="es-GT"/>
        </w:rPr>
      </w:pPr>
    </w:p>
    <w:p w14:paraId="68378641" w14:textId="77777777" w:rsidR="00162D0C" w:rsidRDefault="00162D0C" w:rsidP="00162D0C">
      <w:pPr>
        <w:rPr>
          <w:noProof/>
          <w:lang w:val="es-GT" w:eastAsia="es-GT"/>
        </w:rPr>
      </w:pPr>
    </w:p>
    <w:p w14:paraId="35264946" w14:textId="77777777" w:rsidR="00162D0C" w:rsidRDefault="00162D0C" w:rsidP="00162D0C">
      <w:pPr>
        <w:rPr>
          <w:noProof/>
          <w:lang w:val="es-GT" w:eastAsia="es-GT"/>
        </w:rPr>
      </w:pPr>
    </w:p>
    <w:p w14:paraId="18D5DE38" w14:textId="77777777" w:rsidR="00162D0C" w:rsidRDefault="00162D0C" w:rsidP="00162D0C">
      <w:pPr>
        <w:rPr>
          <w:noProof/>
          <w:lang w:val="es-GT" w:eastAsia="es-GT"/>
        </w:rPr>
      </w:pPr>
    </w:p>
    <w:p w14:paraId="5FBAD160"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t>Recepción de notificación Amitai realizada</w:t>
      </w:r>
    </w:p>
    <w:p w14:paraId="1CFF3136" w14:textId="77777777" w:rsidR="00162D0C" w:rsidRPr="001B28B8" w:rsidRDefault="00162D0C"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39" w:name="_Toc536735898"/>
      <w:bookmarkStart w:id="40" w:name="_Toc536735936"/>
      <w:bookmarkEnd w:id="39"/>
      <w:bookmarkEnd w:id="40"/>
    </w:p>
    <w:p w14:paraId="050F9639" w14:textId="77777777" w:rsidR="00162D0C" w:rsidRPr="001B28B8" w:rsidRDefault="00162D0C" w:rsidP="00162D0C">
      <w:pPr>
        <w:pStyle w:val="ListParagraph"/>
        <w:numPr>
          <w:ilvl w:val="0"/>
          <w:numId w:val="9"/>
        </w:numPr>
        <w:spacing w:after="160" w:line="259" w:lineRule="auto"/>
        <w:jc w:val="both"/>
        <w:rPr>
          <w:noProof/>
          <w:vanish/>
          <w:lang w:val="es-GT" w:eastAsia="es-GT"/>
        </w:rPr>
      </w:pPr>
    </w:p>
    <w:p w14:paraId="4202C5A0" w14:textId="77777777" w:rsidR="00162D0C" w:rsidRPr="001B28B8" w:rsidRDefault="00162D0C" w:rsidP="00162D0C">
      <w:pPr>
        <w:pStyle w:val="ListParagraph"/>
        <w:numPr>
          <w:ilvl w:val="1"/>
          <w:numId w:val="9"/>
        </w:numPr>
        <w:spacing w:after="160" w:line="259" w:lineRule="auto"/>
        <w:jc w:val="both"/>
        <w:rPr>
          <w:noProof/>
          <w:vanish/>
          <w:lang w:val="es-GT" w:eastAsia="es-GT"/>
        </w:rPr>
      </w:pPr>
    </w:p>
    <w:p w14:paraId="7F645873" w14:textId="77777777"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 xml:space="preserve">Lectura de email recibido del remitente AMITAI INFORMA , con asunto  Evaluación de Integridad Terminada  </w:t>
      </w:r>
    </w:p>
    <w:p w14:paraId="47A21F00"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3264" behindDoc="0" locked="0" layoutInCell="1" allowOverlap="1" wp14:anchorId="0D7FFC8B" wp14:editId="02081686">
            <wp:simplePos x="0" y="0"/>
            <wp:positionH relativeFrom="column">
              <wp:posOffset>630621</wp:posOffset>
            </wp:positionH>
            <wp:positionV relativeFrom="paragraph">
              <wp:posOffset>18503</wp:posOffset>
            </wp:positionV>
            <wp:extent cx="2915285" cy="65913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318C1A25" w14:textId="77777777" w:rsidR="00162D0C" w:rsidRPr="006C11C0" w:rsidRDefault="00162D0C" w:rsidP="00162D0C">
      <w:pPr>
        <w:rPr>
          <w:noProof/>
          <w:lang w:val="es-GT" w:eastAsia="es-GT"/>
        </w:rPr>
      </w:pPr>
    </w:p>
    <w:p w14:paraId="66D3BA6E" w14:textId="77777777" w:rsidR="00162D0C" w:rsidRPr="006C11C0" w:rsidRDefault="00162D0C" w:rsidP="00162D0C">
      <w:pPr>
        <w:rPr>
          <w:noProof/>
          <w:lang w:val="es-GT" w:eastAsia="es-GT"/>
        </w:rPr>
      </w:pPr>
    </w:p>
    <w:p w14:paraId="63A4089E" w14:textId="6BA81C83" w:rsidR="00162D0C" w:rsidRPr="003C334F" w:rsidRDefault="00162D0C" w:rsidP="003D720E">
      <w:pPr>
        <w:pStyle w:val="ListParagraph"/>
        <w:numPr>
          <w:ilvl w:val="1"/>
          <w:numId w:val="14"/>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6EB7C80" w14:textId="2B5ABAB0" w:rsidR="00162D0C" w:rsidRPr="006C11C0" w:rsidRDefault="003C334F" w:rsidP="00162D0C">
      <w:pPr>
        <w:rPr>
          <w:noProof/>
          <w:lang w:val="es-GT" w:eastAsia="es-GT"/>
        </w:rPr>
      </w:pPr>
      <w:r w:rsidRPr="006C11C0">
        <w:rPr>
          <w:noProof/>
          <w:lang w:val="es-GT" w:eastAsia="es-GT"/>
        </w:rPr>
        <w:drawing>
          <wp:anchor distT="0" distB="0" distL="114300" distR="114300" simplePos="0" relativeHeight="252054528" behindDoc="0" locked="0" layoutInCell="1" allowOverlap="1" wp14:anchorId="0B54C4BC" wp14:editId="4F8C087A">
            <wp:simplePos x="0" y="0"/>
            <wp:positionH relativeFrom="margin">
              <wp:posOffset>1501701</wp:posOffset>
            </wp:positionH>
            <wp:positionV relativeFrom="paragraph">
              <wp:posOffset>121045</wp:posOffset>
            </wp:positionV>
            <wp:extent cx="3949692" cy="3197376"/>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411F1" w14:textId="5B8DDC50" w:rsidR="00162D0C" w:rsidRPr="006C11C0" w:rsidRDefault="00162D0C" w:rsidP="00162D0C">
      <w:pPr>
        <w:rPr>
          <w:noProof/>
          <w:lang w:val="es-GT" w:eastAsia="es-GT"/>
        </w:rPr>
      </w:pPr>
    </w:p>
    <w:p w14:paraId="2401236B" w14:textId="77777777" w:rsidR="00162D0C" w:rsidRPr="006C11C0" w:rsidRDefault="00162D0C" w:rsidP="00162D0C">
      <w:pPr>
        <w:rPr>
          <w:noProof/>
          <w:lang w:val="es-GT" w:eastAsia="es-GT"/>
        </w:rPr>
      </w:pPr>
    </w:p>
    <w:p w14:paraId="5AB883AE" w14:textId="77777777" w:rsidR="00162D0C" w:rsidRPr="006C11C0" w:rsidRDefault="00162D0C" w:rsidP="00162D0C">
      <w:pPr>
        <w:rPr>
          <w:noProof/>
          <w:lang w:val="es-GT" w:eastAsia="es-GT"/>
        </w:rPr>
      </w:pPr>
    </w:p>
    <w:p w14:paraId="73A092CF" w14:textId="4C7FCA0C" w:rsidR="00162D0C" w:rsidRDefault="00162D0C" w:rsidP="00162D0C">
      <w:pPr>
        <w:rPr>
          <w:noProof/>
          <w:lang w:val="es-GT" w:eastAsia="es-GT"/>
        </w:rPr>
      </w:pPr>
    </w:p>
    <w:p w14:paraId="5D77196E" w14:textId="3D178074" w:rsidR="00846A7B" w:rsidRDefault="00846A7B" w:rsidP="00162D0C">
      <w:pPr>
        <w:rPr>
          <w:noProof/>
          <w:lang w:val="es-GT" w:eastAsia="es-GT"/>
        </w:rPr>
      </w:pPr>
    </w:p>
    <w:p w14:paraId="49A7C6C5" w14:textId="77777777" w:rsidR="00846A7B" w:rsidRPr="006C11C0" w:rsidRDefault="00846A7B" w:rsidP="00162D0C">
      <w:pPr>
        <w:rPr>
          <w:noProof/>
          <w:lang w:val="es-GT" w:eastAsia="es-GT"/>
        </w:rPr>
      </w:pPr>
    </w:p>
    <w:p w14:paraId="722CFEEA" w14:textId="77777777" w:rsidR="00162D0C" w:rsidRPr="006C11C0" w:rsidRDefault="00162D0C" w:rsidP="00162D0C">
      <w:pPr>
        <w:rPr>
          <w:noProof/>
          <w:lang w:val="es-GT" w:eastAsia="es-GT"/>
        </w:rPr>
      </w:pPr>
    </w:p>
    <w:p w14:paraId="433C509E" w14:textId="77777777" w:rsidR="00162D0C" w:rsidRPr="006C11C0" w:rsidRDefault="00162D0C" w:rsidP="00162D0C">
      <w:pPr>
        <w:rPr>
          <w:noProof/>
          <w:lang w:val="es-GT" w:eastAsia="es-GT"/>
        </w:rPr>
      </w:pPr>
    </w:p>
    <w:p w14:paraId="7BED8FBE" w14:textId="77777777" w:rsidR="00162D0C" w:rsidRPr="006C11C0" w:rsidRDefault="00162D0C" w:rsidP="00162D0C">
      <w:pPr>
        <w:rPr>
          <w:noProof/>
          <w:lang w:val="es-GT" w:eastAsia="es-GT"/>
        </w:rPr>
      </w:pPr>
    </w:p>
    <w:p w14:paraId="63B05DC3" w14:textId="77777777" w:rsidR="00162D0C" w:rsidRPr="006C11C0" w:rsidRDefault="00162D0C" w:rsidP="00162D0C">
      <w:pPr>
        <w:rPr>
          <w:noProof/>
          <w:lang w:val="es-GT" w:eastAsia="es-GT"/>
        </w:rPr>
      </w:pPr>
    </w:p>
    <w:p w14:paraId="0009F7DB" w14:textId="77777777" w:rsidR="00162D0C" w:rsidRPr="006C11C0" w:rsidRDefault="00162D0C" w:rsidP="00162D0C">
      <w:pPr>
        <w:rPr>
          <w:noProof/>
          <w:lang w:val="es-GT" w:eastAsia="es-GT"/>
        </w:rPr>
      </w:pPr>
    </w:p>
    <w:p w14:paraId="19764342" w14:textId="77777777" w:rsidR="00162D0C" w:rsidRPr="006C11C0" w:rsidRDefault="00162D0C" w:rsidP="00162D0C">
      <w:pPr>
        <w:rPr>
          <w:noProof/>
          <w:lang w:val="es-GT" w:eastAsia="es-GT"/>
        </w:rPr>
      </w:pPr>
    </w:p>
    <w:p w14:paraId="68FF0561" w14:textId="77777777" w:rsidR="00162D0C" w:rsidRPr="006C11C0" w:rsidRDefault="00162D0C" w:rsidP="00162D0C">
      <w:pPr>
        <w:rPr>
          <w:noProof/>
          <w:lang w:val="es-GT" w:eastAsia="es-GT"/>
        </w:rPr>
      </w:pPr>
    </w:p>
    <w:p w14:paraId="1A7E4FE6" w14:textId="77777777" w:rsidR="00162D0C" w:rsidRDefault="00162D0C" w:rsidP="003D720E">
      <w:pPr>
        <w:pStyle w:val="Heading5"/>
        <w:numPr>
          <w:ilvl w:val="0"/>
          <w:numId w:val="14"/>
        </w:numPr>
        <w:spacing w:line="259" w:lineRule="auto"/>
        <w:rPr>
          <w:rFonts w:ascii="Verdana" w:hAnsi="Verdana"/>
          <w:b w:val="0"/>
          <w:noProof/>
          <w:lang w:val="es-GT" w:eastAsia="es-GT"/>
        </w:rPr>
      </w:pPr>
      <w:r>
        <w:rPr>
          <w:rFonts w:ascii="Verdana" w:hAnsi="Verdana"/>
          <w:noProof/>
          <w:lang w:val="es-GT" w:eastAsia="es-GT"/>
        </w:rPr>
        <w:lastRenderedPageBreak/>
        <w:t>Descarga de resultados</w:t>
      </w:r>
    </w:p>
    <w:p w14:paraId="7ACBDCE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AMITAI</w:t>
      </w:r>
    </w:p>
    <w:p w14:paraId="79E68C84" w14:textId="77777777" w:rsidR="00162D0C" w:rsidRPr="006C11C0" w:rsidRDefault="00162D0C" w:rsidP="00162D0C">
      <w:pPr>
        <w:pStyle w:val="ListParagraph"/>
        <w:ind w:left="1584"/>
        <w:rPr>
          <w:noProof/>
          <w:lang w:val="es-GT" w:eastAsia="es-GT"/>
        </w:rPr>
      </w:pPr>
    </w:p>
    <w:p w14:paraId="1CA994DF" w14:textId="77777777" w:rsidR="00162D0C" w:rsidRPr="006C11C0" w:rsidRDefault="00162D0C" w:rsidP="00162D0C">
      <w:pPr>
        <w:rPr>
          <w:noProof/>
          <w:lang w:val="es-GT" w:eastAsia="es-GT"/>
        </w:rPr>
      </w:pPr>
      <w:r w:rsidRPr="006C11C0">
        <w:rPr>
          <w:noProof/>
        </w:rPr>
        <w:drawing>
          <wp:anchor distT="0" distB="0" distL="114300" distR="114300" simplePos="0" relativeHeight="252044288" behindDoc="0" locked="0" layoutInCell="1" allowOverlap="1" wp14:anchorId="424DE55A" wp14:editId="24CAB5E4">
            <wp:simplePos x="0" y="0"/>
            <wp:positionH relativeFrom="column">
              <wp:posOffset>204234</wp:posOffset>
            </wp:positionH>
            <wp:positionV relativeFrom="paragraph">
              <wp:posOffset>103327</wp:posOffset>
            </wp:positionV>
            <wp:extent cx="5943600" cy="26365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30C0FEA9" w14:textId="77777777" w:rsidR="00162D0C" w:rsidRPr="006C11C0" w:rsidRDefault="00162D0C" w:rsidP="00162D0C">
      <w:pPr>
        <w:rPr>
          <w:noProof/>
          <w:lang w:val="es-GT" w:eastAsia="es-GT"/>
        </w:rPr>
      </w:pPr>
    </w:p>
    <w:p w14:paraId="76F67674" w14:textId="77777777" w:rsidR="00162D0C" w:rsidRPr="006C11C0" w:rsidRDefault="00162D0C" w:rsidP="00162D0C">
      <w:pPr>
        <w:rPr>
          <w:noProof/>
          <w:lang w:val="es-GT" w:eastAsia="es-GT"/>
        </w:rPr>
      </w:pPr>
    </w:p>
    <w:p w14:paraId="682B30E8" w14:textId="77777777" w:rsidR="00162D0C" w:rsidRPr="006C11C0" w:rsidRDefault="00162D0C" w:rsidP="00162D0C">
      <w:pPr>
        <w:rPr>
          <w:noProof/>
          <w:lang w:val="es-GT" w:eastAsia="es-GT"/>
        </w:rPr>
      </w:pPr>
    </w:p>
    <w:p w14:paraId="5C001C5B" w14:textId="77777777" w:rsidR="00162D0C" w:rsidRPr="006C11C0" w:rsidRDefault="00162D0C" w:rsidP="00162D0C">
      <w:pPr>
        <w:rPr>
          <w:noProof/>
          <w:lang w:val="es-GT" w:eastAsia="es-GT"/>
        </w:rPr>
      </w:pPr>
    </w:p>
    <w:p w14:paraId="0B4CB45D" w14:textId="77777777" w:rsidR="00162D0C" w:rsidRPr="006C11C0" w:rsidRDefault="00162D0C" w:rsidP="00162D0C">
      <w:pPr>
        <w:rPr>
          <w:noProof/>
          <w:lang w:val="es-GT" w:eastAsia="es-GT"/>
        </w:rPr>
      </w:pPr>
    </w:p>
    <w:p w14:paraId="18B01D71" w14:textId="77777777" w:rsidR="00162D0C" w:rsidRPr="006C11C0" w:rsidRDefault="00162D0C" w:rsidP="00162D0C">
      <w:pPr>
        <w:rPr>
          <w:noProof/>
          <w:lang w:val="es-GT" w:eastAsia="es-GT"/>
        </w:rPr>
      </w:pPr>
    </w:p>
    <w:p w14:paraId="376640BB" w14:textId="77777777" w:rsidR="00162D0C" w:rsidRPr="006C11C0" w:rsidRDefault="00162D0C" w:rsidP="00162D0C">
      <w:pPr>
        <w:rPr>
          <w:noProof/>
          <w:lang w:val="es-GT" w:eastAsia="es-GT"/>
        </w:rPr>
      </w:pPr>
    </w:p>
    <w:p w14:paraId="68CE271D" w14:textId="77777777" w:rsidR="00162D0C" w:rsidRPr="006C11C0" w:rsidRDefault="00162D0C" w:rsidP="00162D0C">
      <w:pPr>
        <w:rPr>
          <w:noProof/>
          <w:lang w:val="es-GT" w:eastAsia="es-GT"/>
        </w:rPr>
      </w:pPr>
    </w:p>
    <w:p w14:paraId="47BF73ED" w14:textId="4FD70872" w:rsidR="00162D0C" w:rsidRDefault="00162D0C" w:rsidP="00162D0C">
      <w:pPr>
        <w:rPr>
          <w:noProof/>
          <w:lang w:val="es-GT" w:eastAsia="es-GT"/>
        </w:rPr>
      </w:pPr>
    </w:p>
    <w:p w14:paraId="076BED83" w14:textId="77777777" w:rsidR="00B00B79" w:rsidRPr="006C11C0" w:rsidRDefault="00B00B79" w:rsidP="00162D0C">
      <w:pPr>
        <w:rPr>
          <w:noProof/>
          <w:lang w:val="es-GT" w:eastAsia="es-GT"/>
        </w:rPr>
      </w:pPr>
    </w:p>
    <w:p w14:paraId="16CF369F" w14:textId="77777777" w:rsidR="00162D0C" w:rsidRPr="006C11C0" w:rsidRDefault="00162D0C" w:rsidP="00162D0C">
      <w:pPr>
        <w:rPr>
          <w:noProof/>
          <w:lang w:val="es-GT" w:eastAsia="es-GT"/>
        </w:rPr>
      </w:pPr>
    </w:p>
    <w:p w14:paraId="266F3E57" w14:textId="77777777"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Honestidad</w:t>
      </w:r>
    </w:p>
    <w:p w14:paraId="14B75B83"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5312" behindDoc="0" locked="0" layoutInCell="1" allowOverlap="1" wp14:anchorId="47FB4C97" wp14:editId="0EB60D55">
            <wp:simplePos x="0" y="0"/>
            <wp:positionH relativeFrom="column">
              <wp:posOffset>171450</wp:posOffset>
            </wp:positionH>
            <wp:positionV relativeFrom="paragraph">
              <wp:posOffset>180340</wp:posOffset>
            </wp:positionV>
            <wp:extent cx="5932805" cy="26917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593E6424" w14:textId="77777777" w:rsidR="00162D0C" w:rsidRPr="006C11C0" w:rsidRDefault="00162D0C" w:rsidP="00162D0C">
      <w:pPr>
        <w:rPr>
          <w:noProof/>
          <w:lang w:val="es-GT" w:eastAsia="es-GT"/>
        </w:rPr>
      </w:pPr>
    </w:p>
    <w:p w14:paraId="499491B8" w14:textId="77777777" w:rsidR="00162D0C" w:rsidRPr="006C11C0" w:rsidRDefault="00162D0C" w:rsidP="00162D0C">
      <w:pPr>
        <w:rPr>
          <w:noProof/>
          <w:lang w:val="es-GT" w:eastAsia="es-GT"/>
        </w:rPr>
      </w:pPr>
    </w:p>
    <w:p w14:paraId="63A7151C" w14:textId="77777777" w:rsidR="00162D0C" w:rsidRPr="006C11C0" w:rsidRDefault="00162D0C" w:rsidP="00162D0C">
      <w:pPr>
        <w:rPr>
          <w:noProof/>
          <w:lang w:val="es-GT" w:eastAsia="es-GT"/>
        </w:rPr>
      </w:pPr>
    </w:p>
    <w:p w14:paraId="1BE1C823" w14:textId="77777777" w:rsidR="00162D0C" w:rsidRPr="006C11C0" w:rsidRDefault="00162D0C" w:rsidP="00162D0C">
      <w:pPr>
        <w:rPr>
          <w:noProof/>
          <w:lang w:val="es-GT" w:eastAsia="es-GT"/>
        </w:rPr>
      </w:pPr>
    </w:p>
    <w:p w14:paraId="3FC7AEF2" w14:textId="77777777" w:rsidR="00162D0C" w:rsidRPr="006C11C0" w:rsidRDefault="00162D0C" w:rsidP="00162D0C">
      <w:pPr>
        <w:rPr>
          <w:noProof/>
          <w:lang w:val="es-GT" w:eastAsia="es-GT"/>
        </w:rPr>
      </w:pPr>
    </w:p>
    <w:p w14:paraId="6A8F57A6" w14:textId="77777777" w:rsidR="00162D0C" w:rsidRPr="006C11C0" w:rsidRDefault="00162D0C" w:rsidP="00162D0C">
      <w:pPr>
        <w:rPr>
          <w:noProof/>
          <w:lang w:val="es-GT" w:eastAsia="es-GT"/>
        </w:rPr>
      </w:pPr>
    </w:p>
    <w:p w14:paraId="18225E10" w14:textId="77777777" w:rsidR="00162D0C" w:rsidRPr="006C11C0" w:rsidRDefault="00162D0C" w:rsidP="00162D0C">
      <w:pPr>
        <w:rPr>
          <w:noProof/>
          <w:lang w:val="es-GT" w:eastAsia="es-GT"/>
        </w:rPr>
      </w:pPr>
    </w:p>
    <w:p w14:paraId="797F4EB8" w14:textId="77777777" w:rsidR="00162D0C" w:rsidRPr="006C11C0" w:rsidRDefault="00162D0C" w:rsidP="00162D0C">
      <w:pPr>
        <w:rPr>
          <w:noProof/>
          <w:lang w:val="es-GT" w:eastAsia="es-GT"/>
        </w:rPr>
      </w:pPr>
    </w:p>
    <w:p w14:paraId="23FBF0EA" w14:textId="77777777" w:rsidR="00162D0C" w:rsidRPr="006C11C0" w:rsidRDefault="00162D0C" w:rsidP="00162D0C">
      <w:pPr>
        <w:rPr>
          <w:noProof/>
          <w:lang w:val="es-GT" w:eastAsia="es-GT"/>
        </w:rPr>
      </w:pPr>
    </w:p>
    <w:p w14:paraId="13561574" w14:textId="77777777" w:rsidR="00162D0C" w:rsidRPr="006C11C0" w:rsidRDefault="00162D0C" w:rsidP="00162D0C">
      <w:pPr>
        <w:rPr>
          <w:noProof/>
          <w:lang w:val="es-GT" w:eastAsia="es-GT"/>
        </w:rPr>
      </w:pPr>
    </w:p>
    <w:p w14:paraId="6881D1D0" w14:textId="77777777" w:rsidR="00162D0C" w:rsidRDefault="00162D0C" w:rsidP="00162D0C">
      <w:pPr>
        <w:rPr>
          <w:noProof/>
          <w:lang w:val="es-GT" w:eastAsia="es-GT"/>
        </w:rPr>
      </w:pPr>
    </w:p>
    <w:p w14:paraId="575B0E20" w14:textId="77777777" w:rsidR="00162D0C" w:rsidRPr="006C11C0" w:rsidRDefault="00162D0C" w:rsidP="00162D0C">
      <w:pPr>
        <w:rPr>
          <w:noProof/>
          <w:lang w:val="es-GT" w:eastAsia="es-GT"/>
        </w:rPr>
      </w:pPr>
    </w:p>
    <w:p w14:paraId="5B39BB3D" w14:textId="77777777" w:rsidR="00162D0C" w:rsidRPr="006C11C0" w:rsidRDefault="00162D0C" w:rsidP="00162D0C">
      <w:pPr>
        <w:rPr>
          <w:noProof/>
          <w:lang w:val="es-GT" w:eastAsia="es-GT"/>
        </w:rPr>
      </w:pPr>
    </w:p>
    <w:p w14:paraId="50D0F64A" w14:textId="77777777" w:rsidR="00162D0C" w:rsidRPr="006C11C0" w:rsidRDefault="00162D0C" w:rsidP="00162D0C">
      <w:pPr>
        <w:rPr>
          <w:noProof/>
          <w:lang w:val="es-GT" w:eastAsia="es-GT"/>
        </w:rPr>
      </w:pPr>
    </w:p>
    <w:p w14:paraId="7B855AA2" w14:textId="77777777" w:rsidR="00162D0C" w:rsidRPr="006C11C0" w:rsidRDefault="00162D0C" w:rsidP="00162D0C">
      <w:pPr>
        <w:rPr>
          <w:noProof/>
          <w:lang w:val="es-GT" w:eastAsia="es-GT"/>
        </w:rPr>
      </w:pPr>
    </w:p>
    <w:p w14:paraId="45F2EC51" w14:textId="5426A9BE" w:rsidR="00162D0C" w:rsidRPr="003C334F" w:rsidRDefault="00162D0C" w:rsidP="003D720E">
      <w:pPr>
        <w:pStyle w:val="ListParagraph"/>
        <w:numPr>
          <w:ilvl w:val="2"/>
          <w:numId w:val="14"/>
        </w:numPr>
        <w:spacing w:after="160" w:line="259" w:lineRule="auto"/>
        <w:rPr>
          <w:b w:val="0"/>
          <w:noProof/>
          <w:lang w:val="es-GT" w:eastAsia="es-GT"/>
        </w:rPr>
      </w:pPr>
      <w:r w:rsidRPr="003C334F">
        <w:rPr>
          <w:b w:val="0"/>
          <w:noProof/>
          <w:lang w:val="es-GT" w:eastAsia="es-GT"/>
        </w:rPr>
        <w:t>Ingresar a la pestaña Reportes &gt; Lista de Evaluados</w:t>
      </w:r>
    </w:p>
    <w:p w14:paraId="1360B5D2" w14:textId="6A4AAFC5"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6336" behindDoc="0" locked="0" layoutInCell="1" allowOverlap="1" wp14:anchorId="792A2C80" wp14:editId="77927C25">
            <wp:simplePos x="0" y="0"/>
            <wp:positionH relativeFrom="margin">
              <wp:align>center</wp:align>
            </wp:positionH>
            <wp:positionV relativeFrom="paragraph">
              <wp:posOffset>11268</wp:posOffset>
            </wp:positionV>
            <wp:extent cx="5931535" cy="3093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anchor>
        </w:drawing>
      </w:r>
    </w:p>
    <w:p w14:paraId="002BFD54" w14:textId="77777777" w:rsidR="00162D0C" w:rsidRPr="006C11C0" w:rsidRDefault="00162D0C" w:rsidP="00162D0C">
      <w:pPr>
        <w:rPr>
          <w:noProof/>
          <w:lang w:val="es-GT" w:eastAsia="es-GT"/>
        </w:rPr>
      </w:pPr>
    </w:p>
    <w:p w14:paraId="32A2304C" w14:textId="77777777" w:rsidR="00162D0C" w:rsidRPr="006C11C0" w:rsidRDefault="00162D0C" w:rsidP="00162D0C">
      <w:pPr>
        <w:rPr>
          <w:noProof/>
          <w:lang w:val="es-GT" w:eastAsia="es-GT"/>
        </w:rPr>
      </w:pPr>
    </w:p>
    <w:p w14:paraId="1323909B" w14:textId="77777777" w:rsidR="00162D0C" w:rsidRPr="006C11C0" w:rsidRDefault="00162D0C" w:rsidP="00162D0C">
      <w:pPr>
        <w:rPr>
          <w:noProof/>
          <w:lang w:val="es-GT" w:eastAsia="es-GT"/>
        </w:rPr>
      </w:pPr>
    </w:p>
    <w:p w14:paraId="566F46A0" w14:textId="77777777" w:rsidR="00162D0C" w:rsidRPr="006C11C0" w:rsidRDefault="00162D0C" w:rsidP="00162D0C">
      <w:pPr>
        <w:rPr>
          <w:noProof/>
          <w:lang w:val="es-GT" w:eastAsia="es-GT"/>
        </w:rPr>
      </w:pPr>
    </w:p>
    <w:p w14:paraId="05F54A6F" w14:textId="77777777" w:rsidR="00162D0C" w:rsidRPr="006C11C0" w:rsidRDefault="00162D0C" w:rsidP="00162D0C">
      <w:pPr>
        <w:rPr>
          <w:noProof/>
          <w:lang w:val="es-GT" w:eastAsia="es-GT"/>
        </w:rPr>
      </w:pPr>
    </w:p>
    <w:p w14:paraId="2E3543CA" w14:textId="77777777" w:rsidR="00162D0C" w:rsidRPr="006C11C0" w:rsidRDefault="00162D0C" w:rsidP="00162D0C">
      <w:pPr>
        <w:rPr>
          <w:noProof/>
          <w:lang w:val="es-GT" w:eastAsia="es-GT"/>
        </w:rPr>
      </w:pPr>
    </w:p>
    <w:p w14:paraId="4C767074" w14:textId="67284E2C" w:rsidR="00162D0C" w:rsidRDefault="00162D0C" w:rsidP="00162D0C">
      <w:pPr>
        <w:rPr>
          <w:noProof/>
          <w:lang w:val="es-GT" w:eastAsia="es-GT"/>
        </w:rPr>
      </w:pPr>
    </w:p>
    <w:p w14:paraId="104BD038" w14:textId="7DD69049" w:rsidR="003C334F" w:rsidRDefault="003C334F" w:rsidP="00162D0C">
      <w:pPr>
        <w:rPr>
          <w:noProof/>
          <w:lang w:val="es-GT" w:eastAsia="es-GT"/>
        </w:rPr>
      </w:pPr>
    </w:p>
    <w:p w14:paraId="2B6A2CDE" w14:textId="77777777" w:rsidR="003C334F" w:rsidRPr="006C11C0" w:rsidRDefault="003C334F" w:rsidP="00162D0C">
      <w:pPr>
        <w:rPr>
          <w:noProof/>
          <w:lang w:val="es-GT" w:eastAsia="es-GT"/>
        </w:rPr>
      </w:pPr>
    </w:p>
    <w:p w14:paraId="76C4E455" w14:textId="77777777" w:rsidR="00162D0C" w:rsidRPr="006C11C0" w:rsidRDefault="00162D0C" w:rsidP="00162D0C">
      <w:pPr>
        <w:rPr>
          <w:noProof/>
          <w:lang w:val="es-GT" w:eastAsia="es-GT"/>
        </w:rPr>
      </w:pPr>
    </w:p>
    <w:p w14:paraId="7A789B0B" w14:textId="77777777" w:rsidR="00162D0C" w:rsidRPr="006C11C0" w:rsidRDefault="00162D0C" w:rsidP="00162D0C">
      <w:pPr>
        <w:rPr>
          <w:noProof/>
          <w:lang w:val="es-GT" w:eastAsia="es-GT"/>
        </w:rPr>
      </w:pPr>
    </w:p>
    <w:p w14:paraId="7FE0F319" w14:textId="23480D4D" w:rsidR="00162D0C" w:rsidRDefault="00162D0C" w:rsidP="00162D0C">
      <w:pPr>
        <w:rPr>
          <w:noProof/>
          <w:lang w:val="es-GT" w:eastAsia="es-GT"/>
        </w:rPr>
      </w:pPr>
    </w:p>
    <w:p w14:paraId="1E3315D9" w14:textId="77777777" w:rsidR="003C334F" w:rsidRPr="006C11C0" w:rsidRDefault="003C334F" w:rsidP="00162D0C">
      <w:pPr>
        <w:rPr>
          <w:noProof/>
          <w:lang w:val="es-GT" w:eastAsia="es-GT"/>
        </w:rPr>
      </w:pPr>
    </w:p>
    <w:p w14:paraId="73DAFAE4" w14:textId="77777777" w:rsidR="00162D0C" w:rsidRPr="006C11C0" w:rsidRDefault="00162D0C" w:rsidP="00162D0C">
      <w:pPr>
        <w:rPr>
          <w:noProof/>
          <w:lang w:val="es-GT" w:eastAsia="es-GT"/>
        </w:rPr>
      </w:pPr>
    </w:p>
    <w:p w14:paraId="32D803ED" w14:textId="4360830F"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t>Ingresar ID del evaluador y presionar el botón de búsqueda</w:t>
      </w:r>
    </w:p>
    <w:p w14:paraId="241B61C2" w14:textId="6890BE73" w:rsidR="00162D0C" w:rsidRPr="006C11C0" w:rsidRDefault="00235BA4" w:rsidP="00162D0C">
      <w:pPr>
        <w:rPr>
          <w:noProof/>
          <w:lang w:val="es-GT" w:eastAsia="es-GT"/>
        </w:rPr>
      </w:pPr>
      <w:r w:rsidRPr="006C11C0">
        <w:rPr>
          <w:noProof/>
          <w:lang w:val="es-GT" w:eastAsia="es-GT"/>
        </w:rPr>
        <w:drawing>
          <wp:anchor distT="0" distB="0" distL="114300" distR="114300" simplePos="0" relativeHeight="252047360" behindDoc="0" locked="0" layoutInCell="1" allowOverlap="1" wp14:anchorId="51E993BB" wp14:editId="2D8CFD78">
            <wp:simplePos x="0" y="0"/>
            <wp:positionH relativeFrom="margin">
              <wp:align>center</wp:align>
            </wp:positionH>
            <wp:positionV relativeFrom="paragraph">
              <wp:posOffset>107595</wp:posOffset>
            </wp:positionV>
            <wp:extent cx="5939790" cy="2552065"/>
            <wp:effectExtent l="0" t="0" r="381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anchor>
        </w:drawing>
      </w:r>
    </w:p>
    <w:p w14:paraId="49820DF7" w14:textId="77777777" w:rsidR="00162D0C" w:rsidRPr="006C11C0" w:rsidRDefault="00162D0C" w:rsidP="00162D0C">
      <w:pPr>
        <w:rPr>
          <w:noProof/>
          <w:lang w:val="es-GT" w:eastAsia="es-GT"/>
        </w:rPr>
      </w:pPr>
    </w:p>
    <w:p w14:paraId="1D5EA94E" w14:textId="77777777" w:rsidR="00162D0C" w:rsidRPr="006C11C0" w:rsidRDefault="00162D0C" w:rsidP="00162D0C">
      <w:pPr>
        <w:rPr>
          <w:noProof/>
          <w:lang w:val="es-GT" w:eastAsia="es-GT"/>
        </w:rPr>
      </w:pPr>
    </w:p>
    <w:p w14:paraId="5391D061" w14:textId="77777777" w:rsidR="00162D0C" w:rsidRPr="006C11C0" w:rsidRDefault="00162D0C" w:rsidP="00162D0C">
      <w:pPr>
        <w:rPr>
          <w:noProof/>
          <w:lang w:val="es-GT" w:eastAsia="es-GT"/>
        </w:rPr>
      </w:pPr>
    </w:p>
    <w:p w14:paraId="1BF3F82D" w14:textId="77777777" w:rsidR="00162D0C" w:rsidRPr="006C11C0" w:rsidRDefault="00162D0C" w:rsidP="00162D0C">
      <w:pPr>
        <w:rPr>
          <w:noProof/>
          <w:lang w:val="es-GT" w:eastAsia="es-GT"/>
        </w:rPr>
      </w:pPr>
    </w:p>
    <w:p w14:paraId="79848F24" w14:textId="77777777" w:rsidR="00162D0C" w:rsidRPr="006C11C0" w:rsidRDefault="00162D0C" w:rsidP="00162D0C">
      <w:pPr>
        <w:rPr>
          <w:noProof/>
          <w:lang w:val="es-GT" w:eastAsia="es-GT"/>
        </w:rPr>
      </w:pPr>
    </w:p>
    <w:p w14:paraId="6D744C24" w14:textId="77777777" w:rsidR="00162D0C" w:rsidRPr="006C11C0" w:rsidRDefault="00162D0C" w:rsidP="00162D0C">
      <w:pPr>
        <w:rPr>
          <w:noProof/>
          <w:lang w:val="es-GT" w:eastAsia="es-GT"/>
        </w:rPr>
      </w:pPr>
    </w:p>
    <w:p w14:paraId="2199E8DB" w14:textId="77777777" w:rsidR="00162D0C" w:rsidRPr="006C11C0" w:rsidRDefault="00162D0C" w:rsidP="00162D0C">
      <w:pPr>
        <w:rPr>
          <w:noProof/>
          <w:lang w:val="es-GT" w:eastAsia="es-GT"/>
        </w:rPr>
      </w:pPr>
    </w:p>
    <w:p w14:paraId="2886E311" w14:textId="77777777" w:rsidR="00162D0C" w:rsidRPr="006C11C0" w:rsidRDefault="00162D0C" w:rsidP="00162D0C">
      <w:pPr>
        <w:rPr>
          <w:noProof/>
          <w:lang w:val="es-GT" w:eastAsia="es-GT"/>
        </w:rPr>
      </w:pPr>
    </w:p>
    <w:p w14:paraId="59C1BDEB" w14:textId="77777777" w:rsidR="00162D0C" w:rsidRPr="006C11C0" w:rsidRDefault="00162D0C" w:rsidP="00162D0C">
      <w:pPr>
        <w:rPr>
          <w:noProof/>
          <w:lang w:val="es-GT" w:eastAsia="es-GT"/>
        </w:rPr>
      </w:pPr>
    </w:p>
    <w:p w14:paraId="789FC9CB" w14:textId="77777777" w:rsidR="00162D0C" w:rsidRDefault="00162D0C" w:rsidP="00162D0C">
      <w:pPr>
        <w:rPr>
          <w:noProof/>
          <w:lang w:val="es-GT" w:eastAsia="es-GT"/>
        </w:rPr>
      </w:pPr>
    </w:p>
    <w:p w14:paraId="250D6064" w14:textId="77777777" w:rsidR="00162D0C" w:rsidRPr="006C11C0" w:rsidRDefault="00162D0C" w:rsidP="00162D0C">
      <w:pPr>
        <w:rPr>
          <w:noProof/>
          <w:lang w:val="es-GT" w:eastAsia="es-GT"/>
        </w:rPr>
      </w:pPr>
    </w:p>
    <w:p w14:paraId="2B4EF893" w14:textId="77777777" w:rsidR="00162D0C" w:rsidRPr="00235BA4" w:rsidRDefault="00162D0C" w:rsidP="003D720E">
      <w:pPr>
        <w:pStyle w:val="ListParagraph"/>
        <w:numPr>
          <w:ilvl w:val="2"/>
          <w:numId w:val="14"/>
        </w:numPr>
        <w:spacing w:after="160" w:line="259" w:lineRule="auto"/>
        <w:rPr>
          <w:b w:val="0"/>
          <w:noProof/>
          <w:lang w:val="es-GT" w:eastAsia="es-GT"/>
        </w:rPr>
      </w:pPr>
      <w:r w:rsidRPr="00235BA4">
        <w:rPr>
          <w:b w:val="0"/>
          <w:noProof/>
          <w:lang w:val="es-GT" w:eastAsia="es-GT"/>
        </w:rPr>
        <w:lastRenderedPageBreak/>
        <w:t>Click al ícono de PDF</w:t>
      </w:r>
    </w:p>
    <w:p w14:paraId="0FA2DF52" w14:textId="77777777" w:rsidR="00162D0C" w:rsidRPr="006C11C0" w:rsidRDefault="00162D0C" w:rsidP="00162D0C">
      <w:pPr>
        <w:rPr>
          <w:noProof/>
          <w:lang w:val="es-GT" w:eastAsia="es-GT"/>
        </w:rPr>
      </w:pPr>
      <w:r w:rsidRPr="006C11C0">
        <w:rPr>
          <w:noProof/>
          <w:lang w:val="es-GT" w:eastAsia="es-GT"/>
        </w:rPr>
        <w:drawing>
          <wp:anchor distT="0" distB="0" distL="114300" distR="114300" simplePos="0" relativeHeight="252048384" behindDoc="0" locked="0" layoutInCell="1" allowOverlap="1" wp14:anchorId="79A7047C" wp14:editId="17640C53">
            <wp:simplePos x="0" y="0"/>
            <wp:positionH relativeFrom="column">
              <wp:posOffset>191386</wp:posOffset>
            </wp:positionH>
            <wp:positionV relativeFrom="paragraph">
              <wp:posOffset>11962</wp:posOffset>
            </wp:positionV>
            <wp:extent cx="5337544" cy="229330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4525" cy="22963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DFDF0" w14:textId="77777777" w:rsidR="00162D0C" w:rsidRPr="006C11C0" w:rsidRDefault="00162D0C" w:rsidP="00162D0C">
      <w:pPr>
        <w:rPr>
          <w:noProof/>
          <w:lang w:val="es-GT" w:eastAsia="es-GT"/>
        </w:rPr>
      </w:pPr>
    </w:p>
    <w:p w14:paraId="0EE3E663" w14:textId="77777777" w:rsidR="00162D0C" w:rsidRPr="006C11C0" w:rsidRDefault="00162D0C" w:rsidP="00162D0C">
      <w:pPr>
        <w:rPr>
          <w:noProof/>
          <w:lang w:val="es-GT" w:eastAsia="es-GT"/>
        </w:rPr>
      </w:pPr>
    </w:p>
    <w:p w14:paraId="580A23BA" w14:textId="77777777" w:rsidR="00162D0C" w:rsidRPr="006C11C0" w:rsidRDefault="00162D0C" w:rsidP="00162D0C">
      <w:pPr>
        <w:rPr>
          <w:noProof/>
          <w:lang w:val="es-GT" w:eastAsia="es-GT"/>
        </w:rPr>
      </w:pPr>
    </w:p>
    <w:p w14:paraId="18098684" w14:textId="77777777" w:rsidR="00162D0C" w:rsidRPr="006C11C0" w:rsidRDefault="00162D0C" w:rsidP="00162D0C">
      <w:pPr>
        <w:rPr>
          <w:noProof/>
          <w:lang w:val="es-GT" w:eastAsia="es-GT"/>
        </w:rPr>
      </w:pPr>
    </w:p>
    <w:p w14:paraId="407A37AA" w14:textId="77777777" w:rsidR="00162D0C" w:rsidRPr="004C208F" w:rsidRDefault="00162D0C" w:rsidP="00162D0C">
      <w:pPr>
        <w:rPr>
          <w:noProof/>
          <w:lang w:val="es-GT"/>
        </w:rPr>
      </w:pPr>
    </w:p>
    <w:p w14:paraId="2BB65A10" w14:textId="77777777" w:rsidR="00162D0C" w:rsidRPr="006C11C0" w:rsidRDefault="00162D0C" w:rsidP="00162D0C">
      <w:pPr>
        <w:rPr>
          <w:noProof/>
          <w:lang w:val="es-GT" w:eastAsia="es-GT"/>
        </w:rPr>
      </w:pPr>
    </w:p>
    <w:p w14:paraId="0DA9E178" w14:textId="77777777" w:rsidR="00162D0C" w:rsidRPr="006C11C0" w:rsidRDefault="00162D0C" w:rsidP="00162D0C">
      <w:pPr>
        <w:rPr>
          <w:noProof/>
          <w:lang w:val="es-GT" w:eastAsia="es-GT"/>
        </w:rPr>
      </w:pPr>
    </w:p>
    <w:p w14:paraId="493B8146" w14:textId="77777777" w:rsidR="00162D0C" w:rsidRPr="006C11C0" w:rsidRDefault="00162D0C" w:rsidP="00162D0C">
      <w:pPr>
        <w:rPr>
          <w:noProof/>
          <w:lang w:val="es-GT" w:eastAsia="es-GT"/>
        </w:rPr>
      </w:pPr>
    </w:p>
    <w:p w14:paraId="0ADB3B9E" w14:textId="19BD630F" w:rsidR="00162D0C" w:rsidRPr="00235BA4" w:rsidRDefault="003C334F" w:rsidP="003D720E">
      <w:pPr>
        <w:pStyle w:val="ListParagraph"/>
        <w:numPr>
          <w:ilvl w:val="2"/>
          <w:numId w:val="14"/>
        </w:numPr>
        <w:spacing w:after="160" w:line="259" w:lineRule="auto"/>
        <w:rPr>
          <w:b w:val="0"/>
          <w:noProof/>
          <w:lang w:val="es-GT" w:eastAsia="es-GT"/>
        </w:rPr>
      </w:pPr>
      <w:r w:rsidRPr="00235BA4">
        <w:rPr>
          <w:b w:val="0"/>
          <w:noProof/>
          <w:lang w:val="es-GT" w:eastAsia="es-GT"/>
        </w:rPr>
        <w:drawing>
          <wp:anchor distT="0" distB="0" distL="114300" distR="114300" simplePos="0" relativeHeight="252093440" behindDoc="0" locked="0" layoutInCell="1" allowOverlap="1" wp14:anchorId="7439889E" wp14:editId="505B2A50">
            <wp:simplePos x="0" y="0"/>
            <wp:positionH relativeFrom="margin">
              <wp:posOffset>447741</wp:posOffset>
            </wp:positionH>
            <wp:positionV relativeFrom="paragraph">
              <wp:posOffset>473407</wp:posOffset>
            </wp:positionV>
            <wp:extent cx="4344282" cy="215774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44282" cy="2157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428">
        <w:rPr>
          <w:b w:val="0"/>
          <w:noProof/>
          <w:lang w:val="es-GT" w:eastAsia="es-GT"/>
        </w:rPr>
        <w:t xml:space="preserve"> Guardar</w:t>
      </w:r>
      <w:r w:rsidR="00162D0C" w:rsidRPr="00235BA4">
        <w:rPr>
          <w:b w:val="0"/>
          <w:noProof/>
          <w:lang w:val="es-GT" w:eastAsia="es-GT"/>
        </w:rPr>
        <w:t xml:space="preserve"> el archivo en una carpeta con nombre y apellido del evaluado</w:t>
      </w:r>
    </w:p>
    <w:p w14:paraId="62B1DB0C" w14:textId="4906D8D3" w:rsidR="003C334F" w:rsidRDefault="003C334F" w:rsidP="00162D0C">
      <w:pPr>
        <w:rPr>
          <w:noProof/>
          <w:lang w:val="es-GT" w:eastAsia="es-GT"/>
        </w:rPr>
      </w:pPr>
    </w:p>
    <w:p w14:paraId="5038D65A" w14:textId="2775A23E" w:rsidR="003C334F" w:rsidRDefault="003C334F" w:rsidP="00162D0C">
      <w:pPr>
        <w:rPr>
          <w:noProof/>
          <w:lang w:val="es-GT" w:eastAsia="es-GT"/>
        </w:rPr>
      </w:pPr>
    </w:p>
    <w:p w14:paraId="66DDF957" w14:textId="62F5C5A4" w:rsidR="003C334F" w:rsidRDefault="003C334F" w:rsidP="00162D0C">
      <w:pPr>
        <w:rPr>
          <w:noProof/>
          <w:lang w:val="es-GT" w:eastAsia="es-GT"/>
        </w:rPr>
      </w:pPr>
    </w:p>
    <w:p w14:paraId="09AC0E4E" w14:textId="28AD8521" w:rsidR="003C334F" w:rsidRDefault="003C334F" w:rsidP="00162D0C">
      <w:pPr>
        <w:rPr>
          <w:noProof/>
          <w:lang w:val="es-GT" w:eastAsia="es-GT"/>
        </w:rPr>
      </w:pPr>
    </w:p>
    <w:p w14:paraId="23D8FEB5" w14:textId="56B036AD" w:rsidR="003C334F" w:rsidRDefault="003C334F" w:rsidP="00162D0C">
      <w:pPr>
        <w:rPr>
          <w:noProof/>
          <w:lang w:val="es-GT" w:eastAsia="es-GT"/>
        </w:rPr>
      </w:pPr>
    </w:p>
    <w:p w14:paraId="412E6B48" w14:textId="2CD67A3B" w:rsidR="003C334F" w:rsidRDefault="003C334F" w:rsidP="00162D0C">
      <w:pPr>
        <w:rPr>
          <w:noProof/>
          <w:lang w:val="es-GT" w:eastAsia="es-GT"/>
        </w:rPr>
      </w:pPr>
    </w:p>
    <w:p w14:paraId="3B1BF171" w14:textId="77777777" w:rsidR="003C334F" w:rsidRDefault="003C334F" w:rsidP="00162D0C">
      <w:pPr>
        <w:rPr>
          <w:noProof/>
          <w:lang w:val="es-GT" w:eastAsia="es-GT"/>
        </w:rPr>
      </w:pPr>
    </w:p>
    <w:p w14:paraId="775FB119" w14:textId="77777777" w:rsidR="003C334F" w:rsidRDefault="003C334F" w:rsidP="00162D0C">
      <w:pPr>
        <w:rPr>
          <w:noProof/>
          <w:lang w:val="es-GT" w:eastAsia="es-GT"/>
        </w:rPr>
      </w:pPr>
    </w:p>
    <w:p w14:paraId="178AC011" w14:textId="265FF76C" w:rsidR="00162D0C" w:rsidRPr="006C11C0" w:rsidRDefault="00162D0C" w:rsidP="00162D0C">
      <w:pPr>
        <w:rPr>
          <w:noProof/>
          <w:lang w:val="es-GT" w:eastAsia="es-GT"/>
        </w:rPr>
      </w:pPr>
    </w:p>
    <w:p w14:paraId="40F71156" w14:textId="4AA39FCF" w:rsidR="00162D0C" w:rsidRPr="006C11C0" w:rsidRDefault="00F352AD" w:rsidP="00162D0C">
      <w:pPr>
        <w:rPr>
          <w:noProof/>
          <w:lang w:val="es-GT" w:eastAsia="es-GT"/>
        </w:rPr>
      </w:pPr>
      <w:r w:rsidRPr="006C11C0">
        <w:rPr>
          <w:noProof/>
        </w:rPr>
        <w:drawing>
          <wp:anchor distT="0" distB="0" distL="114300" distR="114300" simplePos="0" relativeHeight="252049408" behindDoc="0" locked="0" layoutInCell="1" allowOverlap="1" wp14:anchorId="19544251" wp14:editId="48189BF3">
            <wp:simplePos x="0" y="0"/>
            <wp:positionH relativeFrom="column">
              <wp:posOffset>414714</wp:posOffset>
            </wp:positionH>
            <wp:positionV relativeFrom="paragraph">
              <wp:posOffset>104568</wp:posOffset>
            </wp:positionV>
            <wp:extent cx="3730837" cy="2656855"/>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730837" cy="265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0DCD1" w14:textId="77777777" w:rsidR="00162D0C" w:rsidRPr="006C11C0" w:rsidRDefault="00162D0C" w:rsidP="00162D0C">
      <w:pPr>
        <w:rPr>
          <w:noProof/>
          <w:lang w:val="es-GT" w:eastAsia="es-GT"/>
        </w:rPr>
      </w:pPr>
    </w:p>
    <w:p w14:paraId="5C043031" w14:textId="77777777" w:rsidR="00162D0C" w:rsidRPr="006C11C0" w:rsidRDefault="00162D0C" w:rsidP="00162D0C">
      <w:pPr>
        <w:rPr>
          <w:noProof/>
          <w:lang w:val="es-GT" w:eastAsia="es-GT"/>
        </w:rPr>
      </w:pPr>
    </w:p>
    <w:p w14:paraId="27B9A1B7" w14:textId="04CF35D3" w:rsidR="00162D0C" w:rsidRDefault="00162D0C" w:rsidP="00162D0C">
      <w:pPr>
        <w:rPr>
          <w:noProof/>
          <w:lang w:val="es-GT" w:eastAsia="es-GT"/>
        </w:rPr>
      </w:pPr>
    </w:p>
    <w:p w14:paraId="1C509B5F" w14:textId="77777777" w:rsidR="00235BA4" w:rsidRPr="006C11C0" w:rsidRDefault="00235BA4" w:rsidP="00162D0C">
      <w:pPr>
        <w:rPr>
          <w:noProof/>
          <w:lang w:val="es-GT" w:eastAsia="es-GT"/>
        </w:rPr>
      </w:pPr>
    </w:p>
    <w:p w14:paraId="177DC220" w14:textId="77777777" w:rsidR="00162D0C" w:rsidRPr="006C11C0" w:rsidRDefault="00162D0C" w:rsidP="00162D0C">
      <w:pPr>
        <w:rPr>
          <w:noProof/>
          <w:lang w:val="es-GT" w:eastAsia="es-GT"/>
        </w:rPr>
      </w:pPr>
    </w:p>
    <w:p w14:paraId="4E8CF488" w14:textId="77777777" w:rsidR="00162D0C" w:rsidRPr="006C11C0" w:rsidRDefault="00162D0C" w:rsidP="00162D0C">
      <w:pPr>
        <w:rPr>
          <w:noProof/>
          <w:lang w:val="es-GT" w:eastAsia="es-GT"/>
        </w:rPr>
      </w:pPr>
    </w:p>
    <w:p w14:paraId="108DD402" w14:textId="77777777" w:rsidR="00162D0C" w:rsidRPr="006C11C0" w:rsidRDefault="00162D0C" w:rsidP="00162D0C">
      <w:pPr>
        <w:rPr>
          <w:noProof/>
          <w:lang w:val="es-GT" w:eastAsia="es-GT"/>
        </w:rPr>
      </w:pPr>
    </w:p>
    <w:bookmarkEnd w:id="36"/>
    <w:p w14:paraId="75992ACE" w14:textId="77777777" w:rsidR="003741CF" w:rsidRPr="00141651" w:rsidRDefault="003741CF" w:rsidP="003741CF">
      <w:pPr>
        <w:pStyle w:val="Heading4"/>
        <w:rPr>
          <w:rFonts w:ascii="Verdana" w:hAnsi="Verdana"/>
          <w:b/>
          <w:color w:val="003856" w:themeColor="accent1" w:themeShade="80"/>
          <w:sz w:val="28"/>
          <w:szCs w:val="28"/>
        </w:rPr>
      </w:pPr>
      <w:proofErr w:type="spellStart"/>
      <w:r w:rsidRPr="00141651">
        <w:rPr>
          <w:rFonts w:ascii="Verdana" w:hAnsi="Verdana"/>
          <w:b/>
          <w:color w:val="003856" w:themeColor="accent1" w:themeShade="80"/>
          <w:sz w:val="28"/>
          <w:szCs w:val="28"/>
        </w:rPr>
        <w:lastRenderedPageBreak/>
        <w:t>Prueba</w:t>
      </w:r>
      <w:proofErr w:type="spellEnd"/>
      <w:r w:rsidRPr="00141651">
        <w:rPr>
          <w:rFonts w:ascii="Verdana" w:hAnsi="Verdana"/>
          <w:b/>
          <w:color w:val="003856" w:themeColor="accent1" w:themeShade="80"/>
          <w:sz w:val="28"/>
          <w:szCs w:val="28"/>
        </w:rPr>
        <w:t xml:space="preserve"> PCA</w:t>
      </w:r>
    </w:p>
    <w:p w14:paraId="100C095D" w14:textId="77777777" w:rsidR="003741CF" w:rsidRPr="00653ADB" w:rsidRDefault="003741CF" w:rsidP="003D720E">
      <w:pPr>
        <w:pStyle w:val="Heading5"/>
        <w:numPr>
          <w:ilvl w:val="0"/>
          <w:numId w:val="19"/>
        </w:numPr>
        <w:spacing w:line="259" w:lineRule="auto"/>
        <w:rPr>
          <w:rFonts w:ascii="Verdana" w:hAnsi="Verdana"/>
          <w:color w:val="ED7D31"/>
          <w:sz w:val="22"/>
          <w:szCs w:val="20"/>
          <w:lang w:val="es-GT"/>
        </w:rPr>
      </w:pPr>
      <w:r w:rsidRPr="006C11C0">
        <w:rPr>
          <w:rFonts w:ascii="Verdana" w:eastAsia="Times New Roman" w:hAnsi="Verdana"/>
          <w:noProof/>
          <w:lang w:val="es-GT" w:eastAsia="es-GT"/>
        </w:rPr>
        <w:t>Envío de prueba a Candidatos</w:t>
      </w:r>
    </w:p>
    <w:p w14:paraId="38CFF73F"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portal PCA     https://timshr.com</w:t>
      </w:r>
    </w:p>
    <w:p w14:paraId="1D4D0A26" w14:textId="77777777" w:rsidR="003741CF" w:rsidRDefault="003741CF" w:rsidP="003741CF">
      <w:pPr>
        <w:jc w:val="both"/>
        <w:rPr>
          <w:noProof/>
          <w:lang w:val="es-GT" w:eastAsia="es-GT"/>
        </w:rPr>
      </w:pPr>
      <w:r w:rsidRPr="006C11C0">
        <w:rPr>
          <w:noProof/>
          <w:lang w:val="es-GT" w:eastAsia="es-GT"/>
        </w:rPr>
        <w:drawing>
          <wp:anchor distT="0" distB="0" distL="114300" distR="114300" simplePos="0" relativeHeight="252103680" behindDoc="0" locked="0" layoutInCell="1" allowOverlap="1" wp14:anchorId="2E39F4C1" wp14:editId="006F5161">
            <wp:simplePos x="0" y="0"/>
            <wp:positionH relativeFrom="margin">
              <wp:posOffset>1175657</wp:posOffset>
            </wp:positionH>
            <wp:positionV relativeFrom="paragraph">
              <wp:posOffset>71516</wp:posOffset>
            </wp:positionV>
            <wp:extent cx="3580130" cy="3111335"/>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3774" cy="311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B1A9D" w14:textId="77777777" w:rsidR="003741CF" w:rsidRDefault="003741CF" w:rsidP="003741CF">
      <w:pPr>
        <w:jc w:val="both"/>
        <w:rPr>
          <w:noProof/>
          <w:lang w:val="es-GT" w:eastAsia="es-GT"/>
        </w:rPr>
      </w:pPr>
    </w:p>
    <w:p w14:paraId="0688C577" w14:textId="77777777" w:rsidR="003741CF" w:rsidRDefault="003741CF" w:rsidP="003741CF">
      <w:pPr>
        <w:jc w:val="both"/>
        <w:rPr>
          <w:noProof/>
          <w:lang w:val="es-GT" w:eastAsia="es-GT"/>
        </w:rPr>
      </w:pPr>
    </w:p>
    <w:p w14:paraId="480C2432" w14:textId="77777777" w:rsidR="003741CF" w:rsidRDefault="003741CF" w:rsidP="003741CF">
      <w:pPr>
        <w:jc w:val="both"/>
        <w:rPr>
          <w:noProof/>
          <w:lang w:val="es-GT" w:eastAsia="es-GT"/>
        </w:rPr>
      </w:pPr>
    </w:p>
    <w:p w14:paraId="14D57453" w14:textId="77777777" w:rsidR="003741CF" w:rsidRDefault="003741CF" w:rsidP="003741CF">
      <w:pPr>
        <w:jc w:val="both"/>
        <w:rPr>
          <w:noProof/>
          <w:lang w:val="es-GT" w:eastAsia="es-GT"/>
        </w:rPr>
      </w:pPr>
    </w:p>
    <w:p w14:paraId="5BDC45AE" w14:textId="77777777" w:rsidR="003741CF" w:rsidRDefault="003741CF" w:rsidP="003741CF">
      <w:pPr>
        <w:jc w:val="both"/>
        <w:rPr>
          <w:noProof/>
          <w:lang w:val="es-GT" w:eastAsia="es-GT"/>
        </w:rPr>
      </w:pPr>
    </w:p>
    <w:p w14:paraId="2C6A0086" w14:textId="77777777" w:rsidR="003741CF" w:rsidRDefault="003741CF" w:rsidP="003741CF">
      <w:pPr>
        <w:jc w:val="both"/>
        <w:rPr>
          <w:noProof/>
          <w:lang w:val="es-GT" w:eastAsia="es-GT"/>
        </w:rPr>
      </w:pPr>
    </w:p>
    <w:p w14:paraId="79A2E620" w14:textId="77777777" w:rsidR="003741CF" w:rsidRDefault="003741CF" w:rsidP="003741CF">
      <w:pPr>
        <w:jc w:val="both"/>
        <w:rPr>
          <w:noProof/>
          <w:lang w:val="es-GT" w:eastAsia="es-GT"/>
        </w:rPr>
      </w:pPr>
    </w:p>
    <w:p w14:paraId="79634478" w14:textId="77777777" w:rsidR="003741CF" w:rsidRDefault="003741CF" w:rsidP="003741CF">
      <w:pPr>
        <w:jc w:val="both"/>
        <w:rPr>
          <w:noProof/>
          <w:lang w:val="es-GT" w:eastAsia="es-GT"/>
        </w:rPr>
      </w:pPr>
    </w:p>
    <w:p w14:paraId="7046B0B1" w14:textId="77777777" w:rsidR="003741CF" w:rsidRDefault="003741CF" w:rsidP="003741CF">
      <w:pPr>
        <w:jc w:val="both"/>
        <w:rPr>
          <w:noProof/>
          <w:lang w:val="es-GT" w:eastAsia="es-GT"/>
        </w:rPr>
      </w:pPr>
    </w:p>
    <w:p w14:paraId="62F5754D" w14:textId="77777777" w:rsidR="003741CF" w:rsidRDefault="003741CF" w:rsidP="003741CF">
      <w:pPr>
        <w:jc w:val="both"/>
        <w:rPr>
          <w:noProof/>
          <w:lang w:val="es-GT" w:eastAsia="es-GT"/>
        </w:rPr>
      </w:pPr>
    </w:p>
    <w:p w14:paraId="7DA206AD" w14:textId="77777777" w:rsidR="003741CF" w:rsidRDefault="003741CF" w:rsidP="003741CF">
      <w:pPr>
        <w:jc w:val="both"/>
        <w:rPr>
          <w:noProof/>
          <w:lang w:val="es-GT" w:eastAsia="es-GT"/>
        </w:rPr>
      </w:pPr>
    </w:p>
    <w:p w14:paraId="4BE716C7" w14:textId="77777777" w:rsidR="003741CF" w:rsidRPr="00F10C39" w:rsidRDefault="003741CF" w:rsidP="003741CF">
      <w:pPr>
        <w:jc w:val="both"/>
        <w:rPr>
          <w:b w:val="0"/>
          <w:noProof/>
          <w:lang w:val="es-GT" w:eastAsia="es-GT"/>
        </w:rPr>
      </w:pPr>
    </w:p>
    <w:p w14:paraId="7B61BAEA" w14:textId="77777777" w:rsidR="003741CF" w:rsidRPr="00F10C39" w:rsidRDefault="003741CF" w:rsidP="003D720E">
      <w:pPr>
        <w:pStyle w:val="ListParagraph"/>
        <w:numPr>
          <w:ilvl w:val="1"/>
          <w:numId w:val="19"/>
        </w:numPr>
        <w:spacing w:after="160" w:line="259" w:lineRule="auto"/>
        <w:jc w:val="both"/>
        <w:rPr>
          <w:b w:val="0"/>
          <w:noProof/>
          <w:lang w:val="es-GT" w:eastAsia="es-GT"/>
        </w:rPr>
      </w:pPr>
      <w:r w:rsidRPr="00F10C39">
        <w:rPr>
          <w:b w:val="0"/>
          <w:noProof/>
          <w:lang w:val="es-GT" w:eastAsia="es-GT"/>
        </w:rPr>
        <w:t>Ingresar a módulo Personas</w:t>
      </w:r>
    </w:p>
    <w:p w14:paraId="6F4C8F0D" w14:textId="77777777" w:rsidR="003741CF" w:rsidRDefault="003741CF" w:rsidP="003741CF">
      <w:pPr>
        <w:jc w:val="both"/>
        <w:rPr>
          <w:noProof/>
          <w:lang w:val="es-GT" w:eastAsia="es-GT"/>
        </w:rPr>
      </w:pPr>
      <w:r>
        <w:rPr>
          <w:noProof/>
          <w:lang w:val="es-GT" w:eastAsia="es-GT"/>
        </w:rPr>
        <w:drawing>
          <wp:anchor distT="0" distB="0" distL="114300" distR="114300" simplePos="0" relativeHeight="252104704" behindDoc="0" locked="0" layoutInCell="1" allowOverlap="1" wp14:anchorId="4991B1BB" wp14:editId="755C3550">
            <wp:simplePos x="0" y="0"/>
            <wp:positionH relativeFrom="column">
              <wp:posOffset>1203990</wp:posOffset>
            </wp:positionH>
            <wp:positionV relativeFrom="paragraph">
              <wp:posOffset>47610</wp:posOffset>
            </wp:positionV>
            <wp:extent cx="3688494" cy="3721396"/>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1513" cy="37244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8E33A" w14:textId="77777777" w:rsidR="003741CF" w:rsidRDefault="003741CF" w:rsidP="003741CF">
      <w:pPr>
        <w:jc w:val="both"/>
        <w:rPr>
          <w:noProof/>
          <w:lang w:val="es-GT" w:eastAsia="es-GT"/>
        </w:rPr>
      </w:pPr>
    </w:p>
    <w:p w14:paraId="40D20B80" w14:textId="77777777" w:rsidR="003741CF" w:rsidRDefault="003741CF" w:rsidP="003741CF">
      <w:pPr>
        <w:jc w:val="both"/>
        <w:rPr>
          <w:noProof/>
          <w:lang w:val="es-GT" w:eastAsia="es-GT"/>
        </w:rPr>
      </w:pPr>
    </w:p>
    <w:p w14:paraId="551008C3" w14:textId="77777777" w:rsidR="003741CF" w:rsidRDefault="003741CF" w:rsidP="003741CF">
      <w:pPr>
        <w:jc w:val="both"/>
        <w:rPr>
          <w:noProof/>
          <w:lang w:val="es-GT" w:eastAsia="es-GT"/>
        </w:rPr>
      </w:pPr>
    </w:p>
    <w:p w14:paraId="632D03D1" w14:textId="77777777" w:rsidR="003741CF" w:rsidRDefault="003741CF" w:rsidP="003741CF">
      <w:pPr>
        <w:jc w:val="both"/>
        <w:rPr>
          <w:noProof/>
          <w:lang w:val="es-GT" w:eastAsia="es-GT"/>
        </w:rPr>
      </w:pPr>
    </w:p>
    <w:p w14:paraId="50F8671B" w14:textId="77777777" w:rsidR="003741CF" w:rsidRDefault="003741CF" w:rsidP="003741CF">
      <w:pPr>
        <w:jc w:val="both"/>
        <w:rPr>
          <w:noProof/>
          <w:lang w:val="es-GT" w:eastAsia="es-GT"/>
        </w:rPr>
      </w:pPr>
    </w:p>
    <w:p w14:paraId="64984C26" w14:textId="77777777" w:rsidR="003741CF" w:rsidRDefault="003741CF" w:rsidP="003741CF">
      <w:pPr>
        <w:jc w:val="both"/>
        <w:rPr>
          <w:noProof/>
          <w:lang w:val="es-GT" w:eastAsia="es-GT"/>
        </w:rPr>
      </w:pPr>
    </w:p>
    <w:p w14:paraId="41AE49BC" w14:textId="77777777" w:rsidR="003741CF" w:rsidRDefault="003741CF" w:rsidP="003741CF">
      <w:pPr>
        <w:jc w:val="both"/>
        <w:rPr>
          <w:noProof/>
          <w:lang w:val="es-GT" w:eastAsia="es-GT"/>
        </w:rPr>
      </w:pPr>
    </w:p>
    <w:p w14:paraId="564F9BC5" w14:textId="77777777" w:rsidR="003741CF" w:rsidRDefault="003741CF" w:rsidP="003741CF">
      <w:pPr>
        <w:jc w:val="both"/>
        <w:rPr>
          <w:noProof/>
          <w:lang w:val="es-GT" w:eastAsia="es-GT"/>
        </w:rPr>
      </w:pPr>
    </w:p>
    <w:p w14:paraId="4717B2AD" w14:textId="77777777" w:rsidR="003741CF" w:rsidRDefault="003741CF" w:rsidP="003741CF">
      <w:pPr>
        <w:jc w:val="both"/>
        <w:rPr>
          <w:noProof/>
          <w:lang w:val="es-GT" w:eastAsia="es-GT"/>
        </w:rPr>
      </w:pPr>
    </w:p>
    <w:p w14:paraId="732E7614" w14:textId="77777777" w:rsidR="003741CF" w:rsidRDefault="003741CF" w:rsidP="003741CF">
      <w:pPr>
        <w:jc w:val="both"/>
        <w:rPr>
          <w:noProof/>
          <w:lang w:val="es-GT" w:eastAsia="es-GT"/>
        </w:rPr>
      </w:pPr>
    </w:p>
    <w:p w14:paraId="5874D84C" w14:textId="77777777" w:rsidR="003741CF" w:rsidRDefault="003741CF" w:rsidP="003741CF">
      <w:pPr>
        <w:jc w:val="both"/>
        <w:rPr>
          <w:noProof/>
          <w:lang w:val="es-GT" w:eastAsia="es-GT"/>
        </w:rPr>
      </w:pPr>
    </w:p>
    <w:p w14:paraId="159ABF58" w14:textId="77777777" w:rsidR="003741CF" w:rsidRPr="0030011F" w:rsidRDefault="003741CF" w:rsidP="003741CF">
      <w:pPr>
        <w:jc w:val="both"/>
        <w:rPr>
          <w:noProof/>
          <w:lang w:val="es-GT" w:eastAsia="es-GT"/>
        </w:rPr>
      </w:pPr>
    </w:p>
    <w:p w14:paraId="6CAB3D60" w14:textId="0EE273F9"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lastRenderedPageBreak/>
        <w:t>Click a Agregar Nueva Persona</w:t>
      </w:r>
    </w:p>
    <w:p w14:paraId="005E84BD" w14:textId="2087E310" w:rsidR="003741CF" w:rsidRDefault="00A25A4F" w:rsidP="003741CF">
      <w:pPr>
        <w:jc w:val="both"/>
        <w:rPr>
          <w:noProof/>
          <w:lang w:val="es-GT" w:eastAsia="es-GT"/>
        </w:rPr>
      </w:pPr>
      <w:r w:rsidRPr="00235BA4">
        <w:rPr>
          <w:b w:val="0"/>
          <w:noProof/>
          <w:lang w:val="es-GT" w:eastAsia="es-GT"/>
        </w:rPr>
        <w:drawing>
          <wp:anchor distT="0" distB="0" distL="114300" distR="114300" simplePos="0" relativeHeight="252105728" behindDoc="0" locked="0" layoutInCell="1" allowOverlap="1" wp14:anchorId="6D763652" wp14:editId="181E9ADB">
            <wp:simplePos x="0" y="0"/>
            <wp:positionH relativeFrom="margin">
              <wp:align>center</wp:align>
            </wp:positionH>
            <wp:positionV relativeFrom="paragraph">
              <wp:posOffset>197561</wp:posOffset>
            </wp:positionV>
            <wp:extent cx="4429496" cy="2905628"/>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496" cy="2905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6F9B0" w14:textId="77777777" w:rsidR="003741CF" w:rsidRDefault="003741CF" w:rsidP="003741CF">
      <w:pPr>
        <w:jc w:val="both"/>
        <w:rPr>
          <w:noProof/>
          <w:lang w:val="es-GT" w:eastAsia="es-GT"/>
        </w:rPr>
      </w:pPr>
    </w:p>
    <w:p w14:paraId="1D75A32B" w14:textId="77777777" w:rsidR="003741CF" w:rsidRDefault="003741CF" w:rsidP="003741CF">
      <w:pPr>
        <w:jc w:val="both"/>
        <w:rPr>
          <w:noProof/>
          <w:lang w:val="es-GT" w:eastAsia="es-GT"/>
        </w:rPr>
      </w:pPr>
    </w:p>
    <w:p w14:paraId="45015C66" w14:textId="77777777" w:rsidR="003741CF" w:rsidRDefault="003741CF" w:rsidP="003741CF">
      <w:pPr>
        <w:jc w:val="both"/>
        <w:rPr>
          <w:noProof/>
          <w:lang w:val="es-GT" w:eastAsia="es-GT"/>
        </w:rPr>
      </w:pPr>
    </w:p>
    <w:p w14:paraId="60427C3C" w14:textId="77777777" w:rsidR="003741CF" w:rsidRDefault="003741CF" w:rsidP="003741CF">
      <w:pPr>
        <w:jc w:val="both"/>
        <w:rPr>
          <w:noProof/>
          <w:lang w:val="es-GT" w:eastAsia="es-GT"/>
        </w:rPr>
      </w:pPr>
    </w:p>
    <w:p w14:paraId="71A4F910" w14:textId="77777777" w:rsidR="003741CF" w:rsidRDefault="003741CF" w:rsidP="003741CF">
      <w:pPr>
        <w:jc w:val="both"/>
        <w:rPr>
          <w:noProof/>
          <w:lang w:val="es-GT" w:eastAsia="es-GT"/>
        </w:rPr>
      </w:pPr>
    </w:p>
    <w:p w14:paraId="60F3D0E6" w14:textId="77777777" w:rsidR="003741CF" w:rsidRDefault="003741CF" w:rsidP="003741CF">
      <w:pPr>
        <w:jc w:val="both"/>
        <w:rPr>
          <w:noProof/>
          <w:lang w:val="es-GT" w:eastAsia="es-GT"/>
        </w:rPr>
      </w:pPr>
    </w:p>
    <w:p w14:paraId="04A1EB97" w14:textId="77777777" w:rsidR="003741CF" w:rsidRDefault="003741CF" w:rsidP="003741CF">
      <w:pPr>
        <w:jc w:val="both"/>
        <w:rPr>
          <w:noProof/>
          <w:lang w:val="es-GT" w:eastAsia="es-GT"/>
        </w:rPr>
      </w:pPr>
    </w:p>
    <w:p w14:paraId="52D79FC6" w14:textId="44814B3C" w:rsidR="003741CF" w:rsidRDefault="003741CF" w:rsidP="003741CF">
      <w:pPr>
        <w:jc w:val="both"/>
        <w:rPr>
          <w:noProof/>
          <w:lang w:val="es-GT" w:eastAsia="es-GT"/>
        </w:rPr>
      </w:pPr>
    </w:p>
    <w:p w14:paraId="2F300434" w14:textId="601E1CB3" w:rsidR="00846A7B" w:rsidRDefault="00846A7B" w:rsidP="003741CF">
      <w:pPr>
        <w:jc w:val="both"/>
        <w:rPr>
          <w:noProof/>
          <w:lang w:val="es-GT" w:eastAsia="es-GT"/>
        </w:rPr>
      </w:pPr>
    </w:p>
    <w:p w14:paraId="7E3FE8BF" w14:textId="77777777" w:rsidR="00846A7B" w:rsidRDefault="00846A7B" w:rsidP="003741CF">
      <w:pPr>
        <w:jc w:val="both"/>
        <w:rPr>
          <w:noProof/>
          <w:lang w:val="es-GT" w:eastAsia="es-GT"/>
        </w:rPr>
      </w:pPr>
    </w:p>
    <w:p w14:paraId="3519574E" w14:textId="77777777" w:rsidR="003741CF" w:rsidRDefault="003741CF" w:rsidP="003741CF">
      <w:pPr>
        <w:jc w:val="both"/>
        <w:rPr>
          <w:noProof/>
          <w:lang w:val="es-GT" w:eastAsia="es-GT"/>
        </w:rPr>
      </w:pPr>
    </w:p>
    <w:p w14:paraId="28372627" w14:textId="77777777" w:rsidR="003741CF" w:rsidRDefault="003741CF" w:rsidP="003741CF">
      <w:pPr>
        <w:jc w:val="both"/>
        <w:rPr>
          <w:noProof/>
          <w:lang w:val="es-GT" w:eastAsia="es-GT"/>
        </w:rPr>
      </w:pPr>
    </w:p>
    <w:p w14:paraId="66BF5F56" w14:textId="77777777" w:rsidR="003741CF" w:rsidRPr="00771E85" w:rsidRDefault="003741CF" w:rsidP="003741CF">
      <w:pPr>
        <w:jc w:val="both"/>
        <w:rPr>
          <w:noProof/>
          <w:lang w:val="es-GT" w:eastAsia="es-GT"/>
        </w:rPr>
      </w:pPr>
    </w:p>
    <w:p w14:paraId="56B956C9"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el Nombre del candidato + Inicial de nombre de reclutador (remitente de correo de solicitud, en ejemplo Dulce.</w:t>
      </w:r>
    </w:p>
    <w:p w14:paraId="1F43301E" w14:textId="77777777" w:rsidR="003741CF" w:rsidRDefault="003741CF" w:rsidP="003741CF">
      <w:pPr>
        <w:jc w:val="both"/>
        <w:rPr>
          <w:noProof/>
          <w:lang w:val="es-GT" w:eastAsia="es-GT"/>
        </w:rPr>
      </w:pPr>
      <w:r>
        <w:rPr>
          <w:noProof/>
        </w:rPr>
        <w:drawing>
          <wp:anchor distT="0" distB="0" distL="114300" distR="114300" simplePos="0" relativeHeight="252106752" behindDoc="0" locked="0" layoutInCell="1" allowOverlap="1" wp14:anchorId="333AABCD" wp14:editId="6CDDA745">
            <wp:simplePos x="0" y="0"/>
            <wp:positionH relativeFrom="margin">
              <wp:align>center</wp:align>
            </wp:positionH>
            <wp:positionV relativeFrom="paragraph">
              <wp:posOffset>61743</wp:posOffset>
            </wp:positionV>
            <wp:extent cx="5943600" cy="28663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p>
    <w:p w14:paraId="6F99B33B" w14:textId="77777777" w:rsidR="003741CF" w:rsidRDefault="003741CF" w:rsidP="003741CF">
      <w:pPr>
        <w:jc w:val="both"/>
        <w:rPr>
          <w:noProof/>
          <w:lang w:val="es-GT" w:eastAsia="es-GT"/>
        </w:rPr>
      </w:pPr>
    </w:p>
    <w:p w14:paraId="767DD172" w14:textId="77777777" w:rsidR="003741CF" w:rsidRDefault="003741CF" w:rsidP="003741CF">
      <w:pPr>
        <w:jc w:val="both"/>
        <w:rPr>
          <w:noProof/>
          <w:lang w:val="es-GT" w:eastAsia="es-GT"/>
        </w:rPr>
      </w:pPr>
    </w:p>
    <w:p w14:paraId="53D8FBB9" w14:textId="77777777" w:rsidR="003741CF" w:rsidRDefault="003741CF" w:rsidP="003741CF">
      <w:pPr>
        <w:jc w:val="both"/>
        <w:rPr>
          <w:noProof/>
          <w:lang w:val="es-GT" w:eastAsia="es-GT"/>
        </w:rPr>
      </w:pPr>
    </w:p>
    <w:p w14:paraId="463DC50B" w14:textId="77777777" w:rsidR="003741CF" w:rsidRDefault="003741CF" w:rsidP="003741CF">
      <w:pPr>
        <w:jc w:val="both"/>
        <w:rPr>
          <w:noProof/>
          <w:lang w:val="es-GT" w:eastAsia="es-GT"/>
        </w:rPr>
      </w:pPr>
    </w:p>
    <w:p w14:paraId="4ABD12DC" w14:textId="77777777" w:rsidR="003741CF" w:rsidRDefault="003741CF" w:rsidP="003741CF">
      <w:pPr>
        <w:jc w:val="both"/>
        <w:rPr>
          <w:noProof/>
          <w:lang w:val="es-GT" w:eastAsia="es-GT"/>
        </w:rPr>
      </w:pPr>
    </w:p>
    <w:p w14:paraId="52894FEC" w14:textId="77777777" w:rsidR="003741CF" w:rsidRDefault="003741CF" w:rsidP="003741CF">
      <w:pPr>
        <w:jc w:val="both"/>
        <w:rPr>
          <w:noProof/>
          <w:lang w:val="es-GT" w:eastAsia="es-GT"/>
        </w:rPr>
      </w:pPr>
    </w:p>
    <w:p w14:paraId="78CBEDF1" w14:textId="77777777" w:rsidR="003741CF" w:rsidRDefault="003741CF" w:rsidP="003741CF">
      <w:pPr>
        <w:jc w:val="both"/>
        <w:rPr>
          <w:noProof/>
          <w:lang w:val="es-GT" w:eastAsia="es-GT"/>
        </w:rPr>
      </w:pPr>
    </w:p>
    <w:p w14:paraId="42743541" w14:textId="77777777" w:rsidR="003741CF" w:rsidRDefault="003741CF" w:rsidP="003741CF">
      <w:pPr>
        <w:jc w:val="both"/>
        <w:rPr>
          <w:noProof/>
          <w:lang w:val="es-GT" w:eastAsia="es-GT"/>
        </w:rPr>
      </w:pPr>
    </w:p>
    <w:p w14:paraId="7F2BDE71" w14:textId="77777777" w:rsidR="003741CF" w:rsidRDefault="003741CF" w:rsidP="003741CF">
      <w:pPr>
        <w:jc w:val="both"/>
        <w:rPr>
          <w:noProof/>
          <w:lang w:val="es-GT" w:eastAsia="es-GT"/>
        </w:rPr>
      </w:pPr>
    </w:p>
    <w:p w14:paraId="5101A177" w14:textId="77777777" w:rsidR="003741CF" w:rsidRDefault="003741CF" w:rsidP="003741CF">
      <w:pPr>
        <w:jc w:val="both"/>
        <w:rPr>
          <w:noProof/>
          <w:lang w:val="es-GT" w:eastAsia="es-GT"/>
        </w:rPr>
      </w:pPr>
    </w:p>
    <w:p w14:paraId="469C3B5B" w14:textId="77777777" w:rsidR="003741CF" w:rsidRDefault="003741CF" w:rsidP="003741CF">
      <w:pPr>
        <w:jc w:val="both"/>
        <w:rPr>
          <w:noProof/>
          <w:lang w:val="es-GT" w:eastAsia="es-GT"/>
        </w:rPr>
      </w:pPr>
    </w:p>
    <w:p w14:paraId="729DE5D3" w14:textId="77777777" w:rsidR="003741CF" w:rsidRDefault="003741CF" w:rsidP="003741CF">
      <w:pPr>
        <w:jc w:val="both"/>
        <w:rPr>
          <w:noProof/>
          <w:lang w:val="es-GT" w:eastAsia="es-GT"/>
        </w:rPr>
      </w:pPr>
    </w:p>
    <w:p w14:paraId="2E86D2B4" w14:textId="77777777" w:rsidR="003741CF" w:rsidRDefault="003741CF" w:rsidP="003741CF">
      <w:pPr>
        <w:jc w:val="both"/>
        <w:rPr>
          <w:noProof/>
          <w:lang w:val="es-GT" w:eastAsia="es-GT"/>
        </w:rPr>
      </w:pPr>
    </w:p>
    <w:p w14:paraId="054E1165" w14:textId="77777777" w:rsidR="003741CF" w:rsidRPr="00034671" w:rsidRDefault="003741CF" w:rsidP="003741CF">
      <w:pPr>
        <w:jc w:val="both"/>
        <w:rPr>
          <w:noProof/>
          <w:lang w:val="es-GT" w:eastAsia="es-GT"/>
        </w:rPr>
      </w:pPr>
    </w:p>
    <w:p w14:paraId="1EFE068B" w14:textId="77777777" w:rsidR="003741CF" w:rsidRDefault="003741CF" w:rsidP="003741CF">
      <w:pPr>
        <w:jc w:val="both"/>
        <w:rPr>
          <w:noProof/>
          <w:lang w:val="es-GT" w:eastAsia="es-GT"/>
        </w:rPr>
      </w:pPr>
    </w:p>
    <w:p w14:paraId="124DB47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Ingresar apellidos</w:t>
      </w:r>
    </w:p>
    <w:p w14:paraId="4A1165B7" w14:textId="77777777" w:rsidR="003741CF" w:rsidRDefault="003741CF" w:rsidP="003741CF">
      <w:pPr>
        <w:jc w:val="both"/>
        <w:rPr>
          <w:noProof/>
          <w:lang w:val="es-GT" w:eastAsia="es-GT"/>
        </w:rPr>
      </w:pPr>
    </w:p>
    <w:p w14:paraId="1877FC91" w14:textId="655557BB" w:rsidR="003741CF" w:rsidRDefault="003741CF" w:rsidP="003741CF">
      <w:pPr>
        <w:jc w:val="both"/>
        <w:rPr>
          <w:noProof/>
          <w:lang w:val="es-GT" w:eastAsia="es-GT"/>
        </w:rPr>
      </w:pPr>
      <w:r>
        <w:rPr>
          <w:noProof/>
          <w:lang w:val="es-GT" w:eastAsia="es-GT"/>
        </w:rPr>
        <w:drawing>
          <wp:inline distT="0" distB="0" distL="0" distR="0" wp14:anchorId="0E66ED11" wp14:editId="1DA16757">
            <wp:extent cx="5937885" cy="1650365"/>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4E210D68" w14:textId="16138F9B" w:rsidR="003741CF" w:rsidRDefault="003741CF" w:rsidP="003741CF">
      <w:pPr>
        <w:jc w:val="both"/>
        <w:rPr>
          <w:noProof/>
          <w:lang w:val="es-GT" w:eastAsia="es-GT"/>
        </w:rPr>
      </w:pPr>
    </w:p>
    <w:p w14:paraId="0778EBA7" w14:textId="44F51DF0" w:rsidR="00846A7B" w:rsidRDefault="00846A7B" w:rsidP="003741CF">
      <w:pPr>
        <w:jc w:val="both"/>
        <w:rPr>
          <w:noProof/>
          <w:lang w:val="es-GT" w:eastAsia="es-GT"/>
        </w:rPr>
      </w:pPr>
    </w:p>
    <w:p w14:paraId="0A8A69D7" w14:textId="77777777" w:rsidR="00846A7B" w:rsidRPr="002C2B3D" w:rsidRDefault="00846A7B" w:rsidP="003741CF">
      <w:pPr>
        <w:jc w:val="both"/>
        <w:rPr>
          <w:noProof/>
          <w:lang w:val="es-GT" w:eastAsia="es-GT"/>
        </w:rPr>
      </w:pPr>
    </w:p>
    <w:p w14:paraId="650C3A9A"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Seleccionar Género, ingresar dirección de correo del candidato y presionar Guardar</w:t>
      </w:r>
    </w:p>
    <w:p w14:paraId="21310E66" w14:textId="77777777" w:rsidR="003741CF" w:rsidRDefault="003741CF" w:rsidP="003741CF">
      <w:pPr>
        <w:jc w:val="both"/>
        <w:rPr>
          <w:noProof/>
          <w:lang w:val="es-GT" w:eastAsia="es-GT"/>
        </w:rPr>
      </w:pPr>
      <w:r>
        <w:rPr>
          <w:noProof/>
          <w:lang w:val="es-GT" w:eastAsia="es-GT"/>
        </w:rPr>
        <w:drawing>
          <wp:inline distT="0" distB="0" distL="0" distR="0" wp14:anchorId="540636FE" wp14:editId="0D788591">
            <wp:extent cx="5937885" cy="24822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72021A78" w14:textId="77777777" w:rsidR="003741CF" w:rsidRDefault="003741CF" w:rsidP="003741CF">
      <w:pPr>
        <w:jc w:val="both"/>
        <w:rPr>
          <w:noProof/>
          <w:lang w:val="es-GT" w:eastAsia="es-GT"/>
        </w:rPr>
      </w:pPr>
    </w:p>
    <w:p w14:paraId="55BE6F5E" w14:textId="77777777" w:rsidR="003741CF" w:rsidRDefault="003741CF" w:rsidP="003741CF">
      <w:pPr>
        <w:jc w:val="both"/>
        <w:rPr>
          <w:noProof/>
          <w:lang w:val="es-GT" w:eastAsia="es-GT"/>
        </w:rPr>
      </w:pPr>
    </w:p>
    <w:p w14:paraId="1D1354D8" w14:textId="77777777" w:rsidR="003741CF" w:rsidRDefault="003741CF" w:rsidP="003741CF">
      <w:pPr>
        <w:jc w:val="both"/>
        <w:rPr>
          <w:noProof/>
          <w:lang w:val="es-GT" w:eastAsia="es-GT"/>
        </w:rPr>
      </w:pPr>
    </w:p>
    <w:p w14:paraId="09AAB0FF" w14:textId="77777777" w:rsidR="003741CF" w:rsidRDefault="003741CF" w:rsidP="003741CF">
      <w:pPr>
        <w:jc w:val="both"/>
        <w:rPr>
          <w:noProof/>
          <w:lang w:val="es-GT" w:eastAsia="es-GT"/>
        </w:rPr>
      </w:pPr>
    </w:p>
    <w:p w14:paraId="7454E7E5" w14:textId="77777777" w:rsidR="003741CF" w:rsidRDefault="003741CF" w:rsidP="003741CF">
      <w:pPr>
        <w:jc w:val="both"/>
        <w:rPr>
          <w:noProof/>
          <w:lang w:val="es-GT" w:eastAsia="es-GT"/>
        </w:rPr>
      </w:pPr>
    </w:p>
    <w:p w14:paraId="60BA52AC" w14:textId="77777777" w:rsidR="003741CF" w:rsidRPr="00FF00DA" w:rsidRDefault="003741CF" w:rsidP="003741CF">
      <w:pPr>
        <w:jc w:val="both"/>
        <w:rPr>
          <w:noProof/>
          <w:lang w:val="es-GT" w:eastAsia="es-GT"/>
        </w:rPr>
      </w:pPr>
    </w:p>
    <w:p w14:paraId="67028B4A" w14:textId="42345F8C"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t>Click a Aceptar en</w:t>
      </w:r>
      <w:r w:rsidR="00FD6790">
        <w:rPr>
          <w:b w:val="0"/>
          <w:noProof/>
          <w:lang w:val="es-GT" w:eastAsia="es-GT"/>
        </w:rPr>
        <w:t xml:space="preserve"> mensaje</w:t>
      </w:r>
      <w:r w:rsidRPr="00235BA4">
        <w:rPr>
          <w:b w:val="0"/>
          <w:noProof/>
          <w:lang w:val="es-GT" w:eastAsia="es-GT"/>
        </w:rPr>
        <w:t xml:space="preserve"> emergente</w:t>
      </w:r>
    </w:p>
    <w:p w14:paraId="67A68AEB" w14:textId="77777777" w:rsidR="003741CF" w:rsidRDefault="003741CF" w:rsidP="003741CF">
      <w:pPr>
        <w:jc w:val="both"/>
        <w:rPr>
          <w:noProof/>
          <w:lang w:val="es-GT" w:eastAsia="es-GT"/>
        </w:rPr>
      </w:pPr>
      <w:r>
        <w:rPr>
          <w:noProof/>
          <w:lang w:val="es-GT" w:eastAsia="es-GT"/>
        </w:rPr>
        <w:drawing>
          <wp:anchor distT="0" distB="0" distL="114300" distR="114300" simplePos="0" relativeHeight="252107776" behindDoc="0" locked="0" layoutInCell="1" allowOverlap="1" wp14:anchorId="63A8D69A" wp14:editId="5F3DC45C">
            <wp:simplePos x="0" y="0"/>
            <wp:positionH relativeFrom="margin">
              <wp:align>left</wp:align>
            </wp:positionH>
            <wp:positionV relativeFrom="paragraph">
              <wp:posOffset>12296</wp:posOffset>
            </wp:positionV>
            <wp:extent cx="4928260" cy="210185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826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4EEE" w14:textId="77777777" w:rsidR="003741CF" w:rsidRDefault="003741CF" w:rsidP="003741CF">
      <w:pPr>
        <w:jc w:val="both"/>
        <w:rPr>
          <w:noProof/>
          <w:lang w:val="es-GT" w:eastAsia="es-GT"/>
        </w:rPr>
      </w:pPr>
    </w:p>
    <w:p w14:paraId="6DDD0070" w14:textId="77777777" w:rsidR="003741CF" w:rsidRDefault="003741CF" w:rsidP="003741CF">
      <w:pPr>
        <w:jc w:val="both"/>
        <w:rPr>
          <w:noProof/>
          <w:lang w:val="es-GT" w:eastAsia="es-GT"/>
        </w:rPr>
      </w:pPr>
    </w:p>
    <w:p w14:paraId="5266ABD1" w14:textId="77777777" w:rsidR="003741CF" w:rsidRDefault="003741CF" w:rsidP="003741CF">
      <w:pPr>
        <w:jc w:val="both"/>
        <w:rPr>
          <w:noProof/>
          <w:lang w:val="es-GT" w:eastAsia="es-GT"/>
        </w:rPr>
      </w:pPr>
    </w:p>
    <w:p w14:paraId="47DA56C1" w14:textId="77777777" w:rsidR="003741CF" w:rsidRDefault="003741CF" w:rsidP="003741CF">
      <w:pPr>
        <w:jc w:val="both"/>
        <w:rPr>
          <w:noProof/>
          <w:lang w:val="es-GT" w:eastAsia="es-GT"/>
        </w:rPr>
      </w:pPr>
    </w:p>
    <w:p w14:paraId="1E3EFE2F" w14:textId="77777777" w:rsidR="003741CF" w:rsidRDefault="003741CF" w:rsidP="003741CF">
      <w:pPr>
        <w:jc w:val="both"/>
        <w:rPr>
          <w:noProof/>
          <w:lang w:val="es-GT" w:eastAsia="es-GT"/>
        </w:rPr>
      </w:pPr>
    </w:p>
    <w:p w14:paraId="71AA2345" w14:textId="77777777" w:rsidR="003741CF" w:rsidRDefault="003741CF" w:rsidP="003741CF">
      <w:pPr>
        <w:jc w:val="both"/>
        <w:rPr>
          <w:noProof/>
          <w:lang w:val="es-GT" w:eastAsia="es-GT"/>
        </w:rPr>
      </w:pPr>
    </w:p>
    <w:p w14:paraId="2717F1DF" w14:textId="77777777" w:rsidR="003741CF" w:rsidRDefault="003741CF" w:rsidP="003741CF">
      <w:pPr>
        <w:jc w:val="both"/>
        <w:rPr>
          <w:noProof/>
          <w:lang w:val="es-GT" w:eastAsia="es-GT"/>
        </w:rPr>
      </w:pPr>
    </w:p>
    <w:p w14:paraId="5CA6CFC0" w14:textId="77777777" w:rsidR="003741CF" w:rsidRDefault="003741CF" w:rsidP="003741CF">
      <w:pPr>
        <w:jc w:val="both"/>
        <w:rPr>
          <w:noProof/>
          <w:lang w:val="es-GT" w:eastAsia="es-GT"/>
        </w:rPr>
      </w:pPr>
    </w:p>
    <w:p w14:paraId="067CED7E" w14:textId="77777777" w:rsidR="003741CF" w:rsidRPr="00235BA4" w:rsidRDefault="003741CF" w:rsidP="003D720E">
      <w:pPr>
        <w:pStyle w:val="ListParagraph"/>
        <w:numPr>
          <w:ilvl w:val="1"/>
          <w:numId w:val="19"/>
        </w:numPr>
        <w:spacing w:after="160" w:line="259" w:lineRule="auto"/>
        <w:jc w:val="both"/>
        <w:rPr>
          <w:b w:val="0"/>
          <w:noProof/>
          <w:lang w:val="es-GT" w:eastAsia="es-GT"/>
        </w:rPr>
      </w:pPr>
      <w:r w:rsidRPr="00235BA4">
        <w:rPr>
          <w:b w:val="0"/>
          <w:noProof/>
          <w:lang w:val="es-GT" w:eastAsia="es-GT"/>
        </w:rPr>
        <w:drawing>
          <wp:anchor distT="0" distB="0" distL="114300" distR="114300" simplePos="0" relativeHeight="252108800" behindDoc="0" locked="0" layoutInCell="1" allowOverlap="1" wp14:anchorId="5FA2E545" wp14:editId="07427ED5">
            <wp:simplePos x="0" y="0"/>
            <wp:positionH relativeFrom="margin">
              <wp:align>left</wp:align>
            </wp:positionH>
            <wp:positionV relativeFrom="paragraph">
              <wp:posOffset>287531</wp:posOffset>
            </wp:positionV>
            <wp:extent cx="5248275" cy="2280063"/>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638" cy="2281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Click a texto Agregar nueva evaluación</w:t>
      </w:r>
    </w:p>
    <w:p w14:paraId="01AFAE1A" w14:textId="77777777" w:rsidR="003741CF" w:rsidRDefault="003741CF" w:rsidP="003741CF">
      <w:pPr>
        <w:jc w:val="both"/>
        <w:rPr>
          <w:noProof/>
          <w:lang w:val="es-GT" w:eastAsia="es-GT"/>
        </w:rPr>
      </w:pPr>
    </w:p>
    <w:p w14:paraId="4BB6DF2E" w14:textId="77777777" w:rsidR="003741CF" w:rsidRDefault="003741CF" w:rsidP="003741CF">
      <w:pPr>
        <w:jc w:val="both"/>
        <w:rPr>
          <w:noProof/>
          <w:lang w:val="es-GT" w:eastAsia="es-GT"/>
        </w:rPr>
      </w:pPr>
    </w:p>
    <w:p w14:paraId="419CC958" w14:textId="77777777" w:rsidR="003741CF" w:rsidRDefault="003741CF" w:rsidP="003741CF">
      <w:pPr>
        <w:jc w:val="both"/>
        <w:rPr>
          <w:noProof/>
          <w:lang w:val="es-GT" w:eastAsia="es-GT"/>
        </w:rPr>
      </w:pPr>
    </w:p>
    <w:p w14:paraId="36E51973" w14:textId="77777777" w:rsidR="003741CF" w:rsidRDefault="003741CF" w:rsidP="003741CF">
      <w:pPr>
        <w:jc w:val="both"/>
        <w:rPr>
          <w:noProof/>
          <w:lang w:val="es-GT" w:eastAsia="es-GT"/>
        </w:rPr>
      </w:pPr>
    </w:p>
    <w:p w14:paraId="0E0E1A83" w14:textId="77777777" w:rsidR="003741CF" w:rsidRDefault="003741CF" w:rsidP="003741CF">
      <w:pPr>
        <w:jc w:val="both"/>
        <w:rPr>
          <w:noProof/>
          <w:lang w:val="es-GT" w:eastAsia="es-GT"/>
        </w:rPr>
      </w:pPr>
    </w:p>
    <w:p w14:paraId="4E1BBCE0" w14:textId="77777777" w:rsidR="003741CF" w:rsidRDefault="003741CF" w:rsidP="003741CF">
      <w:pPr>
        <w:jc w:val="both"/>
        <w:rPr>
          <w:noProof/>
          <w:lang w:val="es-GT" w:eastAsia="es-GT"/>
        </w:rPr>
      </w:pPr>
    </w:p>
    <w:p w14:paraId="1929BA70" w14:textId="77777777" w:rsidR="003741CF" w:rsidRDefault="003741CF" w:rsidP="003741CF">
      <w:pPr>
        <w:jc w:val="both"/>
        <w:rPr>
          <w:noProof/>
          <w:lang w:val="es-GT" w:eastAsia="es-GT"/>
        </w:rPr>
      </w:pPr>
    </w:p>
    <w:p w14:paraId="70E22517" w14:textId="77777777" w:rsidR="003741CF" w:rsidRDefault="003741CF" w:rsidP="003741CF">
      <w:pPr>
        <w:jc w:val="both"/>
        <w:rPr>
          <w:noProof/>
          <w:lang w:val="es-GT" w:eastAsia="es-GT"/>
        </w:rPr>
      </w:pPr>
    </w:p>
    <w:p w14:paraId="2EB5CB5B" w14:textId="77777777" w:rsidR="003741CF" w:rsidRDefault="003741CF" w:rsidP="003741CF">
      <w:pPr>
        <w:jc w:val="both"/>
        <w:rPr>
          <w:noProof/>
          <w:lang w:val="es-GT" w:eastAsia="es-GT"/>
        </w:rPr>
      </w:pPr>
    </w:p>
    <w:p w14:paraId="0F474066"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PCA y click en Aceptar</w:t>
      </w:r>
    </w:p>
    <w:p w14:paraId="3B7E3078" w14:textId="77777777" w:rsidR="003741CF" w:rsidRDefault="003741CF" w:rsidP="003741CF">
      <w:pPr>
        <w:jc w:val="both"/>
        <w:rPr>
          <w:noProof/>
          <w:lang w:val="es-GT" w:eastAsia="es-GT"/>
        </w:rPr>
      </w:pPr>
      <w:r>
        <w:rPr>
          <w:noProof/>
          <w:lang w:val="es-GT" w:eastAsia="es-GT"/>
        </w:rPr>
        <w:drawing>
          <wp:anchor distT="0" distB="0" distL="114300" distR="114300" simplePos="0" relativeHeight="252109824" behindDoc="0" locked="0" layoutInCell="1" allowOverlap="1" wp14:anchorId="1D086109" wp14:editId="657F5DD3">
            <wp:simplePos x="0" y="0"/>
            <wp:positionH relativeFrom="margin">
              <wp:align>left</wp:align>
            </wp:positionH>
            <wp:positionV relativeFrom="paragraph">
              <wp:posOffset>289106</wp:posOffset>
            </wp:positionV>
            <wp:extent cx="4975225" cy="141316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4655" cy="14158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633E6" w14:textId="77777777" w:rsidR="003741CF" w:rsidRDefault="003741CF" w:rsidP="003741CF">
      <w:pPr>
        <w:jc w:val="both"/>
        <w:rPr>
          <w:noProof/>
          <w:lang w:val="es-GT" w:eastAsia="es-GT"/>
        </w:rPr>
      </w:pPr>
    </w:p>
    <w:p w14:paraId="35D1E342" w14:textId="77777777" w:rsidR="003741CF" w:rsidRDefault="003741CF" w:rsidP="003741CF">
      <w:pPr>
        <w:jc w:val="both"/>
        <w:rPr>
          <w:noProof/>
          <w:lang w:val="es-GT" w:eastAsia="es-GT"/>
        </w:rPr>
      </w:pPr>
    </w:p>
    <w:p w14:paraId="5008399C" w14:textId="77777777" w:rsidR="003741CF" w:rsidRDefault="003741CF" w:rsidP="003741CF">
      <w:pPr>
        <w:jc w:val="both"/>
        <w:rPr>
          <w:noProof/>
          <w:lang w:val="es-GT" w:eastAsia="es-GT"/>
        </w:rPr>
      </w:pPr>
    </w:p>
    <w:p w14:paraId="6696FF52" w14:textId="77777777" w:rsidR="003741CF" w:rsidRDefault="003741CF" w:rsidP="003741CF">
      <w:pPr>
        <w:jc w:val="both"/>
        <w:rPr>
          <w:noProof/>
          <w:lang w:val="es-GT" w:eastAsia="es-GT"/>
        </w:rPr>
      </w:pPr>
    </w:p>
    <w:p w14:paraId="49CDCAF9" w14:textId="77777777" w:rsidR="003741CF" w:rsidRDefault="003741CF" w:rsidP="003741CF">
      <w:pPr>
        <w:jc w:val="both"/>
        <w:rPr>
          <w:noProof/>
          <w:lang w:val="es-GT" w:eastAsia="es-GT"/>
        </w:rPr>
      </w:pPr>
    </w:p>
    <w:p w14:paraId="76F098A8" w14:textId="77777777" w:rsidR="003741CF" w:rsidRDefault="003741CF" w:rsidP="003741CF">
      <w:pPr>
        <w:jc w:val="both"/>
        <w:rPr>
          <w:noProof/>
          <w:lang w:val="es-GT" w:eastAsia="es-GT"/>
        </w:rPr>
      </w:pPr>
    </w:p>
    <w:p w14:paraId="071D5BF2" w14:textId="77777777" w:rsidR="003741CF" w:rsidRDefault="003741CF" w:rsidP="003741CF">
      <w:pPr>
        <w:jc w:val="both"/>
        <w:rPr>
          <w:noProof/>
          <w:lang w:val="es-GT" w:eastAsia="es-GT"/>
        </w:rPr>
      </w:pPr>
    </w:p>
    <w:p w14:paraId="0C5D1095" w14:textId="77777777" w:rsidR="003741CF" w:rsidRPr="000E36B7" w:rsidRDefault="003741CF" w:rsidP="003741CF">
      <w:pPr>
        <w:jc w:val="both"/>
        <w:rPr>
          <w:noProof/>
          <w:lang w:val="es-GT" w:eastAsia="es-GT"/>
        </w:rPr>
      </w:pPr>
      <w:r>
        <w:rPr>
          <w:noProof/>
          <w:lang w:val="es-GT" w:eastAsia="es-GT"/>
        </w:rPr>
        <w:lastRenderedPageBreak/>
        <w:tab/>
      </w:r>
    </w:p>
    <w:p w14:paraId="6951EA69"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069AA686" w14:textId="77777777" w:rsidR="003741CF" w:rsidRDefault="003741CF" w:rsidP="003741CF">
      <w:pPr>
        <w:jc w:val="both"/>
        <w:rPr>
          <w:noProof/>
          <w:lang w:val="es-GT" w:eastAsia="es-GT"/>
        </w:rPr>
      </w:pPr>
      <w:r>
        <w:rPr>
          <w:noProof/>
          <w:lang w:val="es-GT" w:eastAsia="es-GT"/>
        </w:rPr>
        <w:drawing>
          <wp:inline distT="0" distB="0" distL="0" distR="0" wp14:anchorId="623F5366" wp14:editId="326F518A">
            <wp:extent cx="3693160" cy="3990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3160" cy="3990340"/>
                    </a:xfrm>
                    <a:prstGeom prst="rect">
                      <a:avLst/>
                    </a:prstGeom>
                    <a:noFill/>
                    <a:ln>
                      <a:noFill/>
                    </a:ln>
                  </pic:spPr>
                </pic:pic>
              </a:graphicData>
            </a:graphic>
          </wp:inline>
        </w:drawing>
      </w:r>
    </w:p>
    <w:p w14:paraId="75F31720" w14:textId="77777777" w:rsidR="003741CF" w:rsidRPr="003439F3" w:rsidRDefault="003741CF" w:rsidP="003741CF">
      <w:pPr>
        <w:jc w:val="both"/>
        <w:rPr>
          <w:b w:val="0"/>
          <w:noProof/>
          <w:lang w:val="es-GT" w:eastAsia="es-GT"/>
        </w:rPr>
      </w:pPr>
    </w:p>
    <w:p w14:paraId="09CB2C87" w14:textId="6AC696A2"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Click a</w:t>
      </w:r>
      <w:r w:rsidR="006D6494">
        <w:rPr>
          <w:b w:val="0"/>
          <w:noProof/>
          <w:lang w:val="es-GT" w:eastAsia="es-GT"/>
        </w:rPr>
        <w:t xml:space="preserve"> botón</w:t>
      </w:r>
      <w:r w:rsidRPr="003439F3">
        <w:rPr>
          <w:b w:val="0"/>
          <w:noProof/>
          <w:lang w:val="es-GT" w:eastAsia="es-GT"/>
        </w:rPr>
        <w:t xml:space="preserve"> Aceptar</w:t>
      </w:r>
    </w:p>
    <w:p w14:paraId="5277DAEF" w14:textId="77777777" w:rsidR="003741CF" w:rsidRDefault="003741CF" w:rsidP="003741CF">
      <w:pPr>
        <w:jc w:val="both"/>
        <w:rPr>
          <w:noProof/>
          <w:lang w:val="es-GT" w:eastAsia="es-GT"/>
        </w:rPr>
      </w:pPr>
      <w:r>
        <w:rPr>
          <w:noProof/>
        </w:rPr>
        <w:drawing>
          <wp:inline distT="0" distB="0" distL="0" distR="0" wp14:anchorId="7397DAAB" wp14:editId="23ACD386">
            <wp:extent cx="3886200" cy="2524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inline>
        </w:drawing>
      </w:r>
    </w:p>
    <w:p w14:paraId="5B16DCE3" w14:textId="77777777" w:rsidR="003741CF" w:rsidRDefault="003741CF" w:rsidP="003741CF">
      <w:pPr>
        <w:jc w:val="both"/>
        <w:rPr>
          <w:noProof/>
          <w:lang w:val="es-GT" w:eastAsia="es-GT"/>
        </w:rPr>
      </w:pPr>
    </w:p>
    <w:p w14:paraId="1724D70B" w14:textId="77777777" w:rsidR="003741CF" w:rsidRDefault="003741CF" w:rsidP="003741CF">
      <w:pPr>
        <w:jc w:val="both"/>
        <w:rPr>
          <w:noProof/>
          <w:lang w:val="es-GT" w:eastAsia="es-GT"/>
        </w:rPr>
      </w:pPr>
    </w:p>
    <w:p w14:paraId="7B5A8E05" w14:textId="77777777" w:rsidR="003741CF" w:rsidRDefault="003741CF" w:rsidP="003741CF">
      <w:pPr>
        <w:jc w:val="both"/>
        <w:rPr>
          <w:noProof/>
          <w:lang w:val="es-GT" w:eastAsia="es-GT"/>
        </w:rPr>
      </w:pPr>
      <w:r>
        <w:rPr>
          <w:noProof/>
          <w:lang w:val="es-GT" w:eastAsia="es-GT"/>
        </w:rPr>
        <w:drawing>
          <wp:anchor distT="0" distB="0" distL="114300" distR="114300" simplePos="0" relativeHeight="252110848" behindDoc="0" locked="0" layoutInCell="1" allowOverlap="1" wp14:anchorId="383B89D5" wp14:editId="5F237529">
            <wp:simplePos x="0" y="0"/>
            <wp:positionH relativeFrom="margin">
              <wp:posOffset>3877132</wp:posOffset>
            </wp:positionH>
            <wp:positionV relativeFrom="paragraph">
              <wp:posOffset>-191549</wp:posOffset>
            </wp:positionV>
            <wp:extent cx="2348450" cy="29807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74B87" w14:textId="77777777" w:rsidR="003741CF" w:rsidRDefault="003741CF" w:rsidP="003741CF">
      <w:pPr>
        <w:jc w:val="both"/>
        <w:rPr>
          <w:noProof/>
          <w:lang w:val="es-GT" w:eastAsia="es-GT"/>
        </w:rPr>
      </w:pPr>
    </w:p>
    <w:p w14:paraId="1EE961AC" w14:textId="25CF389B"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Click a </w:t>
      </w:r>
      <w:r w:rsidR="006D6494">
        <w:rPr>
          <w:b w:val="0"/>
          <w:noProof/>
          <w:lang w:val="es-GT" w:eastAsia="es-GT"/>
        </w:rPr>
        <w:t xml:space="preserve">texto </w:t>
      </w:r>
      <w:r w:rsidRPr="003439F3">
        <w:rPr>
          <w:b w:val="0"/>
          <w:noProof/>
          <w:lang w:val="es-GT" w:eastAsia="es-GT"/>
        </w:rPr>
        <w:t>Aceptar</w:t>
      </w:r>
    </w:p>
    <w:p w14:paraId="7A54BEF9" w14:textId="77777777" w:rsidR="003741CF" w:rsidRDefault="003741CF" w:rsidP="003741CF">
      <w:pPr>
        <w:jc w:val="both"/>
        <w:rPr>
          <w:noProof/>
          <w:lang w:val="es-GT" w:eastAsia="es-GT"/>
        </w:rPr>
      </w:pPr>
    </w:p>
    <w:p w14:paraId="202F5F34" w14:textId="77777777" w:rsidR="003741CF" w:rsidRDefault="003741CF" w:rsidP="003741CF">
      <w:pPr>
        <w:jc w:val="both"/>
        <w:rPr>
          <w:noProof/>
          <w:lang w:val="es-GT" w:eastAsia="es-GT"/>
        </w:rPr>
      </w:pPr>
    </w:p>
    <w:p w14:paraId="54641466" w14:textId="77777777" w:rsidR="003741CF" w:rsidRDefault="003741CF" w:rsidP="003741CF">
      <w:pPr>
        <w:jc w:val="both"/>
        <w:rPr>
          <w:noProof/>
          <w:lang w:val="es-GT" w:eastAsia="es-GT"/>
        </w:rPr>
      </w:pPr>
    </w:p>
    <w:p w14:paraId="1E6F63F9" w14:textId="77777777" w:rsidR="003741CF" w:rsidRDefault="003741CF" w:rsidP="003741CF">
      <w:pPr>
        <w:jc w:val="both"/>
        <w:rPr>
          <w:noProof/>
          <w:lang w:val="es-GT" w:eastAsia="es-GT"/>
        </w:rPr>
      </w:pPr>
    </w:p>
    <w:p w14:paraId="325B15E8" w14:textId="77777777" w:rsidR="003741CF" w:rsidRDefault="003741CF" w:rsidP="003741CF">
      <w:pPr>
        <w:jc w:val="both"/>
        <w:rPr>
          <w:noProof/>
          <w:lang w:val="es-GT" w:eastAsia="es-GT"/>
        </w:rPr>
      </w:pPr>
    </w:p>
    <w:p w14:paraId="6B6445F0" w14:textId="77777777" w:rsidR="003741CF" w:rsidRDefault="003741CF" w:rsidP="003741CF">
      <w:pPr>
        <w:jc w:val="both"/>
        <w:rPr>
          <w:noProof/>
          <w:lang w:val="es-GT" w:eastAsia="es-GT"/>
        </w:rPr>
      </w:pPr>
    </w:p>
    <w:p w14:paraId="00DBEE2B" w14:textId="77777777" w:rsidR="003741CF" w:rsidRDefault="003741CF" w:rsidP="003741CF">
      <w:pPr>
        <w:jc w:val="both"/>
        <w:rPr>
          <w:noProof/>
          <w:lang w:val="es-GT" w:eastAsia="es-GT"/>
        </w:rPr>
      </w:pPr>
    </w:p>
    <w:p w14:paraId="104CA358" w14:textId="77777777" w:rsidR="003741CF" w:rsidRDefault="003741CF" w:rsidP="003741CF">
      <w:pPr>
        <w:jc w:val="both"/>
        <w:rPr>
          <w:noProof/>
          <w:lang w:val="es-GT" w:eastAsia="es-GT"/>
        </w:rPr>
      </w:pPr>
    </w:p>
    <w:p w14:paraId="67231187" w14:textId="77777777" w:rsidR="003741CF" w:rsidRDefault="003741CF" w:rsidP="003D720E">
      <w:pPr>
        <w:pStyle w:val="Heading5"/>
        <w:numPr>
          <w:ilvl w:val="0"/>
          <w:numId w:val="19"/>
        </w:numPr>
        <w:spacing w:line="259" w:lineRule="auto"/>
        <w:rPr>
          <w:rFonts w:ascii="Verdana" w:eastAsia="Times New Roman" w:hAnsi="Verdana"/>
          <w:noProof/>
          <w:lang w:val="es-GT" w:eastAsia="es-GT"/>
        </w:rPr>
      </w:pPr>
      <w:r>
        <w:rPr>
          <w:rFonts w:ascii="Verdana" w:eastAsia="Times New Roman" w:hAnsi="Verdana"/>
          <w:noProof/>
          <w:lang w:val="es-GT" w:eastAsia="es-GT"/>
        </w:rPr>
        <w:t>Recepción de notificación PCA realizada</w:t>
      </w:r>
    </w:p>
    <w:p w14:paraId="476453FA" w14:textId="77777777" w:rsidR="003741CF" w:rsidRPr="00DD696E" w:rsidRDefault="003741CF" w:rsidP="003741CF">
      <w:pPr>
        <w:rPr>
          <w:lang w:val="es-GT" w:eastAsia="es-GT"/>
        </w:rPr>
      </w:pPr>
    </w:p>
    <w:p w14:paraId="6EF67D93"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Lectura de email recibido del remitente </w:t>
      </w:r>
      <w:hyperlink r:id="rId50" w:history="1">
        <w:r w:rsidRPr="003439F3">
          <w:rPr>
            <w:rStyle w:val="Hyperlink"/>
            <w:b w:val="0"/>
            <w:noProof/>
            <w:lang w:val="es-GT" w:eastAsia="es-GT"/>
          </w:rPr>
          <w:t>pca@timshr.com</w:t>
        </w:r>
      </w:hyperlink>
      <w:r w:rsidRPr="003439F3">
        <w:rPr>
          <w:b w:val="0"/>
          <w:noProof/>
          <w:lang w:val="es-GT" w:eastAsia="es-GT"/>
        </w:rPr>
        <w:t>, con asunto  PCA Completo</w:t>
      </w:r>
    </w:p>
    <w:p w14:paraId="013C75DB" w14:textId="77777777" w:rsidR="003741CF" w:rsidRDefault="003741CF" w:rsidP="003741CF">
      <w:pPr>
        <w:jc w:val="both"/>
        <w:rPr>
          <w:noProof/>
          <w:lang w:val="es-GT" w:eastAsia="es-GT"/>
        </w:rPr>
      </w:pPr>
      <w:r>
        <w:rPr>
          <w:noProof/>
        </w:rPr>
        <w:drawing>
          <wp:anchor distT="0" distB="0" distL="114300" distR="114300" simplePos="0" relativeHeight="252128256" behindDoc="0" locked="0" layoutInCell="1" allowOverlap="1" wp14:anchorId="6E529C5B" wp14:editId="72452F90">
            <wp:simplePos x="0" y="0"/>
            <wp:positionH relativeFrom="column">
              <wp:posOffset>602807</wp:posOffset>
            </wp:positionH>
            <wp:positionV relativeFrom="paragraph">
              <wp:posOffset>188655</wp:posOffset>
            </wp:positionV>
            <wp:extent cx="3038475" cy="704850"/>
            <wp:effectExtent l="0" t="0" r="952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p>
    <w:p w14:paraId="0781F302" w14:textId="77777777" w:rsidR="003741CF" w:rsidRDefault="003741CF" w:rsidP="003741CF">
      <w:pPr>
        <w:jc w:val="both"/>
        <w:rPr>
          <w:noProof/>
          <w:lang w:val="es-GT" w:eastAsia="es-GT"/>
        </w:rPr>
      </w:pPr>
    </w:p>
    <w:p w14:paraId="1F5439CB" w14:textId="77777777" w:rsidR="003741CF" w:rsidRDefault="003741CF" w:rsidP="003741CF">
      <w:pPr>
        <w:jc w:val="both"/>
        <w:rPr>
          <w:noProof/>
          <w:lang w:val="es-GT" w:eastAsia="es-GT"/>
        </w:rPr>
      </w:pPr>
    </w:p>
    <w:p w14:paraId="7D39EA36" w14:textId="77777777" w:rsidR="003741CF" w:rsidRPr="003439F3" w:rsidRDefault="003741CF" w:rsidP="003741CF">
      <w:pPr>
        <w:jc w:val="both"/>
        <w:rPr>
          <w:b w:val="0"/>
          <w:noProof/>
          <w:lang w:val="es-GT" w:eastAsia="es-GT"/>
        </w:rPr>
      </w:pPr>
    </w:p>
    <w:p w14:paraId="31DB0A6C" w14:textId="1BD321AF" w:rsidR="003741CF" w:rsidRPr="003439F3" w:rsidRDefault="002B5987" w:rsidP="003D720E">
      <w:pPr>
        <w:pStyle w:val="ListParagraph"/>
        <w:numPr>
          <w:ilvl w:val="1"/>
          <w:numId w:val="19"/>
        </w:numPr>
        <w:spacing w:after="160" w:line="259" w:lineRule="auto"/>
        <w:jc w:val="both"/>
        <w:rPr>
          <w:b w:val="0"/>
          <w:noProof/>
          <w:lang w:val="es-GT" w:eastAsia="es-GT"/>
        </w:rPr>
      </w:pPr>
      <w:r>
        <w:rPr>
          <w:noProof/>
          <w:lang w:val="es-GT" w:eastAsia="es-GT"/>
        </w:rPr>
        <w:drawing>
          <wp:anchor distT="0" distB="0" distL="114300" distR="114300" simplePos="0" relativeHeight="252131328" behindDoc="0" locked="0" layoutInCell="1" allowOverlap="1" wp14:anchorId="633EA5B7" wp14:editId="51647B46">
            <wp:simplePos x="0" y="0"/>
            <wp:positionH relativeFrom="column">
              <wp:posOffset>1040822</wp:posOffset>
            </wp:positionH>
            <wp:positionV relativeFrom="paragraph">
              <wp:posOffset>438870</wp:posOffset>
            </wp:positionV>
            <wp:extent cx="1770593" cy="2469129"/>
            <wp:effectExtent l="0" t="0" r="127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0593" cy="2469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3439F3">
        <w:rPr>
          <w:b w:val="0"/>
          <w:noProof/>
          <w:lang w:val="es-GT" w:eastAsia="es-GT"/>
        </w:rPr>
        <w:t>Copiar la dirección de correo del candidato, contenida en el cuerpo del correo.</w:t>
      </w:r>
    </w:p>
    <w:p w14:paraId="3B2BA993" w14:textId="0D26BFCA" w:rsidR="003741CF" w:rsidRDefault="003741CF" w:rsidP="003741CF">
      <w:pPr>
        <w:jc w:val="both"/>
        <w:rPr>
          <w:noProof/>
          <w:lang w:val="es-GT" w:eastAsia="es-GT"/>
        </w:rPr>
      </w:pPr>
    </w:p>
    <w:p w14:paraId="15154C2A" w14:textId="700CA61D" w:rsidR="003741CF" w:rsidRDefault="003741CF" w:rsidP="003741CF">
      <w:pPr>
        <w:jc w:val="both"/>
        <w:rPr>
          <w:noProof/>
          <w:lang w:val="es-GT" w:eastAsia="es-GT"/>
        </w:rPr>
      </w:pPr>
    </w:p>
    <w:p w14:paraId="6D179FFA" w14:textId="265B68E0" w:rsidR="003741CF" w:rsidRDefault="003741CF" w:rsidP="003741CF">
      <w:pPr>
        <w:jc w:val="both"/>
        <w:rPr>
          <w:noProof/>
          <w:lang w:val="es-GT" w:eastAsia="es-GT"/>
        </w:rPr>
      </w:pPr>
    </w:p>
    <w:p w14:paraId="3E6126EB" w14:textId="77777777" w:rsidR="003741CF" w:rsidRDefault="003741CF" w:rsidP="003741CF">
      <w:pPr>
        <w:jc w:val="both"/>
        <w:rPr>
          <w:noProof/>
          <w:lang w:val="es-GT" w:eastAsia="es-GT"/>
        </w:rPr>
      </w:pPr>
    </w:p>
    <w:p w14:paraId="301ECAD5" w14:textId="77777777" w:rsidR="003741CF" w:rsidRDefault="003741CF" w:rsidP="003741CF">
      <w:pPr>
        <w:jc w:val="both"/>
        <w:rPr>
          <w:noProof/>
          <w:lang w:val="es-GT" w:eastAsia="es-GT"/>
        </w:rPr>
      </w:pPr>
    </w:p>
    <w:p w14:paraId="28580F78" w14:textId="77777777" w:rsidR="003741CF" w:rsidRDefault="003741CF" w:rsidP="003741CF">
      <w:pPr>
        <w:jc w:val="both"/>
        <w:rPr>
          <w:noProof/>
          <w:lang w:val="es-GT" w:eastAsia="es-GT"/>
        </w:rPr>
      </w:pPr>
    </w:p>
    <w:p w14:paraId="55562A03" w14:textId="77777777" w:rsidR="003741CF" w:rsidRDefault="003741CF" w:rsidP="003741CF">
      <w:pPr>
        <w:jc w:val="both"/>
        <w:rPr>
          <w:noProof/>
          <w:lang w:val="es-GT" w:eastAsia="es-GT"/>
        </w:rPr>
      </w:pPr>
    </w:p>
    <w:p w14:paraId="65969080" w14:textId="77777777" w:rsidR="003741CF" w:rsidRDefault="003741CF" w:rsidP="003741CF">
      <w:pPr>
        <w:jc w:val="both"/>
        <w:rPr>
          <w:noProof/>
          <w:lang w:val="es-GT" w:eastAsia="es-GT"/>
        </w:rPr>
      </w:pPr>
    </w:p>
    <w:p w14:paraId="5C326F6A" w14:textId="77777777" w:rsidR="003741CF" w:rsidRDefault="003741CF" w:rsidP="003741CF">
      <w:pPr>
        <w:jc w:val="both"/>
        <w:rPr>
          <w:noProof/>
          <w:lang w:val="es-GT" w:eastAsia="es-GT"/>
        </w:rPr>
      </w:pPr>
    </w:p>
    <w:p w14:paraId="15E92B73" w14:textId="77777777" w:rsidR="003741CF" w:rsidRDefault="003741CF" w:rsidP="003741CF">
      <w:pPr>
        <w:jc w:val="both"/>
        <w:rPr>
          <w:noProof/>
          <w:lang w:val="es-GT" w:eastAsia="es-GT"/>
        </w:rPr>
      </w:pPr>
    </w:p>
    <w:p w14:paraId="53B26BC0" w14:textId="77777777" w:rsidR="003741CF" w:rsidRPr="006C11C0" w:rsidRDefault="003741CF" w:rsidP="003D720E">
      <w:pPr>
        <w:pStyle w:val="Heading5"/>
        <w:numPr>
          <w:ilvl w:val="0"/>
          <w:numId w:val="19"/>
        </w:numPr>
        <w:spacing w:line="259" w:lineRule="auto"/>
        <w:rPr>
          <w:rFonts w:ascii="Verdana" w:hAnsi="Verdana"/>
          <w:color w:val="ED7D31"/>
          <w:sz w:val="22"/>
          <w:szCs w:val="20"/>
          <w:lang w:val="es-GT"/>
        </w:rPr>
      </w:pPr>
      <w:r>
        <w:rPr>
          <w:rFonts w:ascii="Verdana" w:eastAsia="Times New Roman" w:hAnsi="Verdana"/>
          <w:noProof/>
          <w:lang w:val="es-GT" w:eastAsia="es-GT"/>
        </w:rPr>
        <w:t>Descarga de resultados</w:t>
      </w:r>
    </w:p>
    <w:p w14:paraId="7EDC8C5F" w14:textId="77777777" w:rsidR="003741CF" w:rsidRPr="00DD696E" w:rsidRDefault="003741CF" w:rsidP="003741CF">
      <w:pPr>
        <w:rPr>
          <w:lang w:val="es-GT" w:eastAsia="es-GT"/>
        </w:rPr>
      </w:pPr>
    </w:p>
    <w:p w14:paraId="6E0220BB" w14:textId="77777777" w:rsidR="003741CF" w:rsidRPr="003439F3" w:rsidRDefault="003741CF" w:rsidP="003D720E">
      <w:pPr>
        <w:pStyle w:val="ListParagraph"/>
        <w:numPr>
          <w:ilvl w:val="1"/>
          <w:numId w:val="19"/>
        </w:numPr>
        <w:spacing w:after="160" w:line="259" w:lineRule="auto"/>
        <w:jc w:val="both"/>
        <w:rPr>
          <w:b w:val="0"/>
          <w:noProof/>
          <w:lang w:val="es-GT" w:eastAsia="es-GT"/>
        </w:rPr>
      </w:pPr>
      <w:r w:rsidRPr="003439F3">
        <w:rPr>
          <w:b w:val="0"/>
          <w:noProof/>
          <w:lang w:val="es-GT" w:eastAsia="es-GT"/>
        </w:rPr>
        <w:t xml:space="preserve">Ingresar a Portal </w:t>
      </w:r>
      <w:hyperlink r:id="rId53" w:history="1">
        <w:r w:rsidRPr="003439F3">
          <w:rPr>
            <w:rStyle w:val="Hyperlink"/>
            <w:b w:val="0"/>
            <w:noProof/>
            <w:lang w:val="es-GT" w:eastAsia="es-GT"/>
          </w:rPr>
          <w:t>https://timshr.com/pca</w:t>
        </w:r>
      </w:hyperlink>
      <w:r w:rsidRPr="003439F3">
        <w:rPr>
          <w:b w:val="0"/>
          <w:noProof/>
          <w:lang w:val="es-GT" w:eastAsia="es-GT"/>
        </w:rPr>
        <w:t xml:space="preserve"> con usuario y contraseña</w:t>
      </w:r>
    </w:p>
    <w:p w14:paraId="62AE8876" w14:textId="77777777" w:rsidR="003741CF" w:rsidRDefault="003741CF" w:rsidP="003741CF">
      <w:pPr>
        <w:jc w:val="both"/>
        <w:rPr>
          <w:noProof/>
          <w:lang w:val="es-GT" w:eastAsia="es-GT"/>
        </w:rPr>
      </w:pPr>
      <w:r>
        <w:rPr>
          <w:noProof/>
        </w:rPr>
        <w:drawing>
          <wp:anchor distT="0" distB="0" distL="114300" distR="114300" simplePos="0" relativeHeight="252129280" behindDoc="0" locked="0" layoutInCell="1" allowOverlap="1" wp14:anchorId="3C977A02" wp14:editId="1A30865B">
            <wp:simplePos x="0" y="0"/>
            <wp:positionH relativeFrom="margin">
              <wp:posOffset>2054358</wp:posOffset>
            </wp:positionH>
            <wp:positionV relativeFrom="paragraph">
              <wp:posOffset>105897</wp:posOffset>
            </wp:positionV>
            <wp:extent cx="2445489" cy="29552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5489" cy="2955290"/>
                    </a:xfrm>
                    <a:prstGeom prst="rect">
                      <a:avLst/>
                    </a:prstGeom>
                  </pic:spPr>
                </pic:pic>
              </a:graphicData>
            </a:graphic>
            <wp14:sizeRelH relativeFrom="margin">
              <wp14:pctWidth>0</wp14:pctWidth>
            </wp14:sizeRelH>
            <wp14:sizeRelV relativeFrom="margin">
              <wp14:pctHeight>0</wp14:pctHeight>
            </wp14:sizeRelV>
          </wp:anchor>
        </w:drawing>
      </w:r>
    </w:p>
    <w:p w14:paraId="5CB611AC" w14:textId="77777777" w:rsidR="003741CF" w:rsidRDefault="003741CF" w:rsidP="003741CF">
      <w:pPr>
        <w:jc w:val="both"/>
        <w:rPr>
          <w:noProof/>
          <w:lang w:val="es-GT" w:eastAsia="es-GT"/>
        </w:rPr>
      </w:pPr>
    </w:p>
    <w:p w14:paraId="4FD0E886" w14:textId="77777777" w:rsidR="003741CF" w:rsidRDefault="003741CF" w:rsidP="003741CF">
      <w:pPr>
        <w:jc w:val="both"/>
        <w:rPr>
          <w:noProof/>
          <w:lang w:val="es-GT" w:eastAsia="es-GT"/>
        </w:rPr>
      </w:pPr>
    </w:p>
    <w:p w14:paraId="1C752BE2" w14:textId="77777777" w:rsidR="003741CF" w:rsidRDefault="003741CF" w:rsidP="003741CF">
      <w:pPr>
        <w:jc w:val="both"/>
        <w:rPr>
          <w:noProof/>
          <w:lang w:val="es-GT" w:eastAsia="es-GT"/>
        </w:rPr>
      </w:pPr>
    </w:p>
    <w:p w14:paraId="5621305A" w14:textId="77777777" w:rsidR="003741CF" w:rsidRDefault="003741CF" w:rsidP="003741CF">
      <w:pPr>
        <w:jc w:val="both"/>
        <w:rPr>
          <w:noProof/>
          <w:lang w:val="es-GT" w:eastAsia="es-GT"/>
        </w:rPr>
      </w:pPr>
    </w:p>
    <w:p w14:paraId="5248CFD3" w14:textId="77777777" w:rsidR="003741CF" w:rsidRDefault="003741CF" w:rsidP="003741CF">
      <w:pPr>
        <w:jc w:val="both"/>
        <w:rPr>
          <w:noProof/>
          <w:lang w:val="es-GT" w:eastAsia="es-GT"/>
        </w:rPr>
      </w:pPr>
    </w:p>
    <w:p w14:paraId="4E59B768" w14:textId="77777777" w:rsidR="003741CF" w:rsidRDefault="003741CF" w:rsidP="003741CF">
      <w:pPr>
        <w:jc w:val="both"/>
        <w:rPr>
          <w:noProof/>
          <w:lang w:val="es-GT" w:eastAsia="es-GT"/>
        </w:rPr>
      </w:pPr>
    </w:p>
    <w:p w14:paraId="62DDDDE1" w14:textId="77777777" w:rsidR="003741CF" w:rsidRDefault="003741CF" w:rsidP="003741CF">
      <w:pPr>
        <w:jc w:val="both"/>
        <w:rPr>
          <w:noProof/>
          <w:lang w:val="es-GT" w:eastAsia="es-GT"/>
        </w:rPr>
      </w:pPr>
    </w:p>
    <w:p w14:paraId="7495FD6B" w14:textId="77777777" w:rsidR="003741CF" w:rsidRDefault="003741CF" w:rsidP="003741CF">
      <w:pPr>
        <w:jc w:val="both"/>
        <w:rPr>
          <w:noProof/>
          <w:lang w:val="es-GT" w:eastAsia="es-GT"/>
        </w:rPr>
      </w:pPr>
    </w:p>
    <w:p w14:paraId="3927D54D" w14:textId="77777777" w:rsidR="003741CF" w:rsidRDefault="003741CF" w:rsidP="003741CF">
      <w:pPr>
        <w:jc w:val="both"/>
        <w:rPr>
          <w:noProof/>
          <w:lang w:val="es-GT" w:eastAsia="es-GT"/>
        </w:rPr>
      </w:pPr>
    </w:p>
    <w:p w14:paraId="482EC64F" w14:textId="77777777" w:rsidR="003741CF" w:rsidRDefault="003741CF" w:rsidP="003741CF">
      <w:pPr>
        <w:jc w:val="both"/>
        <w:rPr>
          <w:noProof/>
          <w:lang w:val="es-GT" w:eastAsia="es-GT"/>
        </w:rPr>
      </w:pPr>
    </w:p>
    <w:p w14:paraId="457AAEA6" w14:textId="77777777" w:rsidR="003741CF" w:rsidRDefault="003741CF" w:rsidP="003741CF">
      <w:pPr>
        <w:jc w:val="both"/>
        <w:rPr>
          <w:noProof/>
          <w:lang w:val="es-GT" w:eastAsia="es-GT"/>
        </w:rPr>
      </w:pPr>
    </w:p>
    <w:p w14:paraId="0E8AEA01" w14:textId="77777777" w:rsidR="003741CF" w:rsidRPr="00E0203D" w:rsidRDefault="003741CF" w:rsidP="003741CF">
      <w:pPr>
        <w:jc w:val="both"/>
        <w:rPr>
          <w:b w:val="0"/>
          <w:noProof/>
          <w:lang w:val="es-GT" w:eastAsia="es-GT"/>
        </w:rPr>
      </w:pPr>
    </w:p>
    <w:p w14:paraId="023FD7B9"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Ingresar a Personas</w:t>
      </w:r>
    </w:p>
    <w:p w14:paraId="66437FE3" w14:textId="77777777" w:rsidR="003741CF" w:rsidRDefault="003741CF" w:rsidP="003741CF">
      <w:pPr>
        <w:jc w:val="both"/>
        <w:rPr>
          <w:noProof/>
          <w:lang w:val="es-GT" w:eastAsia="es-GT"/>
        </w:rPr>
      </w:pPr>
      <w:r>
        <w:rPr>
          <w:noProof/>
          <w:lang w:val="es-GT" w:eastAsia="es-GT"/>
        </w:rPr>
        <w:drawing>
          <wp:anchor distT="0" distB="0" distL="114300" distR="114300" simplePos="0" relativeHeight="252130304" behindDoc="0" locked="0" layoutInCell="1" allowOverlap="1" wp14:anchorId="529F0C8D" wp14:editId="3AB15F9B">
            <wp:simplePos x="0" y="0"/>
            <wp:positionH relativeFrom="column">
              <wp:posOffset>1529044</wp:posOffset>
            </wp:positionH>
            <wp:positionV relativeFrom="paragraph">
              <wp:posOffset>59558</wp:posOffset>
            </wp:positionV>
            <wp:extent cx="3131690" cy="319994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E23B3" w14:textId="77777777" w:rsidR="003741CF" w:rsidRDefault="003741CF" w:rsidP="003741CF">
      <w:pPr>
        <w:jc w:val="both"/>
        <w:rPr>
          <w:noProof/>
          <w:lang w:val="es-GT" w:eastAsia="es-GT"/>
        </w:rPr>
      </w:pPr>
    </w:p>
    <w:p w14:paraId="55FC5AA6" w14:textId="77777777" w:rsidR="003741CF" w:rsidRDefault="003741CF" w:rsidP="003741CF">
      <w:pPr>
        <w:jc w:val="both"/>
        <w:rPr>
          <w:noProof/>
          <w:lang w:val="es-GT" w:eastAsia="es-GT"/>
        </w:rPr>
      </w:pPr>
    </w:p>
    <w:p w14:paraId="4D2E7D3A" w14:textId="77777777" w:rsidR="003741CF" w:rsidRDefault="003741CF" w:rsidP="003741CF">
      <w:pPr>
        <w:jc w:val="both"/>
        <w:rPr>
          <w:noProof/>
          <w:lang w:val="es-GT" w:eastAsia="es-GT"/>
        </w:rPr>
      </w:pPr>
    </w:p>
    <w:p w14:paraId="0B86FBA1" w14:textId="77777777" w:rsidR="003741CF" w:rsidRDefault="003741CF" w:rsidP="003741CF">
      <w:pPr>
        <w:jc w:val="both"/>
        <w:rPr>
          <w:noProof/>
          <w:lang w:val="es-GT" w:eastAsia="es-GT"/>
        </w:rPr>
      </w:pPr>
    </w:p>
    <w:p w14:paraId="547015FF" w14:textId="77777777" w:rsidR="003741CF" w:rsidRDefault="003741CF" w:rsidP="003741CF">
      <w:pPr>
        <w:jc w:val="both"/>
        <w:rPr>
          <w:noProof/>
          <w:lang w:val="es-GT" w:eastAsia="es-GT"/>
        </w:rPr>
      </w:pPr>
    </w:p>
    <w:p w14:paraId="6B08AE8D" w14:textId="77777777" w:rsidR="003741CF" w:rsidRDefault="003741CF" w:rsidP="003741CF">
      <w:pPr>
        <w:jc w:val="both"/>
        <w:rPr>
          <w:noProof/>
          <w:lang w:val="es-GT" w:eastAsia="es-GT"/>
        </w:rPr>
      </w:pPr>
    </w:p>
    <w:p w14:paraId="471D4C09" w14:textId="7045DFB9" w:rsidR="003741CF" w:rsidRDefault="003741CF" w:rsidP="003741CF">
      <w:pPr>
        <w:jc w:val="both"/>
        <w:rPr>
          <w:noProof/>
          <w:lang w:val="es-GT" w:eastAsia="es-GT"/>
        </w:rPr>
      </w:pPr>
    </w:p>
    <w:p w14:paraId="43A4BB36" w14:textId="77777777" w:rsidR="003741CF" w:rsidRDefault="003741CF" w:rsidP="003741CF">
      <w:pPr>
        <w:jc w:val="both"/>
        <w:rPr>
          <w:noProof/>
          <w:lang w:val="es-GT" w:eastAsia="es-GT"/>
        </w:rPr>
      </w:pPr>
    </w:p>
    <w:p w14:paraId="49FAD600" w14:textId="77777777" w:rsidR="003741CF" w:rsidRDefault="003741CF" w:rsidP="003741CF">
      <w:pPr>
        <w:jc w:val="both"/>
        <w:rPr>
          <w:noProof/>
          <w:lang w:val="es-GT" w:eastAsia="es-GT"/>
        </w:rPr>
      </w:pPr>
    </w:p>
    <w:p w14:paraId="36F0AAF2" w14:textId="77777777" w:rsidR="003741CF" w:rsidRDefault="003741CF" w:rsidP="003741CF">
      <w:pPr>
        <w:jc w:val="both"/>
        <w:rPr>
          <w:noProof/>
          <w:lang w:val="es-GT" w:eastAsia="es-GT"/>
        </w:rPr>
      </w:pPr>
    </w:p>
    <w:p w14:paraId="49DAE3CD" w14:textId="77777777" w:rsidR="003741CF" w:rsidRDefault="003741CF" w:rsidP="003741CF">
      <w:pPr>
        <w:jc w:val="both"/>
        <w:rPr>
          <w:noProof/>
          <w:lang w:val="es-GT" w:eastAsia="es-GT"/>
        </w:rPr>
      </w:pPr>
    </w:p>
    <w:p w14:paraId="6D61F9CD" w14:textId="77777777" w:rsidR="003741CF" w:rsidRDefault="003741CF" w:rsidP="003741CF">
      <w:pPr>
        <w:jc w:val="both"/>
        <w:rPr>
          <w:noProof/>
          <w:lang w:val="es-GT" w:eastAsia="es-GT"/>
        </w:rPr>
      </w:pPr>
    </w:p>
    <w:p w14:paraId="62B90E81"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Pegar el correo del candidato y click a Aceptar.</w:t>
      </w:r>
    </w:p>
    <w:p w14:paraId="706E4D64" w14:textId="77777777" w:rsidR="003741CF" w:rsidRDefault="003741CF" w:rsidP="003741CF">
      <w:pPr>
        <w:jc w:val="both"/>
        <w:rPr>
          <w:noProof/>
          <w:lang w:val="es-GT" w:eastAsia="es-GT"/>
        </w:rPr>
      </w:pPr>
      <w:r>
        <w:rPr>
          <w:noProof/>
          <w:lang w:val="es-GT" w:eastAsia="es-GT"/>
        </w:rPr>
        <w:drawing>
          <wp:anchor distT="0" distB="0" distL="114300" distR="114300" simplePos="0" relativeHeight="252132352" behindDoc="0" locked="0" layoutInCell="1" allowOverlap="1" wp14:anchorId="41AD83BE" wp14:editId="38A3DFF9">
            <wp:simplePos x="0" y="0"/>
            <wp:positionH relativeFrom="margin">
              <wp:posOffset>523506</wp:posOffset>
            </wp:positionH>
            <wp:positionV relativeFrom="paragraph">
              <wp:posOffset>46030</wp:posOffset>
            </wp:positionV>
            <wp:extent cx="4082902" cy="2493425"/>
            <wp:effectExtent l="0" t="0" r="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BF00F" w14:textId="77777777" w:rsidR="003741CF" w:rsidRDefault="003741CF" w:rsidP="003741CF">
      <w:pPr>
        <w:jc w:val="both"/>
        <w:rPr>
          <w:noProof/>
          <w:lang w:val="es-GT" w:eastAsia="es-GT"/>
        </w:rPr>
      </w:pPr>
    </w:p>
    <w:p w14:paraId="43555DAB" w14:textId="77777777" w:rsidR="003741CF" w:rsidRDefault="003741CF" w:rsidP="003741CF">
      <w:pPr>
        <w:jc w:val="both"/>
        <w:rPr>
          <w:noProof/>
          <w:lang w:val="es-GT" w:eastAsia="es-GT"/>
        </w:rPr>
      </w:pPr>
    </w:p>
    <w:p w14:paraId="3CF74A61" w14:textId="77777777" w:rsidR="003741CF" w:rsidRDefault="003741CF" w:rsidP="003741CF">
      <w:pPr>
        <w:jc w:val="both"/>
        <w:rPr>
          <w:noProof/>
          <w:lang w:val="es-GT" w:eastAsia="es-GT"/>
        </w:rPr>
      </w:pPr>
    </w:p>
    <w:p w14:paraId="75ED3C3C" w14:textId="77777777" w:rsidR="003741CF" w:rsidRDefault="003741CF" w:rsidP="003741CF">
      <w:pPr>
        <w:jc w:val="both"/>
        <w:rPr>
          <w:noProof/>
          <w:lang w:val="es-GT" w:eastAsia="es-GT"/>
        </w:rPr>
      </w:pPr>
    </w:p>
    <w:p w14:paraId="292CB133" w14:textId="77777777" w:rsidR="003741CF" w:rsidRDefault="003741CF" w:rsidP="003741CF">
      <w:pPr>
        <w:jc w:val="both"/>
        <w:rPr>
          <w:noProof/>
          <w:lang w:val="es-GT" w:eastAsia="es-GT"/>
        </w:rPr>
      </w:pPr>
    </w:p>
    <w:p w14:paraId="3296BE7B" w14:textId="77777777" w:rsidR="003741CF" w:rsidRDefault="003741CF" w:rsidP="003741CF">
      <w:pPr>
        <w:jc w:val="both"/>
        <w:rPr>
          <w:noProof/>
          <w:lang w:val="es-GT" w:eastAsia="es-GT"/>
        </w:rPr>
      </w:pPr>
    </w:p>
    <w:p w14:paraId="5C163D10" w14:textId="77777777" w:rsidR="003741CF" w:rsidRDefault="003741CF" w:rsidP="003741CF">
      <w:pPr>
        <w:jc w:val="both"/>
        <w:rPr>
          <w:noProof/>
          <w:lang w:val="es-GT" w:eastAsia="es-GT"/>
        </w:rPr>
      </w:pPr>
    </w:p>
    <w:p w14:paraId="5C317A7C" w14:textId="77777777" w:rsidR="003741CF" w:rsidRDefault="003741CF" w:rsidP="003741CF">
      <w:pPr>
        <w:jc w:val="both"/>
        <w:rPr>
          <w:noProof/>
          <w:lang w:val="es-GT" w:eastAsia="es-GT"/>
        </w:rPr>
      </w:pPr>
    </w:p>
    <w:p w14:paraId="7134C18F" w14:textId="77777777" w:rsidR="003741CF" w:rsidRDefault="003741CF" w:rsidP="003741CF">
      <w:pPr>
        <w:jc w:val="both"/>
        <w:rPr>
          <w:noProof/>
          <w:lang w:val="es-GT" w:eastAsia="es-GT"/>
        </w:rPr>
      </w:pPr>
    </w:p>
    <w:p w14:paraId="0FF274FA"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drawing>
          <wp:anchor distT="0" distB="0" distL="114300" distR="114300" simplePos="0" relativeHeight="252133376" behindDoc="0" locked="0" layoutInCell="1" allowOverlap="1" wp14:anchorId="01D42608" wp14:editId="42C3BAD3">
            <wp:simplePos x="0" y="0"/>
            <wp:positionH relativeFrom="margin">
              <wp:align>center</wp:align>
            </wp:positionH>
            <wp:positionV relativeFrom="paragraph">
              <wp:posOffset>290815</wp:posOffset>
            </wp:positionV>
            <wp:extent cx="5926455" cy="89725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r w:rsidRPr="00E0203D">
        <w:rPr>
          <w:b w:val="0"/>
          <w:noProof/>
          <w:lang w:val="es-GT" w:eastAsia="es-GT"/>
        </w:rPr>
        <w:t>Click a Generar Reporte</w:t>
      </w:r>
    </w:p>
    <w:p w14:paraId="637E4F31" w14:textId="77777777" w:rsidR="003741CF" w:rsidRDefault="003741CF" w:rsidP="003741CF">
      <w:pPr>
        <w:jc w:val="both"/>
        <w:rPr>
          <w:noProof/>
          <w:lang w:val="es-GT" w:eastAsia="es-GT"/>
        </w:rPr>
      </w:pPr>
    </w:p>
    <w:p w14:paraId="7FB109BA" w14:textId="77777777" w:rsidR="003741CF" w:rsidRDefault="003741CF" w:rsidP="003741CF">
      <w:pPr>
        <w:jc w:val="both"/>
        <w:rPr>
          <w:noProof/>
          <w:lang w:val="es-GT" w:eastAsia="es-GT"/>
        </w:rPr>
      </w:pPr>
    </w:p>
    <w:p w14:paraId="45CF193C" w14:textId="77777777" w:rsidR="003741CF" w:rsidRDefault="003741CF" w:rsidP="003741CF">
      <w:pPr>
        <w:jc w:val="both"/>
        <w:rPr>
          <w:noProof/>
          <w:lang w:val="es-GT" w:eastAsia="es-GT"/>
        </w:rPr>
      </w:pPr>
    </w:p>
    <w:p w14:paraId="3507E598" w14:textId="77777777" w:rsidR="003741CF" w:rsidRDefault="003741CF" w:rsidP="003741CF">
      <w:pPr>
        <w:jc w:val="both"/>
        <w:rPr>
          <w:noProof/>
          <w:lang w:val="es-GT" w:eastAsia="es-GT"/>
        </w:rPr>
      </w:pPr>
    </w:p>
    <w:p w14:paraId="0AFFC70C" w14:textId="77777777" w:rsidR="003741CF" w:rsidRPr="00E0203D" w:rsidRDefault="003741CF" w:rsidP="003D720E">
      <w:pPr>
        <w:pStyle w:val="ListParagraph"/>
        <w:numPr>
          <w:ilvl w:val="1"/>
          <w:numId w:val="19"/>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E0203D">
        <w:rPr>
          <w:b w:val="0"/>
          <w:i/>
          <w:noProof/>
          <w:lang w:val="es-GT" w:eastAsia="es-GT"/>
        </w:rPr>
        <w:t xml:space="preserve">PERSONAL COMPETENCIES ANALYSIS </w:t>
      </w:r>
      <w:r w:rsidRPr="00E0203D">
        <w:rPr>
          <w:b w:val="0"/>
          <w:noProof/>
          <w:lang w:val="es-GT" w:eastAsia="es-GT"/>
        </w:rPr>
        <w:t xml:space="preserve">y </w:t>
      </w:r>
      <w:r w:rsidRPr="00E0203D">
        <w:rPr>
          <w:b w:val="0"/>
          <w:i/>
          <w:noProof/>
          <w:lang w:val="es-GT" w:eastAsia="es-GT"/>
        </w:rPr>
        <w:t xml:space="preserve">EXPRESS DISC/TIMS </w:t>
      </w:r>
      <w:r w:rsidRPr="00E0203D">
        <w:rPr>
          <w:b w:val="0"/>
          <w:noProof/>
          <w:lang w:val="es-GT" w:eastAsia="es-GT"/>
        </w:rPr>
        <w:t>y dar click a Ver Reporte.</w:t>
      </w:r>
    </w:p>
    <w:p w14:paraId="1183CE23" w14:textId="77777777" w:rsidR="003741CF" w:rsidRDefault="003741CF" w:rsidP="003741CF">
      <w:pPr>
        <w:jc w:val="both"/>
        <w:rPr>
          <w:noProof/>
          <w:lang w:val="es-GT" w:eastAsia="es-GT"/>
        </w:rPr>
      </w:pPr>
      <w:r w:rsidRPr="00E0203D">
        <w:rPr>
          <w:b w:val="0"/>
          <w:noProof/>
          <w:lang w:val="es-GT" w:eastAsia="es-GT"/>
        </w:rPr>
        <w:drawing>
          <wp:anchor distT="0" distB="0" distL="114300" distR="114300" simplePos="0" relativeHeight="252134400" behindDoc="0" locked="0" layoutInCell="1" allowOverlap="1" wp14:anchorId="69E31A27" wp14:editId="486F316B">
            <wp:simplePos x="0" y="0"/>
            <wp:positionH relativeFrom="margin">
              <wp:posOffset>2064562</wp:posOffset>
            </wp:positionH>
            <wp:positionV relativeFrom="paragraph">
              <wp:posOffset>10337</wp:posOffset>
            </wp:positionV>
            <wp:extent cx="2310882" cy="278766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BFBA" w14:textId="77777777" w:rsidR="003741CF" w:rsidRDefault="003741CF" w:rsidP="003741CF">
      <w:pPr>
        <w:jc w:val="both"/>
        <w:rPr>
          <w:noProof/>
          <w:lang w:val="es-GT" w:eastAsia="es-GT"/>
        </w:rPr>
      </w:pPr>
    </w:p>
    <w:p w14:paraId="5AD30016" w14:textId="77777777" w:rsidR="003741CF" w:rsidRDefault="003741CF" w:rsidP="003741CF">
      <w:pPr>
        <w:jc w:val="both"/>
        <w:rPr>
          <w:noProof/>
          <w:lang w:val="es-GT" w:eastAsia="es-GT"/>
        </w:rPr>
      </w:pPr>
    </w:p>
    <w:p w14:paraId="6BB72AB3" w14:textId="77777777" w:rsidR="003741CF" w:rsidRPr="00F352AD" w:rsidRDefault="003741CF" w:rsidP="003741CF">
      <w:pPr>
        <w:jc w:val="both"/>
        <w:rPr>
          <w:noProof/>
          <w:lang w:val="es-GT" w:eastAsia="es-GT"/>
        </w:rPr>
      </w:pPr>
    </w:p>
    <w:p w14:paraId="6CEE05A4" w14:textId="77777777" w:rsidR="003741CF" w:rsidRDefault="003741CF" w:rsidP="003741CF">
      <w:pPr>
        <w:jc w:val="both"/>
        <w:rPr>
          <w:noProof/>
          <w:lang w:val="es-GT" w:eastAsia="es-GT"/>
        </w:rPr>
      </w:pPr>
    </w:p>
    <w:p w14:paraId="025B6516" w14:textId="77777777" w:rsidR="003741CF" w:rsidRDefault="003741CF" w:rsidP="003741CF">
      <w:pPr>
        <w:jc w:val="both"/>
        <w:rPr>
          <w:noProof/>
          <w:lang w:val="es-GT" w:eastAsia="es-GT"/>
        </w:rPr>
      </w:pPr>
    </w:p>
    <w:p w14:paraId="07419DE4" w14:textId="77777777" w:rsidR="003741CF" w:rsidRDefault="003741CF" w:rsidP="003741CF">
      <w:pPr>
        <w:jc w:val="both"/>
        <w:rPr>
          <w:noProof/>
          <w:lang w:val="es-GT" w:eastAsia="es-GT"/>
        </w:rPr>
      </w:pPr>
    </w:p>
    <w:p w14:paraId="7B52DD56" w14:textId="77777777" w:rsidR="003741CF" w:rsidRDefault="003741CF" w:rsidP="003741CF">
      <w:pPr>
        <w:jc w:val="both"/>
        <w:rPr>
          <w:noProof/>
          <w:lang w:val="es-GT" w:eastAsia="es-GT"/>
        </w:rPr>
      </w:pPr>
    </w:p>
    <w:p w14:paraId="35023534" w14:textId="77777777" w:rsidR="003741CF" w:rsidRDefault="003741CF" w:rsidP="003741CF">
      <w:pPr>
        <w:jc w:val="both"/>
        <w:rPr>
          <w:noProof/>
          <w:lang w:val="es-GT" w:eastAsia="es-GT"/>
        </w:rPr>
      </w:pPr>
    </w:p>
    <w:p w14:paraId="30BFD818" w14:textId="77777777" w:rsidR="003741CF" w:rsidRDefault="003741CF" w:rsidP="003741CF">
      <w:pPr>
        <w:jc w:val="both"/>
        <w:rPr>
          <w:noProof/>
          <w:lang w:val="es-GT" w:eastAsia="es-GT"/>
        </w:rPr>
      </w:pPr>
    </w:p>
    <w:p w14:paraId="4AD1E024" w14:textId="77777777" w:rsidR="003741CF" w:rsidRDefault="003741CF" w:rsidP="003741CF">
      <w:pPr>
        <w:jc w:val="both"/>
        <w:rPr>
          <w:noProof/>
          <w:lang w:val="es-GT" w:eastAsia="es-GT"/>
        </w:rPr>
      </w:pPr>
    </w:p>
    <w:p w14:paraId="7090B398" w14:textId="77777777" w:rsidR="003741CF" w:rsidRDefault="003741CF" w:rsidP="003741CF">
      <w:pPr>
        <w:jc w:val="both"/>
        <w:rPr>
          <w:noProof/>
          <w:lang w:val="es-GT" w:eastAsia="es-GT"/>
        </w:rPr>
      </w:pPr>
    </w:p>
    <w:p w14:paraId="7A46CB59"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lang w:val="es-GT" w:eastAsia="es-GT"/>
        </w:rPr>
        <w:t>Descargar el reporte generado</w:t>
      </w:r>
    </w:p>
    <w:p w14:paraId="08F3FC5D" w14:textId="77777777" w:rsidR="003741CF" w:rsidRDefault="003741CF" w:rsidP="003741CF">
      <w:pPr>
        <w:jc w:val="both"/>
        <w:rPr>
          <w:noProof/>
          <w:lang w:val="es-GT" w:eastAsia="es-GT"/>
        </w:rPr>
      </w:pPr>
      <w:r>
        <w:rPr>
          <w:noProof/>
          <w:lang w:val="es-GT" w:eastAsia="es-GT"/>
        </w:rPr>
        <w:drawing>
          <wp:anchor distT="0" distB="0" distL="114300" distR="114300" simplePos="0" relativeHeight="252135424" behindDoc="0" locked="0" layoutInCell="1" allowOverlap="1" wp14:anchorId="6CC7BB3F" wp14:editId="456756DF">
            <wp:simplePos x="0" y="0"/>
            <wp:positionH relativeFrom="margin">
              <wp:posOffset>1427851</wp:posOffset>
            </wp:positionH>
            <wp:positionV relativeFrom="paragraph">
              <wp:posOffset>180077</wp:posOffset>
            </wp:positionV>
            <wp:extent cx="3104443" cy="3700352"/>
            <wp:effectExtent l="0" t="0" r="127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443" cy="3700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525F9" w14:textId="77777777" w:rsidR="003741CF" w:rsidRDefault="003741CF" w:rsidP="003741CF">
      <w:pPr>
        <w:jc w:val="both"/>
        <w:rPr>
          <w:noProof/>
          <w:lang w:val="es-GT" w:eastAsia="es-GT"/>
        </w:rPr>
      </w:pPr>
    </w:p>
    <w:p w14:paraId="132E7F0D" w14:textId="77777777" w:rsidR="003741CF" w:rsidRDefault="003741CF" w:rsidP="003741CF">
      <w:pPr>
        <w:jc w:val="both"/>
        <w:rPr>
          <w:noProof/>
          <w:lang w:val="es-GT" w:eastAsia="es-GT"/>
        </w:rPr>
      </w:pPr>
    </w:p>
    <w:p w14:paraId="79CCD509" w14:textId="77777777" w:rsidR="003741CF" w:rsidRDefault="003741CF" w:rsidP="003741CF">
      <w:pPr>
        <w:jc w:val="both"/>
        <w:rPr>
          <w:noProof/>
          <w:lang w:val="es-GT" w:eastAsia="es-GT"/>
        </w:rPr>
      </w:pPr>
    </w:p>
    <w:p w14:paraId="4215A6C4" w14:textId="77777777" w:rsidR="003741CF" w:rsidRDefault="003741CF" w:rsidP="003741CF">
      <w:pPr>
        <w:jc w:val="both"/>
        <w:rPr>
          <w:noProof/>
          <w:lang w:val="es-GT" w:eastAsia="es-GT"/>
        </w:rPr>
      </w:pPr>
    </w:p>
    <w:p w14:paraId="53AB87A4" w14:textId="77777777" w:rsidR="003741CF" w:rsidRDefault="003741CF" w:rsidP="003741CF">
      <w:pPr>
        <w:jc w:val="both"/>
        <w:rPr>
          <w:noProof/>
          <w:lang w:val="es-GT" w:eastAsia="es-GT"/>
        </w:rPr>
      </w:pPr>
    </w:p>
    <w:p w14:paraId="767F81A1" w14:textId="77777777" w:rsidR="003741CF" w:rsidRDefault="003741CF" w:rsidP="003741CF">
      <w:pPr>
        <w:jc w:val="both"/>
        <w:rPr>
          <w:noProof/>
          <w:lang w:val="es-GT" w:eastAsia="es-GT"/>
        </w:rPr>
      </w:pPr>
    </w:p>
    <w:p w14:paraId="149D02A4" w14:textId="77777777" w:rsidR="003741CF" w:rsidRDefault="003741CF" w:rsidP="003741CF">
      <w:pPr>
        <w:jc w:val="both"/>
        <w:rPr>
          <w:noProof/>
          <w:lang w:val="es-GT" w:eastAsia="es-GT"/>
        </w:rPr>
      </w:pPr>
    </w:p>
    <w:p w14:paraId="667AF883" w14:textId="77777777" w:rsidR="003741CF" w:rsidRDefault="003741CF" w:rsidP="003741CF">
      <w:pPr>
        <w:jc w:val="both"/>
        <w:rPr>
          <w:noProof/>
          <w:lang w:val="es-GT" w:eastAsia="es-GT"/>
        </w:rPr>
      </w:pPr>
    </w:p>
    <w:p w14:paraId="169C9681" w14:textId="77777777" w:rsidR="003741CF" w:rsidRDefault="003741CF" w:rsidP="003741CF">
      <w:pPr>
        <w:jc w:val="both"/>
        <w:rPr>
          <w:noProof/>
          <w:lang w:val="es-GT" w:eastAsia="es-GT"/>
        </w:rPr>
      </w:pPr>
    </w:p>
    <w:p w14:paraId="10468F55" w14:textId="77777777" w:rsidR="003741CF" w:rsidRDefault="003741CF" w:rsidP="003741CF">
      <w:pPr>
        <w:jc w:val="both"/>
        <w:rPr>
          <w:noProof/>
          <w:lang w:val="es-GT" w:eastAsia="es-GT"/>
        </w:rPr>
      </w:pPr>
    </w:p>
    <w:p w14:paraId="7DF579C1" w14:textId="77777777" w:rsidR="003741CF" w:rsidRDefault="003741CF" w:rsidP="003741CF">
      <w:pPr>
        <w:jc w:val="both"/>
        <w:rPr>
          <w:noProof/>
          <w:lang w:val="es-GT" w:eastAsia="es-GT"/>
        </w:rPr>
      </w:pPr>
    </w:p>
    <w:p w14:paraId="4D4CE510" w14:textId="77777777" w:rsidR="003741CF" w:rsidRDefault="003741CF" w:rsidP="003741CF">
      <w:pPr>
        <w:jc w:val="both"/>
        <w:rPr>
          <w:noProof/>
          <w:lang w:val="es-GT" w:eastAsia="es-GT"/>
        </w:rPr>
      </w:pPr>
    </w:p>
    <w:p w14:paraId="19FC6BB5" w14:textId="77777777" w:rsidR="003741CF" w:rsidRDefault="003741CF" w:rsidP="003741CF">
      <w:pPr>
        <w:jc w:val="both"/>
        <w:rPr>
          <w:noProof/>
          <w:lang w:val="es-GT" w:eastAsia="es-GT"/>
        </w:rPr>
      </w:pPr>
    </w:p>
    <w:p w14:paraId="03BCD0E1" w14:textId="77777777" w:rsidR="003741CF" w:rsidRDefault="003741CF" w:rsidP="003741CF">
      <w:pPr>
        <w:jc w:val="both"/>
        <w:rPr>
          <w:noProof/>
          <w:lang w:val="es-GT" w:eastAsia="es-GT"/>
        </w:rPr>
      </w:pPr>
    </w:p>
    <w:p w14:paraId="7DA5FE35" w14:textId="77777777" w:rsidR="003741CF" w:rsidRPr="00512E10" w:rsidRDefault="003741CF" w:rsidP="003741CF">
      <w:pPr>
        <w:jc w:val="both"/>
        <w:rPr>
          <w:noProof/>
          <w:lang w:val="es-GT" w:eastAsia="es-GT"/>
        </w:rPr>
      </w:pPr>
    </w:p>
    <w:p w14:paraId="6416397A" w14:textId="77777777" w:rsidR="003741CF" w:rsidRPr="00F352AD" w:rsidRDefault="003741CF" w:rsidP="003D720E">
      <w:pPr>
        <w:pStyle w:val="ListParagraph"/>
        <w:numPr>
          <w:ilvl w:val="1"/>
          <w:numId w:val="19"/>
        </w:numPr>
        <w:spacing w:after="160" w:line="259" w:lineRule="auto"/>
        <w:jc w:val="both"/>
        <w:rPr>
          <w:b w:val="0"/>
          <w:noProof/>
          <w:lang w:val="es-GT" w:eastAsia="es-GT"/>
        </w:rPr>
      </w:pPr>
      <w:r w:rsidRPr="00F352AD">
        <w:rPr>
          <w:b w:val="0"/>
          <w:noProof/>
        </w:rPr>
        <w:drawing>
          <wp:anchor distT="0" distB="0" distL="114300" distR="114300" simplePos="0" relativeHeight="252136448" behindDoc="0" locked="0" layoutInCell="1" allowOverlap="1" wp14:anchorId="287C93F0" wp14:editId="4E441961">
            <wp:simplePos x="0" y="0"/>
            <wp:positionH relativeFrom="margin">
              <wp:align>center</wp:align>
            </wp:positionH>
            <wp:positionV relativeFrom="paragraph">
              <wp:posOffset>383372</wp:posOffset>
            </wp:positionV>
            <wp:extent cx="3797051" cy="27090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43A7F1D5" w14:textId="77777777" w:rsidR="003741CF" w:rsidRDefault="003741CF" w:rsidP="003741CF">
      <w:pPr>
        <w:jc w:val="both"/>
        <w:rPr>
          <w:noProof/>
          <w:lang w:val="es-GT" w:eastAsia="es-GT"/>
        </w:rPr>
      </w:pPr>
    </w:p>
    <w:p w14:paraId="1CF56387" w14:textId="77777777" w:rsidR="003741CF" w:rsidRDefault="003741CF" w:rsidP="003741CF">
      <w:pPr>
        <w:jc w:val="both"/>
        <w:rPr>
          <w:noProof/>
          <w:lang w:val="es-GT" w:eastAsia="es-GT"/>
        </w:rPr>
      </w:pPr>
    </w:p>
    <w:p w14:paraId="0CF80225" w14:textId="77777777" w:rsidR="003741CF" w:rsidRDefault="003741CF" w:rsidP="003741CF">
      <w:pPr>
        <w:jc w:val="both"/>
        <w:rPr>
          <w:noProof/>
          <w:lang w:val="es-GT" w:eastAsia="es-GT"/>
        </w:rPr>
      </w:pPr>
    </w:p>
    <w:p w14:paraId="2176FF97" w14:textId="77777777" w:rsidR="003741CF" w:rsidRDefault="003741CF" w:rsidP="003741CF">
      <w:pPr>
        <w:jc w:val="both"/>
        <w:rPr>
          <w:noProof/>
          <w:lang w:val="es-GT" w:eastAsia="es-GT"/>
        </w:rPr>
      </w:pPr>
    </w:p>
    <w:p w14:paraId="6D37F588" w14:textId="77777777" w:rsidR="003741CF" w:rsidRDefault="003741CF" w:rsidP="003741CF">
      <w:pPr>
        <w:jc w:val="both"/>
        <w:rPr>
          <w:noProof/>
          <w:lang w:val="es-GT" w:eastAsia="es-GT"/>
        </w:rPr>
      </w:pPr>
    </w:p>
    <w:p w14:paraId="16D34CA8" w14:textId="77777777" w:rsidR="003741CF" w:rsidRDefault="003741CF" w:rsidP="003741CF">
      <w:pPr>
        <w:jc w:val="both"/>
        <w:rPr>
          <w:noProof/>
          <w:lang w:val="es-GT" w:eastAsia="es-GT"/>
        </w:rPr>
      </w:pPr>
    </w:p>
    <w:p w14:paraId="43309263" w14:textId="77777777" w:rsidR="003741CF" w:rsidRDefault="003741CF" w:rsidP="003741CF">
      <w:pPr>
        <w:jc w:val="both"/>
        <w:rPr>
          <w:noProof/>
          <w:lang w:val="es-GT" w:eastAsia="es-GT"/>
        </w:rPr>
      </w:pPr>
    </w:p>
    <w:p w14:paraId="396CB323" w14:textId="77777777" w:rsidR="003741CF" w:rsidRDefault="003741CF" w:rsidP="003741CF">
      <w:pPr>
        <w:jc w:val="both"/>
        <w:rPr>
          <w:noProof/>
          <w:lang w:val="es-GT" w:eastAsia="es-GT"/>
        </w:rPr>
      </w:pPr>
    </w:p>
    <w:p w14:paraId="1A211105" w14:textId="77777777" w:rsidR="003741CF" w:rsidRDefault="003741CF" w:rsidP="003741CF">
      <w:pPr>
        <w:jc w:val="both"/>
        <w:rPr>
          <w:noProof/>
          <w:lang w:val="es-GT" w:eastAsia="es-GT"/>
        </w:rPr>
      </w:pPr>
    </w:p>
    <w:p w14:paraId="0196B55A" w14:textId="77777777" w:rsidR="003741CF" w:rsidRDefault="003741CF" w:rsidP="003741CF">
      <w:pPr>
        <w:jc w:val="both"/>
        <w:rPr>
          <w:noProof/>
          <w:lang w:val="es-GT" w:eastAsia="es-GT"/>
        </w:rPr>
      </w:pPr>
    </w:p>
    <w:p w14:paraId="0DB7EA95" w14:textId="77777777" w:rsidR="003741CF" w:rsidRDefault="003741CF" w:rsidP="003741CF">
      <w:pPr>
        <w:jc w:val="both"/>
        <w:rPr>
          <w:noProof/>
          <w:lang w:val="es-GT" w:eastAsia="es-GT"/>
        </w:rPr>
      </w:pPr>
    </w:p>
    <w:p w14:paraId="35D9D475" w14:textId="77777777" w:rsidR="003741CF" w:rsidRPr="00690402" w:rsidRDefault="003741CF" w:rsidP="003741CF">
      <w:pPr>
        <w:pStyle w:val="Heading4"/>
        <w:rPr>
          <w:rFonts w:ascii="Verdana" w:hAnsi="Verdana"/>
          <w:b/>
          <w:color w:val="003856" w:themeColor="accent1" w:themeShade="80"/>
          <w:sz w:val="28"/>
          <w:szCs w:val="28"/>
        </w:rPr>
      </w:pPr>
      <w:proofErr w:type="spellStart"/>
      <w:r w:rsidRPr="00690402">
        <w:rPr>
          <w:rFonts w:ascii="Verdana" w:hAnsi="Verdana"/>
          <w:b/>
          <w:color w:val="003856" w:themeColor="accent1" w:themeShade="80"/>
          <w:sz w:val="28"/>
          <w:szCs w:val="28"/>
        </w:rPr>
        <w:lastRenderedPageBreak/>
        <w:t>Prueba</w:t>
      </w:r>
      <w:proofErr w:type="spellEnd"/>
      <w:r w:rsidRPr="00690402">
        <w:rPr>
          <w:rFonts w:ascii="Verdana" w:hAnsi="Verdana"/>
          <w:b/>
          <w:color w:val="003856" w:themeColor="accent1" w:themeShade="80"/>
          <w:sz w:val="28"/>
          <w:szCs w:val="28"/>
        </w:rPr>
        <w:t xml:space="preserve"> MIL</w:t>
      </w:r>
    </w:p>
    <w:p w14:paraId="00B85198"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t xml:space="preserve"> Envío de prueba a candidato</w:t>
      </w:r>
    </w:p>
    <w:p w14:paraId="3A1ED377"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 portal MIL  https://milrrhh.timsinternational.net</w:t>
      </w:r>
    </w:p>
    <w:p w14:paraId="4BA34C41" w14:textId="77777777" w:rsidR="003741CF" w:rsidRDefault="003741CF" w:rsidP="003741CF">
      <w:pPr>
        <w:jc w:val="both"/>
        <w:rPr>
          <w:noProof/>
          <w:lang w:val="es-GT" w:eastAsia="es-GT"/>
        </w:rPr>
      </w:pPr>
      <w:r>
        <w:rPr>
          <w:noProof/>
        </w:rPr>
        <w:drawing>
          <wp:anchor distT="0" distB="0" distL="114300" distR="114300" simplePos="0" relativeHeight="252111872" behindDoc="0" locked="0" layoutInCell="1" allowOverlap="1" wp14:anchorId="6620A8CE" wp14:editId="0DF8C77F">
            <wp:simplePos x="0" y="0"/>
            <wp:positionH relativeFrom="column">
              <wp:posOffset>1163762</wp:posOffset>
            </wp:positionH>
            <wp:positionV relativeFrom="paragraph">
              <wp:posOffset>111815</wp:posOffset>
            </wp:positionV>
            <wp:extent cx="3300730" cy="3016332"/>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52B13E9E" w14:textId="77777777" w:rsidR="003741CF" w:rsidRDefault="003741CF" w:rsidP="003741CF">
      <w:pPr>
        <w:jc w:val="both"/>
        <w:rPr>
          <w:noProof/>
          <w:lang w:val="es-GT" w:eastAsia="es-GT"/>
        </w:rPr>
      </w:pPr>
    </w:p>
    <w:p w14:paraId="74BC078A" w14:textId="77777777" w:rsidR="003741CF" w:rsidRDefault="003741CF" w:rsidP="003741CF">
      <w:pPr>
        <w:jc w:val="both"/>
        <w:rPr>
          <w:noProof/>
          <w:lang w:val="es-GT" w:eastAsia="es-GT"/>
        </w:rPr>
      </w:pPr>
    </w:p>
    <w:p w14:paraId="6C7A38A9" w14:textId="77777777" w:rsidR="003741CF" w:rsidRDefault="003741CF" w:rsidP="003741CF">
      <w:pPr>
        <w:jc w:val="both"/>
        <w:rPr>
          <w:noProof/>
          <w:lang w:val="es-GT" w:eastAsia="es-GT"/>
        </w:rPr>
      </w:pPr>
    </w:p>
    <w:p w14:paraId="27DC8B3B" w14:textId="77777777" w:rsidR="003741CF" w:rsidRDefault="003741CF" w:rsidP="003741CF">
      <w:pPr>
        <w:jc w:val="both"/>
        <w:rPr>
          <w:noProof/>
          <w:lang w:val="es-GT" w:eastAsia="es-GT"/>
        </w:rPr>
      </w:pPr>
    </w:p>
    <w:p w14:paraId="52D61632" w14:textId="77777777" w:rsidR="003741CF" w:rsidRDefault="003741CF" w:rsidP="003741CF">
      <w:pPr>
        <w:jc w:val="both"/>
        <w:rPr>
          <w:noProof/>
          <w:lang w:val="es-GT" w:eastAsia="es-GT"/>
        </w:rPr>
      </w:pPr>
    </w:p>
    <w:p w14:paraId="7A1E6C1B" w14:textId="77777777" w:rsidR="003741CF" w:rsidRDefault="003741CF" w:rsidP="003741CF">
      <w:pPr>
        <w:jc w:val="both"/>
        <w:rPr>
          <w:noProof/>
          <w:lang w:val="es-GT" w:eastAsia="es-GT"/>
        </w:rPr>
      </w:pPr>
    </w:p>
    <w:p w14:paraId="7C262FE1" w14:textId="21AEDBF6" w:rsidR="003741CF" w:rsidRDefault="003741CF" w:rsidP="003741CF">
      <w:pPr>
        <w:jc w:val="both"/>
        <w:rPr>
          <w:noProof/>
          <w:lang w:val="es-GT" w:eastAsia="es-GT"/>
        </w:rPr>
      </w:pPr>
    </w:p>
    <w:p w14:paraId="4C3941EF" w14:textId="77777777" w:rsidR="003741CF" w:rsidRDefault="003741CF" w:rsidP="003741CF">
      <w:pPr>
        <w:jc w:val="both"/>
        <w:rPr>
          <w:noProof/>
          <w:lang w:val="es-GT" w:eastAsia="es-GT"/>
        </w:rPr>
      </w:pPr>
    </w:p>
    <w:p w14:paraId="6007D67A" w14:textId="77777777" w:rsidR="003741CF" w:rsidRDefault="003741CF" w:rsidP="003741CF">
      <w:pPr>
        <w:jc w:val="both"/>
        <w:rPr>
          <w:noProof/>
          <w:lang w:val="es-GT" w:eastAsia="es-GT"/>
        </w:rPr>
      </w:pPr>
    </w:p>
    <w:p w14:paraId="27BBFD62" w14:textId="77777777" w:rsidR="003741CF" w:rsidRDefault="003741CF" w:rsidP="003741CF">
      <w:pPr>
        <w:jc w:val="both"/>
        <w:rPr>
          <w:noProof/>
          <w:lang w:val="es-GT" w:eastAsia="es-GT"/>
        </w:rPr>
      </w:pPr>
    </w:p>
    <w:p w14:paraId="71F46420" w14:textId="77777777" w:rsidR="003741CF" w:rsidRDefault="003741CF" w:rsidP="003741CF">
      <w:pPr>
        <w:jc w:val="both"/>
        <w:rPr>
          <w:noProof/>
          <w:lang w:val="es-GT" w:eastAsia="es-GT"/>
        </w:rPr>
      </w:pPr>
    </w:p>
    <w:p w14:paraId="47B2236C" w14:textId="77777777" w:rsidR="003741CF" w:rsidRDefault="003741CF" w:rsidP="003741CF">
      <w:pPr>
        <w:jc w:val="both"/>
        <w:rPr>
          <w:noProof/>
          <w:lang w:val="es-GT" w:eastAsia="es-GT"/>
        </w:rPr>
      </w:pPr>
    </w:p>
    <w:p w14:paraId="1805D38F" w14:textId="140F3E1E"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12896" behindDoc="0" locked="0" layoutInCell="1" allowOverlap="1" wp14:anchorId="1C0A12C1" wp14:editId="497E31C2">
            <wp:simplePos x="0" y="0"/>
            <wp:positionH relativeFrom="margin">
              <wp:posOffset>1033153</wp:posOffset>
            </wp:positionH>
            <wp:positionV relativeFrom="paragraph">
              <wp:posOffset>275393</wp:posOffset>
            </wp:positionV>
            <wp:extent cx="3443844" cy="3340356"/>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1823" cy="334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911">
        <w:rPr>
          <w:b w:val="0"/>
          <w:noProof/>
          <w:lang w:val="es-GT" w:eastAsia="es-GT"/>
        </w:rPr>
        <w:t xml:space="preserve">Ingresar a lista emergente y </w:t>
      </w:r>
      <w:r w:rsidRPr="00BC67FD">
        <w:rPr>
          <w:b w:val="0"/>
          <w:noProof/>
          <w:lang w:val="es-GT" w:eastAsia="es-GT"/>
        </w:rPr>
        <w:t>Presionar Agregar</w:t>
      </w:r>
    </w:p>
    <w:p w14:paraId="3291C8F3" w14:textId="77777777" w:rsidR="003741CF" w:rsidRDefault="003741CF" w:rsidP="003741CF">
      <w:pPr>
        <w:jc w:val="both"/>
        <w:rPr>
          <w:noProof/>
          <w:lang w:val="es-GT" w:eastAsia="es-GT"/>
        </w:rPr>
      </w:pPr>
    </w:p>
    <w:p w14:paraId="1DD6EE5E" w14:textId="77777777" w:rsidR="003741CF" w:rsidRDefault="003741CF" w:rsidP="003741CF">
      <w:pPr>
        <w:jc w:val="both"/>
        <w:rPr>
          <w:noProof/>
          <w:lang w:val="es-GT" w:eastAsia="es-GT"/>
        </w:rPr>
      </w:pPr>
    </w:p>
    <w:p w14:paraId="598348B0" w14:textId="77777777" w:rsidR="003741CF" w:rsidRDefault="003741CF" w:rsidP="003741CF">
      <w:pPr>
        <w:jc w:val="both"/>
        <w:rPr>
          <w:noProof/>
          <w:lang w:val="es-GT" w:eastAsia="es-GT"/>
        </w:rPr>
      </w:pPr>
    </w:p>
    <w:p w14:paraId="1C887F27" w14:textId="77777777" w:rsidR="003741CF" w:rsidRDefault="003741CF" w:rsidP="003741CF">
      <w:pPr>
        <w:jc w:val="both"/>
        <w:rPr>
          <w:noProof/>
          <w:lang w:val="es-GT" w:eastAsia="es-GT"/>
        </w:rPr>
      </w:pPr>
    </w:p>
    <w:p w14:paraId="3B82AE45" w14:textId="77777777" w:rsidR="003741CF" w:rsidRDefault="003741CF" w:rsidP="003741CF">
      <w:pPr>
        <w:jc w:val="both"/>
        <w:rPr>
          <w:noProof/>
          <w:lang w:val="es-GT" w:eastAsia="es-GT"/>
        </w:rPr>
      </w:pPr>
    </w:p>
    <w:p w14:paraId="1F646243" w14:textId="77777777" w:rsidR="003741CF" w:rsidRDefault="003741CF" w:rsidP="003741CF">
      <w:pPr>
        <w:jc w:val="both"/>
        <w:rPr>
          <w:noProof/>
          <w:lang w:val="es-GT" w:eastAsia="es-GT"/>
        </w:rPr>
      </w:pPr>
    </w:p>
    <w:p w14:paraId="691A6BF8" w14:textId="77777777" w:rsidR="003741CF" w:rsidRDefault="003741CF" w:rsidP="003741CF">
      <w:pPr>
        <w:jc w:val="both"/>
        <w:rPr>
          <w:noProof/>
          <w:lang w:val="es-GT" w:eastAsia="es-GT"/>
        </w:rPr>
      </w:pPr>
    </w:p>
    <w:p w14:paraId="35ACFBCF" w14:textId="77777777" w:rsidR="003741CF" w:rsidRDefault="003741CF" w:rsidP="003741CF">
      <w:pPr>
        <w:jc w:val="both"/>
        <w:rPr>
          <w:noProof/>
          <w:lang w:val="es-GT" w:eastAsia="es-GT"/>
        </w:rPr>
      </w:pPr>
    </w:p>
    <w:p w14:paraId="4845118F" w14:textId="77777777" w:rsidR="003741CF" w:rsidRDefault="003741CF" w:rsidP="003741CF">
      <w:pPr>
        <w:jc w:val="both"/>
        <w:rPr>
          <w:noProof/>
          <w:lang w:val="es-GT" w:eastAsia="es-GT"/>
        </w:rPr>
      </w:pPr>
    </w:p>
    <w:p w14:paraId="1CBF813B" w14:textId="77777777" w:rsidR="003741CF" w:rsidRDefault="003741CF" w:rsidP="003741CF">
      <w:pPr>
        <w:jc w:val="both"/>
        <w:rPr>
          <w:noProof/>
          <w:lang w:val="es-GT" w:eastAsia="es-GT"/>
        </w:rPr>
      </w:pPr>
    </w:p>
    <w:p w14:paraId="79CD6595" w14:textId="77777777" w:rsidR="003741CF" w:rsidRDefault="003741CF" w:rsidP="003741CF">
      <w:pPr>
        <w:jc w:val="both"/>
        <w:rPr>
          <w:noProof/>
          <w:lang w:val="es-GT" w:eastAsia="es-GT"/>
        </w:rPr>
      </w:pPr>
    </w:p>
    <w:p w14:paraId="57BF0B53" w14:textId="77777777" w:rsidR="003741CF" w:rsidRDefault="003741CF" w:rsidP="003741CF">
      <w:pPr>
        <w:jc w:val="both"/>
        <w:rPr>
          <w:noProof/>
          <w:lang w:val="es-GT" w:eastAsia="es-GT"/>
        </w:rPr>
      </w:pPr>
    </w:p>
    <w:p w14:paraId="57225547" w14:textId="77777777" w:rsidR="003741CF" w:rsidRDefault="003741CF" w:rsidP="003741CF">
      <w:pPr>
        <w:jc w:val="both"/>
        <w:rPr>
          <w:noProof/>
          <w:lang w:val="es-GT" w:eastAsia="es-GT"/>
        </w:rPr>
      </w:pPr>
    </w:p>
    <w:p w14:paraId="20413860" w14:textId="4BA3584C" w:rsidR="003741CF" w:rsidRPr="00BC67FD" w:rsidRDefault="003741CF" w:rsidP="003D720E">
      <w:pPr>
        <w:pStyle w:val="ListParagraph"/>
        <w:numPr>
          <w:ilvl w:val="1"/>
          <w:numId w:val="20"/>
        </w:numPr>
        <w:spacing w:after="160" w:line="259" w:lineRule="auto"/>
        <w:jc w:val="both"/>
        <w:rPr>
          <w:b w:val="0"/>
          <w:noProof/>
          <w:lang w:val="es-GT" w:eastAsia="es-GT"/>
        </w:rPr>
      </w:pPr>
      <w:r w:rsidRPr="00D802B0">
        <w:rPr>
          <w:b w:val="0"/>
          <w:noProof/>
          <w:lang w:val="es-GT" w:eastAsia="es-GT"/>
        </w:rPr>
        <w:lastRenderedPageBreak/>
        <w:tab/>
      </w:r>
      <w:r w:rsidRPr="00BC67FD">
        <w:rPr>
          <w:b w:val="0"/>
          <w:noProof/>
          <w:lang w:val="es-GT" w:eastAsia="es-GT"/>
        </w:rPr>
        <w:t>Tomar Identificador del evaluado</w:t>
      </w:r>
    </w:p>
    <w:p w14:paraId="011C79D2" w14:textId="77777777" w:rsidR="003741CF" w:rsidRDefault="003741CF" w:rsidP="003741CF">
      <w:pPr>
        <w:jc w:val="both"/>
        <w:rPr>
          <w:noProof/>
          <w:lang w:val="es-GT" w:eastAsia="es-GT"/>
        </w:rPr>
      </w:pPr>
      <w:r>
        <w:rPr>
          <w:noProof/>
          <w:lang w:val="es-GT" w:eastAsia="es-GT"/>
        </w:rPr>
        <w:drawing>
          <wp:anchor distT="0" distB="0" distL="114300" distR="114300" simplePos="0" relativeHeight="252113920" behindDoc="0" locked="0" layoutInCell="1" allowOverlap="1" wp14:anchorId="0947A96F" wp14:editId="1D3BC584">
            <wp:simplePos x="0" y="0"/>
            <wp:positionH relativeFrom="column">
              <wp:posOffset>1454178</wp:posOffset>
            </wp:positionH>
            <wp:positionV relativeFrom="paragraph">
              <wp:posOffset>174211</wp:posOffset>
            </wp:positionV>
            <wp:extent cx="2441272" cy="3776094"/>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1272" cy="3776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A1095" w14:textId="77777777" w:rsidR="003741CF" w:rsidRDefault="003741CF" w:rsidP="003741CF">
      <w:pPr>
        <w:jc w:val="both"/>
        <w:rPr>
          <w:noProof/>
          <w:lang w:val="es-GT" w:eastAsia="es-GT"/>
        </w:rPr>
      </w:pPr>
    </w:p>
    <w:p w14:paraId="31DAECD0" w14:textId="77777777" w:rsidR="003741CF" w:rsidRPr="00546604" w:rsidRDefault="003741CF" w:rsidP="003741CF">
      <w:pPr>
        <w:jc w:val="both"/>
        <w:rPr>
          <w:noProof/>
          <w:lang w:val="es-GT" w:eastAsia="es-GT"/>
        </w:rPr>
      </w:pPr>
    </w:p>
    <w:p w14:paraId="36BBADD9" w14:textId="77777777" w:rsidR="003741CF" w:rsidRDefault="003741CF" w:rsidP="003741CF">
      <w:pPr>
        <w:jc w:val="both"/>
        <w:rPr>
          <w:noProof/>
          <w:lang w:val="es-GT" w:eastAsia="es-GT"/>
        </w:rPr>
      </w:pPr>
    </w:p>
    <w:p w14:paraId="59091FD8" w14:textId="77777777" w:rsidR="003741CF" w:rsidRDefault="003741CF" w:rsidP="003741CF">
      <w:pPr>
        <w:jc w:val="both"/>
        <w:rPr>
          <w:noProof/>
          <w:lang w:val="es-GT" w:eastAsia="es-GT"/>
        </w:rPr>
      </w:pPr>
    </w:p>
    <w:p w14:paraId="4E177C48" w14:textId="77777777" w:rsidR="003741CF" w:rsidRDefault="003741CF" w:rsidP="003741CF">
      <w:pPr>
        <w:jc w:val="both"/>
        <w:rPr>
          <w:noProof/>
          <w:lang w:val="es-GT" w:eastAsia="es-GT"/>
        </w:rPr>
      </w:pPr>
    </w:p>
    <w:p w14:paraId="7607B5B0" w14:textId="77777777" w:rsidR="003741CF" w:rsidRDefault="003741CF" w:rsidP="003741CF">
      <w:pPr>
        <w:jc w:val="both"/>
        <w:rPr>
          <w:noProof/>
          <w:lang w:val="es-GT" w:eastAsia="es-GT"/>
        </w:rPr>
      </w:pPr>
    </w:p>
    <w:p w14:paraId="20D2117B" w14:textId="77777777" w:rsidR="003741CF" w:rsidRDefault="003741CF" w:rsidP="003741CF">
      <w:pPr>
        <w:jc w:val="both"/>
        <w:rPr>
          <w:noProof/>
          <w:lang w:val="es-GT" w:eastAsia="es-GT"/>
        </w:rPr>
      </w:pPr>
    </w:p>
    <w:p w14:paraId="35F56EEE" w14:textId="77777777" w:rsidR="003741CF" w:rsidRDefault="003741CF" w:rsidP="003741CF">
      <w:pPr>
        <w:jc w:val="both"/>
        <w:rPr>
          <w:noProof/>
          <w:lang w:val="es-GT" w:eastAsia="es-GT"/>
        </w:rPr>
      </w:pPr>
    </w:p>
    <w:p w14:paraId="23AD72BC" w14:textId="77777777" w:rsidR="003741CF" w:rsidRDefault="003741CF" w:rsidP="003741CF">
      <w:pPr>
        <w:jc w:val="both"/>
        <w:rPr>
          <w:noProof/>
          <w:lang w:val="es-GT" w:eastAsia="es-GT"/>
        </w:rPr>
      </w:pPr>
    </w:p>
    <w:p w14:paraId="50175AB5" w14:textId="77777777" w:rsidR="003741CF" w:rsidRDefault="003741CF" w:rsidP="003741CF">
      <w:pPr>
        <w:jc w:val="both"/>
        <w:rPr>
          <w:noProof/>
          <w:lang w:val="es-GT" w:eastAsia="es-GT"/>
        </w:rPr>
      </w:pPr>
    </w:p>
    <w:p w14:paraId="2AFFA560" w14:textId="77777777" w:rsidR="003741CF" w:rsidRDefault="003741CF" w:rsidP="003741CF">
      <w:pPr>
        <w:jc w:val="both"/>
        <w:rPr>
          <w:noProof/>
          <w:lang w:val="es-GT" w:eastAsia="es-GT"/>
        </w:rPr>
      </w:pPr>
    </w:p>
    <w:p w14:paraId="2C7822A0" w14:textId="77777777" w:rsidR="003741CF" w:rsidRDefault="003741CF" w:rsidP="003741CF">
      <w:pPr>
        <w:jc w:val="both"/>
        <w:rPr>
          <w:noProof/>
          <w:lang w:val="es-GT" w:eastAsia="es-GT"/>
        </w:rPr>
      </w:pPr>
    </w:p>
    <w:p w14:paraId="17D52A4C" w14:textId="77777777" w:rsidR="003741CF" w:rsidRDefault="003741CF" w:rsidP="003741CF">
      <w:pPr>
        <w:jc w:val="both"/>
        <w:rPr>
          <w:noProof/>
          <w:lang w:val="es-GT" w:eastAsia="es-GT"/>
        </w:rPr>
      </w:pPr>
    </w:p>
    <w:p w14:paraId="67C454BD" w14:textId="77777777" w:rsidR="003741CF" w:rsidRDefault="003741CF" w:rsidP="003741CF">
      <w:pPr>
        <w:jc w:val="both"/>
        <w:rPr>
          <w:noProof/>
          <w:lang w:val="es-GT" w:eastAsia="es-GT"/>
        </w:rPr>
      </w:pPr>
    </w:p>
    <w:p w14:paraId="71F3BA2A" w14:textId="77777777" w:rsidR="003741CF" w:rsidRDefault="003741CF" w:rsidP="003741CF">
      <w:pPr>
        <w:jc w:val="both"/>
        <w:rPr>
          <w:noProof/>
          <w:lang w:val="es-GT" w:eastAsia="es-GT"/>
        </w:rPr>
      </w:pPr>
    </w:p>
    <w:p w14:paraId="2E39BF7D"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7873FD5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4944" behindDoc="0" locked="0" layoutInCell="1" allowOverlap="1" wp14:anchorId="191529A7" wp14:editId="5BEBB732">
            <wp:simplePos x="0" y="0"/>
            <wp:positionH relativeFrom="column">
              <wp:posOffset>938176</wp:posOffset>
            </wp:positionH>
            <wp:positionV relativeFrom="paragraph">
              <wp:posOffset>28944</wp:posOffset>
            </wp:positionV>
            <wp:extent cx="2289718" cy="333862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1604" cy="33413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AF821" w14:textId="77777777" w:rsidR="003741CF" w:rsidRDefault="003741CF" w:rsidP="003741CF">
      <w:pPr>
        <w:jc w:val="both"/>
        <w:rPr>
          <w:noProof/>
          <w:lang w:val="es-GT" w:eastAsia="es-GT"/>
        </w:rPr>
      </w:pPr>
    </w:p>
    <w:p w14:paraId="499DD7D7" w14:textId="77777777" w:rsidR="003741CF" w:rsidRDefault="003741CF" w:rsidP="003741CF">
      <w:pPr>
        <w:jc w:val="both"/>
        <w:rPr>
          <w:noProof/>
          <w:lang w:val="es-GT" w:eastAsia="es-GT"/>
        </w:rPr>
      </w:pPr>
    </w:p>
    <w:p w14:paraId="476E2261" w14:textId="77777777" w:rsidR="003741CF" w:rsidRDefault="003741CF" w:rsidP="003741CF">
      <w:pPr>
        <w:jc w:val="both"/>
        <w:rPr>
          <w:noProof/>
          <w:lang w:val="es-GT" w:eastAsia="es-GT"/>
        </w:rPr>
      </w:pPr>
    </w:p>
    <w:p w14:paraId="6729C3D2" w14:textId="77777777" w:rsidR="003741CF" w:rsidRDefault="003741CF" w:rsidP="003741CF">
      <w:pPr>
        <w:jc w:val="both"/>
        <w:rPr>
          <w:noProof/>
          <w:lang w:val="es-GT" w:eastAsia="es-GT"/>
        </w:rPr>
      </w:pPr>
    </w:p>
    <w:p w14:paraId="484A2E4C" w14:textId="77777777" w:rsidR="003741CF" w:rsidRDefault="003741CF" w:rsidP="003741CF">
      <w:pPr>
        <w:jc w:val="both"/>
        <w:rPr>
          <w:noProof/>
          <w:lang w:val="es-GT" w:eastAsia="es-GT"/>
        </w:rPr>
      </w:pPr>
    </w:p>
    <w:p w14:paraId="60DEFFBC" w14:textId="77777777" w:rsidR="003741CF" w:rsidRDefault="003741CF" w:rsidP="003741CF">
      <w:pPr>
        <w:jc w:val="both"/>
        <w:rPr>
          <w:noProof/>
          <w:lang w:val="es-GT" w:eastAsia="es-GT"/>
        </w:rPr>
      </w:pPr>
    </w:p>
    <w:p w14:paraId="6605BF3D" w14:textId="77777777" w:rsidR="003741CF" w:rsidRDefault="003741CF" w:rsidP="003741CF">
      <w:pPr>
        <w:jc w:val="both"/>
        <w:rPr>
          <w:noProof/>
          <w:lang w:val="es-GT" w:eastAsia="es-GT"/>
        </w:rPr>
      </w:pPr>
    </w:p>
    <w:p w14:paraId="05866F3D" w14:textId="77777777" w:rsidR="003741CF" w:rsidRDefault="003741CF" w:rsidP="003741CF">
      <w:pPr>
        <w:jc w:val="both"/>
        <w:rPr>
          <w:noProof/>
          <w:lang w:val="es-GT" w:eastAsia="es-GT"/>
        </w:rPr>
      </w:pPr>
    </w:p>
    <w:p w14:paraId="1166361A" w14:textId="547F39B8" w:rsidR="003741CF" w:rsidRDefault="003741CF" w:rsidP="003741CF">
      <w:pPr>
        <w:jc w:val="both"/>
        <w:rPr>
          <w:noProof/>
          <w:lang w:val="es-GT" w:eastAsia="es-GT"/>
        </w:rPr>
      </w:pPr>
    </w:p>
    <w:p w14:paraId="2FD62714" w14:textId="77777777" w:rsidR="003741CF" w:rsidRDefault="003741CF" w:rsidP="003741CF">
      <w:pPr>
        <w:jc w:val="both"/>
        <w:rPr>
          <w:noProof/>
          <w:lang w:val="es-GT" w:eastAsia="es-GT"/>
        </w:rPr>
      </w:pPr>
    </w:p>
    <w:p w14:paraId="19364D1A" w14:textId="77777777" w:rsidR="003741CF" w:rsidRDefault="003741CF" w:rsidP="003741CF">
      <w:pPr>
        <w:jc w:val="both"/>
        <w:rPr>
          <w:noProof/>
          <w:lang w:val="es-GT" w:eastAsia="es-GT"/>
        </w:rPr>
      </w:pPr>
    </w:p>
    <w:p w14:paraId="5338A720" w14:textId="77777777" w:rsidR="003741CF" w:rsidRDefault="003741CF" w:rsidP="003741CF">
      <w:pPr>
        <w:jc w:val="both"/>
        <w:rPr>
          <w:noProof/>
          <w:lang w:val="es-GT" w:eastAsia="es-GT"/>
        </w:rPr>
      </w:pPr>
    </w:p>
    <w:p w14:paraId="3F7057CF"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Ingresar apellido del candidato</w:t>
      </w:r>
    </w:p>
    <w:p w14:paraId="53E56A3A" w14:textId="77777777" w:rsidR="003741CF" w:rsidRDefault="003741CF" w:rsidP="003741CF">
      <w:pPr>
        <w:jc w:val="both"/>
        <w:rPr>
          <w:noProof/>
          <w:lang w:val="es-GT" w:eastAsia="es-GT"/>
        </w:rPr>
      </w:pPr>
      <w:r>
        <w:rPr>
          <w:noProof/>
        </w:rPr>
        <w:drawing>
          <wp:anchor distT="0" distB="0" distL="114300" distR="114300" simplePos="0" relativeHeight="252115968" behindDoc="0" locked="0" layoutInCell="1" allowOverlap="1" wp14:anchorId="7CDFD699" wp14:editId="323898D4">
            <wp:simplePos x="0" y="0"/>
            <wp:positionH relativeFrom="margin">
              <wp:posOffset>1856850</wp:posOffset>
            </wp:positionH>
            <wp:positionV relativeFrom="paragraph">
              <wp:posOffset>10822</wp:posOffset>
            </wp:positionV>
            <wp:extent cx="2249536" cy="32194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23291E98" w14:textId="77777777" w:rsidR="003741CF" w:rsidRDefault="003741CF" w:rsidP="003741CF">
      <w:pPr>
        <w:jc w:val="both"/>
        <w:rPr>
          <w:noProof/>
          <w:lang w:val="es-GT" w:eastAsia="es-GT"/>
        </w:rPr>
      </w:pPr>
    </w:p>
    <w:p w14:paraId="7B8779CB" w14:textId="77777777" w:rsidR="003741CF" w:rsidRDefault="003741CF" w:rsidP="003741CF">
      <w:pPr>
        <w:jc w:val="both"/>
        <w:rPr>
          <w:noProof/>
          <w:lang w:val="es-GT" w:eastAsia="es-GT"/>
        </w:rPr>
      </w:pPr>
    </w:p>
    <w:p w14:paraId="17585304" w14:textId="77777777" w:rsidR="003741CF" w:rsidRDefault="003741CF" w:rsidP="003741CF">
      <w:pPr>
        <w:jc w:val="both"/>
        <w:rPr>
          <w:noProof/>
          <w:lang w:val="es-GT" w:eastAsia="es-GT"/>
        </w:rPr>
      </w:pPr>
    </w:p>
    <w:p w14:paraId="32757414" w14:textId="77777777" w:rsidR="003741CF" w:rsidRDefault="003741CF" w:rsidP="003741CF">
      <w:pPr>
        <w:jc w:val="both"/>
        <w:rPr>
          <w:noProof/>
          <w:lang w:val="es-GT" w:eastAsia="es-GT"/>
        </w:rPr>
      </w:pPr>
    </w:p>
    <w:p w14:paraId="5EF302DF" w14:textId="77777777" w:rsidR="003741CF" w:rsidRDefault="003741CF" w:rsidP="003741CF">
      <w:pPr>
        <w:jc w:val="both"/>
        <w:rPr>
          <w:noProof/>
          <w:lang w:val="es-GT" w:eastAsia="es-GT"/>
        </w:rPr>
      </w:pPr>
    </w:p>
    <w:p w14:paraId="2BC21C86" w14:textId="77777777" w:rsidR="003741CF" w:rsidRDefault="003741CF" w:rsidP="003741CF">
      <w:pPr>
        <w:jc w:val="both"/>
        <w:rPr>
          <w:noProof/>
          <w:lang w:val="es-GT" w:eastAsia="es-GT"/>
        </w:rPr>
      </w:pPr>
    </w:p>
    <w:p w14:paraId="50CD0FA7" w14:textId="77777777" w:rsidR="003741CF" w:rsidRDefault="003741CF" w:rsidP="003741CF">
      <w:pPr>
        <w:jc w:val="both"/>
        <w:rPr>
          <w:noProof/>
          <w:lang w:val="es-GT" w:eastAsia="es-GT"/>
        </w:rPr>
      </w:pPr>
    </w:p>
    <w:p w14:paraId="65DE64BD" w14:textId="77777777" w:rsidR="003741CF" w:rsidRDefault="003741CF" w:rsidP="003741CF">
      <w:pPr>
        <w:jc w:val="both"/>
        <w:rPr>
          <w:noProof/>
          <w:lang w:val="es-GT" w:eastAsia="es-GT"/>
        </w:rPr>
      </w:pPr>
    </w:p>
    <w:p w14:paraId="1FCB9628" w14:textId="77777777" w:rsidR="003741CF" w:rsidRDefault="003741CF" w:rsidP="003741CF">
      <w:pPr>
        <w:jc w:val="both"/>
        <w:rPr>
          <w:noProof/>
          <w:lang w:val="es-GT" w:eastAsia="es-GT"/>
        </w:rPr>
      </w:pPr>
    </w:p>
    <w:p w14:paraId="604C3ACC" w14:textId="77777777" w:rsidR="003741CF" w:rsidRDefault="003741CF" w:rsidP="003741CF">
      <w:pPr>
        <w:jc w:val="both"/>
        <w:rPr>
          <w:noProof/>
          <w:lang w:val="es-GT" w:eastAsia="es-GT"/>
        </w:rPr>
      </w:pPr>
    </w:p>
    <w:p w14:paraId="67787BC6" w14:textId="77777777" w:rsidR="003741CF" w:rsidRDefault="003741CF" w:rsidP="003741CF">
      <w:pPr>
        <w:jc w:val="both"/>
        <w:rPr>
          <w:noProof/>
          <w:lang w:val="es-GT" w:eastAsia="es-GT"/>
        </w:rPr>
      </w:pPr>
    </w:p>
    <w:p w14:paraId="143148B4" w14:textId="77777777" w:rsidR="003741CF" w:rsidRDefault="003741CF" w:rsidP="003741CF">
      <w:pPr>
        <w:jc w:val="both"/>
        <w:rPr>
          <w:noProof/>
          <w:lang w:val="es-GT" w:eastAsia="es-GT"/>
        </w:rPr>
      </w:pPr>
    </w:p>
    <w:p w14:paraId="41BED8D6"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Agregar correo electrónico y sexo del candidato, presionar botón Aplicar</w:t>
      </w:r>
    </w:p>
    <w:p w14:paraId="51917377" w14:textId="77777777" w:rsidR="003741CF" w:rsidRDefault="003741CF" w:rsidP="003741CF">
      <w:pPr>
        <w:jc w:val="both"/>
        <w:rPr>
          <w:noProof/>
          <w:lang w:val="es-GT" w:eastAsia="es-GT"/>
        </w:rPr>
      </w:pPr>
      <w:r>
        <w:rPr>
          <w:noProof/>
          <w:lang w:val="es-GT" w:eastAsia="es-GT"/>
        </w:rPr>
        <w:drawing>
          <wp:anchor distT="0" distB="0" distL="114300" distR="114300" simplePos="0" relativeHeight="252116992" behindDoc="0" locked="0" layoutInCell="1" allowOverlap="1" wp14:anchorId="404BD090" wp14:editId="378CEC18">
            <wp:simplePos x="0" y="0"/>
            <wp:positionH relativeFrom="margin">
              <wp:posOffset>2108532</wp:posOffset>
            </wp:positionH>
            <wp:positionV relativeFrom="paragraph">
              <wp:posOffset>183180</wp:posOffset>
            </wp:positionV>
            <wp:extent cx="1956021" cy="3090728"/>
            <wp:effectExtent l="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p>
    <w:p w14:paraId="54078162" w14:textId="77777777" w:rsidR="003741CF" w:rsidRDefault="003741CF" w:rsidP="003741CF">
      <w:pPr>
        <w:jc w:val="both"/>
        <w:rPr>
          <w:noProof/>
          <w:lang w:val="es-GT" w:eastAsia="es-GT"/>
        </w:rPr>
      </w:pPr>
    </w:p>
    <w:p w14:paraId="3EFB6EAF" w14:textId="77777777" w:rsidR="003741CF" w:rsidRDefault="003741CF" w:rsidP="003741CF">
      <w:pPr>
        <w:jc w:val="both"/>
        <w:rPr>
          <w:noProof/>
          <w:lang w:val="es-GT" w:eastAsia="es-GT"/>
        </w:rPr>
      </w:pPr>
    </w:p>
    <w:p w14:paraId="4ED2007F" w14:textId="77777777" w:rsidR="003741CF" w:rsidRDefault="003741CF" w:rsidP="003741CF">
      <w:pPr>
        <w:jc w:val="both"/>
        <w:rPr>
          <w:noProof/>
          <w:lang w:val="es-GT" w:eastAsia="es-GT"/>
        </w:rPr>
      </w:pPr>
    </w:p>
    <w:p w14:paraId="6969E891" w14:textId="77777777" w:rsidR="003741CF" w:rsidRDefault="003741CF" w:rsidP="003741CF">
      <w:pPr>
        <w:jc w:val="both"/>
        <w:rPr>
          <w:noProof/>
          <w:lang w:val="es-GT" w:eastAsia="es-GT"/>
        </w:rPr>
      </w:pPr>
    </w:p>
    <w:p w14:paraId="1F0BFA1D" w14:textId="77777777" w:rsidR="003741CF" w:rsidRDefault="003741CF" w:rsidP="003741CF">
      <w:pPr>
        <w:jc w:val="both"/>
        <w:rPr>
          <w:noProof/>
          <w:lang w:val="es-GT" w:eastAsia="es-GT"/>
        </w:rPr>
      </w:pPr>
    </w:p>
    <w:p w14:paraId="2986F28B" w14:textId="77777777" w:rsidR="003741CF" w:rsidRDefault="003741CF" w:rsidP="003741CF">
      <w:pPr>
        <w:jc w:val="both"/>
        <w:rPr>
          <w:noProof/>
          <w:lang w:val="es-GT" w:eastAsia="es-GT"/>
        </w:rPr>
      </w:pPr>
    </w:p>
    <w:p w14:paraId="39138754" w14:textId="77777777" w:rsidR="003741CF" w:rsidRDefault="003741CF" w:rsidP="003741CF">
      <w:pPr>
        <w:jc w:val="both"/>
        <w:rPr>
          <w:noProof/>
          <w:lang w:val="es-GT" w:eastAsia="es-GT"/>
        </w:rPr>
      </w:pPr>
    </w:p>
    <w:p w14:paraId="3D3B6A46" w14:textId="77777777" w:rsidR="003741CF" w:rsidRDefault="003741CF" w:rsidP="003741CF">
      <w:pPr>
        <w:jc w:val="both"/>
        <w:rPr>
          <w:noProof/>
          <w:lang w:val="es-GT" w:eastAsia="es-GT"/>
        </w:rPr>
      </w:pPr>
    </w:p>
    <w:p w14:paraId="2B68C138" w14:textId="77777777" w:rsidR="003741CF" w:rsidRDefault="003741CF" w:rsidP="003741CF">
      <w:pPr>
        <w:jc w:val="both"/>
        <w:rPr>
          <w:noProof/>
          <w:lang w:val="es-GT" w:eastAsia="es-GT"/>
        </w:rPr>
      </w:pPr>
    </w:p>
    <w:p w14:paraId="6CC94740" w14:textId="77777777" w:rsidR="003741CF" w:rsidRDefault="003741CF" w:rsidP="003741CF">
      <w:pPr>
        <w:jc w:val="both"/>
        <w:rPr>
          <w:noProof/>
          <w:lang w:val="es-GT" w:eastAsia="es-GT"/>
        </w:rPr>
      </w:pPr>
    </w:p>
    <w:p w14:paraId="00BF4E27" w14:textId="77777777" w:rsidR="003741CF" w:rsidRDefault="003741CF" w:rsidP="003741CF">
      <w:pPr>
        <w:jc w:val="both"/>
        <w:rPr>
          <w:noProof/>
          <w:lang w:val="es-GT" w:eastAsia="es-GT"/>
        </w:rPr>
      </w:pPr>
    </w:p>
    <w:p w14:paraId="4625D0DC" w14:textId="77777777" w:rsidR="003741CF" w:rsidRDefault="003741CF" w:rsidP="003741CF">
      <w:pPr>
        <w:jc w:val="both"/>
        <w:rPr>
          <w:noProof/>
          <w:lang w:val="es-GT" w:eastAsia="es-GT"/>
        </w:rPr>
      </w:pPr>
    </w:p>
    <w:p w14:paraId="33CA6596" w14:textId="77777777" w:rsidR="003741CF" w:rsidRDefault="003741CF" w:rsidP="003741CF">
      <w:pPr>
        <w:jc w:val="both"/>
        <w:rPr>
          <w:noProof/>
          <w:lang w:val="es-GT" w:eastAsia="es-GT"/>
        </w:rPr>
      </w:pPr>
    </w:p>
    <w:p w14:paraId="76A7EC61" w14:textId="77777777" w:rsidR="003741CF" w:rsidRPr="006C11C0" w:rsidRDefault="003741CF" w:rsidP="003D720E">
      <w:pPr>
        <w:pStyle w:val="Heading5"/>
        <w:numPr>
          <w:ilvl w:val="0"/>
          <w:numId w:val="20"/>
        </w:numPr>
        <w:spacing w:line="259" w:lineRule="auto"/>
        <w:rPr>
          <w:rFonts w:ascii="Verdana" w:hAnsi="Verdana"/>
          <w:color w:val="ED7D31"/>
          <w:sz w:val="22"/>
          <w:szCs w:val="20"/>
          <w:lang w:val="es-GT"/>
        </w:rPr>
      </w:pPr>
      <w:r>
        <w:rPr>
          <w:rFonts w:ascii="Verdana" w:eastAsia="Times New Roman" w:hAnsi="Verdana"/>
          <w:noProof/>
          <w:lang w:val="es-GT" w:eastAsia="es-GT"/>
        </w:rPr>
        <w:lastRenderedPageBreak/>
        <w:t>Recepción de notificación MIL realizada</w:t>
      </w:r>
    </w:p>
    <w:p w14:paraId="23242A9E"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Lectura de email recibido del remitente TIMS, con asunto  Tms -notificación prueba MIL</w:t>
      </w:r>
    </w:p>
    <w:p w14:paraId="3D83C019" w14:textId="77777777" w:rsidR="003741CF" w:rsidRDefault="003741CF" w:rsidP="003741CF">
      <w:pPr>
        <w:jc w:val="both"/>
        <w:rPr>
          <w:noProof/>
          <w:lang w:val="es-GT" w:eastAsia="es-GT"/>
        </w:rPr>
      </w:pPr>
      <w:r>
        <w:rPr>
          <w:noProof/>
        </w:rPr>
        <w:drawing>
          <wp:anchor distT="0" distB="0" distL="114300" distR="114300" simplePos="0" relativeHeight="252118016" behindDoc="0" locked="0" layoutInCell="1" allowOverlap="1" wp14:anchorId="344A2F02" wp14:editId="1CFA34D9">
            <wp:simplePos x="0" y="0"/>
            <wp:positionH relativeFrom="column">
              <wp:posOffset>1677670</wp:posOffset>
            </wp:positionH>
            <wp:positionV relativeFrom="paragraph">
              <wp:posOffset>157997</wp:posOffset>
            </wp:positionV>
            <wp:extent cx="3076575" cy="7239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026D4A9D" w14:textId="77777777" w:rsidR="003741CF" w:rsidRDefault="003741CF" w:rsidP="003741CF">
      <w:pPr>
        <w:jc w:val="both"/>
        <w:rPr>
          <w:noProof/>
          <w:lang w:val="es-GT" w:eastAsia="es-GT"/>
        </w:rPr>
      </w:pPr>
    </w:p>
    <w:p w14:paraId="35D4201C" w14:textId="77777777" w:rsidR="003741CF" w:rsidRDefault="003741CF" w:rsidP="003741CF">
      <w:pPr>
        <w:jc w:val="both"/>
        <w:rPr>
          <w:noProof/>
          <w:lang w:val="es-GT" w:eastAsia="es-GT"/>
        </w:rPr>
      </w:pPr>
    </w:p>
    <w:p w14:paraId="25E0990F" w14:textId="77777777" w:rsidR="003741CF" w:rsidRDefault="003741CF" w:rsidP="003741CF">
      <w:pPr>
        <w:jc w:val="both"/>
        <w:rPr>
          <w:noProof/>
          <w:lang w:val="es-GT" w:eastAsia="es-GT"/>
        </w:rPr>
      </w:pPr>
    </w:p>
    <w:p w14:paraId="345C987C" w14:textId="77777777" w:rsidR="003741CF" w:rsidRPr="00BC67FD" w:rsidRDefault="003741CF" w:rsidP="003D720E">
      <w:pPr>
        <w:pStyle w:val="ListParagraph"/>
        <w:numPr>
          <w:ilvl w:val="1"/>
          <w:numId w:val="18"/>
        </w:numPr>
        <w:spacing w:after="160" w:line="259" w:lineRule="auto"/>
        <w:rPr>
          <w:b w:val="0"/>
          <w:noProof/>
          <w:lang w:val="es-GT" w:eastAsia="es-GT"/>
        </w:rPr>
      </w:pPr>
      <w:r w:rsidRPr="00BC67FD">
        <w:rPr>
          <w:b w:val="0"/>
          <w:noProof/>
          <w:lang w:val="es-GT" w:eastAsia="es-GT"/>
        </w:rPr>
        <w:t>Copiar identificador del evaluado del cuerpo del correo.</w:t>
      </w:r>
    </w:p>
    <w:p w14:paraId="5F52A430" w14:textId="77777777" w:rsidR="003741CF" w:rsidRPr="006C11C0" w:rsidRDefault="003741CF" w:rsidP="003741CF">
      <w:pPr>
        <w:rPr>
          <w:noProof/>
          <w:lang w:val="es-GT" w:eastAsia="es-GT"/>
        </w:rPr>
      </w:pPr>
      <w:r>
        <w:rPr>
          <w:noProof/>
          <w:lang w:val="es-GT" w:eastAsia="es-GT"/>
        </w:rPr>
        <w:drawing>
          <wp:anchor distT="0" distB="0" distL="114300" distR="114300" simplePos="0" relativeHeight="252119040" behindDoc="0" locked="0" layoutInCell="1" allowOverlap="1" wp14:anchorId="45CA297F" wp14:editId="77A6BD9B">
            <wp:simplePos x="0" y="0"/>
            <wp:positionH relativeFrom="column">
              <wp:posOffset>3734538</wp:posOffset>
            </wp:positionH>
            <wp:positionV relativeFrom="paragraph">
              <wp:posOffset>91765</wp:posOffset>
            </wp:positionV>
            <wp:extent cx="1637414" cy="2510605"/>
            <wp:effectExtent l="0" t="0" r="127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42102" cy="25177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1A8CC" w14:textId="77777777" w:rsidR="003741CF" w:rsidRPr="006C11C0" w:rsidRDefault="003741CF" w:rsidP="003741CF">
      <w:pPr>
        <w:rPr>
          <w:noProof/>
          <w:lang w:val="es-GT" w:eastAsia="es-GT"/>
        </w:rPr>
      </w:pPr>
    </w:p>
    <w:p w14:paraId="2365480B" w14:textId="77777777" w:rsidR="003741CF" w:rsidRPr="006C11C0" w:rsidRDefault="003741CF" w:rsidP="003741CF">
      <w:pPr>
        <w:rPr>
          <w:noProof/>
          <w:lang w:val="es-GT" w:eastAsia="es-GT"/>
        </w:rPr>
      </w:pPr>
    </w:p>
    <w:p w14:paraId="7F898EBB" w14:textId="77777777" w:rsidR="003741CF" w:rsidRPr="006C11C0" w:rsidRDefault="003741CF" w:rsidP="003741CF">
      <w:pPr>
        <w:rPr>
          <w:noProof/>
          <w:lang w:val="es-GT" w:eastAsia="es-GT"/>
        </w:rPr>
      </w:pPr>
    </w:p>
    <w:p w14:paraId="5B35A53D" w14:textId="77777777" w:rsidR="003741CF" w:rsidRPr="006C11C0" w:rsidRDefault="003741CF" w:rsidP="003741CF">
      <w:pPr>
        <w:rPr>
          <w:noProof/>
          <w:lang w:val="es-GT" w:eastAsia="es-GT"/>
        </w:rPr>
      </w:pPr>
    </w:p>
    <w:p w14:paraId="3410FCC9" w14:textId="77777777" w:rsidR="003741CF" w:rsidRPr="006C11C0" w:rsidRDefault="003741CF" w:rsidP="003741CF">
      <w:pPr>
        <w:rPr>
          <w:noProof/>
          <w:lang w:val="es-GT" w:eastAsia="es-GT"/>
        </w:rPr>
      </w:pPr>
    </w:p>
    <w:p w14:paraId="0ABE8CE1" w14:textId="77777777" w:rsidR="003741CF" w:rsidRDefault="003741CF" w:rsidP="003741CF">
      <w:pPr>
        <w:rPr>
          <w:noProof/>
          <w:lang w:val="es-GT" w:eastAsia="es-GT"/>
        </w:rPr>
      </w:pPr>
    </w:p>
    <w:p w14:paraId="4B2F4FC1" w14:textId="77777777" w:rsidR="003741CF" w:rsidRDefault="003741CF" w:rsidP="003741CF">
      <w:pPr>
        <w:rPr>
          <w:noProof/>
          <w:lang w:val="es-GT" w:eastAsia="es-GT"/>
        </w:rPr>
      </w:pPr>
    </w:p>
    <w:p w14:paraId="71138BE8" w14:textId="77777777" w:rsidR="003741CF" w:rsidRDefault="003741CF" w:rsidP="003741CF">
      <w:pPr>
        <w:rPr>
          <w:noProof/>
          <w:lang w:val="es-GT" w:eastAsia="es-GT"/>
        </w:rPr>
      </w:pPr>
    </w:p>
    <w:p w14:paraId="15EB3999" w14:textId="77777777" w:rsidR="003741CF" w:rsidRDefault="003741CF" w:rsidP="003741CF">
      <w:pPr>
        <w:rPr>
          <w:noProof/>
          <w:lang w:val="es-GT" w:eastAsia="es-GT"/>
        </w:rPr>
      </w:pPr>
    </w:p>
    <w:p w14:paraId="7C0D4EDC" w14:textId="77777777" w:rsidR="003741CF" w:rsidRDefault="003741CF" w:rsidP="003741CF">
      <w:pPr>
        <w:rPr>
          <w:noProof/>
          <w:lang w:val="es-GT" w:eastAsia="es-GT"/>
        </w:rPr>
      </w:pPr>
    </w:p>
    <w:p w14:paraId="25975B8A" w14:textId="77777777" w:rsidR="003741CF" w:rsidRPr="00F81EFD" w:rsidRDefault="003741CF" w:rsidP="003D720E">
      <w:pPr>
        <w:pStyle w:val="Heading5"/>
        <w:numPr>
          <w:ilvl w:val="0"/>
          <w:numId w:val="20"/>
        </w:numPr>
        <w:spacing w:line="259" w:lineRule="auto"/>
        <w:rPr>
          <w:rFonts w:ascii="Verdana" w:hAnsi="Verdana"/>
          <w:noProof/>
          <w:lang w:val="es-GT" w:eastAsia="es-GT"/>
        </w:rPr>
      </w:pPr>
      <w:r w:rsidRPr="00F81EFD">
        <w:rPr>
          <w:rFonts w:ascii="Verdana" w:eastAsia="Times New Roman" w:hAnsi="Verdana"/>
          <w:noProof/>
          <w:lang w:val="es-GT" w:eastAsia="es-GT"/>
        </w:rPr>
        <w:t>Descarga de resultados</w:t>
      </w:r>
    </w:p>
    <w:p w14:paraId="3A9F7C4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rPr>
        <w:drawing>
          <wp:anchor distT="0" distB="0" distL="114300" distR="114300" simplePos="0" relativeHeight="252120064" behindDoc="0" locked="0" layoutInCell="1" allowOverlap="1" wp14:anchorId="52C4E6A8" wp14:editId="66D1A4E7">
            <wp:simplePos x="0" y="0"/>
            <wp:positionH relativeFrom="margin">
              <wp:posOffset>3064451</wp:posOffset>
            </wp:positionH>
            <wp:positionV relativeFrom="paragraph">
              <wp:posOffset>56293</wp:posOffset>
            </wp:positionV>
            <wp:extent cx="2713354" cy="285821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Ingresar al portal MIL</w:t>
      </w:r>
    </w:p>
    <w:p w14:paraId="13704E2C" w14:textId="77777777" w:rsidR="003741CF" w:rsidRDefault="003741CF" w:rsidP="003741CF">
      <w:pPr>
        <w:jc w:val="both"/>
        <w:rPr>
          <w:noProof/>
          <w:lang w:val="es-GT" w:eastAsia="es-GT"/>
        </w:rPr>
      </w:pPr>
    </w:p>
    <w:p w14:paraId="5673AA4D" w14:textId="77777777" w:rsidR="003741CF" w:rsidRDefault="003741CF" w:rsidP="003741CF">
      <w:pPr>
        <w:jc w:val="both"/>
        <w:rPr>
          <w:noProof/>
          <w:lang w:val="es-GT" w:eastAsia="es-GT"/>
        </w:rPr>
      </w:pPr>
    </w:p>
    <w:p w14:paraId="2E592E48" w14:textId="45A5FEEF" w:rsidR="003741CF" w:rsidRDefault="003741CF" w:rsidP="003741CF">
      <w:pPr>
        <w:jc w:val="both"/>
        <w:rPr>
          <w:noProof/>
          <w:lang w:val="es-GT" w:eastAsia="es-GT"/>
        </w:rPr>
      </w:pPr>
    </w:p>
    <w:p w14:paraId="0C31FA68" w14:textId="77777777" w:rsidR="003741CF" w:rsidRDefault="003741CF" w:rsidP="003741CF">
      <w:pPr>
        <w:jc w:val="both"/>
        <w:rPr>
          <w:noProof/>
          <w:lang w:val="es-GT" w:eastAsia="es-GT"/>
        </w:rPr>
      </w:pPr>
    </w:p>
    <w:p w14:paraId="2E513F9F" w14:textId="77777777" w:rsidR="003741CF" w:rsidRDefault="003741CF" w:rsidP="003741CF">
      <w:pPr>
        <w:jc w:val="both"/>
        <w:rPr>
          <w:noProof/>
          <w:lang w:val="es-GT" w:eastAsia="es-GT"/>
        </w:rPr>
      </w:pPr>
    </w:p>
    <w:p w14:paraId="7E028AD4" w14:textId="77777777" w:rsidR="003741CF" w:rsidRDefault="003741CF" w:rsidP="003741CF">
      <w:pPr>
        <w:jc w:val="both"/>
        <w:rPr>
          <w:noProof/>
          <w:lang w:val="es-GT" w:eastAsia="es-GT"/>
        </w:rPr>
      </w:pPr>
    </w:p>
    <w:p w14:paraId="4294DF93" w14:textId="77777777" w:rsidR="003741CF" w:rsidRDefault="003741CF" w:rsidP="003741CF">
      <w:pPr>
        <w:jc w:val="both"/>
        <w:rPr>
          <w:noProof/>
          <w:lang w:val="es-GT" w:eastAsia="es-GT"/>
        </w:rPr>
      </w:pPr>
    </w:p>
    <w:p w14:paraId="6451EE48" w14:textId="77777777" w:rsidR="003741CF" w:rsidRDefault="003741CF" w:rsidP="003741CF">
      <w:pPr>
        <w:jc w:val="both"/>
        <w:rPr>
          <w:noProof/>
          <w:lang w:val="es-GT" w:eastAsia="es-GT"/>
        </w:rPr>
      </w:pPr>
    </w:p>
    <w:p w14:paraId="362F1EDE" w14:textId="77777777" w:rsidR="003741CF" w:rsidRDefault="003741CF" w:rsidP="003741CF">
      <w:pPr>
        <w:jc w:val="both"/>
        <w:rPr>
          <w:noProof/>
          <w:lang w:val="es-GT" w:eastAsia="es-GT"/>
        </w:rPr>
      </w:pPr>
    </w:p>
    <w:p w14:paraId="48BFF4E7" w14:textId="77777777" w:rsidR="003741CF" w:rsidRDefault="003741CF" w:rsidP="003741CF">
      <w:pPr>
        <w:jc w:val="both"/>
        <w:rPr>
          <w:noProof/>
          <w:lang w:val="es-GT" w:eastAsia="es-GT"/>
        </w:rPr>
      </w:pPr>
    </w:p>
    <w:p w14:paraId="07231BFC"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Ingresar credenciales de acceso</w:t>
      </w:r>
    </w:p>
    <w:p w14:paraId="68F552C2" w14:textId="77777777" w:rsidR="003741CF" w:rsidRDefault="003741CF" w:rsidP="003741CF">
      <w:pPr>
        <w:jc w:val="both"/>
        <w:rPr>
          <w:noProof/>
          <w:lang w:val="es-GT" w:eastAsia="es-GT"/>
        </w:rPr>
      </w:pPr>
      <w:r>
        <w:rPr>
          <w:noProof/>
        </w:rPr>
        <w:drawing>
          <wp:anchor distT="0" distB="0" distL="114300" distR="114300" simplePos="0" relativeHeight="252121088" behindDoc="0" locked="0" layoutInCell="1" allowOverlap="1" wp14:anchorId="13B02503" wp14:editId="67889790">
            <wp:simplePos x="0" y="0"/>
            <wp:positionH relativeFrom="margin">
              <wp:posOffset>1447137</wp:posOffset>
            </wp:positionH>
            <wp:positionV relativeFrom="paragraph">
              <wp:posOffset>24986</wp:posOffset>
            </wp:positionV>
            <wp:extent cx="3797935" cy="3864334"/>
            <wp:effectExtent l="0" t="0" r="0"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674CFDE" w14:textId="77777777" w:rsidR="003741CF" w:rsidRDefault="003741CF" w:rsidP="003741CF">
      <w:pPr>
        <w:jc w:val="both"/>
        <w:rPr>
          <w:noProof/>
          <w:lang w:val="es-GT" w:eastAsia="es-GT"/>
        </w:rPr>
      </w:pPr>
    </w:p>
    <w:p w14:paraId="6A5746FF" w14:textId="77777777" w:rsidR="003741CF" w:rsidRDefault="003741CF" w:rsidP="003741CF">
      <w:pPr>
        <w:jc w:val="both"/>
        <w:rPr>
          <w:noProof/>
          <w:lang w:val="es-GT" w:eastAsia="es-GT"/>
        </w:rPr>
      </w:pPr>
    </w:p>
    <w:p w14:paraId="314B8C30" w14:textId="77777777" w:rsidR="003741CF" w:rsidRDefault="003741CF" w:rsidP="003741CF">
      <w:pPr>
        <w:jc w:val="both"/>
        <w:rPr>
          <w:noProof/>
          <w:lang w:val="es-GT" w:eastAsia="es-GT"/>
        </w:rPr>
      </w:pPr>
    </w:p>
    <w:p w14:paraId="3A4DE854" w14:textId="77777777" w:rsidR="003741CF" w:rsidRDefault="003741CF" w:rsidP="003741CF">
      <w:pPr>
        <w:jc w:val="both"/>
        <w:rPr>
          <w:noProof/>
          <w:lang w:val="es-GT" w:eastAsia="es-GT"/>
        </w:rPr>
      </w:pPr>
    </w:p>
    <w:p w14:paraId="59D69EA7" w14:textId="77777777" w:rsidR="003741CF" w:rsidRDefault="003741CF" w:rsidP="003741CF">
      <w:pPr>
        <w:jc w:val="both"/>
        <w:rPr>
          <w:noProof/>
          <w:lang w:val="es-GT" w:eastAsia="es-GT"/>
        </w:rPr>
      </w:pPr>
    </w:p>
    <w:p w14:paraId="19915918" w14:textId="77777777" w:rsidR="003741CF" w:rsidRDefault="003741CF" w:rsidP="003741CF">
      <w:pPr>
        <w:jc w:val="both"/>
        <w:rPr>
          <w:noProof/>
          <w:lang w:val="es-GT" w:eastAsia="es-GT"/>
        </w:rPr>
      </w:pPr>
    </w:p>
    <w:p w14:paraId="78139AD3" w14:textId="77777777" w:rsidR="003741CF" w:rsidRDefault="003741CF" w:rsidP="003741CF">
      <w:pPr>
        <w:jc w:val="both"/>
        <w:rPr>
          <w:noProof/>
          <w:lang w:val="es-GT" w:eastAsia="es-GT"/>
        </w:rPr>
      </w:pPr>
    </w:p>
    <w:p w14:paraId="232777D5" w14:textId="77777777" w:rsidR="003741CF" w:rsidRDefault="003741CF" w:rsidP="003741CF">
      <w:pPr>
        <w:jc w:val="both"/>
        <w:rPr>
          <w:noProof/>
          <w:lang w:val="es-GT" w:eastAsia="es-GT"/>
        </w:rPr>
      </w:pPr>
    </w:p>
    <w:p w14:paraId="3C2CDE80" w14:textId="77777777" w:rsidR="003741CF" w:rsidRDefault="003741CF" w:rsidP="003741CF">
      <w:pPr>
        <w:jc w:val="both"/>
        <w:rPr>
          <w:noProof/>
          <w:lang w:val="es-GT" w:eastAsia="es-GT"/>
        </w:rPr>
      </w:pPr>
    </w:p>
    <w:p w14:paraId="2060B037" w14:textId="77777777" w:rsidR="003741CF" w:rsidRDefault="003741CF" w:rsidP="003741CF">
      <w:pPr>
        <w:jc w:val="both"/>
        <w:rPr>
          <w:noProof/>
          <w:lang w:val="es-GT" w:eastAsia="es-GT"/>
        </w:rPr>
      </w:pPr>
    </w:p>
    <w:p w14:paraId="3854EE0C" w14:textId="77777777" w:rsidR="003741CF" w:rsidRDefault="003741CF" w:rsidP="003741CF">
      <w:pPr>
        <w:jc w:val="both"/>
        <w:rPr>
          <w:noProof/>
          <w:lang w:val="es-GT" w:eastAsia="es-GT"/>
        </w:rPr>
      </w:pPr>
    </w:p>
    <w:p w14:paraId="2D3D0173" w14:textId="77777777" w:rsidR="003741CF" w:rsidRDefault="003741CF" w:rsidP="003741CF">
      <w:pPr>
        <w:jc w:val="both"/>
        <w:rPr>
          <w:noProof/>
          <w:lang w:val="es-GT" w:eastAsia="es-GT"/>
        </w:rPr>
      </w:pPr>
    </w:p>
    <w:p w14:paraId="186D705F" w14:textId="77777777" w:rsidR="003741CF" w:rsidRDefault="003741CF" w:rsidP="003741CF">
      <w:pPr>
        <w:jc w:val="both"/>
        <w:rPr>
          <w:noProof/>
          <w:lang w:val="es-GT" w:eastAsia="es-GT"/>
        </w:rPr>
      </w:pPr>
    </w:p>
    <w:p w14:paraId="397CACF3" w14:textId="77777777" w:rsidR="003741CF" w:rsidRDefault="003741CF" w:rsidP="003741CF">
      <w:pPr>
        <w:jc w:val="both"/>
        <w:rPr>
          <w:noProof/>
          <w:lang w:val="es-GT" w:eastAsia="es-GT"/>
        </w:rPr>
      </w:pPr>
    </w:p>
    <w:p w14:paraId="7F03C835" w14:textId="77777777" w:rsidR="003741CF" w:rsidRDefault="003741CF" w:rsidP="003741CF">
      <w:pPr>
        <w:jc w:val="both"/>
        <w:rPr>
          <w:noProof/>
          <w:lang w:val="es-GT" w:eastAsia="es-GT"/>
        </w:rPr>
      </w:pPr>
    </w:p>
    <w:p w14:paraId="4F24829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2112" behindDoc="0" locked="0" layoutInCell="1" allowOverlap="1" wp14:anchorId="7E2B6758" wp14:editId="62289AB8">
            <wp:simplePos x="0" y="0"/>
            <wp:positionH relativeFrom="column">
              <wp:posOffset>1359673</wp:posOffset>
            </wp:positionH>
            <wp:positionV relativeFrom="paragraph">
              <wp:posOffset>229290</wp:posOffset>
            </wp:positionV>
            <wp:extent cx="3753016" cy="3554095"/>
            <wp:effectExtent l="0" t="0" r="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8548" cy="3559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6B336C5" w14:textId="77777777" w:rsidR="003741CF" w:rsidRDefault="003741CF" w:rsidP="003741CF">
      <w:pPr>
        <w:jc w:val="both"/>
        <w:rPr>
          <w:noProof/>
          <w:lang w:val="es-GT" w:eastAsia="es-GT"/>
        </w:rPr>
      </w:pPr>
    </w:p>
    <w:p w14:paraId="644901D3" w14:textId="77777777" w:rsidR="003741CF" w:rsidRDefault="003741CF" w:rsidP="003741CF">
      <w:pPr>
        <w:jc w:val="both"/>
        <w:rPr>
          <w:noProof/>
          <w:lang w:val="es-GT" w:eastAsia="es-GT"/>
        </w:rPr>
      </w:pPr>
    </w:p>
    <w:p w14:paraId="5FD7E8D2" w14:textId="77777777" w:rsidR="003741CF" w:rsidRDefault="003741CF" w:rsidP="003741CF">
      <w:pPr>
        <w:jc w:val="both"/>
        <w:rPr>
          <w:noProof/>
          <w:lang w:val="es-GT" w:eastAsia="es-GT"/>
        </w:rPr>
      </w:pPr>
    </w:p>
    <w:p w14:paraId="790BB313" w14:textId="77777777" w:rsidR="003741CF" w:rsidRDefault="003741CF" w:rsidP="003741CF">
      <w:pPr>
        <w:jc w:val="both"/>
        <w:rPr>
          <w:noProof/>
          <w:lang w:val="es-GT" w:eastAsia="es-GT"/>
        </w:rPr>
      </w:pPr>
    </w:p>
    <w:p w14:paraId="50E1EA98" w14:textId="77777777" w:rsidR="003741CF" w:rsidRDefault="003741CF" w:rsidP="003741CF">
      <w:pPr>
        <w:jc w:val="both"/>
        <w:rPr>
          <w:noProof/>
          <w:lang w:val="es-GT" w:eastAsia="es-GT"/>
        </w:rPr>
      </w:pPr>
    </w:p>
    <w:p w14:paraId="05F1AB74" w14:textId="77777777" w:rsidR="003741CF" w:rsidRDefault="003741CF" w:rsidP="003741CF">
      <w:pPr>
        <w:jc w:val="both"/>
        <w:rPr>
          <w:noProof/>
          <w:lang w:val="es-GT" w:eastAsia="es-GT"/>
        </w:rPr>
      </w:pPr>
    </w:p>
    <w:p w14:paraId="234B39A3" w14:textId="77777777" w:rsidR="003741CF" w:rsidRDefault="003741CF" w:rsidP="003741CF">
      <w:pPr>
        <w:jc w:val="both"/>
        <w:rPr>
          <w:noProof/>
          <w:lang w:val="es-GT" w:eastAsia="es-GT"/>
        </w:rPr>
      </w:pPr>
    </w:p>
    <w:p w14:paraId="17EEFA69" w14:textId="77777777" w:rsidR="003741CF" w:rsidRDefault="003741CF" w:rsidP="003741CF">
      <w:pPr>
        <w:jc w:val="both"/>
        <w:rPr>
          <w:noProof/>
          <w:lang w:val="es-GT" w:eastAsia="es-GT"/>
        </w:rPr>
      </w:pPr>
    </w:p>
    <w:p w14:paraId="4609399A" w14:textId="77777777" w:rsidR="003741CF" w:rsidRDefault="003741CF" w:rsidP="003741CF">
      <w:pPr>
        <w:jc w:val="both"/>
        <w:rPr>
          <w:noProof/>
          <w:lang w:val="es-GT" w:eastAsia="es-GT"/>
        </w:rPr>
      </w:pPr>
    </w:p>
    <w:p w14:paraId="6AF3B045" w14:textId="77777777" w:rsidR="003741CF" w:rsidRDefault="003741CF" w:rsidP="003741CF">
      <w:pPr>
        <w:jc w:val="both"/>
        <w:rPr>
          <w:noProof/>
          <w:lang w:val="es-GT" w:eastAsia="es-GT"/>
        </w:rPr>
      </w:pPr>
    </w:p>
    <w:p w14:paraId="21BE336A" w14:textId="77777777" w:rsidR="003741CF" w:rsidRDefault="003741CF" w:rsidP="003741CF">
      <w:pPr>
        <w:jc w:val="both"/>
        <w:rPr>
          <w:noProof/>
          <w:lang w:val="es-GT" w:eastAsia="es-GT"/>
        </w:rPr>
      </w:pPr>
    </w:p>
    <w:p w14:paraId="18C7362A" w14:textId="77777777" w:rsidR="003741CF" w:rsidRDefault="003741CF" w:rsidP="003741CF">
      <w:pPr>
        <w:jc w:val="both"/>
        <w:rPr>
          <w:noProof/>
          <w:lang w:val="es-GT" w:eastAsia="es-GT"/>
        </w:rPr>
      </w:pPr>
    </w:p>
    <w:p w14:paraId="2D7595C4" w14:textId="77777777" w:rsidR="003741CF" w:rsidRDefault="003741CF" w:rsidP="003741CF">
      <w:pPr>
        <w:jc w:val="both"/>
        <w:rPr>
          <w:noProof/>
          <w:lang w:val="es-GT" w:eastAsia="es-GT"/>
        </w:rPr>
      </w:pPr>
    </w:p>
    <w:p w14:paraId="12FF5600"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Click al código identificador</w:t>
      </w:r>
    </w:p>
    <w:p w14:paraId="7F056481" w14:textId="03F5F263" w:rsidR="0064588E" w:rsidRDefault="0064588E" w:rsidP="003741CF">
      <w:pPr>
        <w:jc w:val="both"/>
        <w:rPr>
          <w:noProof/>
          <w:lang w:val="es-GT" w:eastAsia="es-GT"/>
        </w:rPr>
      </w:pPr>
      <w:r>
        <w:rPr>
          <w:noProof/>
          <w:lang w:val="es-GT" w:eastAsia="es-GT"/>
        </w:rPr>
        <w:drawing>
          <wp:anchor distT="0" distB="0" distL="114300" distR="114300" simplePos="0" relativeHeight="252144640" behindDoc="0" locked="0" layoutInCell="1" allowOverlap="1" wp14:anchorId="4AC47982" wp14:editId="7938AE23">
            <wp:simplePos x="0" y="0"/>
            <wp:positionH relativeFrom="column">
              <wp:posOffset>544165</wp:posOffset>
            </wp:positionH>
            <wp:positionV relativeFrom="paragraph">
              <wp:posOffset>99887</wp:posOffset>
            </wp:positionV>
            <wp:extent cx="4678326" cy="1649259"/>
            <wp:effectExtent l="0" t="0" r="8255"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137BEE83" w14:textId="77777777" w:rsidR="0064588E" w:rsidRDefault="0064588E" w:rsidP="003741CF">
      <w:pPr>
        <w:jc w:val="both"/>
        <w:rPr>
          <w:noProof/>
          <w:lang w:val="es-GT" w:eastAsia="es-GT"/>
        </w:rPr>
      </w:pPr>
    </w:p>
    <w:p w14:paraId="1EEEC2AB" w14:textId="77777777" w:rsidR="0064588E" w:rsidRDefault="0064588E" w:rsidP="003741CF">
      <w:pPr>
        <w:jc w:val="both"/>
        <w:rPr>
          <w:noProof/>
          <w:lang w:val="es-GT" w:eastAsia="es-GT"/>
        </w:rPr>
      </w:pPr>
    </w:p>
    <w:p w14:paraId="79CC61CE" w14:textId="77777777" w:rsidR="0064588E" w:rsidRDefault="0064588E" w:rsidP="003741CF">
      <w:pPr>
        <w:jc w:val="both"/>
        <w:rPr>
          <w:noProof/>
          <w:lang w:val="es-GT" w:eastAsia="es-GT"/>
        </w:rPr>
      </w:pPr>
    </w:p>
    <w:p w14:paraId="5FD1AD1A" w14:textId="77777777" w:rsidR="0064588E" w:rsidRDefault="0064588E" w:rsidP="003741CF">
      <w:pPr>
        <w:jc w:val="both"/>
        <w:rPr>
          <w:noProof/>
          <w:lang w:val="es-GT" w:eastAsia="es-GT"/>
        </w:rPr>
      </w:pPr>
    </w:p>
    <w:p w14:paraId="09E3830C" w14:textId="77777777" w:rsidR="0064588E" w:rsidRDefault="0064588E" w:rsidP="003741CF">
      <w:pPr>
        <w:jc w:val="both"/>
        <w:rPr>
          <w:noProof/>
          <w:lang w:val="es-GT" w:eastAsia="es-GT"/>
        </w:rPr>
      </w:pPr>
    </w:p>
    <w:p w14:paraId="6892F0A6" w14:textId="0D606608" w:rsidR="003741CF" w:rsidRDefault="003741CF" w:rsidP="003741CF">
      <w:pPr>
        <w:jc w:val="both"/>
        <w:rPr>
          <w:noProof/>
          <w:lang w:val="es-GT" w:eastAsia="es-GT"/>
        </w:rPr>
      </w:pPr>
    </w:p>
    <w:p w14:paraId="3C7AAADE" w14:textId="009AB0CB" w:rsidR="003741CF" w:rsidRDefault="003741CF" w:rsidP="003741CF">
      <w:pPr>
        <w:jc w:val="both"/>
        <w:rPr>
          <w:noProof/>
          <w:lang w:val="es-GT" w:eastAsia="es-GT"/>
        </w:rPr>
      </w:pPr>
    </w:p>
    <w:p w14:paraId="48F9D0C1" w14:textId="3304F17C"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Seleccionar en sección Generar reporte para: Guatemala</w:t>
      </w:r>
    </w:p>
    <w:p w14:paraId="1E381E7B" w14:textId="5FB100FB" w:rsidR="0064588E" w:rsidRDefault="0064588E" w:rsidP="003741CF">
      <w:pPr>
        <w:jc w:val="both"/>
        <w:rPr>
          <w:noProof/>
          <w:lang w:val="es-GT" w:eastAsia="es-GT"/>
        </w:rPr>
      </w:pPr>
      <w:r>
        <w:rPr>
          <w:noProof/>
        </w:rPr>
        <w:drawing>
          <wp:anchor distT="0" distB="0" distL="114300" distR="114300" simplePos="0" relativeHeight="252143616" behindDoc="0" locked="0" layoutInCell="1" allowOverlap="1" wp14:anchorId="49F32C22" wp14:editId="20A0A674">
            <wp:simplePos x="0" y="0"/>
            <wp:positionH relativeFrom="column">
              <wp:posOffset>660578</wp:posOffset>
            </wp:positionH>
            <wp:positionV relativeFrom="paragraph">
              <wp:posOffset>74487</wp:posOffset>
            </wp:positionV>
            <wp:extent cx="3657600" cy="261854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23722738" w14:textId="77777777" w:rsidR="0064588E" w:rsidRDefault="0064588E" w:rsidP="003741CF">
      <w:pPr>
        <w:jc w:val="both"/>
        <w:rPr>
          <w:noProof/>
          <w:lang w:val="es-GT" w:eastAsia="es-GT"/>
        </w:rPr>
      </w:pPr>
    </w:p>
    <w:p w14:paraId="47BC832F" w14:textId="09328503" w:rsidR="0064588E" w:rsidRDefault="0064588E" w:rsidP="003741CF">
      <w:pPr>
        <w:jc w:val="both"/>
        <w:rPr>
          <w:noProof/>
          <w:lang w:val="es-GT" w:eastAsia="es-GT"/>
        </w:rPr>
      </w:pPr>
    </w:p>
    <w:p w14:paraId="23F57AEC" w14:textId="4E3C6F25" w:rsidR="0064588E" w:rsidRDefault="0064588E" w:rsidP="003741CF">
      <w:pPr>
        <w:jc w:val="both"/>
        <w:rPr>
          <w:noProof/>
          <w:lang w:val="es-GT" w:eastAsia="es-GT"/>
        </w:rPr>
      </w:pPr>
    </w:p>
    <w:p w14:paraId="7F80C5C4" w14:textId="7533FBAD" w:rsidR="0064588E" w:rsidRDefault="0064588E" w:rsidP="003741CF">
      <w:pPr>
        <w:jc w:val="both"/>
        <w:rPr>
          <w:noProof/>
          <w:lang w:val="es-GT" w:eastAsia="es-GT"/>
        </w:rPr>
      </w:pPr>
    </w:p>
    <w:p w14:paraId="664B1B4C" w14:textId="6A6331C3" w:rsidR="0064588E" w:rsidRDefault="0064588E" w:rsidP="003741CF">
      <w:pPr>
        <w:jc w:val="both"/>
        <w:rPr>
          <w:noProof/>
          <w:lang w:val="es-GT" w:eastAsia="es-GT"/>
        </w:rPr>
      </w:pPr>
    </w:p>
    <w:p w14:paraId="7A78E90B" w14:textId="77777777" w:rsidR="0064588E" w:rsidRDefault="0064588E" w:rsidP="003741CF">
      <w:pPr>
        <w:jc w:val="both"/>
        <w:rPr>
          <w:noProof/>
          <w:lang w:val="es-GT" w:eastAsia="es-GT"/>
        </w:rPr>
      </w:pPr>
    </w:p>
    <w:p w14:paraId="1B589ADC" w14:textId="77777777" w:rsidR="0064588E" w:rsidRDefault="0064588E" w:rsidP="003741CF">
      <w:pPr>
        <w:jc w:val="both"/>
        <w:rPr>
          <w:noProof/>
          <w:lang w:val="es-GT" w:eastAsia="es-GT"/>
        </w:rPr>
      </w:pPr>
    </w:p>
    <w:p w14:paraId="0D15842D" w14:textId="77777777" w:rsidR="0064588E" w:rsidRDefault="0064588E" w:rsidP="003741CF">
      <w:pPr>
        <w:jc w:val="both"/>
        <w:rPr>
          <w:noProof/>
          <w:lang w:val="es-GT" w:eastAsia="es-GT"/>
        </w:rPr>
      </w:pPr>
    </w:p>
    <w:p w14:paraId="77137010" w14:textId="77777777" w:rsidR="0064588E" w:rsidRDefault="0064588E" w:rsidP="003741CF">
      <w:pPr>
        <w:jc w:val="both"/>
        <w:rPr>
          <w:noProof/>
          <w:lang w:val="es-GT" w:eastAsia="es-GT"/>
        </w:rPr>
      </w:pPr>
    </w:p>
    <w:p w14:paraId="28DD7B76" w14:textId="77777777" w:rsidR="003741CF" w:rsidRPr="00377CF4" w:rsidRDefault="003741CF" w:rsidP="003741CF">
      <w:pPr>
        <w:jc w:val="both"/>
        <w:rPr>
          <w:noProof/>
          <w:lang w:val="es-GT" w:eastAsia="es-GT"/>
        </w:rPr>
      </w:pPr>
    </w:p>
    <w:p w14:paraId="53D63442" w14:textId="202DF710" w:rsidR="003741CF" w:rsidRPr="00BC67FD" w:rsidRDefault="0064588E" w:rsidP="003D720E">
      <w:pPr>
        <w:pStyle w:val="ListParagraph"/>
        <w:numPr>
          <w:ilvl w:val="1"/>
          <w:numId w:val="20"/>
        </w:numPr>
        <w:spacing w:after="160" w:line="259" w:lineRule="auto"/>
        <w:jc w:val="both"/>
        <w:rPr>
          <w:b w:val="0"/>
          <w:noProof/>
          <w:lang w:val="es-GT" w:eastAsia="es-GT"/>
        </w:rPr>
      </w:pPr>
      <w:r>
        <w:rPr>
          <w:noProof/>
          <w:lang w:val="es-GT" w:eastAsia="es-GT"/>
        </w:rPr>
        <w:drawing>
          <wp:anchor distT="0" distB="0" distL="114300" distR="114300" simplePos="0" relativeHeight="252123136" behindDoc="0" locked="0" layoutInCell="1" allowOverlap="1" wp14:anchorId="070E128B" wp14:editId="609FAC20">
            <wp:simplePos x="0" y="0"/>
            <wp:positionH relativeFrom="margin">
              <wp:posOffset>523152</wp:posOffset>
            </wp:positionH>
            <wp:positionV relativeFrom="paragraph">
              <wp:posOffset>200970</wp:posOffset>
            </wp:positionV>
            <wp:extent cx="4358563" cy="2125096"/>
            <wp:effectExtent l="0" t="0" r="4445" b="889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1CF" w:rsidRPr="00BC67FD">
        <w:rPr>
          <w:b w:val="0"/>
          <w:noProof/>
          <w:lang w:val="es-GT" w:eastAsia="es-GT"/>
        </w:rPr>
        <w:t>Esperar al mensaje de descarga y dar Click para descargar.</w:t>
      </w:r>
    </w:p>
    <w:p w14:paraId="5B9FB260" w14:textId="46EA71BF" w:rsidR="003741CF" w:rsidRDefault="003741CF" w:rsidP="003741CF">
      <w:pPr>
        <w:jc w:val="both"/>
        <w:rPr>
          <w:noProof/>
          <w:lang w:val="es-GT" w:eastAsia="es-GT"/>
        </w:rPr>
      </w:pPr>
    </w:p>
    <w:p w14:paraId="188AE405" w14:textId="2AD3F36A" w:rsidR="003741CF" w:rsidRDefault="003741CF" w:rsidP="003741CF">
      <w:pPr>
        <w:jc w:val="both"/>
        <w:rPr>
          <w:noProof/>
          <w:lang w:val="es-GT" w:eastAsia="es-GT"/>
        </w:rPr>
      </w:pPr>
    </w:p>
    <w:p w14:paraId="235A50CF" w14:textId="77777777" w:rsidR="003741CF" w:rsidRDefault="003741CF" w:rsidP="003741CF">
      <w:pPr>
        <w:jc w:val="both"/>
        <w:rPr>
          <w:noProof/>
          <w:lang w:val="es-GT" w:eastAsia="es-GT"/>
        </w:rPr>
      </w:pPr>
    </w:p>
    <w:p w14:paraId="5ADAE97E" w14:textId="77777777" w:rsidR="003741CF" w:rsidRDefault="003741CF" w:rsidP="003741CF">
      <w:pPr>
        <w:jc w:val="both"/>
        <w:rPr>
          <w:noProof/>
          <w:lang w:val="es-GT" w:eastAsia="es-GT"/>
        </w:rPr>
      </w:pPr>
    </w:p>
    <w:p w14:paraId="1B3C6DE1" w14:textId="77777777" w:rsidR="003741CF" w:rsidRDefault="003741CF" w:rsidP="003741CF">
      <w:pPr>
        <w:jc w:val="both"/>
        <w:rPr>
          <w:noProof/>
          <w:lang w:val="es-GT" w:eastAsia="es-GT"/>
        </w:rPr>
      </w:pPr>
    </w:p>
    <w:p w14:paraId="785001D0" w14:textId="77777777" w:rsidR="003741CF" w:rsidRDefault="003741CF" w:rsidP="003741CF">
      <w:pPr>
        <w:jc w:val="both"/>
        <w:rPr>
          <w:noProof/>
          <w:lang w:val="es-GT" w:eastAsia="es-GT"/>
        </w:rPr>
      </w:pPr>
    </w:p>
    <w:p w14:paraId="306287CB" w14:textId="77777777" w:rsidR="003741CF" w:rsidRDefault="003741CF" w:rsidP="003741CF">
      <w:pPr>
        <w:jc w:val="both"/>
        <w:rPr>
          <w:noProof/>
          <w:lang w:val="es-GT" w:eastAsia="es-GT"/>
        </w:rPr>
      </w:pPr>
    </w:p>
    <w:p w14:paraId="50BA835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1E4CCB6A" w14:textId="77777777" w:rsidR="003741CF" w:rsidRDefault="003741CF" w:rsidP="003741CF">
      <w:pPr>
        <w:jc w:val="both"/>
        <w:rPr>
          <w:noProof/>
          <w:lang w:val="es-GT" w:eastAsia="es-GT"/>
        </w:rPr>
      </w:pPr>
      <w:r>
        <w:rPr>
          <w:noProof/>
        </w:rPr>
        <w:drawing>
          <wp:anchor distT="0" distB="0" distL="114300" distR="114300" simplePos="0" relativeHeight="252124160" behindDoc="0" locked="0" layoutInCell="1" allowOverlap="1" wp14:anchorId="4D2A7ED5" wp14:editId="72509C99">
            <wp:simplePos x="0" y="0"/>
            <wp:positionH relativeFrom="margin">
              <wp:align>center</wp:align>
            </wp:positionH>
            <wp:positionV relativeFrom="paragraph">
              <wp:posOffset>15240</wp:posOffset>
            </wp:positionV>
            <wp:extent cx="4339988" cy="2333625"/>
            <wp:effectExtent l="0" t="0" r="381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39988" cy="2333625"/>
                    </a:xfrm>
                    <a:prstGeom prst="rect">
                      <a:avLst/>
                    </a:prstGeom>
                  </pic:spPr>
                </pic:pic>
              </a:graphicData>
            </a:graphic>
            <wp14:sizeRelH relativeFrom="margin">
              <wp14:pctWidth>0</wp14:pctWidth>
            </wp14:sizeRelH>
            <wp14:sizeRelV relativeFrom="margin">
              <wp14:pctHeight>0</wp14:pctHeight>
            </wp14:sizeRelV>
          </wp:anchor>
        </w:drawing>
      </w:r>
    </w:p>
    <w:p w14:paraId="03246732" w14:textId="77777777" w:rsidR="003741CF" w:rsidRPr="00F100A4" w:rsidRDefault="003741CF" w:rsidP="003741CF">
      <w:pPr>
        <w:jc w:val="both"/>
        <w:rPr>
          <w:noProof/>
          <w:lang w:val="es-GT" w:eastAsia="es-GT"/>
        </w:rPr>
      </w:pPr>
    </w:p>
    <w:p w14:paraId="269799CB" w14:textId="77777777" w:rsidR="003741CF" w:rsidRDefault="003741CF" w:rsidP="003741CF">
      <w:pPr>
        <w:jc w:val="both"/>
        <w:rPr>
          <w:noProof/>
          <w:lang w:val="es-GT" w:eastAsia="es-GT"/>
        </w:rPr>
      </w:pPr>
    </w:p>
    <w:p w14:paraId="20F3D62B" w14:textId="77777777" w:rsidR="003741CF" w:rsidRDefault="003741CF" w:rsidP="003741CF">
      <w:pPr>
        <w:jc w:val="both"/>
        <w:rPr>
          <w:noProof/>
          <w:lang w:val="es-GT" w:eastAsia="es-GT"/>
        </w:rPr>
      </w:pPr>
    </w:p>
    <w:p w14:paraId="456BFCCC" w14:textId="77777777" w:rsidR="003741CF" w:rsidRDefault="003741CF" w:rsidP="003741CF">
      <w:pPr>
        <w:jc w:val="both"/>
        <w:rPr>
          <w:noProof/>
          <w:lang w:val="es-GT" w:eastAsia="es-GT"/>
        </w:rPr>
      </w:pPr>
    </w:p>
    <w:p w14:paraId="5ACDFB65" w14:textId="77777777" w:rsidR="003741CF" w:rsidRDefault="003741CF" w:rsidP="003741CF">
      <w:pPr>
        <w:jc w:val="both"/>
        <w:rPr>
          <w:noProof/>
          <w:lang w:val="es-GT" w:eastAsia="es-GT"/>
        </w:rPr>
      </w:pPr>
    </w:p>
    <w:p w14:paraId="2B323100" w14:textId="77777777" w:rsidR="003741CF" w:rsidRDefault="003741CF" w:rsidP="003741CF">
      <w:pPr>
        <w:jc w:val="both"/>
        <w:rPr>
          <w:noProof/>
          <w:lang w:val="es-GT" w:eastAsia="es-GT"/>
        </w:rPr>
      </w:pPr>
    </w:p>
    <w:p w14:paraId="3F8EA8A3" w14:textId="77777777" w:rsidR="003741CF" w:rsidRDefault="003741CF" w:rsidP="003741CF">
      <w:pPr>
        <w:jc w:val="both"/>
        <w:rPr>
          <w:noProof/>
          <w:lang w:val="es-GT" w:eastAsia="es-GT"/>
        </w:rPr>
      </w:pPr>
    </w:p>
    <w:p w14:paraId="5EE854AC" w14:textId="77777777" w:rsidR="003741CF" w:rsidRDefault="003741CF" w:rsidP="003741CF">
      <w:pPr>
        <w:jc w:val="both"/>
        <w:rPr>
          <w:noProof/>
          <w:lang w:val="es-GT" w:eastAsia="es-GT"/>
        </w:rPr>
      </w:pPr>
    </w:p>
    <w:p w14:paraId="12053410" w14:textId="77777777" w:rsidR="003741CF" w:rsidRPr="00BC67FD" w:rsidRDefault="003741CF" w:rsidP="003741CF">
      <w:pPr>
        <w:jc w:val="both"/>
        <w:rPr>
          <w:b w:val="0"/>
          <w:noProof/>
          <w:lang w:val="es-GT" w:eastAsia="es-GT"/>
        </w:rPr>
      </w:pPr>
    </w:p>
    <w:p w14:paraId="6CAAFAAA"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t>Descargar el archivo</w:t>
      </w:r>
    </w:p>
    <w:p w14:paraId="765F3614" w14:textId="77777777" w:rsidR="003741CF" w:rsidRDefault="003741CF" w:rsidP="003741CF">
      <w:pPr>
        <w:jc w:val="both"/>
        <w:rPr>
          <w:noProof/>
          <w:lang w:val="es-GT" w:eastAsia="es-GT"/>
        </w:rPr>
      </w:pPr>
      <w:r>
        <w:rPr>
          <w:noProof/>
          <w:lang w:val="es-GT" w:eastAsia="es-GT"/>
        </w:rPr>
        <w:drawing>
          <wp:anchor distT="0" distB="0" distL="114300" distR="114300" simplePos="0" relativeHeight="252125184" behindDoc="0" locked="0" layoutInCell="1" allowOverlap="1" wp14:anchorId="19949704" wp14:editId="74722AA0">
            <wp:simplePos x="0" y="0"/>
            <wp:positionH relativeFrom="margin">
              <wp:align>center</wp:align>
            </wp:positionH>
            <wp:positionV relativeFrom="paragraph">
              <wp:posOffset>78474</wp:posOffset>
            </wp:positionV>
            <wp:extent cx="4774998" cy="1668619"/>
            <wp:effectExtent l="0" t="0" r="6985"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A93E1" w14:textId="77777777" w:rsidR="003741CF" w:rsidRDefault="003741CF" w:rsidP="003741CF">
      <w:pPr>
        <w:jc w:val="both"/>
        <w:rPr>
          <w:noProof/>
          <w:lang w:val="es-GT" w:eastAsia="es-GT"/>
        </w:rPr>
      </w:pPr>
    </w:p>
    <w:p w14:paraId="53F7E6E5" w14:textId="77777777" w:rsidR="003741CF" w:rsidRDefault="003741CF" w:rsidP="003741CF">
      <w:pPr>
        <w:jc w:val="both"/>
        <w:rPr>
          <w:noProof/>
          <w:lang w:val="es-GT" w:eastAsia="es-GT"/>
        </w:rPr>
      </w:pPr>
    </w:p>
    <w:p w14:paraId="6861B5F5" w14:textId="77777777" w:rsidR="003741CF" w:rsidRDefault="003741CF" w:rsidP="003741CF">
      <w:pPr>
        <w:jc w:val="both"/>
        <w:rPr>
          <w:noProof/>
          <w:lang w:val="es-GT" w:eastAsia="es-GT"/>
        </w:rPr>
      </w:pPr>
    </w:p>
    <w:p w14:paraId="078E5EE2" w14:textId="1CBB085E" w:rsidR="003741CF" w:rsidRDefault="003741CF" w:rsidP="003741CF">
      <w:pPr>
        <w:jc w:val="both"/>
        <w:rPr>
          <w:noProof/>
          <w:lang w:val="es-GT" w:eastAsia="es-GT"/>
        </w:rPr>
      </w:pPr>
    </w:p>
    <w:p w14:paraId="4E3CC2B5" w14:textId="77777777" w:rsidR="0064588E" w:rsidRDefault="0064588E" w:rsidP="003741CF">
      <w:pPr>
        <w:jc w:val="both"/>
        <w:rPr>
          <w:noProof/>
          <w:lang w:val="es-GT" w:eastAsia="es-GT"/>
        </w:rPr>
      </w:pPr>
    </w:p>
    <w:p w14:paraId="7BDAC6A2" w14:textId="77777777" w:rsidR="003741CF" w:rsidRDefault="003741CF" w:rsidP="003741CF">
      <w:pPr>
        <w:jc w:val="both"/>
        <w:rPr>
          <w:noProof/>
          <w:lang w:val="es-GT" w:eastAsia="es-GT"/>
        </w:rPr>
      </w:pPr>
    </w:p>
    <w:p w14:paraId="13034072" w14:textId="77777777" w:rsidR="003741CF" w:rsidRPr="00BC67FD" w:rsidRDefault="003741CF" w:rsidP="003D720E">
      <w:pPr>
        <w:pStyle w:val="ListParagraph"/>
        <w:numPr>
          <w:ilvl w:val="1"/>
          <w:numId w:val="20"/>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127232" behindDoc="0" locked="0" layoutInCell="1" allowOverlap="1" wp14:anchorId="5ADA227A" wp14:editId="7D6980F4">
            <wp:simplePos x="0" y="0"/>
            <wp:positionH relativeFrom="column">
              <wp:posOffset>1451861</wp:posOffset>
            </wp:positionH>
            <wp:positionV relativeFrom="paragraph">
              <wp:posOffset>224155</wp:posOffset>
            </wp:positionV>
            <wp:extent cx="3586417" cy="2547587"/>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7ECC182C" w14:textId="77777777" w:rsidR="003741CF" w:rsidRDefault="003741CF" w:rsidP="003741CF">
      <w:pPr>
        <w:jc w:val="both"/>
        <w:rPr>
          <w:noProof/>
          <w:lang w:val="es-GT" w:eastAsia="es-GT"/>
        </w:rPr>
      </w:pPr>
    </w:p>
    <w:p w14:paraId="20D3BA6D" w14:textId="74602A9D" w:rsidR="003741CF" w:rsidRDefault="003741CF" w:rsidP="003741CF">
      <w:pPr>
        <w:pStyle w:val="NoSpacing"/>
        <w:tabs>
          <w:tab w:val="left" w:pos="3706"/>
        </w:tabs>
        <w:rPr>
          <w:b w:val="0"/>
          <w:sz w:val="22"/>
        </w:rPr>
      </w:pPr>
    </w:p>
    <w:p w14:paraId="284FCA23" w14:textId="180A795C" w:rsidR="003741CF" w:rsidRDefault="003741CF" w:rsidP="003741CF">
      <w:pPr>
        <w:pStyle w:val="NoSpacing"/>
        <w:tabs>
          <w:tab w:val="left" w:pos="3706"/>
        </w:tabs>
        <w:rPr>
          <w:b w:val="0"/>
          <w:sz w:val="22"/>
        </w:rPr>
      </w:pPr>
    </w:p>
    <w:p w14:paraId="64DE6D53" w14:textId="4414FE1E" w:rsidR="003741CF" w:rsidRDefault="003741CF" w:rsidP="003741CF">
      <w:pPr>
        <w:pStyle w:val="NoSpacing"/>
        <w:tabs>
          <w:tab w:val="left" w:pos="3706"/>
        </w:tabs>
        <w:rPr>
          <w:b w:val="0"/>
          <w:sz w:val="22"/>
        </w:rPr>
      </w:pPr>
    </w:p>
    <w:p w14:paraId="74658D20" w14:textId="76E408B8" w:rsidR="003741CF" w:rsidRDefault="003741CF" w:rsidP="003741CF">
      <w:pPr>
        <w:pStyle w:val="NoSpacing"/>
        <w:tabs>
          <w:tab w:val="left" w:pos="3706"/>
        </w:tabs>
        <w:rPr>
          <w:b w:val="0"/>
          <w:sz w:val="22"/>
        </w:rPr>
      </w:pPr>
    </w:p>
    <w:p w14:paraId="252F840A" w14:textId="2AE93D97" w:rsidR="003741CF" w:rsidRDefault="003741CF" w:rsidP="003741CF">
      <w:pPr>
        <w:pStyle w:val="NoSpacing"/>
        <w:tabs>
          <w:tab w:val="left" w:pos="3706"/>
        </w:tabs>
        <w:rPr>
          <w:b w:val="0"/>
          <w:sz w:val="22"/>
        </w:rPr>
      </w:pPr>
    </w:p>
    <w:p w14:paraId="50EC880C" w14:textId="1D2C050F" w:rsidR="003741CF" w:rsidRDefault="003741CF" w:rsidP="003741CF">
      <w:pPr>
        <w:pStyle w:val="NoSpacing"/>
        <w:tabs>
          <w:tab w:val="left" w:pos="3706"/>
        </w:tabs>
        <w:rPr>
          <w:b w:val="0"/>
          <w:sz w:val="22"/>
        </w:rPr>
      </w:pPr>
    </w:p>
    <w:p w14:paraId="3CCADBFA" w14:textId="4D65E341" w:rsidR="003741CF" w:rsidRDefault="003741CF" w:rsidP="003741CF">
      <w:pPr>
        <w:pStyle w:val="NoSpacing"/>
        <w:tabs>
          <w:tab w:val="left" w:pos="3706"/>
        </w:tabs>
        <w:rPr>
          <w:b w:val="0"/>
          <w:sz w:val="22"/>
        </w:rPr>
      </w:pPr>
    </w:p>
    <w:p w14:paraId="58CC21DC" w14:textId="71F64B49" w:rsidR="003741CF" w:rsidRDefault="003741CF" w:rsidP="003741CF">
      <w:pPr>
        <w:pStyle w:val="NoSpacing"/>
        <w:tabs>
          <w:tab w:val="left" w:pos="3706"/>
        </w:tabs>
        <w:rPr>
          <w:b w:val="0"/>
          <w:sz w:val="22"/>
        </w:rPr>
      </w:pPr>
    </w:p>
    <w:p w14:paraId="10B32D41" w14:textId="44DBC24C" w:rsidR="003741CF" w:rsidRDefault="003741CF" w:rsidP="003741CF">
      <w:pPr>
        <w:pStyle w:val="NoSpacing"/>
        <w:tabs>
          <w:tab w:val="left" w:pos="3706"/>
        </w:tabs>
        <w:rPr>
          <w:b w:val="0"/>
          <w:sz w:val="22"/>
        </w:rPr>
      </w:pPr>
    </w:p>
    <w:p w14:paraId="3DB9B37A" w14:textId="77777777" w:rsidR="003741CF" w:rsidRDefault="003741CF" w:rsidP="003741CF">
      <w:pPr>
        <w:pStyle w:val="NoSpacing"/>
        <w:tabs>
          <w:tab w:val="left" w:pos="3706"/>
        </w:tabs>
        <w:rPr>
          <w:b w:val="0"/>
          <w:sz w:val="22"/>
        </w:rPr>
      </w:pPr>
    </w:p>
    <w:p w14:paraId="5280ABA2" w14:textId="2D454862" w:rsidR="003741CF" w:rsidRDefault="003741CF" w:rsidP="003741CF">
      <w:pPr>
        <w:pStyle w:val="NoSpacing"/>
        <w:tabs>
          <w:tab w:val="left" w:pos="3706"/>
        </w:tabs>
        <w:rPr>
          <w:b w:val="0"/>
          <w:sz w:val="22"/>
        </w:rPr>
      </w:pPr>
    </w:p>
    <w:p w14:paraId="55F6ABF8" w14:textId="73303729" w:rsidR="003741CF" w:rsidRDefault="003741CF" w:rsidP="003741CF">
      <w:pPr>
        <w:pStyle w:val="NoSpacing"/>
        <w:tabs>
          <w:tab w:val="left" w:pos="3706"/>
        </w:tabs>
        <w:rPr>
          <w:b w:val="0"/>
          <w:sz w:val="22"/>
        </w:rPr>
      </w:pPr>
    </w:p>
    <w:p w14:paraId="1BC11995" w14:textId="59FF1C01" w:rsidR="003741CF" w:rsidRDefault="003741CF" w:rsidP="003741CF">
      <w:pPr>
        <w:pStyle w:val="NoSpacing"/>
        <w:tabs>
          <w:tab w:val="left" w:pos="3706"/>
        </w:tabs>
        <w:rPr>
          <w:b w:val="0"/>
          <w:sz w:val="22"/>
        </w:rPr>
      </w:pPr>
    </w:p>
    <w:p w14:paraId="2AE23904" w14:textId="77777777" w:rsidR="003741CF" w:rsidRDefault="003741CF" w:rsidP="003741CF">
      <w:pPr>
        <w:pStyle w:val="NoSpacing"/>
        <w:tabs>
          <w:tab w:val="left" w:pos="3706"/>
        </w:tabs>
        <w:rPr>
          <w:b w:val="0"/>
          <w:sz w:val="22"/>
        </w:rPr>
      </w:pPr>
    </w:p>
    <w:p w14:paraId="33ED986A" w14:textId="77777777" w:rsidR="003741CF" w:rsidRDefault="003741CF" w:rsidP="003D720E">
      <w:pPr>
        <w:pStyle w:val="Heading3"/>
        <w:numPr>
          <w:ilvl w:val="0"/>
          <w:numId w:val="15"/>
        </w:numPr>
        <w:spacing w:before="40" w:after="0" w:line="259" w:lineRule="auto"/>
        <w:rPr>
          <w:rFonts w:ascii="Verdana" w:hAnsi="Verdana"/>
          <w:b/>
          <w:noProof/>
          <w:lang w:val="es-GT" w:eastAsia="es-GT"/>
        </w:rPr>
      </w:pPr>
      <w:bookmarkStart w:id="41" w:name="_Toc536735937"/>
      <w:r w:rsidRPr="003741CF">
        <w:rPr>
          <w:rFonts w:asciiTheme="majorHAnsi" w:hAnsiTheme="majorHAnsi"/>
          <w:b/>
          <w:noProof/>
          <w:color w:val="003856" w:themeColor="accent1" w:themeShade="80"/>
          <w:sz w:val="28"/>
          <w:lang w:val="es-GT" w:eastAsia="es-GT"/>
        </w:rPr>
        <w:lastRenderedPageBreak/>
        <w:t>Envío de resultados a reclutador</w:t>
      </w:r>
      <w:bookmarkEnd w:id="41"/>
    </w:p>
    <w:p w14:paraId="3CFCF3E6" w14:textId="55672010" w:rsidR="003741CF" w:rsidRPr="00235BA4" w:rsidRDefault="003741CF" w:rsidP="003D720E">
      <w:pPr>
        <w:pStyle w:val="ListParagraph"/>
        <w:numPr>
          <w:ilvl w:val="2"/>
          <w:numId w:val="14"/>
        </w:numPr>
        <w:spacing w:after="160" w:line="259" w:lineRule="auto"/>
        <w:rPr>
          <w:b w:val="0"/>
          <w:noProof/>
          <w:lang w:val="es-GT" w:eastAsia="es-GT"/>
        </w:rPr>
      </w:pPr>
      <w:r w:rsidRPr="00235BA4">
        <w:rPr>
          <w:b w:val="0"/>
          <w:noProof/>
          <w:lang w:val="es-GT" w:eastAsia="es-GT"/>
        </w:rPr>
        <w:t>Preparar correo dirigido al reclutador (en el ejemplo CE=Celis), con Asunto</w:t>
      </w:r>
      <w:r>
        <w:rPr>
          <w:b w:val="0"/>
          <w:noProof/>
          <w:lang w:val="es-GT" w:eastAsia="es-GT"/>
        </w:rPr>
        <w:t xml:space="preserve"> con el nombre de la prueba + Nombre y </w:t>
      </w:r>
      <w:r w:rsidRPr="00235BA4">
        <w:rPr>
          <w:b w:val="0"/>
          <w:noProof/>
          <w:lang w:val="es-GT" w:eastAsia="es-GT"/>
        </w:rPr>
        <w:t xml:space="preserve"> Apellido del evaluado</w:t>
      </w:r>
    </w:p>
    <w:p w14:paraId="4F258CC7" w14:textId="77777777" w:rsidR="003741CF" w:rsidRDefault="003741CF" w:rsidP="003741CF">
      <w:pPr>
        <w:spacing w:after="160" w:line="259" w:lineRule="auto"/>
        <w:rPr>
          <w:noProof/>
          <w:lang w:val="es-GT" w:eastAsia="es-GT"/>
        </w:rPr>
      </w:pPr>
      <w:r w:rsidRPr="006C11C0">
        <w:rPr>
          <w:noProof/>
        </w:rPr>
        <w:drawing>
          <wp:anchor distT="0" distB="0" distL="114300" distR="114300" simplePos="0" relativeHeight="252139520" behindDoc="0" locked="0" layoutInCell="1" allowOverlap="1" wp14:anchorId="77A161CB" wp14:editId="789AE39B">
            <wp:simplePos x="0" y="0"/>
            <wp:positionH relativeFrom="margin">
              <wp:posOffset>2124430</wp:posOffset>
            </wp:positionH>
            <wp:positionV relativeFrom="paragraph">
              <wp:posOffset>44774</wp:posOffset>
            </wp:positionV>
            <wp:extent cx="4293704" cy="1729409"/>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3704" cy="1729409"/>
                    </a:xfrm>
                    <a:prstGeom prst="rect">
                      <a:avLst/>
                    </a:prstGeom>
                  </pic:spPr>
                </pic:pic>
              </a:graphicData>
            </a:graphic>
          </wp:anchor>
        </w:drawing>
      </w:r>
    </w:p>
    <w:p w14:paraId="6E96A068" w14:textId="65F11FC2" w:rsidR="003741CF" w:rsidRDefault="003741CF" w:rsidP="003741CF">
      <w:pPr>
        <w:spacing w:after="160" w:line="259" w:lineRule="auto"/>
        <w:rPr>
          <w:noProof/>
          <w:lang w:val="es-GT" w:eastAsia="es-GT"/>
        </w:rPr>
      </w:pPr>
      <w:r w:rsidRPr="003741CF">
        <w:rPr>
          <w:noProof/>
          <w:lang w:val="es-GT" w:eastAsia="es-GT"/>
        </w:rPr>
        <mc:AlternateContent>
          <mc:Choice Requires="wps">
            <w:drawing>
              <wp:anchor distT="45720" distB="45720" distL="114300" distR="114300" simplePos="0" relativeHeight="252142592" behindDoc="0" locked="0" layoutInCell="1" allowOverlap="1" wp14:anchorId="136F733A" wp14:editId="13D601FE">
                <wp:simplePos x="0" y="0"/>
                <wp:positionH relativeFrom="margin">
                  <wp:posOffset>310515</wp:posOffset>
                </wp:positionH>
                <wp:positionV relativeFrom="paragraph">
                  <wp:posOffset>62865</wp:posOffset>
                </wp:positionV>
                <wp:extent cx="1616075" cy="1286510"/>
                <wp:effectExtent l="0" t="0" r="317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075" cy="1286510"/>
                        </a:xfrm>
                        <a:prstGeom prst="rect">
                          <a:avLst/>
                        </a:prstGeom>
                        <a:solidFill>
                          <a:srgbClr val="FFFFFF"/>
                        </a:solidFill>
                        <a:ln w="9525">
                          <a:noFill/>
                          <a:miter lim="800000"/>
                          <a:headEnd/>
                          <a:tailEnd/>
                        </a:ln>
                      </wps:spPr>
                      <wps:txbx>
                        <w:txbxContent>
                          <w:p w14:paraId="38448991" w14:textId="14171EF4" w:rsidR="003C087B" w:rsidRPr="003741CF" w:rsidRDefault="003C087B">
                            <w:pPr>
                              <w:rPr>
                                <w:b w:val="0"/>
                                <w:lang w:val="es-GT"/>
                              </w:rPr>
                            </w:pPr>
                            <w:r w:rsidRPr="003741CF">
                              <w:rPr>
                                <w:b w:val="0"/>
                                <w:lang w:val="es-GT"/>
                              </w:rPr>
                              <w:t xml:space="preserve">Los resultados de las pruebas son enviadas a los reclutadores </w:t>
                            </w:r>
                            <w:r>
                              <w:rPr>
                                <w:b w:val="0"/>
                                <w:lang w:val="es-GT"/>
                              </w:rPr>
                              <w:t>en un correo por cada prueba.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6F733A" id="_x0000_t202" coordsize="21600,21600" o:spt="202" path="m,l,21600r21600,l21600,xe">
                <v:stroke joinstyle="miter"/>
                <v:path gradientshapeok="t" o:connecttype="rect"/>
              </v:shapetype>
              <v:shape id="Text Box 2" o:spid="_x0000_s1026" type="#_x0000_t202" style="position:absolute;margin-left:24.45pt;margin-top:4.95pt;width:127.25pt;height:101.3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" stroked="f">
                <v:textbox>
                  <w:txbxContent>
                    <w:p w14:paraId="38448991" w14:textId="14171EF4" w:rsidR="003C087B" w:rsidRPr="003741CF" w:rsidRDefault="003C087B">
                      <w:pPr>
                        <w:rPr>
                          <w:b w:val="0"/>
                          <w:lang w:val="es-GT"/>
                        </w:rPr>
                      </w:pPr>
                      <w:r w:rsidRPr="003741CF">
                        <w:rPr>
                          <w:b w:val="0"/>
                          <w:lang w:val="es-GT"/>
                        </w:rPr>
                        <w:t xml:space="preserve">Los resultados de las pruebas son enviadas a los reclutadores </w:t>
                      </w:r>
                      <w:r>
                        <w:rPr>
                          <w:b w:val="0"/>
                          <w:lang w:val="es-GT"/>
                        </w:rPr>
                        <w:t>en un correo por cada prueba.</w:t>
                      </w:r>
                    </w:p>
                  </w:txbxContent>
                </v:textbox>
                <w10:wrap type="square" anchorx="margin"/>
              </v:shape>
            </w:pict>
          </mc:Fallback>
        </mc:AlternateContent>
      </w:r>
    </w:p>
    <w:p w14:paraId="2394A820" w14:textId="322C0198" w:rsidR="003741CF" w:rsidRDefault="003741CF" w:rsidP="003741CF">
      <w:pPr>
        <w:spacing w:after="160" w:line="259" w:lineRule="auto"/>
        <w:rPr>
          <w:noProof/>
          <w:lang w:val="es-GT" w:eastAsia="es-GT"/>
        </w:rPr>
      </w:pPr>
    </w:p>
    <w:p w14:paraId="19028E4C" w14:textId="2A504EF0" w:rsidR="003741CF" w:rsidRDefault="003741CF" w:rsidP="003741CF">
      <w:pPr>
        <w:spacing w:after="160" w:line="259" w:lineRule="auto"/>
        <w:rPr>
          <w:noProof/>
          <w:lang w:val="es-GT" w:eastAsia="es-GT"/>
        </w:rPr>
      </w:pPr>
    </w:p>
    <w:p w14:paraId="1219B5B4" w14:textId="77777777" w:rsidR="003741CF" w:rsidRPr="003C334F" w:rsidRDefault="003741CF" w:rsidP="003741CF">
      <w:pPr>
        <w:spacing w:after="160" w:line="259" w:lineRule="auto"/>
        <w:rPr>
          <w:noProof/>
          <w:lang w:val="es-GT" w:eastAsia="es-GT"/>
        </w:rPr>
      </w:pPr>
    </w:p>
    <w:p w14:paraId="7F5C87CA" w14:textId="77777777" w:rsidR="003741CF" w:rsidRPr="006C11C0" w:rsidRDefault="003741CF" w:rsidP="003741CF">
      <w:pPr>
        <w:rPr>
          <w:noProof/>
          <w:lang w:val="es-GT" w:eastAsia="es-GT"/>
        </w:rPr>
      </w:pPr>
    </w:p>
    <w:p w14:paraId="1BD24293" w14:textId="77777777" w:rsidR="003741CF" w:rsidRPr="006C11C0" w:rsidRDefault="003741CF" w:rsidP="003741CF">
      <w:pPr>
        <w:rPr>
          <w:noProof/>
          <w:lang w:val="es-GT" w:eastAsia="es-GT"/>
        </w:rPr>
      </w:pPr>
    </w:p>
    <w:p w14:paraId="6C50D458" w14:textId="2F1A2E82"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rPr>
        <w:drawing>
          <wp:anchor distT="0" distB="0" distL="114300" distR="114300" simplePos="0" relativeHeight="252140544" behindDoc="0" locked="0" layoutInCell="1" allowOverlap="1" wp14:anchorId="5AB000AE" wp14:editId="64C66D10">
            <wp:simplePos x="0" y="0"/>
            <wp:positionH relativeFrom="margin">
              <wp:posOffset>2360797</wp:posOffset>
            </wp:positionH>
            <wp:positionV relativeFrom="paragraph">
              <wp:posOffset>257988</wp:posOffset>
            </wp:positionV>
            <wp:extent cx="4061637" cy="190834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1637" cy="1908341"/>
                    </a:xfrm>
                    <a:prstGeom prst="rect">
                      <a:avLst/>
                    </a:prstGeom>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 xml:space="preserve">Adjuntar el pdf </w:t>
      </w:r>
      <w:r>
        <w:rPr>
          <w:b w:val="0"/>
          <w:noProof/>
          <w:lang w:val="es-GT" w:eastAsia="es-GT"/>
        </w:rPr>
        <w:t>de los resultados de la prueba</w:t>
      </w:r>
    </w:p>
    <w:p w14:paraId="73EF3717" w14:textId="39E55C7E" w:rsidR="003741CF" w:rsidRDefault="003741CF" w:rsidP="003741CF">
      <w:pPr>
        <w:rPr>
          <w:noProof/>
          <w:lang w:val="es-GT" w:eastAsia="es-GT"/>
        </w:rPr>
      </w:pPr>
    </w:p>
    <w:p w14:paraId="3B2168C3" w14:textId="77777777" w:rsidR="003741CF" w:rsidRDefault="003741CF" w:rsidP="003741CF">
      <w:pPr>
        <w:rPr>
          <w:noProof/>
          <w:lang w:val="es-GT" w:eastAsia="es-GT"/>
        </w:rPr>
      </w:pPr>
    </w:p>
    <w:p w14:paraId="0BBCE0FA" w14:textId="77777777" w:rsidR="003741CF" w:rsidRDefault="003741CF" w:rsidP="003741CF">
      <w:pPr>
        <w:rPr>
          <w:noProof/>
          <w:lang w:val="es-GT" w:eastAsia="es-GT"/>
        </w:rPr>
      </w:pPr>
    </w:p>
    <w:p w14:paraId="680F8C04" w14:textId="77777777" w:rsidR="003741CF" w:rsidRDefault="003741CF" w:rsidP="003741CF">
      <w:pPr>
        <w:rPr>
          <w:noProof/>
          <w:lang w:val="es-GT" w:eastAsia="es-GT"/>
        </w:rPr>
      </w:pPr>
    </w:p>
    <w:p w14:paraId="377B744F" w14:textId="77777777" w:rsidR="003741CF" w:rsidRDefault="003741CF" w:rsidP="003741CF">
      <w:pPr>
        <w:rPr>
          <w:noProof/>
          <w:lang w:val="es-GT" w:eastAsia="es-GT"/>
        </w:rPr>
      </w:pPr>
    </w:p>
    <w:p w14:paraId="1629C209" w14:textId="77777777" w:rsidR="003741CF" w:rsidRDefault="003741CF" w:rsidP="003741CF">
      <w:pPr>
        <w:rPr>
          <w:noProof/>
          <w:lang w:val="es-GT" w:eastAsia="es-GT"/>
        </w:rPr>
      </w:pPr>
    </w:p>
    <w:p w14:paraId="5B0583BF" w14:textId="77777777" w:rsidR="003741CF" w:rsidRDefault="003741CF" w:rsidP="003741CF">
      <w:pPr>
        <w:rPr>
          <w:noProof/>
          <w:lang w:val="es-GT" w:eastAsia="es-GT"/>
        </w:rPr>
      </w:pPr>
    </w:p>
    <w:p w14:paraId="7D9C243A" w14:textId="77777777" w:rsidR="003741CF" w:rsidRDefault="003741CF" w:rsidP="003741CF">
      <w:pPr>
        <w:rPr>
          <w:noProof/>
          <w:lang w:val="es-GT" w:eastAsia="es-GT"/>
        </w:rPr>
      </w:pPr>
    </w:p>
    <w:p w14:paraId="6A26D036" w14:textId="77777777" w:rsidR="003741CF" w:rsidRDefault="003741CF" w:rsidP="003741CF">
      <w:pPr>
        <w:rPr>
          <w:noProof/>
          <w:lang w:val="es-GT" w:eastAsia="es-GT"/>
        </w:rPr>
      </w:pPr>
    </w:p>
    <w:p w14:paraId="6E0E8D4B" w14:textId="77777777" w:rsidR="003741CF" w:rsidRDefault="003741CF" w:rsidP="003741CF">
      <w:pPr>
        <w:rPr>
          <w:noProof/>
          <w:lang w:val="es-GT" w:eastAsia="es-GT"/>
        </w:rPr>
      </w:pPr>
    </w:p>
    <w:p w14:paraId="3F4F62BE" w14:textId="77777777" w:rsidR="003741CF" w:rsidRPr="00235BA4" w:rsidRDefault="003741CF" w:rsidP="003D720E">
      <w:pPr>
        <w:pStyle w:val="ListParagraph"/>
        <w:numPr>
          <w:ilvl w:val="2"/>
          <w:numId w:val="14"/>
        </w:numPr>
        <w:spacing w:after="160" w:line="259" w:lineRule="auto"/>
        <w:rPr>
          <w:b w:val="0"/>
          <w:noProof/>
          <w:lang w:val="es-GT" w:eastAsia="es-GT"/>
        </w:rPr>
      </w:pPr>
      <w:r w:rsidRPr="006C11C0">
        <w:rPr>
          <w:noProof/>
          <w:lang w:val="es-GT" w:eastAsia="es-GT"/>
        </w:rPr>
        <w:drawing>
          <wp:anchor distT="0" distB="0" distL="114300" distR="114300" simplePos="0" relativeHeight="252138496" behindDoc="0" locked="0" layoutInCell="1" allowOverlap="1" wp14:anchorId="6417F750" wp14:editId="0677B5F2">
            <wp:simplePos x="0" y="0"/>
            <wp:positionH relativeFrom="column">
              <wp:posOffset>778259</wp:posOffset>
            </wp:positionH>
            <wp:positionV relativeFrom="paragraph">
              <wp:posOffset>249894</wp:posOffset>
            </wp:positionV>
            <wp:extent cx="4440747" cy="2338953"/>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45" t="2858" r="3751" b="1792"/>
                    <a:stretch/>
                  </pic:blipFill>
                  <pic:spPr bwMode="auto">
                    <a:xfrm>
                      <a:off x="0" y="0"/>
                      <a:ext cx="4440747" cy="23389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Agregar plantilla de “Envío de reporte prueba” y enviar</w:t>
      </w:r>
    </w:p>
    <w:p w14:paraId="638BED76" w14:textId="77777777" w:rsidR="003741CF" w:rsidRPr="006C11C0" w:rsidRDefault="003741CF" w:rsidP="003741CF">
      <w:pPr>
        <w:rPr>
          <w:noProof/>
          <w:lang w:val="es-GT" w:eastAsia="es-GT"/>
        </w:rPr>
      </w:pPr>
    </w:p>
    <w:p w14:paraId="0A21AAED" w14:textId="77777777" w:rsidR="003741CF" w:rsidRDefault="003741CF" w:rsidP="003741CF">
      <w:pPr>
        <w:rPr>
          <w:noProof/>
          <w:lang w:val="es-GT" w:eastAsia="es-GT"/>
        </w:rPr>
      </w:pPr>
    </w:p>
    <w:p w14:paraId="48A6FE85" w14:textId="77777777" w:rsidR="003741CF" w:rsidRDefault="003741CF" w:rsidP="003741CF">
      <w:pPr>
        <w:rPr>
          <w:noProof/>
          <w:lang w:val="es-GT" w:eastAsia="es-GT"/>
        </w:rPr>
      </w:pPr>
    </w:p>
    <w:p w14:paraId="497F058A" w14:textId="77777777" w:rsidR="003741CF" w:rsidRPr="006C11C0" w:rsidRDefault="003741CF" w:rsidP="003741CF">
      <w:pPr>
        <w:rPr>
          <w:noProof/>
          <w:lang w:val="es-GT" w:eastAsia="es-GT"/>
        </w:rPr>
      </w:pPr>
    </w:p>
    <w:p w14:paraId="29045514" w14:textId="77777777" w:rsidR="003741CF" w:rsidRPr="006C11C0" w:rsidRDefault="003741CF" w:rsidP="003741CF">
      <w:pPr>
        <w:rPr>
          <w:noProof/>
          <w:lang w:val="es-GT" w:eastAsia="es-GT"/>
        </w:rPr>
      </w:pPr>
    </w:p>
    <w:p w14:paraId="2640A0DB" w14:textId="77777777" w:rsidR="003741CF" w:rsidRPr="006C11C0" w:rsidRDefault="003741CF" w:rsidP="003741CF">
      <w:pPr>
        <w:rPr>
          <w:noProof/>
          <w:lang w:val="es-GT" w:eastAsia="es-GT"/>
        </w:rPr>
      </w:pPr>
    </w:p>
    <w:p w14:paraId="1867BB11" w14:textId="77777777" w:rsidR="003741CF" w:rsidRPr="006C11C0" w:rsidRDefault="003741CF" w:rsidP="003741CF">
      <w:pPr>
        <w:rPr>
          <w:noProof/>
          <w:lang w:val="es-GT" w:eastAsia="es-GT"/>
        </w:rPr>
      </w:pPr>
    </w:p>
    <w:p w14:paraId="5E8035EB" w14:textId="77777777" w:rsidR="003741CF" w:rsidRPr="006C11C0" w:rsidRDefault="003741CF" w:rsidP="003741CF">
      <w:pPr>
        <w:rPr>
          <w:noProof/>
          <w:lang w:val="es-GT" w:eastAsia="es-GT"/>
        </w:rPr>
      </w:pPr>
    </w:p>
    <w:p w14:paraId="1F876002" w14:textId="77777777" w:rsidR="005A270E" w:rsidRPr="005C7CC0" w:rsidRDefault="005A270E" w:rsidP="005C7CC0">
      <w:pPr>
        <w:pStyle w:val="CGH2"/>
        <w:numPr>
          <w:ilvl w:val="1"/>
          <w:numId w:val="7"/>
        </w:numPr>
        <w:rPr>
          <w:lang w:val="es-GT"/>
        </w:rPr>
      </w:pPr>
      <w:bookmarkStart w:id="42" w:name="_Toc504125217"/>
      <w:bookmarkStart w:id="43" w:name="_Toc535835468"/>
      <w:bookmarkStart w:id="44" w:name="_Toc536735938"/>
      <w:r w:rsidRPr="005C7CC0">
        <w:rPr>
          <w:lang w:val="es-GT"/>
        </w:rPr>
        <w:lastRenderedPageBreak/>
        <w:t>Propuesta de Solución de Automatización</w:t>
      </w:r>
      <w:bookmarkEnd w:id="42"/>
      <w:bookmarkEnd w:id="43"/>
      <w:bookmarkEnd w:id="44"/>
    </w:p>
    <w:p w14:paraId="62310C69" w14:textId="77777777" w:rsidR="003741CF" w:rsidRDefault="003741CF" w:rsidP="003741CF">
      <w:pPr>
        <w:pStyle w:val="Heading40"/>
        <w:jc w:val="both"/>
        <w:rPr>
          <w:color w:val="3B3B3B" w:themeColor="background2" w:themeShade="40"/>
          <w:sz w:val="20"/>
          <w:lang w:val="es-GT"/>
        </w:rPr>
      </w:pPr>
      <w:r>
        <w:rPr>
          <w:color w:val="3B3B3B" w:themeColor="background2" w:themeShade="40"/>
          <w:sz w:val="20"/>
          <w:lang w:val="es-GT"/>
        </w:rPr>
        <w:t xml:space="preserve">La propuesta a alto nivel de la solución corresponde al flujo tal cual del proceso descrito en la sección </w:t>
      </w:r>
      <w:r w:rsidRPr="00821D27">
        <w:rPr>
          <w:color w:val="3B3B3B" w:themeColor="background2" w:themeShade="40"/>
          <w:sz w:val="20"/>
          <w:lang w:val="es-GT"/>
        </w:rPr>
        <w:t>Descripción del Proceso de Negocio ‘TAL CUAL’</w:t>
      </w:r>
      <w:r>
        <w:rPr>
          <w:color w:val="3B3B3B" w:themeColor="background2" w:themeShade="40"/>
          <w:sz w:val="20"/>
          <w:lang w:val="es-GT"/>
        </w:rPr>
        <w:t>. En esta sección se presentan las características principales y el esquema del proceso automatizado. Además, el documento contiene los requerimientos que son necesarios para habilitar el desarrollo y culminación de la operación robótica. Las excepciones listadas en el contenido de esta sección serán consideradas fuera del alcance de la automatización.</w:t>
      </w:r>
    </w:p>
    <w:p w14:paraId="2799FD37"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5" w:name="_Toc536735901"/>
      <w:bookmarkStart w:id="46" w:name="_Toc536735939"/>
      <w:bookmarkEnd w:id="45"/>
      <w:bookmarkEnd w:id="46"/>
    </w:p>
    <w:p w14:paraId="1CB9D7EE" w14:textId="77777777" w:rsidR="00427CC5" w:rsidRPr="00427CC5" w:rsidRDefault="00427CC5" w:rsidP="003D720E">
      <w:pPr>
        <w:pStyle w:val="ListParagraph"/>
        <w:widowControl w:val="0"/>
        <w:numPr>
          <w:ilvl w:val="0"/>
          <w:numId w:val="15"/>
        </w:numPr>
        <w:spacing w:before="360"/>
        <w:contextualSpacing w:val="0"/>
        <w:outlineLvl w:val="1"/>
        <w:rPr>
          <w:rFonts w:asciiTheme="majorHAnsi" w:hAnsiTheme="majorHAnsi" w:cs="Times New Roman"/>
          <w:vanish/>
          <w:color w:val="12ABDB" w:themeColor="accent2"/>
          <w:szCs w:val="20"/>
          <w:lang w:val="es-GT"/>
        </w:rPr>
      </w:pPr>
      <w:bookmarkStart w:id="47" w:name="_Toc536735902"/>
      <w:bookmarkStart w:id="48" w:name="_Toc536735940"/>
      <w:bookmarkEnd w:id="47"/>
      <w:bookmarkEnd w:id="48"/>
    </w:p>
    <w:p w14:paraId="6920E99A" w14:textId="5993F8BA" w:rsidR="007928A0" w:rsidRPr="006071E5" w:rsidRDefault="00821D27" w:rsidP="003D720E">
      <w:pPr>
        <w:pStyle w:val="CGH3"/>
        <w:numPr>
          <w:ilvl w:val="1"/>
          <w:numId w:val="15"/>
        </w:numPr>
        <w:rPr>
          <w:lang w:val="es-GT"/>
        </w:rPr>
      </w:pPr>
      <w:bookmarkStart w:id="49" w:name="_Toc536735941"/>
      <w:r>
        <w:rPr>
          <w:lang w:val="es-GT"/>
        </w:rPr>
        <w:t>Alcance de la Automatización</w:t>
      </w:r>
      <w:bookmarkEnd w:id="49"/>
    </w:p>
    <w:p w14:paraId="2EAE9F13" w14:textId="43CC73B5" w:rsidR="007928A0" w:rsidRPr="006071E5" w:rsidRDefault="00821D27" w:rsidP="00427CC5">
      <w:pPr>
        <w:pStyle w:val="CGH3"/>
        <w:numPr>
          <w:ilvl w:val="2"/>
          <w:numId w:val="7"/>
        </w:numPr>
        <w:jc w:val="both"/>
        <w:rPr>
          <w:color w:val="2B143D" w:themeColor="accent3"/>
          <w:sz w:val="22"/>
          <w:lang w:val="es-GT"/>
        </w:rPr>
      </w:pPr>
      <w:bookmarkStart w:id="50" w:name="_Toc536735942"/>
      <w:r>
        <w:rPr>
          <w:color w:val="2B143D" w:themeColor="accent3"/>
          <w:sz w:val="22"/>
          <w:lang w:val="es-GT"/>
        </w:rPr>
        <w:t xml:space="preserve">Descripción del Alcance de la </w:t>
      </w:r>
      <w:r w:rsidR="00F27A80">
        <w:rPr>
          <w:color w:val="2B143D" w:themeColor="accent3"/>
          <w:sz w:val="22"/>
          <w:lang w:val="es-GT"/>
        </w:rPr>
        <w:t>Automatización</w:t>
      </w:r>
      <w:bookmarkEnd w:id="50"/>
    </w:p>
    <w:p w14:paraId="64F984C4" w14:textId="062DD6D2" w:rsidR="00D10971" w:rsidRDefault="00D10971" w:rsidP="007D4846">
      <w:pPr>
        <w:pStyle w:val="Heading40"/>
        <w:spacing w:before="0"/>
        <w:jc w:val="both"/>
        <w:rPr>
          <w:color w:val="3B3B3B" w:themeColor="background2" w:themeShade="40"/>
          <w:sz w:val="20"/>
          <w:lang w:val="es-GT"/>
        </w:rPr>
      </w:pPr>
      <w:r w:rsidRPr="00D10971">
        <w:rPr>
          <w:color w:val="3B3B3B" w:themeColor="background2" w:themeShade="40"/>
          <w:sz w:val="20"/>
          <w:lang w:val="es-GT"/>
        </w:rPr>
        <w:t>La</w:t>
      </w:r>
      <w:r w:rsidRPr="006916E1">
        <w:rPr>
          <w:color w:val="3B3B3B" w:themeColor="background2" w:themeShade="40"/>
          <w:sz w:val="20"/>
          <w:lang w:val="es-GT"/>
        </w:rPr>
        <w:t xml:space="preserve"> </w:t>
      </w:r>
      <w:r>
        <w:rPr>
          <w:color w:val="3B3B3B" w:themeColor="background2" w:themeShade="40"/>
          <w:sz w:val="20"/>
          <w:lang w:val="es-GT"/>
        </w:rPr>
        <w:t>solución de automatización para este proceso se mantendrá en su mayoría tal cual es, teniendo un grupo de adaptaciones y consideraciones necesarias:</w:t>
      </w:r>
    </w:p>
    <w:p w14:paraId="345A6715" w14:textId="21B12DF5" w:rsidR="00D10971" w:rsidRPr="003457D8" w:rsidRDefault="00D10971" w:rsidP="007D4846">
      <w:pPr>
        <w:pStyle w:val="Heading40"/>
        <w:spacing w:before="0"/>
        <w:jc w:val="both"/>
        <w:rPr>
          <w:b/>
          <w:lang w:val="es-GT"/>
        </w:rPr>
      </w:pPr>
      <w:r w:rsidRPr="003457D8">
        <w:rPr>
          <w:b/>
          <w:color w:val="3B3B3B" w:themeColor="background2" w:themeShade="40"/>
          <w:sz w:val="20"/>
          <w:lang w:val="es-GT"/>
        </w:rPr>
        <w:t>Por solicitud del negocio:</w:t>
      </w:r>
    </w:p>
    <w:p w14:paraId="02556931" w14:textId="2C7F3167" w:rsidR="00D10971" w:rsidRDefault="00D10971" w:rsidP="003D720E">
      <w:pPr>
        <w:pStyle w:val="BodyText1"/>
        <w:numPr>
          <w:ilvl w:val="0"/>
          <w:numId w:val="10"/>
        </w:numPr>
        <w:jc w:val="both"/>
        <w:rPr>
          <w:lang w:val="es-GT"/>
        </w:rPr>
      </w:pPr>
      <w:r>
        <w:rPr>
          <w:lang w:val="es-GT"/>
        </w:rPr>
        <w:t xml:space="preserve">Estandarización de </w:t>
      </w:r>
      <w:r w:rsidR="00C16037">
        <w:rPr>
          <w:lang w:val="es-GT"/>
        </w:rPr>
        <w:t>los procesos de entrada y salida</w:t>
      </w:r>
      <w:r>
        <w:rPr>
          <w:lang w:val="es-GT"/>
        </w:rPr>
        <w:t xml:space="preserve">, siendo </w:t>
      </w:r>
      <w:r w:rsidR="00C16037">
        <w:rPr>
          <w:lang w:val="es-GT"/>
        </w:rPr>
        <w:t>el total de</w:t>
      </w:r>
      <w:r>
        <w:rPr>
          <w:lang w:val="es-GT"/>
        </w:rPr>
        <w:t xml:space="preserve"> fases las siguientes:</w:t>
      </w:r>
    </w:p>
    <w:p w14:paraId="5F4EACEE" w14:textId="43D2D0CE" w:rsidR="00A62AEF" w:rsidRPr="00A62AEF" w:rsidRDefault="00C16037" w:rsidP="003D720E">
      <w:pPr>
        <w:pStyle w:val="BodyText1"/>
        <w:numPr>
          <w:ilvl w:val="1"/>
          <w:numId w:val="12"/>
        </w:numPr>
        <w:ind w:left="1890"/>
        <w:jc w:val="both"/>
        <w:rPr>
          <w:lang w:val="es-GT"/>
        </w:rPr>
      </w:pPr>
      <w:r>
        <w:rPr>
          <w:lang w:val="es-GT"/>
        </w:rPr>
        <w:t xml:space="preserve">Descarga de </w:t>
      </w:r>
      <w:r w:rsidR="00A46C17">
        <w:rPr>
          <w:lang w:val="es-GT"/>
        </w:rPr>
        <w:t>Plantilla</w:t>
      </w:r>
      <w:r w:rsidR="00556FDD">
        <w:rPr>
          <w:lang w:val="es-GT"/>
        </w:rPr>
        <w:t xml:space="preserve"> de Envío de Pruebas</w:t>
      </w:r>
      <w:r>
        <w:rPr>
          <w:lang w:val="es-GT"/>
        </w:rPr>
        <w:t xml:space="preserve"> </w:t>
      </w:r>
      <w:r w:rsidR="00556FDD">
        <w:rPr>
          <w:lang w:val="es-GT"/>
        </w:rPr>
        <w:t>Psicométricas</w:t>
      </w:r>
    </w:p>
    <w:p w14:paraId="684D005F" w14:textId="3C56A131" w:rsidR="00A62AEF" w:rsidRPr="00A62AEF" w:rsidRDefault="00556FDD" w:rsidP="003D720E">
      <w:pPr>
        <w:pStyle w:val="BodyText1"/>
        <w:numPr>
          <w:ilvl w:val="1"/>
          <w:numId w:val="12"/>
        </w:numPr>
        <w:ind w:left="1890"/>
        <w:jc w:val="both"/>
        <w:rPr>
          <w:lang w:val="es-GT"/>
        </w:rPr>
      </w:pPr>
      <w:r>
        <w:rPr>
          <w:lang w:val="es-GT"/>
        </w:rPr>
        <w:t>Envío de Pruebas desde portales</w:t>
      </w:r>
    </w:p>
    <w:p w14:paraId="1A00A94F" w14:textId="77777777" w:rsidR="00371AAD" w:rsidRDefault="00556FDD" w:rsidP="003D720E">
      <w:pPr>
        <w:pStyle w:val="BodyText1"/>
        <w:numPr>
          <w:ilvl w:val="1"/>
          <w:numId w:val="12"/>
        </w:numPr>
        <w:ind w:left="1890"/>
        <w:jc w:val="both"/>
        <w:rPr>
          <w:lang w:val="es-GT"/>
        </w:rPr>
      </w:pPr>
      <w:r w:rsidRPr="00371AAD">
        <w:rPr>
          <w:lang w:val="es-GT"/>
        </w:rPr>
        <w:t>Recepción de notificación</w:t>
      </w:r>
    </w:p>
    <w:p w14:paraId="6D143B83" w14:textId="528CC788" w:rsidR="00A62AEF" w:rsidRPr="00371AAD" w:rsidRDefault="00371AAD" w:rsidP="003D720E">
      <w:pPr>
        <w:pStyle w:val="BodyText1"/>
        <w:numPr>
          <w:ilvl w:val="1"/>
          <w:numId w:val="12"/>
        </w:numPr>
        <w:ind w:left="1890"/>
        <w:jc w:val="both"/>
        <w:rPr>
          <w:lang w:val="es-GT"/>
        </w:rPr>
      </w:pPr>
      <w:r w:rsidRPr="00371AAD">
        <w:rPr>
          <w:lang w:val="es-GT"/>
        </w:rPr>
        <w:t>D</w:t>
      </w:r>
      <w:r w:rsidR="00556FDD" w:rsidRPr="00371AAD">
        <w:rPr>
          <w:lang w:val="es-GT"/>
        </w:rPr>
        <w:t>escarga de resultados</w:t>
      </w:r>
      <w:r>
        <w:rPr>
          <w:lang w:val="es-GT"/>
        </w:rPr>
        <w:t xml:space="preserve"> </w:t>
      </w:r>
    </w:p>
    <w:p w14:paraId="7D038141" w14:textId="648C388B" w:rsidR="003E7D23" w:rsidRDefault="00371AAD" w:rsidP="003D720E">
      <w:pPr>
        <w:pStyle w:val="BodyText1"/>
        <w:numPr>
          <w:ilvl w:val="1"/>
          <w:numId w:val="12"/>
        </w:numPr>
        <w:ind w:left="1890"/>
        <w:jc w:val="both"/>
        <w:rPr>
          <w:lang w:val="es-GT"/>
        </w:rPr>
      </w:pPr>
      <w:r>
        <w:rPr>
          <w:lang w:val="es-GT"/>
        </w:rPr>
        <w:t>Carga</w:t>
      </w:r>
      <w:r w:rsidR="00556FDD">
        <w:rPr>
          <w:lang w:val="es-GT"/>
        </w:rPr>
        <w:t xml:space="preserve"> de resultados</w:t>
      </w:r>
      <w:r w:rsidR="00EC3B69">
        <w:rPr>
          <w:lang w:val="es-GT"/>
        </w:rPr>
        <w:t xml:space="preserve"> </w:t>
      </w:r>
      <w:r>
        <w:rPr>
          <w:lang w:val="es-GT"/>
        </w:rPr>
        <w:t xml:space="preserve">a </w:t>
      </w:r>
      <w:proofErr w:type="spellStart"/>
      <w:r>
        <w:rPr>
          <w:lang w:val="es-GT"/>
        </w:rPr>
        <w:t>AuraPortal</w:t>
      </w:r>
      <w:proofErr w:type="spellEnd"/>
    </w:p>
    <w:p w14:paraId="0FE6ADEA" w14:textId="2886AF86" w:rsidR="00AF1327" w:rsidRDefault="00AF1327" w:rsidP="003D720E">
      <w:pPr>
        <w:pStyle w:val="BodyText1"/>
        <w:numPr>
          <w:ilvl w:val="0"/>
          <w:numId w:val="22"/>
        </w:numPr>
        <w:jc w:val="both"/>
        <w:rPr>
          <w:lang w:val="es-GT"/>
        </w:rPr>
      </w:pPr>
      <w:r w:rsidRPr="00AF1327">
        <w:rPr>
          <w:lang w:val="es-GT"/>
        </w:rPr>
        <w:t>Se utilizará artefacto existente para la recepción, lectura, comunicación y enlace al nuevo proceso de automatización.</w:t>
      </w:r>
    </w:p>
    <w:p w14:paraId="26671627" w14:textId="77777777" w:rsidR="00D26635" w:rsidRDefault="00D26635" w:rsidP="003D720E">
      <w:pPr>
        <w:pStyle w:val="BodyText1"/>
        <w:numPr>
          <w:ilvl w:val="0"/>
          <w:numId w:val="22"/>
        </w:numPr>
        <w:jc w:val="both"/>
        <w:rPr>
          <w:lang w:val="es-GT"/>
        </w:rPr>
      </w:pPr>
      <w:r>
        <w:rPr>
          <w:lang w:val="es-GT"/>
        </w:rPr>
        <w:t xml:space="preserve">Cada reclutador llenará una ficha de registro en Aura Portal, con los datos del candidato y las pruebas a realizar. </w:t>
      </w:r>
    </w:p>
    <w:p w14:paraId="5BC99BA0" w14:textId="5C9A3E50" w:rsidR="00D26635" w:rsidRDefault="00D26635" w:rsidP="003D720E">
      <w:pPr>
        <w:pStyle w:val="BodyText1"/>
        <w:numPr>
          <w:ilvl w:val="0"/>
          <w:numId w:val="22"/>
        </w:numPr>
        <w:jc w:val="both"/>
        <w:rPr>
          <w:lang w:val="es-GT"/>
        </w:rPr>
      </w:pPr>
      <w:proofErr w:type="spellStart"/>
      <w:r>
        <w:rPr>
          <w:lang w:val="es-GT"/>
        </w:rPr>
        <w:t>AuraPortal</w:t>
      </w:r>
      <w:proofErr w:type="spellEnd"/>
      <w:r>
        <w:rPr>
          <w:lang w:val="es-GT"/>
        </w:rPr>
        <w:t xml:space="preserve"> generará un ID de cada registro, el cual será el identificador para ingresar en la prueba </w:t>
      </w:r>
      <w:proofErr w:type="spellStart"/>
      <w:r>
        <w:rPr>
          <w:lang w:val="es-GT"/>
        </w:rPr>
        <w:t>Amitai</w:t>
      </w:r>
      <w:proofErr w:type="spellEnd"/>
      <w:r w:rsidR="00836F1B">
        <w:rPr>
          <w:lang w:val="es-GT"/>
        </w:rPr>
        <w:t>.</w:t>
      </w:r>
    </w:p>
    <w:p w14:paraId="60643193" w14:textId="77777777" w:rsidR="00D26635" w:rsidRDefault="00D26635" w:rsidP="003D720E">
      <w:pPr>
        <w:pStyle w:val="BodyText1"/>
        <w:numPr>
          <w:ilvl w:val="0"/>
          <w:numId w:val="22"/>
        </w:numPr>
        <w:jc w:val="both"/>
        <w:rPr>
          <w:lang w:val="es-GT"/>
        </w:rPr>
      </w:pPr>
      <w:r>
        <w:rPr>
          <w:lang w:val="es-GT"/>
        </w:rPr>
        <w:t>El identificador para la descarga de resultados de prueba PCA es la dirección de correo del candidato.</w:t>
      </w:r>
    </w:p>
    <w:p w14:paraId="7ECEB62E" w14:textId="38FBD5FE" w:rsidR="00D26635" w:rsidRDefault="00D26635" w:rsidP="003D720E">
      <w:pPr>
        <w:pStyle w:val="BodyText1"/>
        <w:numPr>
          <w:ilvl w:val="0"/>
          <w:numId w:val="22"/>
        </w:numPr>
        <w:jc w:val="both"/>
        <w:rPr>
          <w:lang w:val="es-GT"/>
        </w:rPr>
      </w:pPr>
      <w:r>
        <w:rPr>
          <w:lang w:val="es-GT"/>
        </w:rPr>
        <w:t>El identificador autogenerado de la prueba MIL, será ingresado en la aplicación de escritorio en la fase de envío de resultados.</w:t>
      </w:r>
    </w:p>
    <w:p w14:paraId="304D3F6D" w14:textId="26F851E1" w:rsidR="004E32F1" w:rsidRDefault="00717743" w:rsidP="003D720E">
      <w:pPr>
        <w:pStyle w:val="BodyText1"/>
        <w:numPr>
          <w:ilvl w:val="0"/>
          <w:numId w:val="22"/>
        </w:numPr>
        <w:jc w:val="both"/>
        <w:rPr>
          <w:lang w:val="es-GT"/>
        </w:rPr>
      </w:pPr>
      <w:r>
        <w:rPr>
          <w:lang w:val="es-GT"/>
        </w:rPr>
        <w:t>En la asignación de la prueba PCA, el ID de registro será ingresado</w:t>
      </w:r>
    </w:p>
    <w:p w14:paraId="0BDEBAB9" w14:textId="0ADA8ECC" w:rsidR="00371AAD" w:rsidRDefault="00371AAD" w:rsidP="003D720E">
      <w:pPr>
        <w:pStyle w:val="BodyText1"/>
        <w:numPr>
          <w:ilvl w:val="0"/>
          <w:numId w:val="22"/>
        </w:numPr>
        <w:jc w:val="both"/>
        <w:rPr>
          <w:lang w:val="es-GT"/>
        </w:rPr>
      </w:pPr>
      <w:r>
        <w:rPr>
          <w:lang w:val="es-GT"/>
        </w:rPr>
        <w:t xml:space="preserve">El artefacto deberá ejecutarse en dos tiempos, el primero para el envío de pruebas (pasos A y B) y el segundo para la descarga de resultados y carga a </w:t>
      </w:r>
      <w:proofErr w:type="spellStart"/>
      <w:r>
        <w:rPr>
          <w:lang w:val="es-GT"/>
        </w:rPr>
        <w:t>AuraPortal</w:t>
      </w:r>
      <w:proofErr w:type="spellEnd"/>
      <w:r w:rsidR="00C43F44">
        <w:rPr>
          <w:lang w:val="es-GT"/>
        </w:rPr>
        <w:t xml:space="preserve"> (Pasos C, D y E)</w:t>
      </w:r>
      <w:r w:rsidR="004E32F1">
        <w:rPr>
          <w:lang w:val="es-GT"/>
        </w:rPr>
        <w:t>.</w:t>
      </w:r>
    </w:p>
    <w:p w14:paraId="52086066" w14:textId="77777777" w:rsidR="00D26635" w:rsidRDefault="00D26635" w:rsidP="00D26635">
      <w:pPr>
        <w:pStyle w:val="BodyText1"/>
        <w:ind w:left="720"/>
        <w:jc w:val="both"/>
        <w:rPr>
          <w:lang w:val="es-GT"/>
        </w:rPr>
      </w:pPr>
    </w:p>
    <w:p w14:paraId="2826BFAC" w14:textId="737B18E9" w:rsidR="00AF1327" w:rsidRPr="00AF1327" w:rsidRDefault="00AF1327" w:rsidP="00AF1327">
      <w:pPr>
        <w:pStyle w:val="Heading40"/>
        <w:spacing w:before="0"/>
        <w:jc w:val="both"/>
        <w:rPr>
          <w:b/>
          <w:color w:val="3B3B3B" w:themeColor="background2" w:themeShade="40"/>
          <w:sz w:val="20"/>
          <w:lang w:val="es-GT"/>
        </w:rPr>
      </w:pPr>
      <w:r w:rsidRPr="00AF1327">
        <w:rPr>
          <w:b/>
          <w:color w:val="3B3B3B" w:themeColor="background2" w:themeShade="40"/>
          <w:sz w:val="20"/>
          <w:lang w:val="es-GT"/>
        </w:rPr>
        <w:t>Adaptaciones en proceso:</w:t>
      </w:r>
      <w:r w:rsidR="00EB1FD7">
        <w:rPr>
          <w:b/>
          <w:color w:val="3B3B3B" w:themeColor="background2" w:themeShade="40"/>
          <w:sz w:val="20"/>
          <w:lang w:val="es-GT"/>
        </w:rPr>
        <w:t xml:space="preserve"> </w:t>
      </w:r>
    </w:p>
    <w:p w14:paraId="3E7E1751" w14:textId="72584FE1" w:rsidR="003E7D23" w:rsidRPr="00EB1FD7" w:rsidRDefault="0090423F" w:rsidP="003D720E">
      <w:pPr>
        <w:pStyle w:val="BodyText1"/>
        <w:numPr>
          <w:ilvl w:val="0"/>
          <w:numId w:val="11"/>
        </w:numPr>
        <w:jc w:val="both"/>
        <w:rPr>
          <w:lang w:val="es-GT"/>
        </w:rPr>
      </w:pPr>
      <w:r w:rsidRPr="00EB1FD7">
        <w:rPr>
          <w:lang w:val="es-GT"/>
        </w:rPr>
        <w:t xml:space="preserve">El ID generado </w:t>
      </w:r>
      <w:r w:rsidR="00EB1FD7" w:rsidRPr="00EB1FD7">
        <w:rPr>
          <w:lang w:val="es-GT"/>
        </w:rPr>
        <w:t xml:space="preserve">por PCA será ingresado al </w:t>
      </w:r>
      <w:r w:rsidR="006B6517">
        <w:rPr>
          <w:lang w:val="es-GT"/>
        </w:rPr>
        <w:t>A</w:t>
      </w:r>
      <w:r w:rsidR="00EB1FD7" w:rsidRPr="00EB1FD7">
        <w:rPr>
          <w:lang w:val="es-GT"/>
        </w:rPr>
        <w:t xml:space="preserve">rchivo de </w:t>
      </w:r>
      <w:r w:rsidR="006B6517">
        <w:rPr>
          <w:lang w:val="es-GT"/>
        </w:rPr>
        <w:t>R</w:t>
      </w:r>
      <w:r w:rsidR="00EB1FD7" w:rsidRPr="00EB1FD7">
        <w:rPr>
          <w:lang w:val="es-GT"/>
        </w:rPr>
        <w:t>egistro para seguimiento.</w:t>
      </w:r>
    </w:p>
    <w:p w14:paraId="4C9D92AE" w14:textId="33AB4728" w:rsidR="00D10971" w:rsidRDefault="00D10971" w:rsidP="003D720E">
      <w:pPr>
        <w:pStyle w:val="BodyText1"/>
        <w:numPr>
          <w:ilvl w:val="0"/>
          <w:numId w:val="11"/>
        </w:numPr>
        <w:jc w:val="both"/>
        <w:rPr>
          <w:lang w:val="es-GT"/>
        </w:rPr>
      </w:pPr>
      <w:r>
        <w:rPr>
          <w:lang w:val="es-GT"/>
        </w:rPr>
        <w:t xml:space="preserve">Archivo individual de configuración del proceso, de nombre </w:t>
      </w:r>
      <w:bookmarkStart w:id="51" w:name="_Hlk534892099"/>
      <w:r w:rsidRPr="00EB1FD7">
        <w:rPr>
          <w:b/>
          <w:lang w:val="es-GT"/>
        </w:rPr>
        <w:t>Config_</w:t>
      </w:r>
      <w:r w:rsidR="0074521B" w:rsidRPr="00EB1FD7">
        <w:rPr>
          <w:b/>
          <w:lang w:val="es-GT"/>
        </w:rPr>
        <w:t>ATC</w:t>
      </w:r>
      <w:r w:rsidRPr="00EB1FD7">
        <w:rPr>
          <w:b/>
          <w:lang w:val="es-GT"/>
        </w:rPr>
        <w:t>_</w:t>
      </w:r>
      <w:r w:rsidR="0074521B" w:rsidRPr="00EB1FD7">
        <w:rPr>
          <w:b/>
          <w:lang w:val="es-GT"/>
        </w:rPr>
        <w:t>Pruebas_Psicometricas</w:t>
      </w:r>
      <w:r w:rsidRPr="00EB1FD7">
        <w:rPr>
          <w:b/>
          <w:lang w:val="es-GT"/>
        </w:rPr>
        <w:t>.xlsx</w:t>
      </w:r>
      <w:r>
        <w:rPr>
          <w:lang w:val="es-GT"/>
        </w:rPr>
        <w:t xml:space="preserve"> </w:t>
      </w:r>
      <w:bookmarkEnd w:id="51"/>
      <w:r>
        <w:rPr>
          <w:lang w:val="es-GT"/>
        </w:rPr>
        <w:t>contendrá:</w:t>
      </w:r>
    </w:p>
    <w:p w14:paraId="71D05876" w14:textId="3124807D" w:rsidR="00D10971" w:rsidRDefault="0074521B" w:rsidP="003D720E">
      <w:pPr>
        <w:pStyle w:val="BodyText1"/>
        <w:numPr>
          <w:ilvl w:val="1"/>
          <w:numId w:val="11"/>
        </w:numPr>
        <w:jc w:val="both"/>
        <w:rPr>
          <w:lang w:val="es-GT"/>
        </w:rPr>
      </w:pPr>
      <w:r>
        <w:rPr>
          <w:lang w:val="es-GT"/>
        </w:rPr>
        <w:t>Ruta</w:t>
      </w:r>
      <w:r w:rsidR="00D26635">
        <w:rPr>
          <w:lang w:val="es-GT"/>
        </w:rPr>
        <w:t xml:space="preserve"> raíz</w:t>
      </w:r>
      <w:r>
        <w:rPr>
          <w:lang w:val="es-GT"/>
        </w:rPr>
        <w:t xml:space="preserve"> para guardar las pruebas descargadas.</w:t>
      </w:r>
    </w:p>
    <w:p w14:paraId="7134683D" w14:textId="1A83B5E7" w:rsidR="00A82795" w:rsidRDefault="00A82795" w:rsidP="003D720E">
      <w:pPr>
        <w:pStyle w:val="BodyText1"/>
        <w:numPr>
          <w:ilvl w:val="1"/>
          <w:numId w:val="11"/>
        </w:numPr>
        <w:jc w:val="both"/>
        <w:rPr>
          <w:lang w:val="es-GT"/>
        </w:rPr>
      </w:pPr>
      <w:r>
        <w:rPr>
          <w:lang w:val="es-GT"/>
        </w:rPr>
        <w:lastRenderedPageBreak/>
        <w:t>Lista de remitentes de cada prueba</w:t>
      </w:r>
    </w:p>
    <w:p w14:paraId="49E61B89" w14:textId="26A4A487" w:rsidR="008C7696" w:rsidRDefault="00AA0CC8" w:rsidP="003D720E">
      <w:pPr>
        <w:pStyle w:val="BodyText1"/>
        <w:numPr>
          <w:ilvl w:val="1"/>
          <w:numId w:val="11"/>
        </w:numPr>
        <w:jc w:val="both"/>
        <w:rPr>
          <w:lang w:val="es-GT"/>
        </w:rPr>
      </w:pPr>
      <w:r w:rsidRPr="00EB1FD7">
        <w:rPr>
          <w:lang w:val="es-GT"/>
        </w:rPr>
        <w:t>Lista de expresiones regulares para la fase de recepción de notificaciones</w:t>
      </w:r>
    </w:p>
    <w:p w14:paraId="60DEA652" w14:textId="7632A401" w:rsidR="00D10971" w:rsidRDefault="00D10971" w:rsidP="003D720E">
      <w:pPr>
        <w:pStyle w:val="BodyText1"/>
        <w:numPr>
          <w:ilvl w:val="0"/>
          <w:numId w:val="11"/>
        </w:numPr>
        <w:jc w:val="both"/>
        <w:rPr>
          <w:b/>
          <w:lang w:val="es-GT"/>
        </w:rPr>
      </w:pPr>
      <w:r>
        <w:rPr>
          <w:lang w:val="es-GT"/>
        </w:rPr>
        <w:t>La acción que desencadene el inicio de la operación</w:t>
      </w:r>
      <w:r w:rsidR="00661C0B">
        <w:rPr>
          <w:lang w:val="es-GT"/>
        </w:rPr>
        <w:t xml:space="preserve"> de Envío de Pruebas</w:t>
      </w:r>
      <w:r>
        <w:rPr>
          <w:lang w:val="es-GT"/>
        </w:rPr>
        <w:t xml:space="preserve"> será la recepción de solicitud por correo con asunto </w:t>
      </w:r>
      <w:r w:rsidR="003F269D" w:rsidRPr="003F269D">
        <w:rPr>
          <w:b/>
          <w:lang w:val="es-GT"/>
        </w:rPr>
        <w:t>CSI_ADT_ENVIO_PRUEBAS_PSICOMETRICAS</w:t>
      </w:r>
      <w:r>
        <w:rPr>
          <w:b/>
          <w:lang w:val="es-GT"/>
        </w:rPr>
        <w:t>.</w:t>
      </w:r>
    </w:p>
    <w:p w14:paraId="6DBDA325" w14:textId="77777777" w:rsidR="00661C0B" w:rsidRDefault="00661C0B" w:rsidP="003D720E">
      <w:pPr>
        <w:pStyle w:val="BodyText1"/>
        <w:numPr>
          <w:ilvl w:val="0"/>
          <w:numId w:val="11"/>
        </w:numPr>
        <w:jc w:val="both"/>
        <w:rPr>
          <w:b/>
          <w:lang w:val="es-GT"/>
        </w:rPr>
      </w:pPr>
      <w:r w:rsidRPr="00661C0B">
        <w:rPr>
          <w:lang w:val="es-GT"/>
        </w:rPr>
        <w:t xml:space="preserve">La acción que desencadene el inicio de la operación de Envío de Resultados de </w:t>
      </w:r>
      <w:proofErr w:type="gramStart"/>
      <w:r w:rsidRPr="00661C0B">
        <w:rPr>
          <w:lang w:val="es-GT"/>
        </w:rPr>
        <w:t>Pruebas,</w:t>
      </w:r>
      <w:proofErr w:type="gramEnd"/>
      <w:r w:rsidRPr="00661C0B">
        <w:rPr>
          <w:lang w:val="es-GT"/>
        </w:rPr>
        <w:t xml:space="preserve"> será la recepción de solicitud por correo con asunto </w:t>
      </w:r>
      <w:r w:rsidRPr="00661C0B">
        <w:rPr>
          <w:b/>
          <w:lang w:val="es-GT"/>
        </w:rPr>
        <w:t>CSI_ADT_RESULTADOS_PRUEBAS_PSICOMETRICAS.</w:t>
      </w:r>
    </w:p>
    <w:p w14:paraId="104D6E4C" w14:textId="3A51D422" w:rsidR="00661C0B" w:rsidRPr="00661C0B" w:rsidRDefault="00661C0B" w:rsidP="003D720E">
      <w:pPr>
        <w:pStyle w:val="BodyText1"/>
        <w:numPr>
          <w:ilvl w:val="0"/>
          <w:numId w:val="11"/>
        </w:numPr>
        <w:jc w:val="both"/>
        <w:rPr>
          <w:b/>
          <w:lang w:val="es-GT"/>
        </w:rPr>
      </w:pPr>
      <w:r w:rsidRPr="00661C0B">
        <w:rPr>
          <w:lang w:val="es-GT"/>
        </w:rPr>
        <w:t>Se creará una carpeta y regla de Outlook para la recepción de notificaciones de los portales</w:t>
      </w:r>
      <w:r w:rsidR="000C75E9">
        <w:rPr>
          <w:lang w:val="es-GT"/>
        </w:rPr>
        <w:t>.</w:t>
      </w:r>
    </w:p>
    <w:p w14:paraId="4848CB73" w14:textId="2BB1CC4D" w:rsidR="004C7120" w:rsidRDefault="004C7120" w:rsidP="004C7120">
      <w:pPr>
        <w:pStyle w:val="BodyText1"/>
        <w:jc w:val="both"/>
        <w:rPr>
          <w:b/>
          <w:lang w:val="es-GT"/>
        </w:rPr>
      </w:pPr>
    </w:p>
    <w:p w14:paraId="55302CEC" w14:textId="77777777" w:rsidR="004C7120" w:rsidRDefault="004C7120" w:rsidP="004C7120">
      <w:pPr>
        <w:pStyle w:val="BodyText1"/>
        <w:jc w:val="both"/>
        <w:rPr>
          <w:b/>
          <w:lang w:val="es-GT"/>
        </w:rPr>
      </w:pPr>
    </w:p>
    <w:p w14:paraId="216B7FE5" w14:textId="09587860" w:rsidR="00D203FC" w:rsidRDefault="004E1D4E" w:rsidP="004E1D4E">
      <w:pPr>
        <w:pStyle w:val="CGH2"/>
        <w:rPr>
          <w:lang w:val="es-GT"/>
        </w:rPr>
      </w:pPr>
      <w:bookmarkStart w:id="52" w:name="_Toc536735943"/>
      <w:r>
        <w:rPr>
          <w:lang w:val="es-GT"/>
        </w:rPr>
        <w:t>Proceso Estandarizado</w:t>
      </w:r>
      <w:bookmarkEnd w:id="52"/>
    </w:p>
    <w:p w14:paraId="7D0C416A" w14:textId="77777777" w:rsidR="005D3AE2" w:rsidRPr="00277C5F" w:rsidRDefault="005D3AE2" w:rsidP="003D720E">
      <w:pPr>
        <w:pStyle w:val="Heading2"/>
        <w:numPr>
          <w:ilvl w:val="0"/>
          <w:numId w:val="23"/>
        </w:numPr>
        <w:rPr>
          <w:rFonts w:ascii="Verdana" w:hAnsi="Verdana"/>
          <w:noProof/>
          <w:color w:val="003856" w:themeColor="accent1" w:themeShade="80"/>
          <w:szCs w:val="28"/>
          <w:lang w:val="es-GT" w:eastAsia="es-GT"/>
        </w:rPr>
      </w:pPr>
      <w:bookmarkStart w:id="53" w:name="_Toc536735944"/>
      <w:r w:rsidRPr="00277C5F">
        <w:rPr>
          <w:rFonts w:ascii="Verdana" w:hAnsi="Verdana"/>
          <w:noProof/>
          <w:color w:val="003856" w:themeColor="accent1" w:themeShade="80"/>
          <w:szCs w:val="28"/>
          <w:lang w:val="es-GT" w:eastAsia="es-GT"/>
        </w:rPr>
        <w:t>Descarga de Plantilla para Envío de Pruebas Psicométricas</w:t>
      </w:r>
      <w:bookmarkEnd w:id="53"/>
    </w:p>
    <w:p w14:paraId="5A367E83" w14:textId="766764C8"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link de Aura Portal</w:t>
      </w:r>
      <w:r w:rsidR="00387C6D">
        <w:rPr>
          <w:b w:val="0"/>
          <w:noProof/>
          <w:lang w:val="es-GT" w:eastAsia="es-GT"/>
        </w:rPr>
        <w:t xml:space="preserve"> (Aplicación Web)</w:t>
      </w:r>
    </w:p>
    <w:p w14:paraId="77A03CEE" w14:textId="77777777" w:rsidR="005D3AE2" w:rsidRDefault="005D3AE2" w:rsidP="005D3AE2">
      <w:pPr>
        <w:jc w:val="both"/>
        <w:rPr>
          <w:noProof/>
          <w:lang w:val="es-GT" w:eastAsia="es-GT"/>
        </w:rPr>
      </w:pPr>
      <w:r>
        <w:rPr>
          <w:noProof/>
        </w:rPr>
        <w:drawing>
          <wp:anchor distT="0" distB="0" distL="114300" distR="114300" simplePos="0" relativeHeight="252097536" behindDoc="0" locked="0" layoutInCell="1" allowOverlap="1" wp14:anchorId="1A409C4F" wp14:editId="3BB93C8B">
            <wp:simplePos x="0" y="0"/>
            <wp:positionH relativeFrom="margin">
              <wp:align>right</wp:align>
            </wp:positionH>
            <wp:positionV relativeFrom="paragraph">
              <wp:posOffset>8255</wp:posOffset>
            </wp:positionV>
            <wp:extent cx="5943600" cy="431165"/>
            <wp:effectExtent l="0" t="0" r="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59592"/>
                    <a:stretch/>
                  </pic:blipFill>
                  <pic:spPr bwMode="auto">
                    <a:xfrm>
                      <a:off x="0" y="0"/>
                      <a:ext cx="5943600" cy="431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4E7264" w14:textId="77777777" w:rsidR="005D3AE2" w:rsidRDefault="005D3AE2" w:rsidP="005D3AE2">
      <w:pPr>
        <w:jc w:val="both"/>
        <w:rPr>
          <w:noProof/>
          <w:lang w:val="es-GT" w:eastAsia="es-GT"/>
        </w:rPr>
      </w:pPr>
    </w:p>
    <w:p w14:paraId="2F396653" w14:textId="77777777" w:rsidR="005D3AE2" w:rsidRPr="0016217B" w:rsidRDefault="005D3AE2" w:rsidP="005D3AE2">
      <w:pPr>
        <w:jc w:val="both"/>
        <w:rPr>
          <w:noProof/>
          <w:lang w:val="es-GT" w:eastAsia="es-GT"/>
        </w:rPr>
      </w:pPr>
    </w:p>
    <w:p w14:paraId="48175525"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credenciales (nombre y usuario) y Aceptar</w:t>
      </w:r>
    </w:p>
    <w:p w14:paraId="422A41DC" w14:textId="3ECA63EB" w:rsidR="005D3AE2" w:rsidRDefault="00387C6D" w:rsidP="005D3AE2">
      <w:pPr>
        <w:jc w:val="both"/>
        <w:rPr>
          <w:noProof/>
          <w:lang w:val="es-GT" w:eastAsia="es-GT"/>
        </w:rPr>
      </w:pPr>
      <w:r>
        <w:rPr>
          <w:noProof/>
        </w:rPr>
        <w:drawing>
          <wp:anchor distT="0" distB="0" distL="114300" distR="114300" simplePos="0" relativeHeight="252098560" behindDoc="0" locked="0" layoutInCell="1" allowOverlap="1" wp14:anchorId="4C548307" wp14:editId="3191853F">
            <wp:simplePos x="0" y="0"/>
            <wp:positionH relativeFrom="margin">
              <wp:posOffset>1991824</wp:posOffset>
            </wp:positionH>
            <wp:positionV relativeFrom="paragraph">
              <wp:posOffset>5080</wp:posOffset>
            </wp:positionV>
            <wp:extent cx="2293536" cy="1801504"/>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3536" cy="1801504"/>
                    </a:xfrm>
                    <a:prstGeom prst="rect">
                      <a:avLst/>
                    </a:prstGeom>
                  </pic:spPr>
                </pic:pic>
              </a:graphicData>
            </a:graphic>
            <wp14:sizeRelH relativeFrom="margin">
              <wp14:pctWidth>0</wp14:pctWidth>
            </wp14:sizeRelH>
            <wp14:sizeRelV relativeFrom="margin">
              <wp14:pctHeight>0</wp14:pctHeight>
            </wp14:sizeRelV>
          </wp:anchor>
        </w:drawing>
      </w:r>
    </w:p>
    <w:p w14:paraId="6A2D7175" w14:textId="4C5A49B4" w:rsidR="005D3AE2" w:rsidRDefault="005D3AE2" w:rsidP="005D3AE2">
      <w:pPr>
        <w:jc w:val="both"/>
        <w:rPr>
          <w:noProof/>
          <w:lang w:val="es-GT" w:eastAsia="es-GT"/>
        </w:rPr>
      </w:pPr>
    </w:p>
    <w:p w14:paraId="6C667BDB" w14:textId="77777777" w:rsidR="005D3AE2" w:rsidRDefault="005D3AE2" w:rsidP="005D3AE2">
      <w:pPr>
        <w:jc w:val="both"/>
        <w:rPr>
          <w:noProof/>
          <w:lang w:val="es-GT" w:eastAsia="es-GT"/>
        </w:rPr>
      </w:pPr>
    </w:p>
    <w:p w14:paraId="32AA5F0B" w14:textId="77777777" w:rsidR="005D3AE2" w:rsidRDefault="005D3AE2" w:rsidP="005D3AE2">
      <w:pPr>
        <w:jc w:val="both"/>
        <w:rPr>
          <w:noProof/>
          <w:lang w:val="es-GT" w:eastAsia="es-GT"/>
        </w:rPr>
      </w:pPr>
    </w:p>
    <w:p w14:paraId="35C79F0D" w14:textId="77777777" w:rsidR="005D3AE2" w:rsidRDefault="005D3AE2" w:rsidP="005D3AE2">
      <w:pPr>
        <w:jc w:val="both"/>
        <w:rPr>
          <w:noProof/>
          <w:lang w:val="es-GT" w:eastAsia="es-GT"/>
        </w:rPr>
      </w:pPr>
    </w:p>
    <w:p w14:paraId="462D9927" w14:textId="0A157FBC" w:rsidR="005D3AE2" w:rsidRDefault="005D3AE2" w:rsidP="005D3AE2">
      <w:pPr>
        <w:jc w:val="both"/>
        <w:rPr>
          <w:noProof/>
          <w:lang w:val="es-GT" w:eastAsia="es-GT"/>
        </w:rPr>
      </w:pPr>
    </w:p>
    <w:p w14:paraId="75D1F655" w14:textId="77777777" w:rsidR="00277C5F" w:rsidRDefault="00277C5F" w:rsidP="005D3AE2">
      <w:pPr>
        <w:jc w:val="both"/>
        <w:rPr>
          <w:noProof/>
          <w:lang w:val="es-GT" w:eastAsia="es-GT"/>
        </w:rPr>
      </w:pPr>
    </w:p>
    <w:p w14:paraId="5E59486E" w14:textId="77777777" w:rsidR="005D3AE2" w:rsidRPr="0016217B" w:rsidRDefault="005D3AE2" w:rsidP="005D3AE2">
      <w:pPr>
        <w:jc w:val="both"/>
        <w:rPr>
          <w:noProof/>
          <w:lang w:val="es-GT" w:eastAsia="es-GT"/>
        </w:rPr>
      </w:pPr>
    </w:p>
    <w:p w14:paraId="223C86F1" w14:textId="77777777"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Ingresar a la opción de descarga, escoger Excel</w:t>
      </w:r>
    </w:p>
    <w:p w14:paraId="0711A35F" w14:textId="1337071A" w:rsidR="005D3AE2" w:rsidRPr="00456BA3" w:rsidRDefault="00387C6D" w:rsidP="005D3AE2">
      <w:pPr>
        <w:jc w:val="both"/>
        <w:rPr>
          <w:noProof/>
          <w:lang w:val="es-GT"/>
        </w:rPr>
      </w:pPr>
      <w:r>
        <w:rPr>
          <w:noProof/>
        </w:rPr>
        <w:drawing>
          <wp:anchor distT="0" distB="0" distL="114300" distR="114300" simplePos="0" relativeHeight="252257280" behindDoc="0" locked="0" layoutInCell="1" allowOverlap="1" wp14:anchorId="0E8C13B8" wp14:editId="409E5426">
            <wp:simplePos x="0" y="0"/>
            <wp:positionH relativeFrom="column">
              <wp:posOffset>244389</wp:posOffset>
            </wp:positionH>
            <wp:positionV relativeFrom="paragraph">
              <wp:posOffset>20245</wp:posOffset>
            </wp:positionV>
            <wp:extent cx="5943600" cy="691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532"/>
                    <a:stretch/>
                  </pic:blipFill>
                  <pic:spPr bwMode="auto">
                    <a:xfrm>
                      <a:off x="0" y="0"/>
                      <a:ext cx="5943600" cy="691763"/>
                    </a:xfrm>
                    <a:prstGeom prst="rect">
                      <a:avLst/>
                    </a:prstGeom>
                    <a:ln>
                      <a:noFill/>
                    </a:ln>
                    <a:extLst>
                      <a:ext uri="{53640926-AAD7-44D8-BBD7-CCE9431645EC}">
                        <a14:shadowObscured xmlns:a14="http://schemas.microsoft.com/office/drawing/2010/main"/>
                      </a:ext>
                    </a:extLst>
                  </pic:spPr>
                </pic:pic>
              </a:graphicData>
            </a:graphic>
          </wp:anchor>
        </w:drawing>
      </w:r>
    </w:p>
    <w:p w14:paraId="4AB5227E" w14:textId="3D94DEE0" w:rsidR="005D3AE2" w:rsidRDefault="005D3AE2" w:rsidP="005D3AE2">
      <w:pPr>
        <w:jc w:val="both"/>
        <w:rPr>
          <w:noProof/>
          <w:lang w:val="es-GT" w:eastAsia="es-GT"/>
        </w:rPr>
      </w:pPr>
    </w:p>
    <w:p w14:paraId="21F91158" w14:textId="3A0FE27A" w:rsidR="005D3AE2" w:rsidRPr="00BC67FD" w:rsidRDefault="005D3AE2" w:rsidP="005D3AE2">
      <w:pPr>
        <w:jc w:val="both"/>
        <w:rPr>
          <w:b w:val="0"/>
          <w:noProof/>
          <w:lang w:val="es-GT" w:eastAsia="es-GT"/>
        </w:rPr>
      </w:pPr>
    </w:p>
    <w:p w14:paraId="6B1B2114" w14:textId="24807259"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Seleccionar Guardar como</w:t>
      </w:r>
    </w:p>
    <w:p w14:paraId="0AD0DA61" w14:textId="4EC25BB7" w:rsidR="005D3AE2" w:rsidRDefault="00045390" w:rsidP="005D3AE2">
      <w:pPr>
        <w:jc w:val="both"/>
        <w:rPr>
          <w:noProof/>
          <w:lang w:val="es-GT" w:eastAsia="es-GT"/>
        </w:rPr>
      </w:pPr>
      <w:r>
        <w:rPr>
          <w:noProof/>
          <w:lang w:val="es-GT" w:eastAsia="es-GT"/>
        </w:rPr>
        <w:drawing>
          <wp:anchor distT="0" distB="0" distL="114300" distR="114300" simplePos="0" relativeHeight="252256256" behindDoc="0" locked="0" layoutInCell="1" allowOverlap="1" wp14:anchorId="75265FB6" wp14:editId="72212F4E">
            <wp:simplePos x="0" y="0"/>
            <wp:positionH relativeFrom="column">
              <wp:posOffset>962025</wp:posOffset>
            </wp:positionH>
            <wp:positionV relativeFrom="paragraph">
              <wp:posOffset>31750</wp:posOffset>
            </wp:positionV>
            <wp:extent cx="4347845" cy="457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784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6CC25" w14:textId="326986F3" w:rsidR="00387C6D" w:rsidRDefault="00387C6D" w:rsidP="005D3AE2">
      <w:pPr>
        <w:jc w:val="both"/>
        <w:rPr>
          <w:noProof/>
          <w:lang w:val="es-GT" w:eastAsia="es-GT"/>
        </w:rPr>
      </w:pPr>
    </w:p>
    <w:p w14:paraId="0956741D" w14:textId="6B99F5A3" w:rsidR="005D3AE2" w:rsidRPr="00BC67FD" w:rsidRDefault="00387C6D" w:rsidP="003D720E">
      <w:pPr>
        <w:pStyle w:val="ListParagraph"/>
        <w:numPr>
          <w:ilvl w:val="1"/>
          <w:numId w:val="17"/>
        </w:numPr>
        <w:spacing w:after="160" w:line="259" w:lineRule="auto"/>
        <w:jc w:val="both"/>
        <w:rPr>
          <w:b w:val="0"/>
          <w:noProof/>
          <w:lang w:val="es-GT" w:eastAsia="es-GT"/>
        </w:rPr>
      </w:pPr>
      <w:r>
        <w:rPr>
          <w:noProof/>
        </w:rPr>
        <w:drawing>
          <wp:anchor distT="0" distB="0" distL="114300" distR="114300" simplePos="0" relativeHeight="252099584" behindDoc="0" locked="0" layoutInCell="1" allowOverlap="1" wp14:anchorId="1F8DECB7" wp14:editId="08FA2A3E">
            <wp:simplePos x="0" y="0"/>
            <wp:positionH relativeFrom="margin">
              <wp:posOffset>1636689</wp:posOffset>
            </wp:positionH>
            <wp:positionV relativeFrom="paragraph">
              <wp:posOffset>197978</wp:posOffset>
            </wp:positionV>
            <wp:extent cx="2906973" cy="1744183"/>
            <wp:effectExtent l="0" t="0" r="825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6973" cy="1744183"/>
                    </a:xfrm>
                    <a:prstGeom prst="rect">
                      <a:avLst/>
                    </a:prstGeom>
                  </pic:spPr>
                </pic:pic>
              </a:graphicData>
            </a:graphic>
            <wp14:sizeRelH relativeFrom="margin">
              <wp14:pctWidth>0</wp14:pctWidth>
            </wp14:sizeRelH>
            <wp14:sizeRelV relativeFrom="margin">
              <wp14:pctHeight>0</wp14:pctHeight>
            </wp14:sizeRelV>
          </wp:anchor>
        </w:drawing>
      </w:r>
      <w:r w:rsidR="005D3AE2" w:rsidRPr="00BC67FD">
        <w:rPr>
          <w:b w:val="0"/>
          <w:noProof/>
          <w:lang w:val="es-GT" w:eastAsia="es-GT"/>
        </w:rPr>
        <w:t>Escoger ruta y guardar archivo.</w:t>
      </w:r>
    </w:p>
    <w:p w14:paraId="54B12AD7" w14:textId="051E59FE" w:rsidR="005D3AE2" w:rsidRDefault="005D3AE2" w:rsidP="005D3AE2">
      <w:pPr>
        <w:jc w:val="both"/>
        <w:rPr>
          <w:noProof/>
          <w:lang w:val="es-GT" w:eastAsia="es-GT"/>
        </w:rPr>
      </w:pPr>
    </w:p>
    <w:p w14:paraId="2BC55DB0" w14:textId="64D21C71" w:rsidR="005D3AE2" w:rsidRDefault="005D3AE2" w:rsidP="005D3AE2">
      <w:pPr>
        <w:jc w:val="both"/>
        <w:rPr>
          <w:noProof/>
          <w:lang w:val="es-GT" w:eastAsia="es-GT"/>
        </w:rPr>
      </w:pPr>
    </w:p>
    <w:p w14:paraId="4DA7EBC6" w14:textId="77777777" w:rsidR="005D3AE2" w:rsidRDefault="005D3AE2" w:rsidP="005D3AE2">
      <w:pPr>
        <w:jc w:val="both"/>
        <w:rPr>
          <w:noProof/>
          <w:lang w:val="es-GT" w:eastAsia="es-GT"/>
        </w:rPr>
      </w:pPr>
    </w:p>
    <w:p w14:paraId="3E0CE5AB" w14:textId="3ED396DE" w:rsidR="005D3AE2" w:rsidRDefault="005D3AE2" w:rsidP="005D3AE2">
      <w:pPr>
        <w:jc w:val="both"/>
        <w:rPr>
          <w:noProof/>
          <w:lang w:val="es-GT" w:eastAsia="es-GT"/>
        </w:rPr>
      </w:pPr>
    </w:p>
    <w:p w14:paraId="564F973E" w14:textId="77777777" w:rsidR="004C7120" w:rsidRDefault="004C7120" w:rsidP="005D3AE2">
      <w:pPr>
        <w:jc w:val="both"/>
        <w:rPr>
          <w:noProof/>
          <w:lang w:val="es-GT" w:eastAsia="es-GT"/>
        </w:rPr>
      </w:pPr>
    </w:p>
    <w:p w14:paraId="0FD3A9B1" w14:textId="3C65543A" w:rsidR="005D3AE2" w:rsidRDefault="005D3AE2" w:rsidP="005D3AE2">
      <w:pPr>
        <w:jc w:val="both"/>
        <w:rPr>
          <w:noProof/>
          <w:lang w:val="es-GT" w:eastAsia="es-GT"/>
        </w:rPr>
      </w:pPr>
    </w:p>
    <w:p w14:paraId="5AF48E31" w14:textId="77777777" w:rsidR="00080D46" w:rsidRDefault="00080D46" w:rsidP="005D3AE2">
      <w:pPr>
        <w:jc w:val="both"/>
        <w:rPr>
          <w:noProof/>
          <w:lang w:val="es-GT" w:eastAsia="es-GT"/>
        </w:rPr>
      </w:pPr>
    </w:p>
    <w:p w14:paraId="50477156" w14:textId="47FD9940" w:rsidR="005D3AE2" w:rsidRPr="00BC67FD"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Abrir archivo</w:t>
      </w:r>
    </w:p>
    <w:p w14:paraId="4F02F770" w14:textId="5F8B0258" w:rsidR="00BF7FDB" w:rsidRDefault="00387C6D" w:rsidP="005D3AE2">
      <w:pPr>
        <w:jc w:val="both"/>
        <w:rPr>
          <w:noProof/>
          <w:lang w:val="es-GT" w:eastAsia="es-GT"/>
        </w:rPr>
      </w:pPr>
      <w:r>
        <w:rPr>
          <w:noProof/>
          <w:lang w:val="es-GT" w:eastAsia="es-GT"/>
        </w:rPr>
        <w:drawing>
          <wp:anchor distT="0" distB="0" distL="114300" distR="114300" simplePos="0" relativeHeight="252100608" behindDoc="0" locked="0" layoutInCell="1" allowOverlap="1" wp14:anchorId="0EEF38D8" wp14:editId="76F12733">
            <wp:simplePos x="0" y="0"/>
            <wp:positionH relativeFrom="margin">
              <wp:align>center</wp:align>
            </wp:positionH>
            <wp:positionV relativeFrom="paragraph">
              <wp:posOffset>93691</wp:posOffset>
            </wp:positionV>
            <wp:extent cx="5939790" cy="365760"/>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anchor>
        </w:drawing>
      </w:r>
    </w:p>
    <w:p w14:paraId="5FD3D7A4" w14:textId="45AC8767" w:rsidR="005D3AE2" w:rsidRDefault="005D3AE2" w:rsidP="005D3AE2">
      <w:pPr>
        <w:jc w:val="both"/>
        <w:rPr>
          <w:noProof/>
          <w:lang w:val="es-GT" w:eastAsia="es-GT"/>
        </w:rPr>
      </w:pPr>
    </w:p>
    <w:p w14:paraId="5D04A1E4" w14:textId="6B84D4DA" w:rsidR="005D3AE2" w:rsidRDefault="005D3AE2" w:rsidP="005D3AE2">
      <w:pPr>
        <w:jc w:val="both"/>
        <w:rPr>
          <w:noProof/>
          <w:lang w:val="es-GT" w:eastAsia="es-GT"/>
        </w:rPr>
      </w:pPr>
    </w:p>
    <w:p w14:paraId="15C39693" w14:textId="2E36F6BF" w:rsidR="005D3AE2" w:rsidRDefault="005D3AE2" w:rsidP="003D720E">
      <w:pPr>
        <w:pStyle w:val="ListParagraph"/>
        <w:numPr>
          <w:ilvl w:val="1"/>
          <w:numId w:val="17"/>
        </w:numPr>
        <w:spacing w:after="160" w:line="259" w:lineRule="auto"/>
        <w:jc w:val="both"/>
        <w:rPr>
          <w:b w:val="0"/>
          <w:noProof/>
          <w:lang w:val="es-GT" w:eastAsia="es-GT"/>
        </w:rPr>
      </w:pPr>
      <w:r w:rsidRPr="00BC67FD">
        <w:rPr>
          <w:b w:val="0"/>
          <w:noProof/>
          <w:lang w:val="es-GT" w:eastAsia="es-GT"/>
        </w:rPr>
        <w:t>Leer</w:t>
      </w:r>
      <w:r w:rsidR="00277C5F">
        <w:rPr>
          <w:b w:val="0"/>
          <w:noProof/>
          <w:lang w:val="es-GT" w:eastAsia="es-GT"/>
        </w:rPr>
        <w:t xml:space="preserve"> campos de dat</w:t>
      </w:r>
      <w:r w:rsidRPr="00BC67FD">
        <w:rPr>
          <w:b w:val="0"/>
          <w:noProof/>
          <w:lang w:val="es-GT" w:eastAsia="es-GT"/>
        </w:rPr>
        <w:t>a para envío de pruebas</w:t>
      </w:r>
    </w:p>
    <w:p w14:paraId="0DA4C133" w14:textId="6E86B91A" w:rsidR="0016199D" w:rsidRDefault="0016199D" w:rsidP="0016199D">
      <w:pPr>
        <w:spacing w:after="160" w:line="259" w:lineRule="auto"/>
        <w:jc w:val="both"/>
        <w:rPr>
          <w:b w:val="0"/>
          <w:noProof/>
          <w:lang w:val="es-GT" w:eastAsia="es-GT"/>
        </w:rPr>
      </w:pPr>
      <w:r>
        <w:rPr>
          <w:noProof/>
        </w:rPr>
        <w:drawing>
          <wp:anchor distT="0" distB="0" distL="114300" distR="114300" simplePos="0" relativeHeight="252281856" behindDoc="0" locked="0" layoutInCell="1" allowOverlap="1" wp14:anchorId="48FF1D8F" wp14:editId="3513C18A">
            <wp:simplePos x="0" y="0"/>
            <wp:positionH relativeFrom="margin">
              <wp:align>center</wp:align>
            </wp:positionH>
            <wp:positionV relativeFrom="paragraph">
              <wp:posOffset>137416</wp:posOffset>
            </wp:positionV>
            <wp:extent cx="5942965" cy="648586"/>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52" t="46089" r="1252" b="19202"/>
                    <a:stretch/>
                  </pic:blipFill>
                  <pic:spPr bwMode="auto">
                    <a:xfrm>
                      <a:off x="0" y="0"/>
                      <a:ext cx="5942965" cy="64858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E023DA" w14:textId="524B3FD5" w:rsidR="0016199D" w:rsidRDefault="0016199D" w:rsidP="0016199D">
      <w:pPr>
        <w:spacing w:after="160" w:line="259" w:lineRule="auto"/>
        <w:jc w:val="both"/>
        <w:rPr>
          <w:b w:val="0"/>
          <w:noProof/>
          <w:lang w:val="es-GT" w:eastAsia="es-GT"/>
        </w:rPr>
      </w:pPr>
    </w:p>
    <w:p w14:paraId="0C3D721F" w14:textId="3F258716" w:rsidR="0016199D" w:rsidRDefault="0016199D" w:rsidP="0016199D">
      <w:pPr>
        <w:spacing w:after="160" w:line="259" w:lineRule="auto"/>
        <w:jc w:val="both"/>
        <w:rPr>
          <w:b w:val="0"/>
          <w:noProof/>
          <w:lang w:val="es-GT" w:eastAsia="es-GT"/>
        </w:rPr>
      </w:pPr>
    </w:p>
    <w:p w14:paraId="407C06FE" w14:textId="360855FC" w:rsidR="0016199D" w:rsidRDefault="0016199D" w:rsidP="003D720E">
      <w:pPr>
        <w:pStyle w:val="ListParagraph"/>
        <w:numPr>
          <w:ilvl w:val="1"/>
          <w:numId w:val="17"/>
        </w:numPr>
        <w:spacing w:after="160" w:line="259" w:lineRule="auto"/>
        <w:jc w:val="both"/>
        <w:rPr>
          <w:b w:val="0"/>
          <w:noProof/>
          <w:lang w:val="es-GT" w:eastAsia="es-GT"/>
        </w:rPr>
      </w:pPr>
      <w:r>
        <w:rPr>
          <w:b w:val="0"/>
          <w:noProof/>
          <w:lang w:val="es-GT" w:eastAsia="es-GT"/>
        </w:rPr>
        <w:t xml:space="preserve">Replicar data en archivo de Registro, el cual tendrá campos de Status para </w:t>
      </w:r>
      <w:r w:rsidR="00900522">
        <w:rPr>
          <w:b w:val="0"/>
          <w:noProof/>
          <w:lang w:val="es-GT" w:eastAsia="es-GT"/>
        </w:rPr>
        <w:t xml:space="preserve">el seguimiento de </w:t>
      </w:r>
      <w:r>
        <w:rPr>
          <w:b w:val="0"/>
          <w:noProof/>
          <w:lang w:val="es-GT" w:eastAsia="es-GT"/>
        </w:rPr>
        <w:t>cada prueba.</w:t>
      </w:r>
    </w:p>
    <w:p w14:paraId="7BD2B625" w14:textId="0DE9A837" w:rsidR="00382161" w:rsidRDefault="00382161" w:rsidP="005D3AE2">
      <w:pPr>
        <w:pStyle w:val="NoSpacing"/>
        <w:tabs>
          <w:tab w:val="left" w:pos="3706"/>
        </w:tabs>
        <w:rPr>
          <w:b w:val="0"/>
          <w:sz w:val="22"/>
        </w:rPr>
      </w:pPr>
    </w:p>
    <w:p w14:paraId="71356192" w14:textId="625C0634" w:rsidR="0016199D" w:rsidRDefault="0016199D" w:rsidP="005D3AE2">
      <w:pPr>
        <w:pStyle w:val="NoSpacing"/>
        <w:tabs>
          <w:tab w:val="left" w:pos="3706"/>
        </w:tabs>
        <w:rPr>
          <w:b w:val="0"/>
          <w:sz w:val="22"/>
        </w:rPr>
      </w:pPr>
      <w:r>
        <w:rPr>
          <w:noProof/>
        </w:rPr>
        <w:drawing>
          <wp:anchor distT="0" distB="0" distL="114300" distR="114300" simplePos="0" relativeHeight="252306432" behindDoc="0" locked="0" layoutInCell="1" allowOverlap="1" wp14:anchorId="7F66F186" wp14:editId="3AF166CF">
            <wp:simplePos x="0" y="0"/>
            <wp:positionH relativeFrom="column">
              <wp:posOffset>267590</wp:posOffset>
            </wp:positionH>
            <wp:positionV relativeFrom="paragraph">
              <wp:posOffset>5138</wp:posOffset>
            </wp:positionV>
            <wp:extent cx="6508833" cy="868045"/>
            <wp:effectExtent l="0" t="0" r="6350" b="825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08833" cy="868045"/>
                    </a:xfrm>
                    <a:prstGeom prst="rect">
                      <a:avLst/>
                    </a:prstGeom>
                  </pic:spPr>
                </pic:pic>
              </a:graphicData>
            </a:graphic>
            <wp14:sizeRelH relativeFrom="margin">
              <wp14:pctWidth>0</wp14:pctWidth>
            </wp14:sizeRelH>
          </wp:anchor>
        </w:drawing>
      </w:r>
    </w:p>
    <w:p w14:paraId="4BDC82A8" w14:textId="658D3EFF" w:rsidR="0016199D" w:rsidRDefault="0016199D" w:rsidP="005D3AE2">
      <w:pPr>
        <w:pStyle w:val="NoSpacing"/>
        <w:tabs>
          <w:tab w:val="left" w:pos="3706"/>
        </w:tabs>
        <w:rPr>
          <w:b w:val="0"/>
          <w:sz w:val="22"/>
        </w:rPr>
      </w:pPr>
    </w:p>
    <w:p w14:paraId="76B69FEA" w14:textId="3E82814A" w:rsidR="0016199D" w:rsidRDefault="0016199D" w:rsidP="005D3AE2">
      <w:pPr>
        <w:pStyle w:val="NoSpacing"/>
        <w:tabs>
          <w:tab w:val="left" w:pos="3706"/>
        </w:tabs>
        <w:rPr>
          <w:b w:val="0"/>
          <w:sz w:val="22"/>
        </w:rPr>
      </w:pPr>
    </w:p>
    <w:p w14:paraId="45F6E2E3" w14:textId="2B6AF588" w:rsidR="0016199D" w:rsidRDefault="0016199D" w:rsidP="005D3AE2">
      <w:pPr>
        <w:pStyle w:val="NoSpacing"/>
        <w:tabs>
          <w:tab w:val="left" w:pos="3706"/>
        </w:tabs>
        <w:rPr>
          <w:b w:val="0"/>
          <w:sz w:val="22"/>
        </w:rPr>
      </w:pPr>
    </w:p>
    <w:p w14:paraId="415A3ECB" w14:textId="7A6CD47F" w:rsidR="0016199D" w:rsidRDefault="0016199D" w:rsidP="005D3AE2">
      <w:pPr>
        <w:pStyle w:val="NoSpacing"/>
        <w:tabs>
          <w:tab w:val="left" w:pos="3706"/>
        </w:tabs>
        <w:rPr>
          <w:b w:val="0"/>
          <w:sz w:val="22"/>
        </w:rPr>
      </w:pPr>
    </w:p>
    <w:p w14:paraId="17836DA0" w14:textId="1FC8182E" w:rsidR="0016199D" w:rsidRDefault="0016199D" w:rsidP="005D3AE2">
      <w:pPr>
        <w:pStyle w:val="NoSpacing"/>
        <w:tabs>
          <w:tab w:val="left" w:pos="3706"/>
        </w:tabs>
        <w:rPr>
          <w:b w:val="0"/>
          <w:sz w:val="22"/>
        </w:rPr>
      </w:pPr>
    </w:p>
    <w:p w14:paraId="39F971AE" w14:textId="0CCF0A6B" w:rsidR="0016199D" w:rsidRDefault="0016199D" w:rsidP="005D3AE2">
      <w:pPr>
        <w:pStyle w:val="NoSpacing"/>
        <w:tabs>
          <w:tab w:val="left" w:pos="3706"/>
        </w:tabs>
        <w:rPr>
          <w:b w:val="0"/>
          <w:sz w:val="22"/>
        </w:rPr>
      </w:pPr>
    </w:p>
    <w:p w14:paraId="38129FA6" w14:textId="3F6E672E" w:rsidR="0016199D" w:rsidRDefault="009545ED" w:rsidP="005D3AE2">
      <w:pPr>
        <w:pStyle w:val="NoSpacing"/>
        <w:tabs>
          <w:tab w:val="left" w:pos="3706"/>
        </w:tabs>
        <w:rPr>
          <w:b w:val="0"/>
          <w:sz w:val="22"/>
        </w:rPr>
      </w:pPr>
      <w:r>
        <w:rPr>
          <w:b w:val="0"/>
          <w:sz w:val="22"/>
        </w:rPr>
        <w:t xml:space="preserve">      </w:t>
      </w:r>
      <w:r w:rsidR="00726108">
        <w:rPr>
          <w:b w:val="0"/>
          <w:sz w:val="22"/>
        </w:rPr>
        <w:t xml:space="preserve"> </w:t>
      </w:r>
      <w:proofErr w:type="gramStart"/>
      <w:r w:rsidR="00726108">
        <w:rPr>
          <w:b w:val="0"/>
          <w:sz w:val="22"/>
        </w:rPr>
        <w:t>Status</w:t>
      </w:r>
      <w:proofErr w:type="gramEnd"/>
      <w:r w:rsidR="00726108">
        <w:rPr>
          <w:b w:val="0"/>
          <w:sz w:val="22"/>
        </w:rPr>
        <w:t xml:space="preserve"> de Pruebas en Archivo de Registro:</w:t>
      </w:r>
    </w:p>
    <w:p w14:paraId="79DD552B" w14:textId="0BE9A680" w:rsidR="0016199D" w:rsidRDefault="009545ED" w:rsidP="005D3AE2">
      <w:pPr>
        <w:pStyle w:val="NoSpacing"/>
        <w:tabs>
          <w:tab w:val="left" w:pos="3706"/>
        </w:tabs>
        <w:rPr>
          <w:b w:val="0"/>
          <w:sz w:val="22"/>
        </w:rPr>
      </w:pPr>
      <w:r>
        <w:rPr>
          <w:noProof/>
        </w:rPr>
        <w:drawing>
          <wp:anchor distT="0" distB="0" distL="114300" distR="114300" simplePos="0" relativeHeight="252307456" behindDoc="0" locked="0" layoutInCell="1" allowOverlap="1" wp14:anchorId="237176AE" wp14:editId="470B1F05">
            <wp:simplePos x="0" y="0"/>
            <wp:positionH relativeFrom="column">
              <wp:posOffset>314737</wp:posOffset>
            </wp:positionH>
            <wp:positionV relativeFrom="paragraph">
              <wp:posOffset>108519</wp:posOffset>
            </wp:positionV>
            <wp:extent cx="3786620" cy="1378654"/>
            <wp:effectExtent l="0" t="0" r="4445"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6620" cy="1378654"/>
                    </a:xfrm>
                    <a:prstGeom prst="rect">
                      <a:avLst/>
                    </a:prstGeom>
                  </pic:spPr>
                </pic:pic>
              </a:graphicData>
            </a:graphic>
            <wp14:sizeRelH relativeFrom="margin">
              <wp14:pctWidth>0</wp14:pctWidth>
            </wp14:sizeRelH>
            <wp14:sizeRelV relativeFrom="margin">
              <wp14:pctHeight>0</wp14:pctHeight>
            </wp14:sizeRelV>
          </wp:anchor>
        </w:drawing>
      </w:r>
    </w:p>
    <w:p w14:paraId="550F9FE2" w14:textId="5CCBA79A" w:rsidR="0016199D" w:rsidRDefault="0016199D" w:rsidP="005D3AE2">
      <w:pPr>
        <w:pStyle w:val="NoSpacing"/>
        <w:tabs>
          <w:tab w:val="left" w:pos="3706"/>
        </w:tabs>
        <w:rPr>
          <w:b w:val="0"/>
          <w:sz w:val="22"/>
        </w:rPr>
      </w:pPr>
    </w:p>
    <w:p w14:paraId="60783900" w14:textId="7F2FA517" w:rsidR="0016199D" w:rsidRDefault="0016199D" w:rsidP="005D3AE2">
      <w:pPr>
        <w:pStyle w:val="NoSpacing"/>
        <w:tabs>
          <w:tab w:val="left" w:pos="3706"/>
        </w:tabs>
        <w:rPr>
          <w:b w:val="0"/>
          <w:sz w:val="22"/>
        </w:rPr>
      </w:pPr>
    </w:p>
    <w:p w14:paraId="61DD595E" w14:textId="03BA484A" w:rsidR="0016199D" w:rsidRDefault="0016199D" w:rsidP="005D3AE2">
      <w:pPr>
        <w:pStyle w:val="NoSpacing"/>
        <w:tabs>
          <w:tab w:val="left" w:pos="3706"/>
        </w:tabs>
        <w:rPr>
          <w:b w:val="0"/>
          <w:sz w:val="22"/>
        </w:rPr>
      </w:pPr>
    </w:p>
    <w:p w14:paraId="1C73E9E5" w14:textId="25E0B3B6" w:rsidR="0016199D" w:rsidRDefault="0016199D" w:rsidP="005D3AE2">
      <w:pPr>
        <w:pStyle w:val="NoSpacing"/>
        <w:tabs>
          <w:tab w:val="left" w:pos="3706"/>
        </w:tabs>
        <w:rPr>
          <w:b w:val="0"/>
          <w:sz w:val="22"/>
        </w:rPr>
      </w:pPr>
    </w:p>
    <w:p w14:paraId="385B0577" w14:textId="16ED707D" w:rsidR="0016199D" w:rsidRDefault="0016199D" w:rsidP="005D3AE2">
      <w:pPr>
        <w:pStyle w:val="NoSpacing"/>
        <w:tabs>
          <w:tab w:val="left" w:pos="3706"/>
        </w:tabs>
        <w:rPr>
          <w:b w:val="0"/>
          <w:sz w:val="22"/>
        </w:rPr>
      </w:pPr>
    </w:p>
    <w:p w14:paraId="2E011F1D" w14:textId="77777777" w:rsidR="0016199D" w:rsidRDefault="0016199D" w:rsidP="005D3AE2">
      <w:pPr>
        <w:pStyle w:val="NoSpacing"/>
        <w:tabs>
          <w:tab w:val="left" w:pos="3706"/>
        </w:tabs>
        <w:rPr>
          <w:b w:val="0"/>
          <w:sz w:val="22"/>
        </w:rPr>
      </w:pPr>
    </w:p>
    <w:p w14:paraId="4575438D" w14:textId="77777777" w:rsidR="00382161" w:rsidRDefault="00382161" w:rsidP="005D3AE2">
      <w:pPr>
        <w:pStyle w:val="NoSpacing"/>
        <w:tabs>
          <w:tab w:val="left" w:pos="3706"/>
        </w:tabs>
        <w:rPr>
          <w:b w:val="0"/>
          <w:sz w:val="22"/>
        </w:rPr>
      </w:pPr>
    </w:p>
    <w:p w14:paraId="31D6CA11" w14:textId="5E389EFE" w:rsidR="00BE4EE4" w:rsidRPr="00277C5F" w:rsidRDefault="00BE4EE4" w:rsidP="003D720E">
      <w:pPr>
        <w:pStyle w:val="Heading2"/>
        <w:numPr>
          <w:ilvl w:val="0"/>
          <w:numId w:val="23"/>
        </w:numPr>
        <w:rPr>
          <w:rFonts w:ascii="Verdana" w:hAnsi="Verdana"/>
          <w:noProof/>
          <w:color w:val="003856" w:themeColor="accent1" w:themeShade="80"/>
          <w:szCs w:val="28"/>
          <w:lang w:val="es-GT" w:eastAsia="es-GT"/>
        </w:rPr>
      </w:pPr>
      <w:bookmarkStart w:id="54" w:name="_Toc536735945"/>
      <w:r>
        <w:rPr>
          <w:rFonts w:ascii="Verdana" w:hAnsi="Verdana"/>
          <w:noProof/>
          <w:color w:val="003856" w:themeColor="accent1" w:themeShade="80"/>
          <w:szCs w:val="28"/>
          <w:lang w:val="es-GT" w:eastAsia="es-GT"/>
        </w:rPr>
        <w:lastRenderedPageBreak/>
        <w:t>Envío de Pruebas a Candidatos</w:t>
      </w:r>
      <w:bookmarkEnd w:id="54"/>
    </w:p>
    <w:p w14:paraId="38FCFA92" w14:textId="3DA2E47A" w:rsidR="00836F1B" w:rsidRPr="005D3AE2" w:rsidRDefault="00A816A8" w:rsidP="003D720E">
      <w:pPr>
        <w:pStyle w:val="Heading4"/>
        <w:numPr>
          <w:ilvl w:val="1"/>
          <w:numId w:val="25"/>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t>Envío</w:t>
      </w:r>
      <w:proofErr w:type="spellEnd"/>
      <w:r>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Prueba</w:t>
      </w:r>
      <w:proofErr w:type="spellEnd"/>
      <w:r w:rsidR="00836F1B" w:rsidRPr="005D3AE2">
        <w:rPr>
          <w:rFonts w:asciiTheme="majorHAnsi" w:hAnsiTheme="majorHAnsi"/>
          <w:b/>
          <w:color w:val="003856" w:themeColor="accent1" w:themeShade="80"/>
          <w:sz w:val="32"/>
        </w:rPr>
        <w:t xml:space="preserve"> </w:t>
      </w:r>
      <w:proofErr w:type="spellStart"/>
      <w:r w:rsidR="00836F1B" w:rsidRPr="005D3AE2">
        <w:rPr>
          <w:rFonts w:asciiTheme="majorHAnsi" w:hAnsiTheme="majorHAnsi"/>
          <w:b/>
          <w:color w:val="003856" w:themeColor="accent1" w:themeShade="80"/>
          <w:sz w:val="32"/>
        </w:rPr>
        <w:t>Amitai</w:t>
      </w:r>
      <w:proofErr w:type="spellEnd"/>
    </w:p>
    <w:p w14:paraId="0ABD8EB1" w14:textId="460603EB" w:rsidR="00836F1B" w:rsidRDefault="00836F1B" w:rsidP="003D720E">
      <w:pPr>
        <w:pStyle w:val="ListParagraph"/>
        <w:numPr>
          <w:ilvl w:val="2"/>
          <w:numId w:val="23"/>
        </w:numPr>
        <w:spacing w:after="160" w:line="259" w:lineRule="auto"/>
        <w:rPr>
          <w:noProof/>
          <w:lang w:val="es-GT" w:eastAsia="es-GT"/>
        </w:rPr>
      </w:pPr>
      <w:r w:rsidRPr="00F352AD">
        <w:rPr>
          <w:b w:val="0"/>
          <w:noProof/>
          <w:lang w:val="es-GT" w:eastAsia="es-GT"/>
        </w:rPr>
        <w:t>Ingresar a página de Amitai    https://www.amitaisystem.com</w:t>
      </w:r>
      <w:r w:rsidR="00387C6D" w:rsidRPr="006C11C0">
        <w:rPr>
          <w:noProof/>
          <w:lang w:val="es-GT" w:eastAsia="es-GT"/>
        </w:rPr>
        <w:t xml:space="preserve"> </w:t>
      </w:r>
    </w:p>
    <w:p w14:paraId="2517DC4B" w14:textId="3A598D8C" w:rsidR="00836F1B" w:rsidRDefault="00387C6D" w:rsidP="00836F1B">
      <w:pPr>
        <w:rPr>
          <w:noProof/>
          <w:lang w:val="es-GT" w:eastAsia="es-GT"/>
        </w:rPr>
      </w:pPr>
      <w:r w:rsidRPr="006C11C0">
        <w:rPr>
          <w:noProof/>
          <w:lang w:val="es-GT" w:eastAsia="es-GT"/>
        </w:rPr>
        <w:drawing>
          <wp:anchor distT="0" distB="0" distL="114300" distR="114300" simplePos="0" relativeHeight="252146688" behindDoc="0" locked="0" layoutInCell="1" allowOverlap="1" wp14:anchorId="2D1D5C57" wp14:editId="6F7082D8">
            <wp:simplePos x="0" y="0"/>
            <wp:positionH relativeFrom="margin">
              <wp:posOffset>1128115</wp:posOffset>
            </wp:positionH>
            <wp:positionV relativeFrom="paragraph">
              <wp:posOffset>8890</wp:posOffset>
            </wp:positionV>
            <wp:extent cx="2251881" cy="141601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251881" cy="1416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AE15F" w14:textId="608A979D" w:rsidR="00836F1B" w:rsidRDefault="00836F1B" w:rsidP="00836F1B">
      <w:pPr>
        <w:rPr>
          <w:noProof/>
          <w:lang w:val="es-GT" w:eastAsia="es-GT"/>
        </w:rPr>
      </w:pPr>
    </w:p>
    <w:p w14:paraId="3FE74EC2" w14:textId="27C53175" w:rsidR="00BE6FC4" w:rsidRDefault="00BE6FC4" w:rsidP="00836F1B">
      <w:pPr>
        <w:rPr>
          <w:noProof/>
          <w:lang w:val="es-GT" w:eastAsia="es-GT"/>
        </w:rPr>
      </w:pPr>
    </w:p>
    <w:p w14:paraId="53072C32" w14:textId="77777777" w:rsidR="00BE6FC4" w:rsidRDefault="00BE6FC4" w:rsidP="00836F1B">
      <w:pPr>
        <w:rPr>
          <w:noProof/>
          <w:lang w:val="es-GT" w:eastAsia="es-GT"/>
        </w:rPr>
      </w:pPr>
    </w:p>
    <w:p w14:paraId="6254AEDC" w14:textId="5490D8DA" w:rsidR="00836F1B" w:rsidRDefault="00836F1B" w:rsidP="00836F1B">
      <w:pPr>
        <w:rPr>
          <w:noProof/>
          <w:lang w:val="es-GT" w:eastAsia="es-GT"/>
        </w:rPr>
      </w:pPr>
    </w:p>
    <w:p w14:paraId="53DC1742" w14:textId="77777777" w:rsidR="00BE6FC4" w:rsidRDefault="00BE6FC4" w:rsidP="00836F1B">
      <w:pPr>
        <w:rPr>
          <w:noProof/>
          <w:lang w:val="es-GT" w:eastAsia="es-GT"/>
        </w:rPr>
      </w:pPr>
    </w:p>
    <w:p w14:paraId="74E45C78" w14:textId="7129FDEF" w:rsidR="00836F1B" w:rsidRDefault="00836F1B" w:rsidP="00836F1B">
      <w:pPr>
        <w:rPr>
          <w:noProof/>
          <w:lang w:val="es-GT" w:eastAsia="es-GT"/>
        </w:rPr>
      </w:pPr>
    </w:p>
    <w:p w14:paraId="77BC6FE3" w14:textId="05D58C31" w:rsidR="00836F1B" w:rsidRDefault="000C6F26" w:rsidP="00836F1B">
      <w:pPr>
        <w:rPr>
          <w:noProof/>
          <w:lang w:val="es-GT" w:eastAsia="es-GT"/>
        </w:rPr>
      </w:pPr>
      <w:r w:rsidRPr="006C11C0">
        <w:rPr>
          <w:noProof/>
          <w:lang w:val="es-GT" w:eastAsia="es-GT"/>
        </w:rPr>
        <w:drawing>
          <wp:anchor distT="0" distB="0" distL="114300" distR="114300" simplePos="0" relativeHeight="252259328" behindDoc="0" locked="0" layoutInCell="1" allowOverlap="1" wp14:anchorId="1A7B1F0F" wp14:editId="067C3107">
            <wp:simplePos x="0" y="0"/>
            <wp:positionH relativeFrom="margin">
              <wp:posOffset>3680844</wp:posOffset>
            </wp:positionH>
            <wp:positionV relativeFrom="paragraph">
              <wp:posOffset>261531</wp:posOffset>
            </wp:positionV>
            <wp:extent cx="1942811" cy="1350335"/>
            <wp:effectExtent l="0" t="0" r="635"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46990" t="26047" r="27847" b="46133"/>
                    <a:stretch/>
                  </pic:blipFill>
                  <pic:spPr bwMode="auto">
                    <a:xfrm>
                      <a:off x="0" y="0"/>
                      <a:ext cx="1942811" cy="1350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D40E4" w14:textId="4E5AA0BF" w:rsidR="00836F1B" w:rsidRDefault="00836F1B" w:rsidP="00836F1B">
      <w:pPr>
        <w:rPr>
          <w:noProof/>
          <w:lang w:val="es-GT" w:eastAsia="es-GT"/>
        </w:rPr>
      </w:pPr>
    </w:p>
    <w:p w14:paraId="4D91C23E" w14:textId="279B40DD" w:rsidR="00836F1B" w:rsidRPr="00C04955" w:rsidRDefault="00836F1B" w:rsidP="00836F1B">
      <w:pPr>
        <w:rPr>
          <w:noProof/>
          <w:lang w:val="es-GT" w:eastAsia="es-GT"/>
        </w:rPr>
      </w:pPr>
    </w:p>
    <w:p w14:paraId="6BD5B630" w14:textId="27A9E047" w:rsidR="00836F1B" w:rsidRDefault="00387C6D" w:rsidP="003D720E">
      <w:pPr>
        <w:pStyle w:val="ListParagraph"/>
        <w:numPr>
          <w:ilvl w:val="2"/>
          <w:numId w:val="23"/>
        </w:numPr>
        <w:spacing w:after="160" w:line="259" w:lineRule="auto"/>
        <w:rPr>
          <w:b w:val="0"/>
          <w:noProof/>
          <w:lang w:val="es-GT" w:eastAsia="es-GT"/>
        </w:rPr>
      </w:pPr>
      <w:r>
        <w:rPr>
          <w:b w:val="0"/>
          <w:noProof/>
          <w:lang w:val="es-GT" w:eastAsia="es-GT"/>
        </w:rPr>
        <w:t>Ingresar Credenciales</w:t>
      </w:r>
    </w:p>
    <w:p w14:paraId="7A7E9EA1" w14:textId="6EDBB7E9" w:rsidR="00387C6D" w:rsidRDefault="00387C6D" w:rsidP="00387C6D">
      <w:pPr>
        <w:spacing w:after="160" w:line="259" w:lineRule="auto"/>
        <w:rPr>
          <w:b w:val="0"/>
          <w:noProof/>
          <w:lang w:val="es-GT" w:eastAsia="es-GT"/>
        </w:rPr>
      </w:pPr>
    </w:p>
    <w:p w14:paraId="7E2B5C8D" w14:textId="3D7526AE" w:rsidR="00BE6FC4" w:rsidRDefault="00BE6FC4" w:rsidP="00387C6D">
      <w:pPr>
        <w:spacing w:after="160" w:line="259" w:lineRule="auto"/>
        <w:rPr>
          <w:b w:val="0"/>
          <w:noProof/>
          <w:lang w:val="es-GT" w:eastAsia="es-GT"/>
        </w:rPr>
      </w:pPr>
    </w:p>
    <w:p w14:paraId="5259A3AC" w14:textId="77777777" w:rsidR="00BE6FC4" w:rsidRDefault="00BE6FC4" w:rsidP="00387C6D">
      <w:pPr>
        <w:spacing w:after="160" w:line="259" w:lineRule="auto"/>
        <w:rPr>
          <w:b w:val="0"/>
          <w:noProof/>
          <w:lang w:val="es-GT" w:eastAsia="es-GT"/>
        </w:rPr>
      </w:pPr>
    </w:p>
    <w:p w14:paraId="21B45525" w14:textId="55375A12" w:rsidR="00387C6D" w:rsidRDefault="00387C6D" w:rsidP="00387C6D">
      <w:pPr>
        <w:spacing w:after="160" w:line="259" w:lineRule="auto"/>
        <w:rPr>
          <w:b w:val="0"/>
          <w:noProof/>
          <w:lang w:val="es-GT" w:eastAsia="es-GT"/>
        </w:rPr>
      </w:pPr>
    </w:p>
    <w:p w14:paraId="4787518F" w14:textId="2D50BFCE" w:rsidR="00BE6FC4" w:rsidRDefault="00BE6FC4" w:rsidP="00387C6D">
      <w:pPr>
        <w:spacing w:after="160" w:line="259" w:lineRule="auto"/>
        <w:rPr>
          <w:b w:val="0"/>
          <w:noProof/>
          <w:lang w:val="es-GT" w:eastAsia="es-GT"/>
        </w:rPr>
      </w:pPr>
    </w:p>
    <w:p w14:paraId="0DDB080C" w14:textId="77777777" w:rsidR="00BE6FC4" w:rsidRPr="00387C6D" w:rsidRDefault="00BE6FC4" w:rsidP="00387C6D">
      <w:pPr>
        <w:spacing w:after="160" w:line="259" w:lineRule="auto"/>
        <w:rPr>
          <w:b w:val="0"/>
          <w:noProof/>
          <w:lang w:val="es-GT" w:eastAsia="es-GT"/>
        </w:rPr>
      </w:pPr>
    </w:p>
    <w:p w14:paraId="21DD409B" w14:textId="434D09D5" w:rsidR="00387C6D" w:rsidRDefault="00387C6D" w:rsidP="003D720E">
      <w:pPr>
        <w:pStyle w:val="ListParagraph"/>
        <w:numPr>
          <w:ilvl w:val="2"/>
          <w:numId w:val="23"/>
        </w:numPr>
        <w:spacing w:after="160" w:line="259" w:lineRule="auto"/>
        <w:rPr>
          <w:b w:val="0"/>
          <w:noProof/>
          <w:lang w:val="es-GT" w:eastAsia="es-GT"/>
        </w:rPr>
      </w:pPr>
      <w:r w:rsidRPr="004574B1">
        <w:rPr>
          <w:b w:val="0"/>
          <w:noProof/>
          <w:lang w:val="es-GT" w:eastAsia="es-GT"/>
        </w:rPr>
        <w:drawing>
          <wp:anchor distT="0" distB="0" distL="114300" distR="114300" simplePos="0" relativeHeight="252147712" behindDoc="0" locked="0" layoutInCell="1" allowOverlap="1" wp14:anchorId="048D43FE" wp14:editId="387A2E0D">
            <wp:simplePos x="0" y="0"/>
            <wp:positionH relativeFrom="margin">
              <wp:posOffset>3635327</wp:posOffset>
            </wp:positionH>
            <wp:positionV relativeFrom="paragraph">
              <wp:posOffset>7876</wp:posOffset>
            </wp:positionV>
            <wp:extent cx="2115403" cy="1677659"/>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t="24267"/>
                    <a:stretch/>
                  </pic:blipFill>
                  <pic:spPr bwMode="auto">
                    <a:xfrm>
                      <a:off x="0" y="0"/>
                      <a:ext cx="2115403" cy="1677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Click al botón Honestidad</w:t>
      </w:r>
    </w:p>
    <w:p w14:paraId="00BB3E56" w14:textId="7C8C55E2" w:rsidR="00836F1B" w:rsidRDefault="00836F1B" w:rsidP="00836F1B">
      <w:pPr>
        <w:rPr>
          <w:noProof/>
          <w:lang w:val="es-GT" w:eastAsia="es-GT"/>
        </w:rPr>
      </w:pPr>
    </w:p>
    <w:p w14:paraId="2A531620" w14:textId="37A146ED" w:rsidR="00836F1B" w:rsidRDefault="00836F1B" w:rsidP="00836F1B">
      <w:pPr>
        <w:rPr>
          <w:noProof/>
          <w:lang w:val="es-GT" w:eastAsia="es-GT"/>
        </w:rPr>
      </w:pPr>
    </w:p>
    <w:p w14:paraId="01B86F1A" w14:textId="77777777" w:rsidR="00836F1B" w:rsidRDefault="00836F1B" w:rsidP="00836F1B">
      <w:pPr>
        <w:rPr>
          <w:noProof/>
          <w:lang w:val="es-GT" w:eastAsia="es-GT"/>
        </w:rPr>
      </w:pPr>
    </w:p>
    <w:p w14:paraId="1B8AE089" w14:textId="77777777" w:rsidR="00836F1B" w:rsidRDefault="00836F1B" w:rsidP="00836F1B">
      <w:pPr>
        <w:rPr>
          <w:noProof/>
          <w:lang w:val="es-GT" w:eastAsia="es-GT"/>
        </w:rPr>
      </w:pPr>
    </w:p>
    <w:p w14:paraId="39D4A211" w14:textId="77777777" w:rsidR="00836F1B" w:rsidRDefault="00836F1B" w:rsidP="00836F1B">
      <w:pPr>
        <w:rPr>
          <w:noProof/>
          <w:lang w:val="es-GT" w:eastAsia="es-GT"/>
        </w:rPr>
      </w:pPr>
    </w:p>
    <w:p w14:paraId="2D5A3CCB" w14:textId="26D06F68" w:rsidR="00836F1B" w:rsidRDefault="00836F1B" w:rsidP="00836F1B">
      <w:pPr>
        <w:rPr>
          <w:noProof/>
          <w:lang w:val="es-GT" w:eastAsia="es-GT"/>
        </w:rPr>
      </w:pPr>
    </w:p>
    <w:p w14:paraId="254EA15B" w14:textId="77777777" w:rsidR="00BE6FC4" w:rsidRDefault="00BE6FC4" w:rsidP="00836F1B">
      <w:pPr>
        <w:rPr>
          <w:noProof/>
          <w:lang w:val="es-GT" w:eastAsia="es-GT"/>
        </w:rPr>
      </w:pPr>
    </w:p>
    <w:p w14:paraId="79DB10AF" w14:textId="77777777" w:rsidR="00836F1B" w:rsidRPr="00613B0D" w:rsidRDefault="00836F1B" w:rsidP="00613B0D">
      <w:pPr>
        <w:pStyle w:val="ListParagraph"/>
        <w:spacing w:after="160" w:line="259" w:lineRule="auto"/>
        <w:ind w:left="1404"/>
        <w:rPr>
          <w:b w:val="0"/>
          <w:noProof/>
          <w:lang w:val="es-GT" w:eastAsia="es-GT"/>
        </w:rPr>
      </w:pPr>
    </w:p>
    <w:p w14:paraId="641BFAB7" w14:textId="77777777" w:rsidR="00836F1B" w:rsidRPr="00F352AD" w:rsidRDefault="00836F1B" w:rsidP="003D720E">
      <w:pPr>
        <w:pStyle w:val="ListParagraph"/>
        <w:numPr>
          <w:ilvl w:val="2"/>
          <w:numId w:val="23"/>
        </w:numPr>
        <w:spacing w:after="160" w:line="259" w:lineRule="auto"/>
        <w:rPr>
          <w:b w:val="0"/>
          <w:noProof/>
          <w:lang w:val="es-GT" w:eastAsia="es-GT"/>
        </w:rPr>
      </w:pPr>
      <w:r w:rsidRPr="00F352AD">
        <w:rPr>
          <w:b w:val="0"/>
          <w:noProof/>
          <w:lang w:val="es-GT" w:eastAsia="es-GT"/>
        </w:rPr>
        <w:lastRenderedPageBreak/>
        <w:t>Ir a pestaña Evaluación&gt;Administrar Evaluado</w:t>
      </w:r>
    </w:p>
    <w:p w14:paraId="206E231D" w14:textId="199C7B39" w:rsidR="00836F1B" w:rsidRPr="00613B0D" w:rsidRDefault="00836F1B" w:rsidP="00613B0D">
      <w:pPr>
        <w:pStyle w:val="ListParagraph"/>
        <w:spacing w:after="160" w:line="259" w:lineRule="auto"/>
        <w:ind w:left="1404"/>
        <w:rPr>
          <w:b w:val="0"/>
          <w:noProof/>
          <w:lang w:val="es-GT" w:eastAsia="es-GT"/>
        </w:rPr>
      </w:pPr>
    </w:p>
    <w:p w14:paraId="3C45C0D7" w14:textId="03FB1416" w:rsidR="00836F1B" w:rsidRDefault="00387C6D" w:rsidP="00836F1B">
      <w:pPr>
        <w:rPr>
          <w:noProof/>
          <w:lang w:val="es-GT" w:eastAsia="es-GT"/>
        </w:rPr>
      </w:pPr>
      <w:r w:rsidRPr="00613B0D">
        <w:rPr>
          <w:b w:val="0"/>
          <w:noProof/>
          <w:lang w:val="es-GT" w:eastAsia="es-GT"/>
        </w:rPr>
        <w:drawing>
          <wp:anchor distT="0" distB="0" distL="114300" distR="114300" simplePos="0" relativeHeight="252148736" behindDoc="0" locked="0" layoutInCell="1" allowOverlap="1" wp14:anchorId="5EBC5721" wp14:editId="4D8CD0D7">
            <wp:simplePos x="0" y="0"/>
            <wp:positionH relativeFrom="column">
              <wp:posOffset>1520796</wp:posOffset>
            </wp:positionH>
            <wp:positionV relativeFrom="paragraph">
              <wp:posOffset>5497</wp:posOffset>
            </wp:positionV>
            <wp:extent cx="4147820" cy="3199765"/>
            <wp:effectExtent l="0" t="0" r="5080" b="63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t="16130" b="7474"/>
                    <a:stretch/>
                  </pic:blipFill>
                  <pic:spPr bwMode="auto">
                    <a:xfrm>
                      <a:off x="0" y="0"/>
                      <a:ext cx="414782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E5B87" w14:textId="3E2CC751" w:rsidR="00387C6D" w:rsidRDefault="00387C6D" w:rsidP="00836F1B">
      <w:pPr>
        <w:rPr>
          <w:b w:val="0"/>
          <w:noProof/>
          <w:lang w:val="es-GT" w:eastAsia="es-GT"/>
        </w:rPr>
      </w:pPr>
    </w:p>
    <w:p w14:paraId="5B03BF83" w14:textId="4C98261D" w:rsidR="00836F1B" w:rsidRDefault="00836F1B" w:rsidP="00836F1B">
      <w:pPr>
        <w:rPr>
          <w:noProof/>
          <w:lang w:val="es-GT" w:eastAsia="es-GT"/>
        </w:rPr>
      </w:pPr>
    </w:p>
    <w:p w14:paraId="39D6E267" w14:textId="77777777" w:rsidR="00836F1B" w:rsidRDefault="00836F1B" w:rsidP="00836F1B">
      <w:pPr>
        <w:rPr>
          <w:noProof/>
          <w:lang w:val="es-GT" w:eastAsia="es-GT"/>
        </w:rPr>
      </w:pPr>
    </w:p>
    <w:p w14:paraId="03B84CC8" w14:textId="77777777" w:rsidR="00836F1B" w:rsidRDefault="00836F1B" w:rsidP="00836F1B">
      <w:pPr>
        <w:rPr>
          <w:noProof/>
          <w:lang w:val="es-GT" w:eastAsia="es-GT"/>
        </w:rPr>
      </w:pPr>
    </w:p>
    <w:p w14:paraId="50665372" w14:textId="77777777" w:rsidR="00836F1B" w:rsidRDefault="00836F1B" w:rsidP="00836F1B">
      <w:pPr>
        <w:rPr>
          <w:noProof/>
          <w:lang w:val="es-GT" w:eastAsia="es-GT"/>
        </w:rPr>
      </w:pPr>
    </w:p>
    <w:p w14:paraId="482C5362" w14:textId="77777777" w:rsidR="00836F1B" w:rsidRDefault="00836F1B" w:rsidP="00836F1B">
      <w:pPr>
        <w:rPr>
          <w:noProof/>
          <w:lang w:val="es-GT" w:eastAsia="es-GT"/>
        </w:rPr>
      </w:pPr>
    </w:p>
    <w:p w14:paraId="6787BBD4" w14:textId="77777777" w:rsidR="00836F1B" w:rsidRDefault="00836F1B" w:rsidP="00836F1B">
      <w:pPr>
        <w:rPr>
          <w:noProof/>
          <w:lang w:val="es-GT" w:eastAsia="es-GT"/>
        </w:rPr>
      </w:pPr>
    </w:p>
    <w:p w14:paraId="5D3D9D10" w14:textId="77777777" w:rsidR="00836F1B" w:rsidRDefault="00836F1B" w:rsidP="00836F1B">
      <w:pPr>
        <w:rPr>
          <w:noProof/>
          <w:lang w:val="es-GT" w:eastAsia="es-GT"/>
        </w:rPr>
      </w:pPr>
    </w:p>
    <w:p w14:paraId="1FBF61FB" w14:textId="77777777" w:rsidR="00836F1B" w:rsidRDefault="00836F1B" w:rsidP="00836F1B">
      <w:pPr>
        <w:rPr>
          <w:noProof/>
          <w:lang w:val="es-GT" w:eastAsia="es-GT"/>
        </w:rPr>
      </w:pPr>
    </w:p>
    <w:p w14:paraId="0C1E94A2" w14:textId="77777777" w:rsidR="00836F1B" w:rsidRDefault="00836F1B" w:rsidP="00836F1B">
      <w:pPr>
        <w:rPr>
          <w:noProof/>
          <w:lang w:val="es-GT" w:eastAsia="es-GT"/>
        </w:rPr>
      </w:pPr>
    </w:p>
    <w:p w14:paraId="0C38B20B" w14:textId="77777777" w:rsidR="00836F1B" w:rsidRDefault="00836F1B" w:rsidP="00836F1B">
      <w:pPr>
        <w:rPr>
          <w:noProof/>
          <w:lang w:val="es-GT" w:eastAsia="es-GT"/>
        </w:rPr>
      </w:pPr>
    </w:p>
    <w:p w14:paraId="76130365" w14:textId="77777777" w:rsidR="00836F1B" w:rsidRPr="00C04955" w:rsidRDefault="00836F1B" w:rsidP="00836F1B">
      <w:pPr>
        <w:rPr>
          <w:noProof/>
          <w:lang w:val="es-GT" w:eastAsia="es-GT"/>
        </w:rPr>
      </w:pPr>
    </w:p>
    <w:p w14:paraId="0C6CF780" w14:textId="696F7F81" w:rsidR="00613B0D" w:rsidRPr="00613B0D" w:rsidRDefault="00613B0D" w:rsidP="003D720E">
      <w:pPr>
        <w:pStyle w:val="ListParagraph"/>
        <w:numPr>
          <w:ilvl w:val="0"/>
          <w:numId w:val="16"/>
        </w:numPr>
        <w:spacing w:after="160" w:line="259" w:lineRule="auto"/>
        <w:rPr>
          <w:b w:val="0"/>
          <w:noProof/>
          <w:vanish/>
          <w:lang w:val="es-GT" w:eastAsia="es-GT"/>
        </w:rPr>
      </w:pPr>
    </w:p>
    <w:p w14:paraId="306339FB" w14:textId="77777777" w:rsidR="00613B0D" w:rsidRPr="00613B0D" w:rsidRDefault="00613B0D" w:rsidP="003D720E">
      <w:pPr>
        <w:pStyle w:val="ListParagraph"/>
        <w:numPr>
          <w:ilvl w:val="1"/>
          <w:numId w:val="16"/>
        </w:numPr>
        <w:spacing w:after="160" w:line="259" w:lineRule="auto"/>
        <w:rPr>
          <w:b w:val="0"/>
          <w:noProof/>
          <w:vanish/>
          <w:lang w:val="es-GT" w:eastAsia="es-GT"/>
        </w:rPr>
      </w:pPr>
    </w:p>
    <w:p w14:paraId="3FD8D60D"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01F7744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2CC98D06" w14:textId="77777777" w:rsidR="00613B0D" w:rsidRPr="00613B0D" w:rsidRDefault="00613B0D" w:rsidP="003D720E">
      <w:pPr>
        <w:pStyle w:val="ListParagraph"/>
        <w:numPr>
          <w:ilvl w:val="2"/>
          <w:numId w:val="16"/>
        </w:numPr>
        <w:spacing w:after="160" w:line="259" w:lineRule="auto"/>
        <w:rPr>
          <w:b w:val="0"/>
          <w:noProof/>
          <w:vanish/>
          <w:lang w:val="es-GT" w:eastAsia="es-GT"/>
        </w:rPr>
      </w:pPr>
    </w:p>
    <w:p w14:paraId="52762AC2" w14:textId="0D345C67" w:rsidR="00836F1B" w:rsidRPr="00F352AD" w:rsidRDefault="00836F1B" w:rsidP="003D720E">
      <w:pPr>
        <w:pStyle w:val="ListParagraph"/>
        <w:numPr>
          <w:ilvl w:val="2"/>
          <w:numId w:val="16"/>
        </w:numPr>
        <w:spacing w:after="160" w:line="259" w:lineRule="auto"/>
        <w:rPr>
          <w:b w:val="0"/>
          <w:noProof/>
          <w:lang w:val="es-GT" w:eastAsia="es-GT"/>
        </w:rPr>
      </w:pPr>
      <w:r w:rsidRPr="00F352AD">
        <w:rPr>
          <w:b w:val="0"/>
          <w:noProof/>
          <w:lang w:val="es-GT" w:eastAsia="es-GT"/>
        </w:rPr>
        <w:t xml:space="preserve">Click a botón Nuevo y esperar se complete carga de nuevo formulario </w:t>
      </w:r>
    </w:p>
    <w:p w14:paraId="1A533211" w14:textId="522680C8" w:rsidR="00836F1B" w:rsidRDefault="00387C6D" w:rsidP="00836F1B">
      <w:pPr>
        <w:rPr>
          <w:noProof/>
          <w:lang w:val="es-GT" w:eastAsia="es-GT"/>
        </w:rPr>
      </w:pPr>
      <w:r w:rsidRPr="006C11C0">
        <w:rPr>
          <w:noProof/>
          <w:lang w:val="es-GT" w:eastAsia="es-GT"/>
        </w:rPr>
        <w:drawing>
          <wp:anchor distT="0" distB="0" distL="114300" distR="114300" simplePos="0" relativeHeight="252149760" behindDoc="0" locked="0" layoutInCell="1" allowOverlap="1" wp14:anchorId="6E088BDB" wp14:editId="12F78909">
            <wp:simplePos x="0" y="0"/>
            <wp:positionH relativeFrom="margin">
              <wp:posOffset>1033603</wp:posOffset>
            </wp:positionH>
            <wp:positionV relativeFrom="paragraph">
              <wp:posOffset>8742</wp:posOffset>
            </wp:positionV>
            <wp:extent cx="4603019" cy="1616149"/>
            <wp:effectExtent l="0" t="0" r="7620"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t="25993" b="7222"/>
                    <a:stretch/>
                  </pic:blipFill>
                  <pic:spPr bwMode="auto">
                    <a:xfrm>
                      <a:off x="0" y="0"/>
                      <a:ext cx="4603019" cy="16161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464A3" w14:textId="77777777" w:rsidR="00836F1B" w:rsidRDefault="00836F1B" w:rsidP="00836F1B">
      <w:pPr>
        <w:rPr>
          <w:noProof/>
          <w:lang w:val="es-GT" w:eastAsia="es-GT"/>
        </w:rPr>
      </w:pPr>
    </w:p>
    <w:p w14:paraId="0091B0D1" w14:textId="77777777" w:rsidR="00387C6D" w:rsidRDefault="00387C6D" w:rsidP="00836F1B">
      <w:pPr>
        <w:rPr>
          <w:noProof/>
          <w:lang w:val="es-GT" w:eastAsia="es-GT"/>
        </w:rPr>
      </w:pPr>
    </w:p>
    <w:p w14:paraId="17856602" w14:textId="3C0976FC" w:rsidR="00836F1B" w:rsidRDefault="00836F1B" w:rsidP="00836F1B">
      <w:pPr>
        <w:rPr>
          <w:noProof/>
          <w:lang w:val="es-GT" w:eastAsia="es-GT"/>
        </w:rPr>
      </w:pPr>
    </w:p>
    <w:p w14:paraId="73A71551" w14:textId="77777777" w:rsidR="00836F1B" w:rsidRDefault="00836F1B" w:rsidP="00836F1B">
      <w:pPr>
        <w:rPr>
          <w:noProof/>
          <w:lang w:val="es-GT" w:eastAsia="es-GT"/>
        </w:rPr>
      </w:pPr>
    </w:p>
    <w:p w14:paraId="6BE9C646" w14:textId="77777777" w:rsidR="00836F1B" w:rsidRDefault="00836F1B" w:rsidP="00836F1B">
      <w:pPr>
        <w:rPr>
          <w:noProof/>
          <w:lang w:val="es-GT" w:eastAsia="es-GT"/>
        </w:rPr>
      </w:pPr>
    </w:p>
    <w:p w14:paraId="02686365" w14:textId="77777777" w:rsidR="00836F1B" w:rsidRDefault="00836F1B" w:rsidP="00836F1B">
      <w:pPr>
        <w:rPr>
          <w:noProof/>
          <w:lang w:val="es-GT" w:eastAsia="es-GT"/>
        </w:rPr>
      </w:pPr>
    </w:p>
    <w:p w14:paraId="3DC779BD" w14:textId="384A0EF9" w:rsidR="00836F1B" w:rsidRDefault="004C7120" w:rsidP="00836F1B">
      <w:pPr>
        <w:rPr>
          <w:noProof/>
          <w:lang w:val="es-GT" w:eastAsia="es-GT"/>
        </w:rPr>
      </w:pPr>
      <w:r w:rsidRPr="006C11C0">
        <w:rPr>
          <w:noProof/>
          <w:lang w:val="es-GT" w:eastAsia="es-GT"/>
        </w:rPr>
        <w:drawing>
          <wp:anchor distT="0" distB="0" distL="114300" distR="114300" simplePos="0" relativeHeight="252163072" behindDoc="0" locked="0" layoutInCell="1" allowOverlap="1" wp14:anchorId="2C85C47D" wp14:editId="343857F9">
            <wp:simplePos x="0" y="0"/>
            <wp:positionH relativeFrom="margin">
              <wp:posOffset>1076015</wp:posOffset>
            </wp:positionH>
            <wp:positionV relativeFrom="paragraph">
              <wp:posOffset>7709</wp:posOffset>
            </wp:positionV>
            <wp:extent cx="3838353" cy="217651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838353" cy="217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60FF8" w14:textId="3E21F894" w:rsidR="00836F1B" w:rsidRDefault="00836F1B" w:rsidP="00836F1B">
      <w:pPr>
        <w:rPr>
          <w:noProof/>
          <w:lang w:val="es-GT" w:eastAsia="es-GT"/>
        </w:rPr>
      </w:pPr>
    </w:p>
    <w:p w14:paraId="1FEF5B70" w14:textId="331808AD" w:rsidR="00836F1B" w:rsidRDefault="00836F1B" w:rsidP="00836F1B">
      <w:pPr>
        <w:rPr>
          <w:noProof/>
          <w:lang w:val="es-GT" w:eastAsia="es-GT"/>
        </w:rPr>
      </w:pPr>
    </w:p>
    <w:p w14:paraId="0B5B4BDB" w14:textId="77777777" w:rsidR="00836F1B" w:rsidRDefault="00836F1B" w:rsidP="00836F1B">
      <w:pPr>
        <w:rPr>
          <w:noProof/>
          <w:lang w:val="es-GT" w:eastAsia="es-GT"/>
        </w:rPr>
      </w:pPr>
    </w:p>
    <w:p w14:paraId="043CA99B" w14:textId="77777777" w:rsidR="00836F1B" w:rsidRDefault="00836F1B" w:rsidP="00836F1B">
      <w:pPr>
        <w:rPr>
          <w:noProof/>
          <w:lang w:val="es-GT" w:eastAsia="es-GT"/>
        </w:rPr>
      </w:pPr>
    </w:p>
    <w:p w14:paraId="26435CE7" w14:textId="77777777" w:rsidR="00836F1B" w:rsidRDefault="00836F1B" w:rsidP="00836F1B">
      <w:pPr>
        <w:rPr>
          <w:noProof/>
          <w:lang w:val="es-GT" w:eastAsia="es-GT"/>
        </w:rPr>
      </w:pPr>
    </w:p>
    <w:p w14:paraId="6CE7C8ED" w14:textId="76B812F3" w:rsidR="00836F1B" w:rsidRDefault="00836F1B" w:rsidP="00836F1B">
      <w:pPr>
        <w:rPr>
          <w:noProof/>
          <w:lang w:val="es-GT" w:eastAsia="es-GT"/>
        </w:rPr>
      </w:pPr>
    </w:p>
    <w:p w14:paraId="0EBBEDD0" w14:textId="77777777" w:rsidR="000E735B" w:rsidRDefault="000E735B" w:rsidP="00836F1B">
      <w:pPr>
        <w:rPr>
          <w:noProof/>
          <w:lang w:val="es-GT" w:eastAsia="es-GT"/>
        </w:rPr>
      </w:pPr>
    </w:p>
    <w:p w14:paraId="13142CE7" w14:textId="77777777" w:rsidR="00836F1B" w:rsidRDefault="00836F1B" w:rsidP="00836F1B">
      <w:pPr>
        <w:rPr>
          <w:noProof/>
          <w:lang w:val="es-GT" w:eastAsia="es-GT"/>
        </w:rPr>
      </w:pPr>
    </w:p>
    <w:p w14:paraId="37C40969" w14:textId="5397EED1" w:rsidR="00836F1B" w:rsidRPr="00F352AD" w:rsidRDefault="00A90F76" w:rsidP="003D720E">
      <w:pPr>
        <w:pStyle w:val="ListParagraph"/>
        <w:numPr>
          <w:ilvl w:val="2"/>
          <w:numId w:val="16"/>
        </w:numPr>
        <w:spacing w:after="160" w:line="259" w:lineRule="auto"/>
        <w:rPr>
          <w:b w:val="0"/>
          <w:noProof/>
          <w:lang w:val="es-GT" w:eastAsia="es-GT"/>
        </w:rPr>
      </w:pPr>
      <w:r w:rsidRPr="006C11C0">
        <w:rPr>
          <w:noProof/>
          <w:lang w:val="es-GT" w:eastAsia="es-GT"/>
        </w:rPr>
        <w:drawing>
          <wp:anchor distT="0" distB="0" distL="114300" distR="114300" simplePos="0" relativeHeight="252164096" behindDoc="0" locked="0" layoutInCell="1" allowOverlap="1" wp14:anchorId="18430F9B" wp14:editId="18C1D68C">
            <wp:simplePos x="0" y="0"/>
            <wp:positionH relativeFrom="margin">
              <wp:posOffset>3393895</wp:posOffset>
            </wp:positionH>
            <wp:positionV relativeFrom="paragraph">
              <wp:posOffset>425809</wp:posOffset>
            </wp:positionV>
            <wp:extent cx="2696571" cy="2786333"/>
            <wp:effectExtent l="0" t="0" r="889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698346" cy="2788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F352AD">
        <w:rPr>
          <w:b w:val="0"/>
          <w:noProof/>
          <w:lang w:val="es-GT" w:eastAsia="es-GT"/>
        </w:rPr>
        <w:t xml:space="preserve">Ingresar ID de </w:t>
      </w:r>
      <w:r w:rsidR="00FA08A8">
        <w:rPr>
          <w:b w:val="0"/>
          <w:noProof/>
          <w:lang w:val="es-GT" w:eastAsia="es-GT"/>
        </w:rPr>
        <w:t>Registro (en id Usuario)</w:t>
      </w:r>
      <w:r w:rsidR="00836F1B" w:rsidRPr="00F352AD">
        <w:rPr>
          <w:b w:val="0"/>
          <w:noProof/>
          <w:lang w:val="es-GT" w:eastAsia="es-GT"/>
        </w:rPr>
        <w:t xml:space="preserve"> y seleccionar</w:t>
      </w:r>
      <w:r w:rsidR="002D7AA3">
        <w:rPr>
          <w:b w:val="0"/>
          <w:noProof/>
          <w:lang w:val="es-GT" w:eastAsia="es-GT"/>
        </w:rPr>
        <w:t xml:space="preserve"> el</w:t>
      </w:r>
      <w:r w:rsidR="00836F1B" w:rsidRPr="00F352AD">
        <w:rPr>
          <w:b w:val="0"/>
          <w:noProof/>
          <w:lang w:val="es-GT" w:eastAsia="es-GT"/>
        </w:rPr>
        <w:t xml:space="preserve"> </w:t>
      </w:r>
      <w:r w:rsidR="002D7AA3">
        <w:rPr>
          <w:b w:val="0"/>
          <w:noProof/>
          <w:lang w:val="es-GT" w:eastAsia="es-GT"/>
        </w:rPr>
        <w:t>Puesto indicado en la plantilla de envío</w:t>
      </w:r>
    </w:p>
    <w:p w14:paraId="76A9DFC7" w14:textId="40E95CBF" w:rsidR="00836F1B" w:rsidRDefault="00836F1B" w:rsidP="00836F1B">
      <w:pPr>
        <w:rPr>
          <w:noProof/>
          <w:lang w:val="es-GT" w:eastAsia="es-GT"/>
        </w:rPr>
      </w:pPr>
    </w:p>
    <w:p w14:paraId="6DFABEF0" w14:textId="17710DB9" w:rsidR="00836F1B" w:rsidRDefault="002D7AA3" w:rsidP="00836F1B">
      <w:pPr>
        <w:rPr>
          <w:noProof/>
          <w:lang w:val="es-GT" w:eastAsia="es-GT"/>
        </w:rPr>
      </w:pPr>
      <w:r>
        <w:rPr>
          <w:noProof/>
        </w:rPr>
        <w:drawing>
          <wp:anchor distT="0" distB="0" distL="114300" distR="114300" simplePos="0" relativeHeight="252261376" behindDoc="0" locked="0" layoutInCell="1" allowOverlap="1" wp14:anchorId="11A0DA62" wp14:editId="77AE43A4">
            <wp:simplePos x="0" y="0"/>
            <wp:positionH relativeFrom="column">
              <wp:posOffset>592140</wp:posOffset>
            </wp:positionH>
            <wp:positionV relativeFrom="paragraph">
              <wp:posOffset>175650</wp:posOffset>
            </wp:positionV>
            <wp:extent cx="1381125" cy="923925"/>
            <wp:effectExtent l="0" t="0" r="9525"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125" cy="923925"/>
                    </a:xfrm>
                    <a:prstGeom prst="rect">
                      <a:avLst/>
                    </a:prstGeom>
                  </pic:spPr>
                </pic:pic>
              </a:graphicData>
            </a:graphic>
          </wp:anchor>
        </w:drawing>
      </w:r>
    </w:p>
    <w:p w14:paraId="477C01E3" w14:textId="64610201" w:rsidR="00836F1B" w:rsidRDefault="00836F1B" w:rsidP="00836F1B">
      <w:pPr>
        <w:rPr>
          <w:noProof/>
          <w:lang w:val="es-GT" w:eastAsia="es-GT"/>
        </w:rPr>
      </w:pPr>
    </w:p>
    <w:p w14:paraId="7B612F50" w14:textId="67E29707" w:rsidR="00836F1B" w:rsidRDefault="00836F1B" w:rsidP="00836F1B">
      <w:pPr>
        <w:rPr>
          <w:noProof/>
          <w:lang w:val="es-GT" w:eastAsia="es-GT"/>
        </w:rPr>
      </w:pPr>
    </w:p>
    <w:p w14:paraId="5A6105B3" w14:textId="507A840A" w:rsidR="00836F1B" w:rsidRDefault="00836F1B" w:rsidP="00836F1B">
      <w:pPr>
        <w:rPr>
          <w:noProof/>
          <w:lang w:val="es-GT" w:eastAsia="es-GT"/>
        </w:rPr>
      </w:pPr>
    </w:p>
    <w:p w14:paraId="572484C2" w14:textId="6E33759D" w:rsidR="00836F1B" w:rsidRDefault="00836F1B" w:rsidP="00836F1B">
      <w:pPr>
        <w:rPr>
          <w:noProof/>
          <w:lang w:val="es-GT" w:eastAsia="es-GT"/>
        </w:rPr>
      </w:pPr>
    </w:p>
    <w:p w14:paraId="2F05F36C" w14:textId="0781F436" w:rsidR="00836F1B" w:rsidRDefault="002D7AA3" w:rsidP="00836F1B">
      <w:pPr>
        <w:rPr>
          <w:noProof/>
          <w:lang w:val="es-GT" w:eastAsia="es-GT"/>
        </w:rPr>
      </w:pPr>
      <w:r>
        <w:rPr>
          <w:noProof/>
        </w:rPr>
        <w:drawing>
          <wp:anchor distT="0" distB="0" distL="114300" distR="114300" simplePos="0" relativeHeight="252260352" behindDoc="0" locked="0" layoutInCell="1" allowOverlap="1" wp14:anchorId="570D0F20" wp14:editId="435C80AF">
            <wp:simplePos x="0" y="0"/>
            <wp:positionH relativeFrom="column">
              <wp:posOffset>522297</wp:posOffset>
            </wp:positionH>
            <wp:positionV relativeFrom="paragraph">
              <wp:posOffset>27713</wp:posOffset>
            </wp:positionV>
            <wp:extent cx="2401438" cy="787672"/>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1438" cy="787672"/>
                    </a:xfrm>
                    <a:prstGeom prst="rect">
                      <a:avLst/>
                    </a:prstGeom>
                  </pic:spPr>
                </pic:pic>
              </a:graphicData>
            </a:graphic>
            <wp14:sizeRelH relativeFrom="margin">
              <wp14:pctWidth>0</wp14:pctWidth>
            </wp14:sizeRelH>
            <wp14:sizeRelV relativeFrom="margin">
              <wp14:pctHeight>0</wp14:pctHeight>
            </wp14:sizeRelV>
          </wp:anchor>
        </w:drawing>
      </w:r>
    </w:p>
    <w:p w14:paraId="1258541F" w14:textId="77777777" w:rsidR="00836F1B" w:rsidRDefault="00836F1B" w:rsidP="00836F1B">
      <w:pPr>
        <w:rPr>
          <w:noProof/>
          <w:lang w:val="es-GT" w:eastAsia="es-GT"/>
        </w:rPr>
      </w:pPr>
    </w:p>
    <w:p w14:paraId="619FF397" w14:textId="77777777" w:rsidR="00836F1B" w:rsidRDefault="00836F1B" w:rsidP="00836F1B">
      <w:pPr>
        <w:rPr>
          <w:noProof/>
          <w:lang w:val="es-GT" w:eastAsia="es-GT"/>
        </w:rPr>
      </w:pPr>
    </w:p>
    <w:p w14:paraId="5050C8E3" w14:textId="637DA911" w:rsidR="00836F1B" w:rsidRDefault="00836F1B" w:rsidP="00836F1B">
      <w:pPr>
        <w:rPr>
          <w:noProof/>
          <w:lang w:val="es-GT" w:eastAsia="es-GT"/>
        </w:rPr>
      </w:pPr>
    </w:p>
    <w:p w14:paraId="46378EEC" w14:textId="45D9E5C5" w:rsidR="00836F1B" w:rsidRDefault="00836F1B" w:rsidP="00836F1B">
      <w:pPr>
        <w:rPr>
          <w:noProof/>
          <w:lang w:val="es-GT" w:eastAsia="es-GT"/>
        </w:rPr>
      </w:pPr>
    </w:p>
    <w:p w14:paraId="75D1C22B" w14:textId="3B85A28C" w:rsidR="00836F1B"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Seleccionar Idioma</w:t>
      </w:r>
      <w:r w:rsidR="00FA08A8">
        <w:rPr>
          <w:b w:val="0"/>
          <w:noProof/>
          <w:lang w:val="es-GT" w:eastAsia="es-GT"/>
        </w:rPr>
        <w:t xml:space="preserve"> e ingresar Nombre del candidato</w:t>
      </w:r>
    </w:p>
    <w:p w14:paraId="28F8BF33" w14:textId="10B9A363" w:rsidR="00FA08A8" w:rsidRPr="00FA08A8" w:rsidRDefault="00A31CD4" w:rsidP="00FA08A8">
      <w:pPr>
        <w:spacing w:after="160" w:line="259" w:lineRule="auto"/>
        <w:rPr>
          <w:b w:val="0"/>
          <w:noProof/>
          <w:lang w:val="es-GT" w:eastAsia="es-GT"/>
        </w:rPr>
      </w:pPr>
      <w:r>
        <w:rPr>
          <w:b w:val="0"/>
          <w:noProof/>
          <w:lang w:val="es-GT" w:eastAsia="es-GT"/>
        </w:rPr>
        <w:drawing>
          <wp:anchor distT="0" distB="0" distL="114300" distR="114300" simplePos="0" relativeHeight="252262400" behindDoc="0" locked="0" layoutInCell="1" allowOverlap="1" wp14:anchorId="601F07D4" wp14:editId="487D539E">
            <wp:simplePos x="0" y="0"/>
            <wp:positionH relativeFrom="column">
              <wp:posOffset>695325</wp:posOffset>
            </wp:positionH>
            <wp:positionV relativeFrom="paragraph">
              <wp:posOffset>4445</wp:posOffset>
            </wp:positionV>
            <wp:extent cx="3514725" cy="1995634"/>
            <wp:effectExtent l="0" t="0" r="0" b="508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4725" cy="19956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2EC5A" w14:textId="7B4D21EB" w:rsidR="00836F1B" w:rsidRDefault="00FA08A8" w:rsidP="00836F1B">
      <w:pPr>
        <w:rPr>
          <w:noProof/>
          <w:lang w:val="es-GT" w:eastAsia="es-GT"/>
        </w:rPr>
      </w:pPr>
      <w:r>
        <w:rPr>
          <w:noProof/>
        </w:rPr>
        <w:drawing>
          <wp:anchor distT="0" distB="0" distL="114300" distR="114300" simplePos="0" relativeHeight="252264448" behindDoc="0" locked="0" layoutInCell="1" allowOverlap="1" wp14:anchorId="37214B88" wp14:editId="12AD5181">
            <wp:simplePos x="0" y="0"/>
            <wp:positionH relativeFrom="column">
              <wp:posOffset>4338955</wp:posOffset>
            </wp:positionH>
            <wp:positionV relativeFrom="paragraph">
              <wp:posOffset>69850</wp:posOffset>
            </wp:positionV>
            <wp:extent cx="1905000" cy="809625"/>
            <wp:effectExtent l="0" t="0" r="0"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5000" cy="809625"/>
                    </a:xfrm>
                    <a:prstGeom prst="rect">
                      <a:avLst/>
                    </a:prstGeom>
                  </pic:spPr>
                </pic:pic>
              </a:graphicData>
            </a:graphic>
          </wp:anchor>
        </w:drawing>
      </w:r>
    </w:p>
    <w:p w14:paraId="7001EE91" w14:textId="03D8F579" w:rsidR="00836F1B" w:rsidRDefault="00836F1B" w:rsidP="00836F1B">
      <w:pPr>
        <w:rPr>
          <w:noProof/>
          <w:lang w:val="es-GT" w:eastAsia="es-GT"/>
        </w:rPr>
      </w:pPr>
    </w:p>
    <w:p w14:paraId="152A2185" w14:textId="3730556D" w:rsidR="00836F1B" w:rsidRDefault="00836F1B" w:rsidP="00836F1B">
      <w:pPr>
        <w:rPr>
          <w:noProof/>
          <w:lang w:val="es-GT" w:eastAsia="es-GT"/>
        </w:rPr>
      </w:pPr>
    </w:p>
    <w:p w14:paraId="0C54B413" w14:textId="2103C98D" w:rsidR="00836F1B" w:rsidRDefault="00A31CD4" w:rsidP="00836F1B">
      <w:pPr>
        <w:rPr>
          <w:noProof/>
          <w:lang w:val="es-GT" w:eastAsia="es-GT"/>
        </w:rPr>
      </w:pPr>
      <w:r>
        <w:rPr>
          <w:noProof/>
        </w:rPr>
        <w:drawing>
          <wp:anchor distT="0" distB="0" distL="114300" distR="114300" simplePos="0" relativeHeight="252263424" behindDoc="0" locked="0" layoutInCell="1" allowOverlap="1" wp14:anchorId="3F78D22F" wp14:editId="3852E846">
            <wp:simplePos x="0" y="0"/>
            <wp:positionH relativeFrom="column">
              <wp:posOffset>4340225</wp:posOffset>
            </wp:positionH>
            <wp:positionV relativeFrom="paragraph">
              <wp:posOffset>141605</wp:posOffset>
            </wp:positionV>
            <wp:extent cx="1771650" cy="752475"/>
            <wp:effectExtent l="0" t="0" r="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1650" cy="752475"/>
                    </a:xfrm>
                    <a:prstGeom prst="rect">
                      <a:avLst/>
                    </a:prstGeom>
                  </pic:spPr>
                </pic:pic>
              </a:graphicData>
            </a:graphic>
            <wp14:sizeRelH relativeFrom="margin">
              <wp14:pctWidth>0</wp14:pctWidth>
            </wp14:sizeRelH>
          </wp:anchor>
        </w:drawing>
      </w:r>
    </w:p>
    <w:p w14:paraId="3504FB2B" w14:textId="3D3B061E" w:rsidR="00A31CD4" w:rsidRDefault="00A31CD4" w:rsidP="00A31CD4">
      <w:pPr>
        <w:rPr>
          <w:b w:val="0"/>
          <w:noProof/>
          <w:lang w:val="es-GT" w:eastAsia="es-GT"/>
        </w:rPr>
      </w:pPr>
    </w:p>
    <w:p w14:paraId="65DFD8AC" w14:textId="3CBDCE3A" w:rsidR="00836F1B" w:rsidRDefault="00836F1B" w:rsidP="00A31CD4">
      <w:pPr>
        <w:rPr>
          <w:b w:val="0"/>
          <w:noProof/>
          <w:lang w:val="es-GT" w:eastAsia="es-GT"/>
        </w:rPr>
      </w:pPr>
    </w:p>
    <w:p w14:paraId="79A83066" w14:textId="77777777" w:rsidR="00A31CD4" w:rsidRDefault="00A31CD4" w:rsidP="00A31CD4">
      <w:pPr>
        <w:rPr>
          <w:noProof/>
          <w:lang w:val="es-GT" w:eastAsia="es-GT"/>
        </w:rPr>
      </w:pPr>
    </w:p>
    <w:p w14:paraId="4455BFB3" w14:textId="6C6AA445" w:rsidR="00A31CD4" w:rsidRDefault="00A31CD4" w:rsidP="003D720E">
      <w:pPr>
        <w:pStyle w:val="ListParagraph"/>
        <w:numPr>
          <w:ilvl w:val="2"/>
          <w:numId w:val="16"/>
        </w:numPr>
        <w:spacing w:after="160" w:line="259" w:lineRule="auto"/>
        <w:rPr>
          <w:b w:val="0"/>
          <w:noProof/>
          <w:lang w:val="es-GT" w:eastAsia="es-GT"/>
        </w:rPr>
      </w:pPr>
      <w:r>
        <w:rPr>
          <w:b w:val="0"/>
          <w:noProof/>
          <w:lang w:val="es-GT" w:eastAsia="es-GT"/>
        </w:rPr>
        <w:t>Ingresar apellido, país</w:t>
      </w:r>
      <w:r w:rsidR="001E4FAB">
        <w:rPr>
          <w:b w:val="0"/>
          <w:noProof/>
          <w:lang w:val="es-GT" w:eastAsia="es-GT"/>
        </w:rPr>
        <w:t xml:space="preserve"> y en Persona Registrante:</w:t>
      </w:r>
      <w:r w:rsidR="001409F7">
        <w:rPr>
          <w:b w:val="0"/>
          <w:noProof/>
          <w:lang w:val="es-GT" w:eastAsia="es-GT"/>
        </w:rPr>
        <w:t xml:space="preserve"> “</w:t>
      </w:r>
      <w:r w:rsidR="001E4FAB">
        <w:rPr>
          <w:b w:val="0"/>
          <w:noProof/>
          <w:lang w:val="es-GT" w:eastAsia="es-GT"/>
        </w:rPr>
        <w:t>Automaty</w:t>
      </w:r>
      <w:r w:rsidR="001409F7">
        <w:rPr>
          <w:b w:val="0"/>
          <w:noProof/>
          <w:lang w:val="es-GT" w:eastAsia="es-GT"/>
        </w:rPr>
        <w:t>”.</w:t>
      </w:r>
    </w:p>
    <w:p w14:paraId="57883CD0" w14:textId="3564090B" w:rsidR="00836F1B" w:rsidRDefault="00A31CD4" w:rsidP="00836F1B">
      <w:pPr>
        <w:rPr>
          <w:noProof/>
          <w:lang w:val="es-GT" w:eastAsia="es-GT"/>
        </w:rPr>
      </w:pPr>
      <w:r>
        <w:rPr>
          <w:noProof/>
        </w:rPr>
        <w:drawing>
          <wp:anchor distT="0" distB="0" distL="114300" distR="114300" simplePos="0" relativeHeight="252277760" behindDoc="0" locked="0" layoutInCell="1" allowOverlap="1" wp14:anchorId="60ACF380" wp14:editId="34FCED2B">
            <wp:simplePos x="0" y="0"/>
            <wp:positionH relativeFrom="column">
              <wp:posOffset>4337050</wp:posOffset>
            </wp:positionH>
            <wp:positionV relativeFrom="paragraph">
              <wp:posOffset>26035</wp:posOffset>
            </wp:positionV>
            <wp:extent cx="1781175" cy="8763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1175" cy="876300"/>
                    </a:xfrm>
                    <a:prstGeom prst="rect">
                      <a:avLst/>
                    </a:prstGeom>
                  </pic:spPr>
                </pic:pic>
              </a:graphicData>
            </a:graphic>
            <wp14:sizeRelH relativeFrom="margin">
              <wp14:pctWidth>0</wp14:pctWidth>
            </wp14:sizeRelH>
            <wp14:sizeRelV relativeFrom="margin">
              <wp14:pctHeight>0</wp14:pctHeight>
            </wp14:sizeRelV>
          </wp:anchor>
        </w:drawing>
      </w:r>
      <w:r w:rsidRPr="006C11C0">
        <w:rPr>
          <w:noProof/>
          <w:lang w:val="es-GT" w:eastAsia="es-GT"/>
        </w:rPr>
        <w:drawing>
          <wp:anchor distT="0" distB="0" distL="114300" distR="114300" simplePos="0" relativeHeight="252151808" behindDoc="0" locked="0" layoutInCell="1" allowOverlap="1" wp14:anchorId="0BD2DF79" wp14:editId="0C88C7C4">
            <wp:simplePos x="0" y="0"/>
            <wp:positionH relativeFrom="margin">
              <wp:posOffset>400050</wp:posOffset>
            </wp:positionH>
            <wp:positionV relativeFrom="paragraph">
              <wp:posOffset>3810</wp:posOffset>
            </wp:positionV>
            <wp:extent cx="3505200" cy="1840230"/>
            <wp:effectExtent l="0" t="0" r="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505200" cy="184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1DAD8" w14:textId="66DC8841" w:rsidR="00836F1B" w:rsidRDefault="00836F1B" w:rsidP="00836F1B">
      <w:pPr>
        <w:rPr>
          <w:noProof/>
          <w:lang w:val="es-GT" w:eastAsia="es-GT"/>
        </w:rPr>
      </w:pPr>
    </w:p>
    <w:p w14:paraId="16855DCC" w14:textId="2DB9DFAE" w:rsidR="00836F1B" w:rsidRDefault="00836F1B" w:rsidP="00836F1B">
      <w:pPr>
        <w:rPr>
          <w:noProof/>
          <w:lang w:val="es-GT" w:eastAsia="es-GT"/>
        </w:rPr>
      </w:pPr>
    </w:p>
    <w:p w14:paraId="156C1FF9" w14:textId="4E35D71E" w:rsidR="00836F1B" w:rsidRDefault="00836F1B" w:rsidP="00836F1B">
      <w:pPr>
        <w:rPr>
          <w:noProof/>
          <w:lang w:val="es-GT" w:eastAsia="es-GT"/>
        </w:rPr>
      </w:pPr>
    </w:p>
    <w:p w14:paraId="70134428" w14:textId="03A7DE21" w:rsidR="00836F1B" w:rsidRDefault="00A31CD4" w:rsidP="00836F1B">
      <w:pPr>
        <w:rPr>
          <w:noProof/>
          <w:lang w:val="es-GT" w:eastAsia="es-GT"/>
        </w:rPr>
      </w:pPr>
      <w:r>
        <w:rPr>
          <w:noProof/>
        </w:rPr>
        <w:drawing>
          <wp:anchor distT="0" distB="0" distL="114300" distR="114300" simplePos="0" relativeHeight="252278784" behindDoc="0" locked="0" layoutInCell="1" allowOverlap="1" wp14:anchorId="341C4C2C" wp14:editId="7DAFFDA5">
            <wp:simplePos x="0" y="0"/>
            <wp:positionH relativeFrom="column">
              <wp:posOffset>4264025</wp:posOffset>
            </wp:positionH>
            <wp:positionV relativeFrom="paragraph">
              <wp:posOffset>46990</wp:posOffset>
            </wp:positionV>
            <wp:extent cx="1790700" cy="914207"/>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0700" cy="914207"/>
                    </a:xfrm>
                    <a:prstGeom prst="rect">
                      <a:avLst/>
                    </a:prstGeom>
                  </pic:spPr>
                </pic:pic>
              </a:graphicData>
            </a:graphic>
            <wp14:sizeRelH relativeFrom="margin">
              <wp14:pctWidth>0</wp14:pctWidth>
            </wp14:sizeRelH>
            <wp14:sizeRelV relativeFrom="margin">
              <wp14:pctHeight>0</wp14:pctHeight>
            </wp14:sizeRelV>
          </wp:anchor>
        </w:drawing>
      </w:r>
    </w:p>
    <w:p w14:paraId="2E2AB548" w14:textId="4FD6EF51" w:rsidR="00836F1B" w:rsidRDefault="00836F1B" w:rsidP="00836F1B">
      <w:pPr>
        <w:rPr>
          <w:noProof/>
          <w:lang w:val="es-GT" w:eastAsia="es-GT"/>
        </w:rPr>
      </w:pPr>
    </w:p>
    <w:p w14:paraId="377963A6" w14:textId="77777777" w:rsidR="00836F1B" w:rsidRDefault="00836F1B" w:rsidP="00836F1B">
      <w:pPr>
        <w:rPr>
          <w:noProof/>
          <w:lang w:val="es-GT" w:eastAsia="es-GT"/>
        </w:rPr>
      </w:pPr>
    </w:p>
    <w:p w14:paraId="46F09EA3" w14:textId="77777777" w:rsidR="00836F1B" w:rsidRDefault="00836F1B" w:rsidP="00836F1B">
      <w:pPr>
        <w:rPr>
          <w:noProof/>
          <w:lang w:val="es-GT" w:eastAsia="es-GT"/>
        </w:rPr>
      </w:pPr>
    </w:p>
    <w:p w14:paraId="571A622F" w14:textId="677158D3"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lang w:val="es-GT"/>
        </w:rPr>
        <w:t xml:space="preserve"> </w:t>
      </w:r>
      <w:r w:rsidRPr="003C334F">
        <w:rPr>
          <w:b w:val="0"/>
          <w:noProof/>
          <w:lang w:val="es-GT" w:eastAsia="es-GT"/>
        </w:rPr>
        <w:t xml:space="preserve">Ingresar correo electrónico del </w:t>
      </w:r>
      <w:r w:rsidR="004B47B4">
        <w:rPr>
          <w:b w:val="0"/>
          <w:noProof/>
          <w:lang w:val="es-GT" w:eastAsia="es-GT"/>
        </w:rPr>
        <w:t>candidato</w:t>
      </w:r>
      <w:r w:rsidRPr="003C334F">
        <w:rPr>
          <w:b w:val="0"/>
          <w:noProof/>
          <w:lang w:val="es-GT" w:eastAsia="es-GT"/>
        </w:rPr>
        <w:t>, nacionalidad, sexo.</w:t>
      </w:r>
    </w:p>
    <w:p w14:paraId="6596F789" w14:textId="747AFCA1" w:rsidR="00836F1B" w:rsidRDefault="00D973BD" w:rsidP="00836F1B">
      <w:pPr>
        <w:rPr>
          <w:noProof/>
          <w:lang w:val="es-GT" w:eastAsia="es-GT"/>
        </w:rPr>
      </w:pPr>
      <w:r>
        <w:rPr>
          <w:noProof/>
        </w:rPr>
        <w:drawing>
          <wp:anchor distT="0" distB="0" distL="114300" distR="114300" simplePos="0" relativeHeight="252265472" behindDoc="0" locked="0" layoutInCell="1" allowOverlap="1" wp14:anchorId="481A86D5" wp14:editId="7A33A7A9">
            <wp:simplePos x="0" y="0"/>
            <wp:positionH relativeFrom="column">
              <wp:posOffset>3575050</wp:posOffset>
            </wp:positionH>
            <wp:positionV relativeFrom="paragraph">
              <wp:posOffset>248920</wp:posOffset>
            </wp:positionV>
            <wp:extent cx="2781300" cy="5810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3148" cy="581411"/>
                    </a:xfrm>
                    <a:prstGeom prst="rect">
                      <a:avLst/>
                    </a:prstGeom>
                  </pic:spPr>
                </pic:pic>
              </a:graphicData>
            </a:graphic>
            <wp14:sizeRelH relativeFrom="margin">
              <wp14:pctWidth>0</wp14:pctWidth>
            </wp14:sizeRelH>
            <wp14:sizeRelV relativeFrom="margin">
              <wp14:pctHeight>0</wp14:pctHeight>
            </wp14:sizeRelV>
          </wp:anchor>
        </w:drawing>
      </w:r>
      <w:r w:rsidR="00534FA3">
        <w:rPr>
          <w:noProof/>
          <w:lang w:val="es-GT" w:eastAsia="es-GT"/>
        </w:rPr>
        <w:drawing>
          <wp:anchor distT="0" distB="0" distL="114300" distR="114300" simplePos="0" relativeHeight="252266496" behindDoc="0" locked="0" layoutInCell="1" allowOverlap="1" wp14:anchorId="63445F9C" wp14:editId="6CD0CF9F">
            <wp:simplePos x="0" y="0"/>
            <wp:positionH relativeFrom="column">
              <wp:posOffset>479424</wp:posOffset>
            </wp:positionH>
            <wp:positionV relativeFrom="paragraph">
              <wp:posOffset>201294</wp:posOffset>
            </wp:positionV>
            <wp:extent cx="3046973" cy="1762125"/>
            <wp:effectExtent l="0" t="0" r="127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0274" cy="17640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3230D" w14:textId="055B5560" w:rsidR="00836F1B" w:rsidRDefault="00836F1B" w:rsidP="00836F1B">
      <w:pPr>
        <w:rPr>
          <w:noProof/>
          <w:lang w:val="es-GT" w:eastAsia="es-GT"/>
        </w:rPr>
      </w:pPr>
    </w:p>
    <w:p w14:paraId="6C849338" w14:textId="1048D584" w:rsidR="00836F1B" w:rsidRDefault="00836F1B" w:rsidP="00836F1B">
      <w:pPr>
        <w:rPr>
          <w:noProof/>
          <w:lang w:val="es-GT" w:eastAsia="es-GT"/>
        </w:rPr>
      </w:pPr>
    </w:p>
    <w:p w14:paraId="3510C1F5" w14:textId="7C6EE8EC" w:rsidR="00836F1B" w:rsidRDefault="00534FA3" w:rsidP="00836F1B">
      <w:pPr>
        <w:rPr>
          <w:noProof/>
          <w:lang w:val="es-GT" w:eastAsia="es-GT"/>
        </w:rPr>
      </w:pPr>
      <w:r>
        <w:rPr>
          <w:noProof/>
        </w:rPr>
        <w:drawing>
          <wp:anchor distT="0" distB="0" distL="114300" distR="114300" simplePos="0" relativeHeight="252267520" behindDoc="0" locked="0" layoutInCell="1" allowOverlap="1" wp14:anchorId="4141BFE4" wp14:editId="4AD87461">
            <wp:simplePos x="0" y="0"/>
            <wp:positionH relativeFrom="column">
              <wp:posOffset>3625215</wp:posOffset>
            </wp:positionH>
            <wp:positionV relativeFrom="paragraph">
              <wp:posOffset>74930</wp:posOffset>
            </wp:positionV>
            <wp:extent cx="1215677" cy="490090"/>
            <wp:effectExtent l="0" t="0" r="3810" b="571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15677" cy="490090"/>
                    </a:xfrm>
                    <a:prstGeom prst="rect">
                      <a:avLst/>
                    </a:prstGeom>
                  </pic:spPr>
                </pic:pic>
              </a:graphicData>
            </a:graphic>
            <wp14:sizeRelH relativeFrom="margin">
              <wp14:pctWidth>0</wp14:pctWidth>
            </wp14:sizeRelH>
            <wp14:sizeRelV relativeFrom="margin">
              <wp14:pctHeight>0</wp14:pctHeight>
            </wp14:sizeRelV>
          </wp:anchor>
        </w:drawing>
      </w:r>
    </w:p>
    <w:p w14:paraId="5EED9C29" w14:textId="73897C35" w:rsidR="00836F1B" w:rsidRDefault="00836F1B" w:rsidP="00836F1B">
      <w:pPr>
        <w:rPr>
          <w:noProof/>
          <w:lang w:val="es-GT" w:eastAsia="es-GT"/>
        </w:rPr>
      </w:pPr>
    </w:p>
    <w:p w14:paraId="3F5070F7" w14:textId="77777777" w:rsidR="00836F1B" w:rsidRDefault="00836F1B" w:rsidP="00836F1B">
      <w:pPr>
        <w:rPr>
          <w:noProof/>
          <w:lang w:val="es-GT" w:eastAsia="es-GT"/>
        </w:rPr>
      </w:pPr>
    </w:p>
    <w:p w14:paraId="0C0A98F6" w14:textId="77777777" w:rsidR="00836F1B" w:rsidRDefault="00836F1B" w:rsidP="00836F1B">
      <w:pPr>
        <w:rPr>
          <w:noProof/>
          <w:lang w:val="es-GT" w:eastAsia="es-GT"/>
        </w:rPr>
      </w:pPr>
    </w:p>
    <w:p w14:paraId="085F5DE4" w14:textId="77777777" w:rsidR="00836F1B" w:rsidRPr="001B28B8" w:rsidRDefault="00836F1B" w:rsidP="00836F1B">
      <w:pPr>
        <w:rPr>
          <w:noProof/>
          <w:lang w:val="es-GT" w:eastAsia="es-GT"/>
        </w:rPr>
      </w:pPr>
    </w:p>
    <w:p w14:paraId="4DA1AE46" w14:textId="53E8DBBE" w:rsidR="00836F1B" w:rsidRPr="003C334F" w:rsidRDefault="00836F1B" w:rsidP="003D720E">
      <w:pPr>
        <w:pStyle w:val="ListParagraph"/>
        <w:numPr>
          <w:ilvl w:val="2"/>
          <w:numId w:val="26"/>
        </w:numPr>
        <w:spacing w:after="160" w:line="259" w:lineRule="auto"/>
        <w:rPr>
          <w:b w:val="0"/>
          <w:noProof/>
          <w:lang w:val="es-GT" w:eastAsia="es-GT"/>
        </w:rPr>
      </w:pPr>
      <w:r w:rsidRPr="003C334F">
        <w:rPr>
          <w:b w:val="0"/>
          <w:noProof/>
          <w:lang w:val="es-GT" w:eastAsia="es-GT"/>
        </w:rPr>
        <w:t>Activar “Enviar mensaje al guardar” y “Honestidad”</w:t>
      </w:r>
      <w:r w:rsidR="00BE6FC4">
        <w:rPr>
          <w:b w:val="0"/>
          <w:noProof/>
          <w:lang w:val="es-GT" w:eastAsia="es-GT"/>
        </w:rPr>
        <w:t>.</w:t>
      </w:r>
    </w:p>
    <w:p w14:paraId="4EA780FB" w14:textId="12FE03A1" w:rsidR="00836F1B" w:rsidRDefault="00534FA3" w:rsidP="00836F1B">
      <w:pPr>
        <w:rPr>
          <w:noProof/>
          <w:lang w:val="es-GT" w:eastAsia="es-GT"/>
        </w:rPr>
      </w:pPr>
      <w:r w:rsidRPr="006C11C0">
        <w:rPr>
          <w:noProof/>
          <w:lang w:val="es-GT" w:eastAsia="es-GT"/>
        </w:rPr>
        <w:drawing>
          <wp:anchor distT="0" distB="0" distL="114300" distR="114300" simplePos="0" relativeHeight="252153856" behindDoc="0" locked="0" layoutInCell="1" allowOverlap="1" wp14:anchorId="10A836C0" wp14:editId="088E6C7D">
            <wp:simplePos x="0" y="0"/>
            <wp:positionH relativeFrom="margin">
              <wp:posOffset>2060575</wp:posOffset>
            </wp:positionH>
            <wp:positionV relativeFrom="paragraph">
              <wp:posOffset>13970</wp:posOffset>
            </wp:positionV>
            <wp:extent cx="2505075" cy="2610056"/>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505075" cy="2610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BF6F4" w14:textId="5F88825D" w:rsidR="00836F1B" w:rsidRDefault="00836F1B" w:rsidP="00836F1B">
      <w:pPr>
        <w:rPr>
          <w:noProof/>
          <w:lang w:val="es-GT" w:eastAsia="es-GT"/>
        </w:rPr>
      </w:pPr>
    </w:p>
    <w:p w14:paraId="650D92FB" w14:textId="62EA3472" w:rsidR="00836F1B" w:rsidRDefault="00836F1B" w:rsidP="00836F1B">
      <w:pPr>
        <w:rPr>
          <w:noProof/>
          <w:lang w:val="es-GT" w:eastAsia="es-GT"/>
        </w:rPr>
      </w:pPr>
    </w:p>
    <w:p w14:paraId="0485CAA8" w14:textId="77777777" w:rsidR="00836F1B" w:rsidRDefault="00836F1B" w:rsidP="00836F1B">
      <w:pPr>
        <w:rPr>
          <w:noProof/>
          <w:lang w:val="es-GT" w:eastAsia="es-GT"/>
        </w:rPr>
      </w:pPr>
    </w:p>
    <w:p w14:paraId="1BBC47AE" w14:textId="77777777" w:rsidR="00836F1B" w:rsidRDefault="00836F1B" w:rsidP="00836F1B">
      <w:pPr>
        <w:rPr>
          <w:noProof/>
          <w:lang w:val="es-GT" w:eastAsia="es-GT"/>
        </w:rPr>
      </w:pPr>
    </w:p>
    <w:p w14:paraId="21169DFA" w14:textId="77777777" w:rsidR="00836F1B" w:rsidRDefault="00836F1B" w:rsidP="00836F1B">
      <w:pPr>
        <w:rPr>
          <w:noProof/>
          <w:lang w:val="es-GT" w:eastAsia="es-GT"/>
        </w:rPr>
      </w:pPr>
    </w:p>
    <w:p w14:paraId="7BB74966" w14:textId="77777777" w:rsidR="00836F1B" w:rsidRDefault="00836F1B" w:rsidP="00836F1B">
      <w:pPr>
        <w:rPr>
          <w:noProof/>
          <w:lang w:val="es-GT" w:eastAsia="es-GT"/>
        </w:rPr>
      </w:pPr>
    </w:p>
    <w:p w14:paraId="4187B621" w14:textId="6CA28BA5" w:rsidR="00836F1B" w:rsidRDefault="00836F1B" w:rsidP="00836F1B">
      <w:pPr>
        <w:rPr>
          <w:noProof/>
          <w:lang w:val="es-GT" w:eastAsia="es-GT"/>
        </w:rPr>
      </w:pPr>
    </w:p>
    <w:p w14:paraId="32D43C71" w14:textId="77777777" w:rsidR="00534FA3" w:rsidRDefault="00534FA3" w:rsidP="00836F1B">
      <w:pPr>
        <w:rPr>
          <w:noProof/>
          <w:lang w:val="es-GT" w:eastAsia="es-GT"/>
        </w:rPr>
      </w:pPr>
    </w:p>
    <w:p w14:paraId="17FC81A2" w14:textId="77777777" w:rsidR="004574B1" w:rsidRDefault="004574B1" w:rsidP="00836F1B">
      <w:pPr>
        <w:rPr>
          <w:noProof/>
          <w:lang w:val="es-GT" w:eastAsia="es-GT"/>
        </w:rPr>
      </w:pPr>
    </w:p>
    <w:p w14:paraId="0E62F55F" w14:textId="77777777" w:rsidR="00836F1B" w:rsidRDefault="00836F1B" w:rsidP="00836F1B">
      <w:pPr>
        <w:rPr>
          <w:noProof/>
          <w:lang w:val="es-GT" w:eastAsia="es-GT"/>
        </w:rPr>
      </w:pPr>
    </w:p>
    <w:p w14:paraId="0A6DABF8" w14:textId="77777777" w:rsidR="00836F1B" w:rsidRPr="003C334F" w:rsidRDefault="00836F1B" w:rsidP="003D720E">
      <w:pPr>
        <w:pStyle w:val="ListParagraph"/>
        <w:numPr>
          <w:ilvl w:val="2"/>
          <w:numId w:val="16"/>
        </w:numPr>
        <w:spacing w:after="160" w:line="259" w:lineRule="auto"/>
        <w:rPr>
          <w:b w:val="0"/>
          <w:noProof/>
          <w:lang w:val="es-GT" w:eastAsia="es-GT"/>
        </w:rPr>
      </w:pPr>
      <w:r w:rsidRPr="003C334F">
        <w:rPr>
          <w:b w:val="0"/>
          <w:noProof/>
          <w:lang w:val="es-GT" w:eastAsia="es-GT"/>
        </w:rPr>
        <w:t>Click al botón Guardar en la parte superior de la página, (se envia la prueba al correo ingresado)</w:t>
      </w:r>
    </w:p>
    <w:p w14:paraId="2C6B0F9A" w14:textId="77777777" w:rsidR="00836F1B" w:rsidRDefault="00836F1B" w:rsidP="00836F1B">
      <w:pPr>
        <w:rPr>
          <w:noProof/>
          <w:lang w:val="es-GT" w:eastAsia="es-GT"/>
        </w:rPr>
      </w:pPr>
      <w:r w:rsidRPr="006C11C0">
        <w:rPr>
          <w:noProof/>
          <w:lang w:val="es-GT" w:eastAsia="es-GT"/>
        </w:rPr>
        <w:drawing>
          <wp:anchor distT="0" distB="0" distL="114300" distR="114300" simplePos="0" relativeHeight="252154880" behindDoc="0" locked="0" layoutInCell="1" allowOverlap="1" wp14:anchorId="2E1E487A" wp14:editId="384850E2">
            <wp:simplePos x="0" y="0"/>
            <wp:positionH relativeFrom="margin">
              <wp:posOffset>1259362</wp:posOffset>
            </wp:positionH>
            <wp:positionV relativeFrom="paragraph">
              <wp:posOffset>8841</wp:posOffset>
            </wp:positionV>
            <wp:extent cx="4113653" cy="1383475"/>
            <wp:effectExtent l="0" t="0" r="127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117799" cy="1384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25DDD" w14:textId="77777777" w:rsidR="00836F1B" w:rsidRDefault="00836F1B" w:rsidP="00836F1B">
      <w:pPr>
        <w:rPr>
          <w:noProof/>
          <w:lang w:val="es-GT" w:eastAsia="es-GT"/>
        </w:rPr>
      </w:pPr>
    </w:p>
    <w:p w14:paraId="6717B5BC" w14:textId="77777777" w:rsidR="00836F1B" w:rsidRDefault="00836F1B" w:rsidP="00836F1B">
      <w:pPr>
        <w:rPr>
          <w:noProof/>
          <w:lang w:val="es-GT" w:eastAsia="es-GT"/>
        </w:rPr>
      </w:pPr>
    </w:p>
    <w:p w14:paraId="13A3CDF5" w14:textId="77777777" w:rsidR="00836F1B" w:rsidRDefault="00836F1B" w:rsidP="00836F1B">
      <w:pPr>
        <w:rPr>
          <w:noProof/>
          <w:lang w:val="es-GT" w:eastAsia="es-GT"/>
        </w:rPr>
      </w:pPr>
    </w:p>
    <w:p w14:paraId="0E20EF9F" w14:textId="77777777" w:rsidR="00836F1B" w:rsidRDefault="00836F1B" w:rsidP="00836F1B">
      <w:pPr>
        <w:rPr>
          <w:noProof/>
          <w:lang w:val="es-GT" w:eastAsia="es-GT"/>
        </w:rPr>
      </w:pPr>
    </w:p>
    <w:p w14:paraId="1DECF9BD" w14:textId="7F1FC25F" w:rsidR="00836F1B" w:rsidRDefault="00836F1B" w:rsidP="00836F1B">
      <w:pPr>
        <w:rPr>
          <w:noProof/>
          <w:lang w:val="es-GT" w:eastAsia="es-GT"/>
        </w:rPr>
      </w:pPr>
    </w:p>
    <w:p w14:paraId="4A938CE1" w14:textId="4B23C011" w:rsidR="00992DB2" w:rsidRPr="00992DB2" w:rsidRDefault="009F59CD" w:rsidP="003D720E">
      <w:pPr>
        <w:pStyle w:val="ListParagraph"/>
        <w:numPr>
          <w:ilvl w:val="2"/>
          <w:numId w:val="16"/>
        </w:numPr>
        <w:rPr>
          <w:b w:val="0"/>
          <w:noProof/>
          <w:lang w:val="es-GT" w:eastAsia="es-GT"/>
        </w:rPr>
      </w:pPr>
      <w:r w:rsidRPr="00992DB2">
        <w:rPr>
          <w:b w:val="0"/>
          <w:noProof/>
          <w:lang w:val="es-GT" w:eastAsia="es-GT"/>
        </w:rPr>
        <w:t>Registrar envío en BPM (</w:t>
      </w:r>
      <w:r w:rsidR="00992DB2" w:rsidRPr="00992DB2">
        <w:rPr>
          <w:i/>
          <w:noProof/>
          <w:lang w:val="es-GT" w:eastAsia="es-GT"/>
        </w:rPr>
        <w:t>Ver B.4 Registro en BPM de Prueba Enviada)</w:t>
      </w:r>
    </w:p>
    <w:p w14:paraId="26A9E682" w14:textId="575EBF68" w:rsidR="00836F1B" w:rsidRPr="00291771"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PCA</w:t>
      </w:r>
    </w:p>
    <w:p w14:paraId="21EE4AE8" w14:textId="428CBFF5" w:rsidR="00836F1B" w:rsidRPr="009A0821" w:rsidRDefault="00836F1B" w:rsidP="003D720E">
      <w:pPr>
        <w:pStyle w:val="ListParagraph"/>
        <w:numPr>
          <w:ilvl w:val="2"/>
          <w:numId w:val="28"/>
        </w:numPr>
        <w:spacing w:after="160" w:line="259" w:lineRule="auto"/>
        <w:jc w:val="both"/>
        <w:rPr>
          <w:b w:val="0"/>
          <w:noProof/>
          <w:lang w:val="es-GT" w:eastAsia="es-GT"/>
        </w:rPr>
      </w:pPr>
      <w:r w:rsidRPr="009A0821">
        <w:rPr>
          <w:b w:val="0"/>
          <w:noProof/>
          <w:lang w:val="es-GT" w:eastAsia="es-GT"/>
        </w:rPr>
        <w:t>Ingresar a portal PCA     https://timshr.com</w:t>
      </w:r>
    </w:p>
    <w:p w14:paraId="4DBC7BEC" w14:textId="2CACE070" w:rsidR="00836F1B" w:rsidRDefault="00D973BD" w:rsidP="00836F1B">
      <w:pPr>
        <w:jc w:val="both"/>
        <w:rPr>
          <w:noProof/>
          <w:lang w:val="es-GT" w:eastAsia="es-GT"/>
        </w:rPr>
      </w:pPr>
      <w:r w:rsidRPr="006C11C0">
        <w:rPr>
          <w:noProof/>
          <w:lang w:val="es-GT" w:eastAsia="es-GT"/>
        </w:rPr>
        <w:drawing>
          <wp:anchor distT="0" distB="0" distL="114300" distR="114300" simplePos="0" relativeHeight="252167168" behindDoc="0" locked="0" layoutInCell="1" allowOverlap="1" wp14:anchorId="5BB96096" wp14:editId="7F2AF8A2">
            <wp:simplePos x="0" y="0"/>
            <wp:positionH relativeFrom="margin">
              <wp:align>center</wp:align>
            </wp:positionH>
            <wp:positionV relativeFrom="paragraph">
              <wp:posOffset>6350</wp:posOffset>
            </wp:positionV>
            <wp:extent cx="3028659" cy="1962150"/>
            <wp:effectExtent l="0" t="0" r="63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b="25452"/>
                    <a:stretch/>
                  </pic:blipFill>
                  <pic:spPr bwMode="auto">
                    <a:xfrm>
                      <a:off x="0" y="0"/>
                      <a:ext cx="3028659" cy="196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AFE2D" w14:textId="020CA633" w:rsidR="00836F1B" w:rsidRDefault="00836F1B" w:rsidP="00836F1B">
      <w:pPr>
        <w:jc w:val="both"/>
        <w:rPr>
          <w:noProof/>
          <w:lang w:val="es-GT" w:eastAsia="es-GT"/>
        </w:rPr>
      </w:pPr>
    </w:p>
    <w:p w14:paraId="1C25DE57" w14:textId="77777777" w:rsidR="00836F1B" w:rsidRDefault="00836F1B" w:rsidP="00836F1B">
      <w:pPr>
        <w:jc w:val="both"/>
        <w:rPr>
          <w:noProof/>
          <w:lang w:val="es-GT" w:eastAsia="es-GT"/>
        </w:rPr>
      </w:pPr>
    </w:p>
    <w:p w14:paraId="6D59CD68" w14:textId="66008CB4" w:rsidR="006F6DE7" w:rsidRDefault="006F6DE7" w:rsidP="00836F1B">
      <w:pPr>
        <w:jc w:val="both"/>
        <w:rPr>
          <w:noProof/>
          <w:lang w:val="es-GT" w:eastAsia="es-GT"/>
        </w:rPr>
      </w:pPr>
    </w:p>
    <w:p w14:paraId="3E22BD51" w14:textId="55C5A3CB" w:rsidR="008D4387" w:rsidRDefault="008D4387" w:rsidP="00836F1B">
      <w:pPr>
        <w:jc w:val="both"/>
        <w:rPr>
          <w:noProof/>
          <w:lang w:val="es-GT" w:eastAsia="es-GT"/>
        </w:rPr>
      </w:pPr>
    </w:p>
    <w:p w14:paraId="1A2974A5" w14:textId="436CA5DF" w:rsidR="008D4387" w:rsidRDefault="008D4387" w:rsidP="00836F1B">
      <w:pPr>
        <w:jc w:val="both"/>
        <w:rPr>
          <w:noProof/>
          <w:lang w:val="es-GT" w:eastAsia="es-GT"/>
        </w:rPr>
      </w:pPr>
    </w:p>
    <w:p w14:paraId="3ED618BF" w14:textId="77777777" w:rsidR="0068485F" w:rsidRDefault="0068485F" w:rsidP="00836F1B">
      <w:pPr>
        <w:jc w:val="both"/>
        <w:rPr>
          <w:noProof/>
          <w:lang w:val="es-GT" w:eastAsia="es-GT"/>
        </w:rPr>
      </w:pPr>
    </w:p>
    <w:p w14:paraId="60A8B304" w14:textId="77777777" w:rsidR="00836F1B" w:rsidRDefault="00836F1B" w:rsidP="00836F1B">
      <w:pPr>
        <w:jc w:val="both"/>
        <w:rPr>
          <w:noProof/>
          <w:lang w:val="es-GT" w:eastAsia="es-GT"/>
        </w:rPr>
      </w:pPr>
    </w:p>
    <w:p w14:paraId="49AA6411" w14:textId="172864AB" w:rsidR="009A0821" w:rsidRPr="009A0821" w:rsidRDefault="00D973BD" w:rsidP="003D720E">
      <w:pPr>
        <w:pStyle w:val="ListParagraph"/>
        <w:numPr>
          <w:ilvl w:val="0"/>
          <w:numId w:val="29"/>
        </w:numPr>
        <w:tabs>
          <w:tab w:val="left" w:pos="1710"/>
        </w:tabs>
        <w:spacing w:after="160" w:line="259" w:lineRule="auto"/>
        <w:ind w:firstLine="360"/>
        <w:jc w:val="both"/>
        <w:rPr>
          <w:b w:val="0"/>
          <w:noProof/>
          <w:vanish/>
          <w:lang w:val="es-GT" w:eastAsia="es-GT"/>
        </w:rPr>
      </w:pPr>
      <w:r w:rsidRPr="006C11C0">
        <w:rPr>
          <w:noProof/>
          <w:lang w:val="es-GT" w:eastAsia="es-GT"/>
        </w:rPr>
        <w:drawing>
          <wp:anchor distT="0" distB="0" distL="114300" distR="114300" simplePos="0" relativeHeight="252271616" behindDoc="0" locked="0" layoutInCell="1" allowOverlap="1" wp14:anchorId="1175F9C1" wp14:editId="09BB0C06">
            <wp:simplePos x="0" y="0"/>
            <wp:positionH relativeFrom="margin">
              <wp:posOffset>1803401</wp:posOffset>
            </wp:positionH>
            <wp:positionV relativeFrom="paragraph">
              <wp:posOffset>306071</wp:posOffset>
            </wp:positionV>
            <wp:extent cx="2076450" cy="223723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84" t="13389" r="36158" b="31242"/>
                    <a:stretch/>
                  </pic:blipFill>
                  <pic:spPr bwMode="auto">
                    <a:xfrm>
                      <a:off x="0" y="0"/>
                      <a:ext cx="2078637" cy="22395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F69FB" w14:textId="77777777" w:rsidR="009A0821" w:rsidRPr="009A0821" w:rsidRDefault="009A0821" w:rsidP="003D720E">
      <w:pPr>
        <w:pStyle w:val="ListParagraph"/>
        <w:numPr>
          <w:ilvl w:val="0"/>
          <w:numId w:val="29"/>
        </w:numPr>
        <w:spacing w:after="160" w:line="259" w:lineRule="auto"/>
        <w:jc w:val="both"/>
        <w:rPr>
          <w:b w:val="0"/>
          <w:noProof/>
          <w:vanish/>
          <w:lang w:val="es-GT" w:eastAsia="es-GT"/>
        </w:rPr>
      </w:pPr>
    </w:p>
    <w:p w14:paraId="44EF5BC3"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748932C0" w14:textId="77777777" w:rsidR="009A0821" w:rsidRPr="009A0821" w:rsidRDefault="009A0821" w:rsidP="003D720E">
      <w:pPr>
        <w:pStyle w:val="ListParagraph"/>
        <w:numPr>
          <w:ilvl w:val="1"/>
          <w:numId w:val="29"/>
        </w:numPr>
        <w:spacing w:after="160" w:line="259" w:lineRule="auto"/>
        <w:jc w:val="both"/>
        <w:rPr>
          <w:b w:val="0"/>
          <w:noProof/>
          <w:vanish/>
          <w:lang w:val="es-GT" w:eastAsia="es-GT"/>
        </w:rPr>
      </w:pPr>
    </w:p>
    <w:p w14:paraId="40E87BDF" w14:textId="77777777" w:rsidR="009A0821" w:rsidRPr="009A0821" w:rsidRDefault="009A0821" w:rsidP="003D720E">
      <w:pPr>
        <w:pStyle w:val="ListParagraph"/>
        <w:numPr>
          <w:ilvl w:val="2"/>
          <w:numId w:val="29"/>
        </w:numPr>
        <w:spacing w:after="160" w:line="259" w:lineRule="auto"/>
        <w:jc w:val="both"/>
        <w:rPr>
          <w:b w:val="0"/>
          <w:noProof/>
          <w:vanish/>
          <w:lang w:val="es-GT" w:eastAsia="es-GT"/>
        </w:rPr>
      </w:pPr>
    </w:p>
    <w:p w14:paraId="43B70D03" w14:textId="4854B0E8" w:rsidR="00836F1B" w:rsidRDefault="00836F1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 xml:space="preserve">Ingresar a </w:t>
      </w:r>
      <w:r w:rsidR="00A6642B">
        <w:rPr>
          <w:b w:val="0"/>
          <w:noProof/>
          <w:lang w:val="es-GT" w:eastAsia="es-GT"/>
        </w:rPr>
        <w:t>credenciales y click a Ingresar</w:t>
      </w:r>
    </w:p>
    <w:p w14:paraId="26992D05" w14:textId="3FE389C0" w:rsidR="00A6642B" w:rsidRDefault="00A6642B" w:rsidP="00A6642B">
      <w:pPr>
        <w:spacing w:after="160" w:line="259" w:lineRule="auto"/>
        <w:jc w:val="both"/>
        <w:rPr>
          <w:b w:val="0"/>
          <w:noProof/>
          <w:lang w:val="es-GT" w:eastAsia="es-GT"/>
        </w:rPr>
      </w:pPr>
    </w:p>
    <w:p w14:paraId="3EC0DB14" w14:textId="220562AE" w:rsidR="00A6642B" w:rsidRDefault="00A6642B" w:rsidP="00A6642B">
      <w:pPr>
        <w:spacing w:after="160" w:line="259" w:lineRule="auto"/>
        <w:jc w:val="both"/>
        <w:rPr>
          <w:b w:val="0"/>
          <w:noProof/>
          <w:lang w:val="es-GT" w:eastAsia="es-GT"/>
        </w:rPr>
      </w:pPr>
    </w:p>
    <w:p w14:paraId="55C7B515" w14:textId="20314C4D" w:rsidR="00A6642B" w:rsidRDefault="00A6642B" w:rsidP="00A6642B">
      <w:pPr>
        <w:spacing w:after="160" w:line="259" w:lineRule="auto"/>
        <w:jc w:val="both"/>
        <w:rPr>
          <w:b w:val="0"/>
          <w:noProof/>
          <w:lang w:val="es-GT" w:eastAsia="es-GT"/>
        </w:rPr>
      </w:pPr>
    </w:p>
    <w:p w14:paraId="26759EEA" w14:textId="094C15DD" w:rsidR="00A6642B" w:rsidRDefault="00A6642B" w:rsidP="00A6642B">
      <w:pPr>
        <w:spacing w:after="160" w:line="259" w:lineRule="auto"/>
        <w:jc w:val="both"/>
        <w:rPr>
          <w:b w:val="0"/>
          <w:noProof/>
          <w:lang w:val="es-GT" w:eastAsia="es-GT"/>
        </w:rPr>
      </w:pPr>
    </w:p>
    <w:p w14:paraId="46EF8831" w14:textId="77777777" w:rsidR="008D4387" w:rsidRDefault="008D4387" w:rsidP="00A6642B">
      <w:pPr>
        <w:spacing w:after="160" w:line="259" w:lineRule="auto"/>
        <w:jc w:val="both"/>
        <w:rPr>
          <w:b w:val="0"/>
          <w:noProof/>
          <w:lang w:val="es-GT" w:eastAsia="es-GT"/>
        </w:rPr>
      </w:pPr>
    </w:p>
    <w:p w14:paraId="7CEF8473" w14:textId="0BB91AA1" w:rsidR="00A6642B" w:rsidRDefault="00A6642B" w:rsidP="00A6642B">
      <w:pPr>
        <w:spacing w:after="160" w:line="259" w:lineRule="auto"/>
        <w:jc w:val="both"/>
        <w:rPr>
          <w:b w:val="0"/>
          <w:noProof/>
          <w:lang w:val="es-GT" w:eastAsia="es-GT"/>
        </w:rPr>
      </w:pPr>
    </w:p>
    <w:p w14:paraId="020CE6C8" w14:textId="43FE418D" w:rsidR="00A6642B" w:rsidRDefault="00A6642B" w:rsidP="00A6642B">
      <w:pPr>
        <w:spacing w:after="160" w:line="259" w:lineRule="auto"/>
        <w:jc w:val="both"/>
        <w:rPr>
          <w:b w:val="0"/>
          <w:noProof/>
          <w:lang w:val="es-GT" w:eastAsia="es-GT"/>
        </w:rPr>
      </w:pPr>
    </w:p>
    <w:p w14:paraId="0C258F3A" w14:textId="17F455C0" w:rsidR="00A6642B" w:rsidRDefault="00A6642B" w:rsidP="00A6642B">
      <w:pPr>
        <w:spacing w:after="160" w:line="259" w:lineRule="auto"/>
        <w:jc w:val="both"/>
        <w:rPr>
          <w:b w:val="0"/>
          <w:noProof/>
          <w:lang w:val="es-GT" w:eastAsia="es-GT"/>
        </w:rPr>
      </w:pPr>
    </w:p>
    <w:p w14:paraId="328668A8" w14:textId="20CAB6B3" w:rsidR="00A6642B" w:rsidRDefault="00A6642B" w:rsidP="003D720E">
      <w:pPr>
        <w:pStyle w:val="ListParagraph"/>
        <w:numPr>
          <w:ilvl w:val="2"/>
          <w:numId w:val="29"/>
        </w:numPr>
        <w:spacing w:after="160" w:line="259" w:lineRule="auto"/>
        <w:jc w:val="both"/>
        <w:rPr>
          <w:b w:val="0"/>
          <w:noProof/>
          <w:lang w:val="es-GT" w:eastAsia="es-GT"/>
        </w:rPr>
      </w:pPr>
      <w:r w:rsidRPr="00F10C39">
        <w:rPr>
          <w:b w:val="0"/>
          <w:noProof/>
          <w:lang w:val="es-GT" w:eastAsia="es-GT"/>
        </w:rPr>
        <w:t>Ingresar a módulo Personas</w:t>
      </w:r>
    </w:p>
    <w:p w14:paraId="24EE2255" w14:textId="7AFFA676" w:rsidR="00A6642B" w:rsidRDefault="00A6642B" w:rsidP="00A6642B">
      <w:pPr>
        <w:spacing w:after="160" w:line="259" w:lineRule="auto"/>
        <w:jc w:val="both"/>
        <w:rPr>
          <w:b w:val="0"/>
          <w:noProof/>
          <w:lang w:val="es-GT" w:eastAsia="es-GT"/>
        </w:rPr>
      </w:pPr>
      <w:r>
        <w:rPr>
          <w:noProof/>
          <w:lang w:val="es-GT" w:eastAsia="es-GT"/>
        </w:rPr>
        <w:drawing>
          <wp:anchor distT="0" distB="0" distL="114300" distR="114300" simplePos="0" relativeHeight="252269568" behindDoc="0" locked="0" layoutInCell="1" allowOverlap="1" wp14:anchorId="1B94CC78" wp14:editId="632FD819">
            <wp:simplePos x="0" y="0"/>
            <wp:positionH relativeFrom="margin">
              <wp:align>center</wp:align>
            </wp:positionH>
            <wp:positionV relativeFrom="paragraph">
              <wp:posOffset>4445</wp:posOffset>
            </wp:positionV>
            <wp:extent cx="3759200" cy="1841378"/>
            <wp:effectExtent l="0" t="0" r="0" b="698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7" r="2087" b="41741"/>
                    <a:stretch/>
                  </pic:blipFill>
                  <pic:spPr bwMode="auto">
                    <a:xfrm>
                      <a:off x="0" y="0"/>
                      <a:ext cx="3759200" cy="18413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DBA3B" w14:textId="7577AD1F" w:rsidR="00A6642B" w:rsidRDefault="00A6642B" w:rsidP="00A6642B">
      <w:pPr>
        <w:spacing w:after="160" w:line="259" w:lineRule="auto"/>
        <w:jc w:val="both"/>
        <w:rPr>
          <w:b w:val="0"/>
          <w:noProof/>
          <w:lang w:val="es-GT" w:eastAsia="es-GT"/>
        </w:rPr>
      </w:pPr>
    </w:p>
    <w:p w14:paraId="5AD8BFF7" w14:textId="127EEA23" w:rsidR="00A6642B" w:rsidRDefault="00A6642B" w:rsidP="00A6642B">
      <w:pPr>
        <w:spacing w:after="160" w:line="259" w:lineRule="auto"/>
        <w:jc w:val="both"/>
        <w:rPr>
          <w:b w:val="0"/>
          <w:noProof/>
          <w:lang w:val="es-GT" w:eastAsia="es-GT"/>
        </w:rPr>
      </w:pPr>
    </w:p>
    <w:p w14:paraId="18D6185D" w14:textId="68716AD8" w:rsidR="00A6642B" w:rsidRDefault="00A6642B" w:rsidP="00A6642B">
      <w:pPr>
        <w:spacing w:after="160" w:line="259" w:lineRule="auto"/>
        <w:jc w:val="both"/>
        <w:rPr>
          <w:b w:val="0"/>
          <w:noProof/>
          <w:lang w:val="es-GT" w:eastAsia="es-GT"/>
        </w:rPr>
      </w:pPr>
    </w:p>
    <w:p w14:paraId="2AF302A6" w14:textId="47B961C9" w:rsidR="00A6642B" w:rsidRDefault="00A6642B" w:rsidP="00A6642B">
      <w:pPr>
        <w:spacing w:after="160" w:line="259" w:lineRule="auto"/>
        <w:jc w:val="both"/>
        <w:rPr>
          <w:b w:val="0"/>
          <w:noProof/>
          <w:lang w:val="es-GT" w:eastAsia="es-GT"/>
        </w:rPr>
      </w:pPr>
    </w:p>
    <w:p w14:paraId="26D683DA" w14:textId="3269FA82" w:rsidR="00836F1B" w:rsidRPr="00235BA4" w:rsidRDefault="00D973BD"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drawing>
          <wp:anchor distT="0" distB="0" distL="114300" distR="114300" simplePos="0" relativeHeight="252169216" behindDoc="0" locked="0" layoutInCell="1" allowOverlap="1" wp14:anchorId="7ACCB168" wp14:editId="3CCB8165">
            <wp:simplePos x="0" y="0"/>
            <wp:positionH relativeFrom="margin">
              <wp:posOffset>1626870</wp:posOffset>
            </wp:positionH>
            <wp:positionV relativeFrom="paragraph">
              <wp:posOffset>242570</wp:posOffset>
            </wp:positionV>
            <wp:extent cx="3252575" cy="2133600"/>
            <wp:effectExtent l="0" t="0" r="508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257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F1B" w:rsidRPr="00235BA4">
        <w:rPr>
          <w:b w:val="0"/>
          <w:noProof/>
          <w:lang w:val="es-GT" w:eastAsia="es-GT"/>
        </w:rPr>
        <w:t>Click a Agregar Nueva Persona</w:t>
      </w:r>
    </w:p>
    <w:p w14:paraId="0E8CFF6A" w14:textId="4D3B4EDE" w:rsidR="00836F1B" w:rsidRDefault="00836F1B" w:rsidP="00836F1B">
      <w:pPr>
        <w:jc w:val="both"/>
        <w:rPr>
          <w:noProof/>
          <w:lang w:val="es-GT" w:eastAsia="es-GT"/>
        </w:rPr>
      </w:pPr>
    </w:p>
    <w:p w14:paraId="522F4858" w14:textId="615D73B2" w:rsidR="00836F1B" w:rsidRDefault="00836F1B" w:rsidP="00836F1B">
      <w:pPr>
        <w:jc w:val="both"/>
        <w:rPr>
          <w:noProof/>
          <w:lang w:val="es-GT" w:eastAsia="es-GT"/>
        </w:rPr>
      </w:pPr>
    </w:p>
    <w:p w14:paraId="7AF732B4" w14:textId="481395E3" w:rsidR="00836F1B" w:rsidRDefault="00836F1B" w:rsidP="00836F1B">
      <w:pPr>
        <w:jc w:val="both"/>
        <w:rPr>
          <w:noProof/>
          <w:lang w:val="es-GT" w:eastAsia="es-GT"/>
        </w:rPr>
      </w:pPr>
    </w:p>
    <w:p w14:paraId="78612251" w14:textId="77777777" w:rsidR="00836F1B" w:rsidRDefault="00836F1B" w:rsidP="00836F1B">
      <w:pPr>
        <w:jc w:val="both"/>
        <w:rPr>
          <w:noProof/>
          <w:lang w:val="es-GT" w:eastAsia="es-GT"/>
        </w:rPr>
      </w:pPr>
    </w:p>
    <w:p w14:paraId="416E723D" w14:textId="77777777" w:rsidR="00836F1B" w:rsidRDefault="00836F1B" w:rsidP="00836F1B">
      <w:pPr>
        <w:jc w:val="both"/>
        <w:rPr>
          <w:noProof/>
          <w:lang w:val="es-GT" w:eastAsia="es-GT"/>
        </w:rPr>
      </w:pPr>
    </w:p>
    <w:p w14:paraId="45216EE5" w14:textId="77777777" w:rsidR="00836F1B" w:rsidRDefault="00836F1B" w:rsidP="00836F1B">
      <w:pPr>
        <w:jc w:val="both"/>
        <w:rPr>
          <w:noProof/>
          <w:lang w:val="es-GT" w:eastAsia="es-GT"/>
        </w:rPr>
      </w:pPr>
    </w:p>
    <w:p w14:paraId="2EA80DC6" w14:textId="77777777" w:rsidR="00836F1B" w:rsidRDefault="00836F1B" w:rsidP="00836F1B">
      <w:pPr>
        <w:jc w:val="both"/>
        <w:rPr>
          <w:noProof/>
          <w:lang w:val="es-GT" w:eastAsia="es-GT"/>
        </w:rPr>
      </w:pPr>
    </w:p>
    <w:p w14:paraId="002542D2" w14:textId="380D164D" w:rsidR="00836F1B" w:rsidRDefault="00836F1B" w:rsidP="00836F1B">
      <w:pPr>
        <w:jc w:val="both"/>
        <w:rPr>
          <w:noProof/>
          <w:lang w:val="es-GT" w:eastAsia="es-GT"/>
        </w:rPr>
      </w:pPr>
    </w:p>
    <w:p w14:paraId="03374558" w14:textId="7D161E6D"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Ingresar el Nombre</w:t>
      </w:r>
      <w:r w:rsidR="005E0279">
        <w:rPr>
          <w:b w:val="0"/>
          <w:noProof/>
          <w:lang w:val="es-GT" w:eastAsia="es-GT"/>
        </w:rPr>
        <w:t xml:space="preserve"> y Apellido</w:t>
      </w:r>
      <w:r w:rsidRPr="00235BA4">
        <w:rPr>
          <w:b w:val="0"/>
          <w:noProof/>
          <w:lang w:val="es-GT" w:eastAsia="es-GT"/>
        </w:rPr>
        <w:t xml:space="preserve"> del candidato </w:t>
      </w:r>
    </w:p>
    <w:p w14:paraId="5A38044B" w14:textId="0655748E" w:rsidR="00C124E9" w:rsidRDefault="00C124E9" w:rsidP="00836F1B">
      <w:pPr>
        <w:jc w:val="both"/>
        <w:rPr>
          <w:noProof/>
          <w:lang w:val="es-GT" w:eastAsia="es-GT"/>
        </w:rPr>
      </w:pPr>
      <w:r>
        <w:rPr>
          <w:noProof/>
        </w:rPr>
        <w:drawing>
          <wp:anchor distT="0" distB="0" distL="114300" distR="114300" simplePos="0" relativeHeight="252273664" behindDoc="0" locked="0" layoutInCell="1" allowOverlap="1" wp14:anchorId="328395A3" wp14:editId="6C7C7D22">
            <wp:simplePos x="0" y="0"/>
            <wp:positionH relativeFrom="column">
              <wp:posOffset>491333</wp:posOffset>
            </wp:positionH>
            <wp:positionV relativeFrom="paragraph">
              <wp:posOffset>21829</wp:posOffset>
            </wp:positionV>
            <wp:extent cx="2579688" cy="61912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9688" cy="619125"/>
                    </a:xfrm>
                    <a:prstGeom prst="rect">
                      <a:avLst/>
                    </a:prstGeom>
                  </pic:spPr>
                </pic:pic>
              </a:graphicData>
            </a:graphic>
            <wp14:sizeRelH relativeFrom="margin">
              <wp14:pctWidth>0</wp14:pctWidth>
            </wp14:sizeRelH>
            <wp14:sizeRelV relativeFrom="margin">
              <wp14:pctHeight>0</wp14:pctHeight>
            </wp14:sizeRelV>
          </wp:anchor>
        </w:drawing>
      </w:r>
    </w:p>
    <w:p w14:paraId="36EF7136" w14:textId="0B651068" w:rsidR="00C124E9" w:rsidRDefault="00C124E9" w:rsidP="00836F1B">
      <w:pPr>
        <w:jc w:val="both"/>
        <w:rPr>
          <w:noProof/>
          <w:lang w:val="es-GT" w:eastAsia="es-GT"/>
        </w:rPr>
      </w:pPr>
    </w:p>
    <w:p w14:paraId="44516729" w14:textId="477F445A" w:rsidR="00C124E9" w:rsidRDefault="00BE6FC4" w:rsidP="00836F1B">
      <w:pPr>
        <w:jc w:val="both"/>
        <w:rPr>
          <w:noProof/>
          <w:lang w:val="es-GT" w:eastAsia="es-GT"/>
        </w:rPr>
      </w:pPr>
      <w:r>
        <w:rPr>
          <w:noProof/>
          <w:lang w:val="es-GT" w:eastAsia="es-GT"/>
        </w:rPr>
        <w:drawing>
          <wp:anchor distT="0" distB="0" distL="114300" distR="114300" simplePos="0" relativeHeight="252272640" behindDoc="0" locked="0" layoutInCell="1" allowOverlap="1" wp14:anchorId="1EB50F44" wp14:editId="1EDBB02B">
            <wp:simplePos x="0" y="0"/>
            <wp:positionH relativeFrom="margin">
              <wp:posOffset>1965474</wp:posOffset>
            </wp:positionH>
            <wp:positionV relativeFrom="paragraph">
              <wp:posOffset>57735</wp:posOffset>
            </wp:positionV>
            <wp:extent cx="4067950" cy="1885950"/>
            <wp:effectExtent l="0" t="0" r="889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79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BE8C1" w14:textId="44DC0381" w:rsidR="00836F1B" w:rsidRDefault="00836F1B" w:rsidP="00836F1B">
      <w:pPr>
        <w:jc w:val="both"/>
        <w:rPr>
          <w:noProof/>
          <w:lang w:val="es-GT" w:eastAsia="es-GT"/>
        </w:rPr>
      </w:pPr>
    </w:p>
    <w:p w14:paraId="18CD1F44" w14:textId="43AEFBE6" w:rsidR="00836F1B" w:rsidRDefault="00836F1B" w:rsidP="00836F1B">
      <w:pPr>
        <w:jc w:val="both"/>
        <w:rPr>
          <w:noProof/>
          <w:lang w:val="es-GT" w:eastAsia="es-GT"/>
        </w:rPr>
      </w:pPr>
    </w:p>
    <w:p w14:paraId="10353485" w14:textId="260630C0" w:rsidR="00836F1B" w:rsidRDefault="00836F1B" w:rsidP="00836F1B">
      <w:pPr>
        <w:jc w:val="both"/>
        <w:rPr>
          <w:noProof/>
          <w:lang w:val="es-GT" w:eastAsia="es-GT"/>
        </w:rPr>
      </w:pPr>
    </w:p>
    <w:p w14:paraId="642C8A5C" w14:textId="3C82F09C" w:rsidR="00836F1B" w:rsidRDefault="00836F1B" w:rsidP="00836F1B">
      <w:pPr>
        <w:jc w:val="both"/>
        <w:rPr>
          <w:noProof/>
          <w:lang w:val="es-GT" w:eastAsia="es-GT"/>
        </w:rPr>
      </w:pPr>
    </w:p>
    <w:p w14:paraId="39116A63" w14:textId="6C2B187A" w:rsidR="00825ED5" w:rsidRDefault="00825ED5" w:rsidP="00836F1B">
      <w:pPr>
        <w:jc w:val="both"/>
        <w:rPr>
          <w:noProof/>
          <w:lang w:val="es-GT" w:eastAsia="es-GT"/>
        </w:rPr>
      </w:pPr>
    </w:p>
    <w:p w14:paraId="0BF64018" w14:textId="01057F29" w:rsidR="00825ED5" w:rsidRDefault="00825ED5" w:rsidP="00836F1B">
      <w:pPr>
        <w:jc w:val="both"/>
        <w:rPr>
          <w:noProof/>
          <w:lang w:val="es-GT" w:eastAsia="es-GT"/>
        </w:rPr>
      </w:pPr>
    </w:p>
    <w:p w14:paraId="15F34428" w14:textId="77777777" w:rsidR="00825ED5" w:rsidRPr="002C2B3D" w:rsidRDefault="00825ED5" w:rsidP="00836F1B">
      <w:pPr>
        <w:jc w:val="both"/>
        <w:rPr>
          <w:noProof/>
          <w:lang w:val="es-GT" w:eastAsia="es-GT"/>
        </w:rPr>
      </w:pPr>
    </w:p>
    <w:p w14:paraId="76FFFFC8" w14:textId="5A3D38C3" w:rsidR="00836F1B" w:rsidRDefault="00944DAA" w:rsidP="003D720E">
      <w:pPr>
        <w:pStyle w:val="ListParagraph"/>
        <w:numPr>
          <w:ilvl w:val="2"/>
          <w:numId w:val="29"/>
        </w:num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75712" behindDoc="0" locked="0" layoutInCell="1" allowOverlap="1" wp14:anchorId="500222EB" wp14:editId="204FC526">
            <wp:simplePos x="0" y="0"/>
            <wp:positionH relativeFrom="column">
              <wp:posOffset>2245360</wp:posOffset>
            </wp:positionH>
            <wp:positionV relativeFrom="paragraph">
              <wp:posOffset>485775</wp:posOffset>
            </wp:positionV>
            <wp:extent cx="3790950" cy="76454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0950" cy="764540"/>
                    </a:xfrm>
                    <a:prstGeom prst="rect">
                      <a:avLst/>
                    </a:prstGeom>
                  </pic:spPr>
                </pic:pic>
              </a:graphicData>
            </a:graphic>
            <wp14:sizeRelH relativeFrom="margin">
              <wp14:pctWidth>0</wp14:pctWidth>
            </wp14:sizeRelH>
            <wp14:sizeRelV relativeFrom="margin">
              <wp14:pctHeight>0</wp14:pctHeight>
            </wp14:sizeRelV>
          </wp:anchor>
        </w:drawing>
      </w:r>
      <w:r>
        <w:rPr>
          <w:b w:val="0"/>
          <w:noProof/>
          <w:lang w:val="es-GT" w:eastAsia="es-GT"/>
        </w:rPr>
        <w:t xml:space="preserve">Ingresar ID de registro, </w:t>
      </w:r>
      <w:r w:rsidR="00836F1B" w:rsidRPr="00235BA4">
        <w:rPr>
          <w:b w:val="0"/>
          <w:noProof/>
          <w:lang w:val="es-GT" w:eastAsia="es-GT"/>
        </w:rPr>
        <w:t>Seleccionar Género, ingresar dirección de correo del candidato y presionar Guardar</w:t>
      </w:r>
    </w:p>
    <w:p w14:paraId="2CAEA16F" w14:textId="79B76954" w:rsidR="00E616F6" w:rsidRPr="00E616F6" w:rsidRDefault="00BE6FC4" w:rsidP="00E616F6">
      <w:pPr>
        <w:spacing w:after="160" w:line="259" w:lineRule="auto"/>
        <w:jc w:val="both"/>
        <w:rPr>
          <w:b w:val="0"/>
          <w:noProof/>
          <w:lang w:val="es-GT" w:eastAsia="es-GT"/>
        </w:rPr>
      </w:pPr>
      <w:r w:rsidRPr="00914374">
        <w:rPr>
          <w:b w:val="0"/>
          <w:noProof/>
          <w:lang w:val="es-GT" w:eastAsia="es-GT"/>
        </w:rPr>
        <w:drawing>
          <wp:anchor distT="0" distB="0" distL="114300" distR="114300" simplePos="0" relativeHeight="252280832" behindDoc="0" locked="0" layoutInCell="1" allowOverlap="1" wp14:anchorId="75C35270" wp14:editId="00A7FB89">
            <wp:simplePos x="0" y="0"/>
            <wp:positionH relativeFrom="column">
              <wp:posOffset>985429</wp:posOffset>
            </wp:positionH>
            <wp:positionV relativeFrom="paragraph">
              <wp:posOffset>8354</wp:posOffset>
            </wp:positionV>
            <wp:extent cx="1018385" cy="637954"/>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8385" cy="637954"/>
                    </a:xfrm>
                    <a:prstGeom prst="rect">
                      <a:avLst/>
                    </a:prstGeom>
                  </pic:spPr>
                </pic:pic>
              </a:graphicData>
            </a:graphic>
            <wp14:sizeRelH relativeFrom="margin">
              <wp14:pctWidth>0</wp14:pctWidth>
            </wp14:sizeRelH>
            <wp14:sizeRelV relativeFrom="margin">
              <wp14:pctHeight>0</wp14:pctHeight>
            </wp14:sizeRelV>
          </wp:anchor>
        </w:drawing>
      </w:r>
    </w:p>
    <w:p w14:paraId="5604A586" w14:textId="412088DA" w:rsidR="00836F1B" w:rsidRDefault="00836F1B" w:rsidP="00836F1B">
      <w:pPr>
        <w:jc w:val="both"/>
        <w:rPr>
          <w:noProof/>
          <w:lang w:val="es-GT" w:eastAsia="es-GT"/>
        </w:rPr>
      </w:pPr>
    </w:p>
    <w:p w14:paraId="0B4EE7EA" w14:textId="43B7C2CE" w:rsidR="00836F1B" w:rsidRDefault="00836F1B" w:rsidP="00836F1B">
      <w:pPr>
        <w:jc w:val="both"/>
        <w:rPr>
          <w:noProof/>
          <w:lang w:val="es-GT" w:eastAsia="es-GT"/>
        </w:rPr>
      </w:pPr>
    </w:p>
    <w:p w14:paraId="6D23B480" w14:textId="7BB9281B" w:rsidR="00836F1B" w:rsidRDefault="00944DAA" w:rsidP="00836F1B">
      <w:pPr>
        <w:jc w:val="both"/>
        <w:rPr>
          <w:noProof/>
          <w:lang w:val="es-GT" w:eastAsia="es-GT"/>
        </w:rPr>
      </w:pPr>
      <w:r>
        <w:rPr>
          <w:noProof/>
          <w:lang w:val="es-GT" w:eastAsia="es-GT"/>
        </w:rPr>
        <w:drawing>
          <wp:anchor distT="0" distB="0" distL="114300" distR="114300" simplePos="0" relativeHeight="252279808" behindDoc="0" locked="0" layoutInCell="1" allowOverlap="1" wp14:anchorId="28915EFD" wp14:editId="612DD084">
            <wp:simplePos x="0" y="0"/>
            <wp:positionH relativeFrom="column">
              <wp:posOffset>580167</wp:posOffset>
            </wp:positionH>
            <wp:positionV relativeFrom="paragraph">
              <wp:posOffset>2094</wp:posOffset>
            </wp:positionV>
            <wp:extent cx="4444365" cy="1669415"/>
            <wp:effectExtent l="0" t="0" r="0" b="698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4365" cy="1669415"/>
                    </a:xfrm>
                    <a:prstGeom prst="rect">
                      <a:avLst/>
                    </a:prstGeom>
                    <a:noFill/>
                    <a:ln>
                      <a:noFill/>
                    </a:ln>
                  </pic:spPr>
                </pic:pic>
              </a:graphicData>
            </a:graphic>
          </wp:anchor>
        </w:drawing>
      </w:r>
    </w:p>
    <w:p w14:paraId="0DD0910F" w14:textId="77777777" w:rsidR="00836F1B" w:rsidRDefault="00836F1B" w:rsidP="00836F1B">
      <w:pPr>
        <w:jc w:val="both"/>
        <w:rPr>
          <w:noProof/>
          <w:lang w:val="es-GT" w:eastAsia="es-GT"/>
        </w:rPr>
      </w:pPr>
    </w:p>
    <w:p w14:paraId="155997FC" w14:textId="77777777" w:rsidR="00836F1B" w:rsidRDefault="00836F1B" w:rsidP="00836F1B">
      <w:pPr>
        <w:jc w:val="both"/>
        <w:rPr>
          <w:noProof/>
          <w:lang w:val="es-GT" w:eastAsia="es-GT"/>
        </w:rPr>
      </w:pPr>
    </w:p>
    <w:p w14:paraId="2928667B" w14:textId="1855256C" w:rsidR="00836F1B" w:rsidRDefault="00836F1B" w:rsidP="00836F1B">
      <w:pPr>
        <w:jc w:val="both"/>
        <w:rPr>
          <w:noProof/>
          <w:lang w:val="es-GT" w:eastAsia="es-GT"/>
        </w:rPr>
      </w:pPr>
    </w:p>
    <w:p w14:paraId="15896D7D" w14:textId="1FF7AD3D" w:rsidR="007A45D2" w:rsidRDefault="007A45D2" w:rsidP="00836F1B">
      <w:pPr>
        <w:jc w:val="both"/>
        <w:rPr>
          <w:noProof/>
          <w:lang w:val="es-GT" w:eastAsia="es-GT"/>
        </w:rPr>
      </w:pPr>
    </w:p>
    <w:p w14:paraId="0F0DA605" w14:textId="0BAD1698"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lastRenderedPageBreak/>
        <w:t>Click a Aceptar en emergente</w:t>
      </w:r>
    </w:p>
    <w:p w14:paraId="19A6D500" w14:textId="477DC473" w:rsidR="00836F1B" w:rsidRDefault="007A45D2" w:rsidP="00836F1B">
      <w:pPr>
        <w:jc w:val="both"/>
        <w:rPr>
          <w:noProof/>
          <w:lang w:val="es-GT" w:eastAsia="es-GT"/>
        </w:rPr>
      </w:pPr>
      <w:r>
        <w:rPr>
          <w:noProof/>
          <w:lang w:val="es-GT" w:eastAsia="es-GT"/>
        </w:rPr>
        <w:drawing>
          <wp:anchor distT="0" distB="0" distL="114300" distR="114300" simplePos="0" relativeHeight="252171264" behindDoc="0" locked="0" layoutInCell="1" allowOverlap="1" wp14:anchorId="33FFD7D0" wp14:editId="5A148F83">
            <wp:simplePos x="0" y="0"/>
            <wp:positionH relativeFrom="margin">
              <wp:posOffset>2965450</wp:posOffset>
            </wp:positionH>
            <wp:positionV relativeFrom="paragraph">
              <wp:posOffset>11430</wp:posOffset>
            </wp:positionV>
            <wp:extent cx="3238500" cy="1076325"/>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7588" t="3632" r="16699" b="45144"/>
                    <a:stretch/>
                  </pic:blipFill>
                  <pic:spPr bwMode="auto">
                    <a:xfrm>
                      <a:off x="0" y="0"/>
                      <a:ext cx="3238500"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629E8" w14:textId="77777777" w:rsidR="00836F1B" w:rsidRDefault="00836F1B" w:rsidP="00836F1B">
      <w:pPr>
        <w:jc w:val="both"/>
        <w:rPr>
          <w:noProof/>
          <w:lang w:val="es-GT" w:eastAsia="es-GT"/>
        </w:rPr>
      </w:pPr>
    </w:p>
    <w:p w14:paraId="0EC27902" w14:textId="77777777" w:rsidR="00836F1B" w:rsidRDefault="00836F1B" w:rsidP="00836F1B">
      <w:pPr>
        <w:jc w:val="both"/>
        <w:rPr>
          <w:noProof/>
          <w:lang w:val="es-GT" w:eastAsia="es-GT"/>
        </w:rPr>
      </w:pPr>
    </w:p>
    <w:p w14:paraId="55A8FF64" w14:textId="77777777" w:rsidR="00836F1B" w:rsidRDefault="00836F1B" w:rsidP="00836F1B">
      <w:pPr>
        <w:jc w:val="both"/>
        <w:rPr>
          <w:noProof/>
          <w:lang w:val="es-GT" w:eastAsia="es-GT"/>
        </w:rPr>
      </w:pPr>
    </w:p>
    <w:p w14:paraId="1284B16D" w14:textId="77777777" w:rsidR="00836F1B" w:rsidRDefault="00836F1B" w:rsidP="00836F1B">
      <w:pPr>
        <w:jc w:val="both"/>
        <w:rPr>
          <w:noProof/>
          <w:lang w:val="es-GT" w:eastAsia="es-GT"/>
        </w:rPr>
      </w:pPr>
    </w:p>
    <w:p w14:paraId="07974F55" w14:textId="4834F9E1" w:rsidR="00836F1B" w:rsidRPr="00235BA4" w:rsidRDefault="00836F1B" w:rsidP="003D720E">
      <w:pPr>
        <w:pStyle w:val="ListParagraph"/>
        <w:numPr>
          <w:ilvl w:val="2"/>
          <w:numId w:val="29"/>
        </w:numPr>
        <w:spacing w:after="160" w:line="259" w:lineRule="auto"/>
        <w:jc w:val="both"/>
        <w:rPr>
          <w:b w:val="0"/>
          <w:noProof/>
          <w:lang w:val="es-GT" w:eastAsia="es-GT"/>
        </w:rPr>
      </w:pPr>
      <w:r w:rsidRPr="00235BA4">
        <w:rPr>
          <w:b w:val="0"/>
          <w:noProof/>
          <w:lang w:val="es-GT" w:eastAsia="es-GT"/>
        </w:rPr>
        <w:t>Click a texto Agregar nueva evaluación</w:t>
      </w:r>
    </w:p>
    <w:p w14:paraId="52CB3436" w14:textId="33630049" w:rsidR="00836F1B" w:rsidRDefault="006A14F8" w:rsidP="00836F1B">
      <w:pPr>
        <w:jc w:val="both"/>
        <w:rPr>
          <w:noProof/>
          <w:lang w:val="es-GT" w:eastAsia="es-GT"/>
        </w:rPr>
      </w:pPr>
      <w:r>
        <w:rPr>
          <w:b w:val="0"/>
          <w:noProof/>
          <w:lang w:val="es-GT" w:eastAsia="es-GT"/>
        </w:rPr>
        <w:drawing>
          <wp:anchor distT="0" distB="0" distL="114300" distR="114300" simplePos="0" relativeHeight="252276736" behindDoc="0" locked="0" layoutInCell="1" allowOverlap="1" wp14:anchorId="5D6FA258" wp14:editId="2A498F46">
            <wp:simplePos x="0" y="0"/>
            <wp:positionH relativeFrom="column">
              <wp:posOffset>746125</wp:posOffset>
            </wp:positionH>
            <wp:positionV relativeFrom="paragraph">
              <wp:posOffset>28575</wp:posOffset>
            </wp:positionV>
            <wp:extent cx="4400550" cy="209550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anchor>
        </w:drawing>
      </w:r>
    </w:p>
    <w:p w14:paraId="589EEEA2" w14:textId="77777777" w:rsidR="00836F1B" w:rsidRDefault="00836F1B" w:rsidP="00836F1B">
      <w:pPr>
        <w:jc w:val="both"/>
        <w:rPr>
          <w:noProof/>
          <w:lang w:val="es-GT" w:eastAsia="es-GT"/>
        </w:rPr>
      </w:pPr>
    </w:p>
    <w:p w14:paraId="64358FB8" w14:textId="77777777" w:rsidR="00836F1B" w:rsidRDefault="00836F1B" w:rsidP="00836F1B">
      <w:pPr>
        <w:jc w:val="both"/>
        <w:rPr>
          <w:noProof/>
          <w:lang w:val="es-GT" w:eastAsia="es-GT"/>
        </w:rPr>
      </w:pPr>
    </w:p>
    <w:p w14:paraId="75D781FF" w14:textId="77777777" w:rsidR="00836F1B" w:rsidRDefault="00836F1B" w:rsidP="00836F1B">
      <w:pPr>
        <w:jc w:val="both"/>
        <w:rPr>
          <w:noProof/>
          <w:lang w:val="es-GT" w:eastAsia="es-GT"/>
        </w:rPr>
      </w:pPr>
    </w:p>
    <w:p w14:paraId="67A31303" w14:textId="77777777" w:rsidR="00836F1B" w:rsidRDefault="00836F1B" w:rsidP="00836F1B">
      <w:pPr>
        <w:jc w:val="both"/>
        <w:rPr>
          <w:noProof/>
          <w:lang w:val="es-GT" w:eastAsia="es-GT"/>
        </w:rPr>
      </w:pPr>
    </w:p>
    <w:p w14:paraId="761D5232" w14:textId="77777777" w:rsidR="00836F1B" w:rsidRDefault="00836F1B" w:rsidP="00836F1B">
      <w:pPr>
        <w:jc w:val="both"/>
        <w:rPr>
          <w:noProof/>
          <w:lang w:val="es-GT" w:eastAsia="es-GT"/>
        </w:rPr>
      </w:pPr>
    </w:p>
    <w:p w14:paraId="5DE74EE2" w14:textId="77777777" w:rsidR="00836F1B" w:rsidRDefault="00836F1B" w:rsidP="00836F1B">
      <w:pPr>
        <w:jc w:val="both"/>
        <w:rPr>
          <w:noProof/>
          <w:lang w:val="es-GT" w:eastAsia="es-GT"/>
        </w:rPr>
      </w:pPr>
    </w:p>
    <w:p w14:paraId="0DCA24B9" w14:textId="77777777" w:rsidR="00836F1B" w:rsidRDefault="00836F1B" w:rsidP="00836F1B">
      <w:pPr>
        <w:jc w:val="both"/>
        <w:rPr>
          <w:noProof/>
          <w:lang w:val="es-GT" w:eastAsia="es-GT"/>
        </w:rPr>
      </w:pPr>
    </w:p>
    <w:p w14:paraId="1EEF80E9" w14:textId="77777777" w:rsidR="00836F1B" w:rsidRDefault="00836F1B" w:rsidP="00836F1B">
      <w:pPr>
        <w:jc w:val="both"/>
        <w:rPr>
          <w:noProof/>
          <w:lang w:val="es-GT" w:eastAsia="es-GT"/>
        </w:rPr>
      </w:pPr>
    </w:p>
    <w:p w14:paraId="65312ADB"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PCA y click en Aceptar</w:t>
      </w:r>
    </w:p>
    <w:p w14:paraId="2A4606F3" w14:textId="77777777" w:rsidR="00836F1B" w:rsidRDefault="00836F1B" w:rsidP="00836F1B">
      <w:pPr>
        <w:jc w:val="both"/>
        <w:rPr>
          <w:noProof/>
          <w:lang w:val="es-GT" w:eastAsia="es-GT"/>
        </w:rPr>
      </w:pPr>
      <w:r>
        <w:rPr>
          <w:noProof/>
          <w:lang w:val="es-GT" w:eastAsia="es-GT"/>
        </w:rPr>
        <w:drawing>
          <wp:anchor distT="0" distB="0" distL="114300" distR="114300" simplePos="0" relativeHeight="252173312" behindDoc="0" locked="0" layoutInCell="1" allowOverlap="1" wp14:anchorId="499F8D3E" wp14:editId="2A71A855">
            <wp:simplePos x="0" y="0"/>
            <wp:positionH relativeFrom="margin">
              <wp:posOffset>273710</wp:posOffset>
            </wp:positionH>
            <wp:positionV relativeFrom="paragraph">
              <wp:posOffset>78782</wp:posOffset>
            </wp:positionV>
            <wp:extent cx="4126675" cy="1172142"/>
            <wp:effectExtent l="0" t="0" r="762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2149" cy="11765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567A0" w14:textId="77777777" w:rsidR="00836F1B" w:rsidRDefault="00836F1B" w:rsidP="00836F1B">
      <w:pPr>
        <w:jc w:val="both"/>
        <w:rPr>
          <w:noProof/>
          <w:lang w:val="es-GT" w:eastAsia="es-GT"/>
        </w:rPr>
      </w:pPr>
    </w:p>
    <w:p w14:paraId="27E54CAD" w14:textId="77777777" w:rsidR="00836F1B" w:rsidRDefault="00836F1B" w:rsidP="00836F1B">
      <w:pPr>
        <w:jc w:val="both"/>
        <w:rPr>
          <w:noProof/>
          <w:lang w:val="es-GT" w:eastAsia="es-GT"/>
        </w:rPr>
      </w:pPr>
    </w:p>
    <w:p w14:paraId="09EE09CD" w14:textId="77777777" w:rsidR="00836F1B" w:rsidRDefault="00836F1B" w:rsidP="00836F1B">
      <w:pPr>
        <w:jc w:val="both"/>
        <w:rPr>
          <w:noProof/>
          <w:lang w:val="es-GT" w:eastAsia="es-GT"/>
        </w:rPr>
      </w:pPr>
    </w:p>
    <w:p w14:paraId="0BFAC389" w14:textId="77777777" w:rsidR="00836F1B" w:rsidRDefault="00836F1B" w:rsidP="00836F1B">
      <w:pPr>
        <w:jc w:val="both"/>
        <w:rPr>
          <w:noProof/>
          <w:lang w:val="es-GT" w:eastAsia="es-GT"/>
        </w:rPr>
      </w:pPr>
    </w:p>
    <w:p w14:paraId="10E12D99" w14:textId="0DE8960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Seleccionar la fecha del día actual del calendario emergente.</w:t>
      </w:r>
    </w:p>
    <w:p w14:paraId="299F0AC5" w14:textId="0AFDD451" w:rsidR="00836F1B" w:rsidRDefault="00BE6FC4" w:rsidP="00836F1B">
      <w:pPr>
        <w:jc w:val="both"/>
        <w:rPr>
          <w:noProof/>
          <w:lang w:val="es-GT" w:eastAsia="es-GT"/>
        </w:rPr>
      </w:pPr>
      <w:r>
        <w:rPr>
          <w:noProof/>
          <w:lang w:val="es-GT" w:eastAsia="es-GT"/>
        </w:rPr>
        <w:drawing>
          <wp:anchor distT="0" distB="0" distL="114300" distR="114300" simplePos="0" relativeHeight="252243968" behindDoc="0" locked="0" layoutInCell="1" allowOverlap="1" wp14:anchorId="0860C483" wp14:editId="5EFCC66F">
            <wp:simplePos x="0" y="0"/>
            <wp:positionH relativeFrom="margin">
              <wp:posOffset>2658984</wp:posOffset>
            </wp:positionH>
            <wp:positionV relativeFrom="paragraph">
              <wp:posOffset>7801</wp:posOffset>
            </wp:positionV>
            <wp:extent cx="1863066" cy="2012983"/>
            <wp:effectExtent l="0" t="0" r="4445" b="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3066" cy="2012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CE648" w14:textId="25A5CF65" w:rsidR="00836F1B" w:rsidRDefault="00836F1B" w:rsidP="00836F1B">
      <w:pPr>
        <w:jc w:val="both"/>
        <w:rPr>
          <w:b w:val="0"/>
          <w:noProof/>
          <w:lang w:val="es-GT" w:eastAsia="es-GT"/>
        </w:rPr>
      </w:pPr>
    </w:p>
    <w:p w14:paraId="0B450147" w14:textId="5F530870" w:rsidR="0044283D" w:rsidRDefault="0044283D" w:rsidP="00836F1B">
      <w:pPr>
        <w:jc w:val="both"/>
        <w:rPr>
          <w:b w:val="0"/>
          <w:noProof/>
          <w:lang w:val="es-GT" w:eastAsia="es-GT"/>
        </w:rPr>
      </w:pPr>
    </w:p>
    <w:p w14:paraId="2EF11E39" w14:textId="63B6F276" w:rsidR="0044283D" w:rsidRDefault="0044283D" w:rsidP="00836F1B">
      <w:pPr>
        <w:jc w:val="both"/>
        <w:rPr>
          <w:b w:val="0"/>
          <w:noProof/>
          <w:lang w:val="es-GT" w:eastAsia="es-GT"/>
        </w:rPr>
      </w:pPr>
    </w:p>
    <w:p w14:paraId="5B9AF80B" w14:textId="2538B17D" w:rsidR="0044283D" w:rsidRDefault="0044283D" w:rsidP="00836F1B">
      <w:pPr>
        <w:jc w:val="both"/>
        <w:rPr>
          <w:b w:val="0"/>
          <w:noProof/>
          <w:lang w:val="es-GT" w:eastAsia="es-GT"/>
        </w:rPr>
      </w:pPr>
    </w:p>
    <w:p w14:paraId="76C75F1D" w14:textId="5998DB70" w:rsidR="0044283D" w:rsidRDefault="0044283D" w:rsidP="00836F1B">
      <w:pPr>
        <w:jc w:val="both"/>
        <w:rPr>
          <w:b w:val="0"/>
          <w:noProof/>
          <w:lang w:val="es-GT" w:eastAsia="es-GT"/>
        </w:rPr>
      </w:pPr>
    </w:p>
    <w:p w14:paraId="582733EC" w14:textId="72FFD593" w:rsidR="0044283D" w:rsidRDefault="0044283D" w:rsidP="00836F1B">
      <w:pPr>
        <w:jc w:val="both"/>
        <w:rPr>
          <w:b w:val="0"/>
          <w:noProof/>
          <w:lang w:val="es-GT" w:eastAsia="es-GT"/>
        </w:rPr>
      </w:pPr>
    </w:p>
    <w:p w14:paraId="4DCB3345" w14:textId="397269D2" w:rsidR="00836F1B"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lastRenderedPageBreak/>
        <w:t>Click a Aceptar</w:t>
      </w:r>
    </w:p>
    <w:p w14:paraId="755273D4" w14:textId="74C96A53" w:rsidR="0044283D" w:rsidRDefault="0044283D" w:rsidP="0044283D">
      <w:pPr>
        <w:spacing w:after="160" w:line="259" w:lineRule="auto"/>
        <w:jc w:val="both"/>
        <w:rPr>
          <w:b w:val="0"/>
          <w:noProof/>
          <w:lang w:val="es-GT" w:eastAsia="es-GT"/>
        </w:rPr>
      </w:pPr>
      <w:r>
        <w:rPr>
          <w:noProof/>
        </w:rPr>
        <w:drawing>
          <wp:anchor distT="0" distB="0" distL="114300" distR="114300" simplePos="0" relativeHeight="252244992" behindDoc="0" locked="0" layoutInCell="1" allowOverlap="1" wp14:anchorId="035F1FBF" wp14:editId="36E504FE">
            <wp:simplePos x="0" y="0"/>
            <wp:positionH relativeFrom="column">
              <wp:posOffset>1458566</wp:posOffset>
            </wp:positionH>
            <wp:positionV relativeFrom="paragraph">
              <wp:posOffset>95737</wp:posOffset>
            </wp:positionV>
            <wp:extent cx="3886200" cy="2524125"/>
            <wp:effectExtent l="0" t="0" r="0" b="952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200" cy="2524125"/>
                    </a:xfrm>
                    <a:prstGeom prst="rect">
                      <a:avLst/>
                    </a:prstGeom>
                  </pic:spPr>
                </pic:pic>
              </a:graphicData>
            </a:graphic>
          </wp:anchor>
        </w:drawing>
      </w:r>
    </w:p>
    <w:p w14:paraId="25B60D06" w14:textId="594C31AD" w:rsidR="0044283D" w:rsidRDefault="0044283D" w:rsidP="0044283D">
      <w:pPr>
        <w:spacing w:after="160" w:line="259" w:lineRule="auto"/>
        <w:jc w:val="both"/>
        <w:rPr>
          <w:b w:val="0"/>
          <w:noProof/>
          <w:lang w:val="es-GT" w:eastAsia="es-GT"/>
        </w:rPr>
      </w:pPr>
    </w:p>
    <w:p w14:paraId="2D49C6B1" w14:textId="7FD09D38" w:rsidR="0044283D" w:rsidRDefault="0044283D" w:rsidP="0044283D">
      <w:pPr>
        <w:spacing w:after="160" w:line="259" w:lineRule="auto"/>
        <w:jc w:val="both"/>
        <w:rPr>
          <w:b w:val="0"/>
          <w:noProof/>
          <w:lang w:val="es-GT" w:eastAsia="es-GT"/>
        </w:rPr>
      </w:pPr>
    </w:p>
    <w:p w14:paraId="0F367E36" w14:textId="3894A3E7" w:rsidR="0044283D" w:rsidRDefault="0044283D" w:rsidP="0044283D">
      <w:pPr>
        <w:spacing w:after="160" w:line="259" w:lineRule="auto"/>
        <w:jc w:val="both"/>
        <w:rPr>
          <w:b w:val="0"/>
          <w:noProof/>
          <w:lang w:val="es-GT" w:eastAsia="es-GT"/>
        </w:rPr>
      </w:pPr>
    </w:p>
    <w:p w14:paraId="3960ADEF" w14:textId="4CFD7B92" w:rsidR="0044283D" w:rsidRDefault="0044283D" w:rsidP="0044283D">
      <w:pPr>
        <w:spacing w:after="160" w:line="259" w:lineRule="auto"/>
        <w:jc w:val="both"/>
        <w:rPr>
          <w:b w:val="0"/>
          <w:noProof/>
          <w:lang w:val="es-GT" w:eastAsia="es-GT"/>
        </w:rPr>
      </w:pPr>
    </w:p>
    <w:p w14:paraId="337A7066" w14:textId="7B36C328" w:rsidR="0044283D" w:rsidRDefault="0044283D" w:rsidP="0044283D">
      <w:pPr>
        <w:spacing w:after="160" w:line="259" w:lineRule="auto"/>
        <w:jc w:val="both"/>
        <w:rPr>
          <w:b w:val="0"/>
          <w:noProof/>
          <w:lang w:val="es-GT" w:eastAsia="es-GT"/>
        </w:rPr>
      </w:pPr>
    </w:p>
    <w:p w14:paraId="7EE9C805" w14:textId="69AB56A2" w:rsidR="0044283D" w:rsidRDefault="0044283D" w:rsidP="0044283D">
      <w:pPr>
        <w:spacing w:after="160" w:line="259" w:lineRule="auto"/>
        <w:jc w:val="both"/>
        <w:rPr>
          <w:b w:val="0"/>
          <w:noProof/>
          <w:lang w:val="es-GT" w:eastAsia="es-GT"/>
        </w:rPr>
      </w:pPr>
    </w:p>
    <w:p w14:paraId="6D277790" w14:textId="77777777" w:rsidR="0044283D" w:rsidRPr="0044283D" w:rsidRDefault="0044283D" w:rsidP="0044283D">
      <w:pPr>
        <w:spacing w:after="160" w:line="259" w:lineRule="auto"/>
        <w:jc w:val="both"/>
        <w:rPr>
          <w:b w:val="0"/>
          <w:noProof/>
          <w:lang w:val="es-GT" w:eastAsia="es-GT"/>
        </w:rPr>
      </w:pPr>
    </w:p>
    <w:p w14:paraId="077AB31D" w14:textId="5AE74185" w:rsidR="00836F1B" w:rsidRDefault="00836F1B" w:rsidP="00836F1B">
      <w:pPr>
        <w:jc w:val="both"/>
        <w:rPr>
          <w:noProof/>
          <w:lang w:val="es-GT" w:eastAsia="es-GT"/>
        </w:rPr>
      </w:pPr>
    </w:p>
    <w:p w14:paraId="7B72C106" w14:textId="655D6E97" w:rsidR="00836F1B" w:rsidRDefault="0044283D" w:rsidP="00836F1B">
      <w:pPr>
        <w:jc w:val="both"/>
        <w:rPr>
          <w:noProof/>
          <w:lang w:val="es-GT" w:eastAsia="es-GT"/>
        </w:rPr>
      </w:pPr>
      <w:r>
        <w:rPr>
          <w:noProof/>
          <w:lang w:val="es-GT" w:eastAsia="es-GT"/>
        </w:rPr>
        <w:drawing>
          <wp:anchor distT="0" distB="0" distL="114300" distR="114300" simplePos="0" relativeHeight="252174336" behindDoc="0" locked="0" layoutInCell="1" allowOverlap="1" wp14:anchorId="1E4AB5CD" wp14:editId="0D8BC81E">
            <wp:simplePos x="0" y="0"/>
            <wp:positionH relativeFrom="margin">
              <wp:posOffset>2972287</wp:posOffset>
            </wp:positionH>
            <wp:positionV relativeFrom="paragraph">
              <wp:posOffset>60443</wp:posOffset>
            </wp:positionV>
            <wp:extent cx="2348450" cy="2980797"/>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450" cy="298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40627" w14:textId="00129EA9" w:rsidR="00836F1B" w:rsidRDefault="00836F1B" w:rsidP="00836F1B">
      <w:pPr>
        <w:jc w:val="both"/>
        <w:rPr>
          <w:noProof/>
          <w:lang w:val="es-GT" w:eastAsia="es-GT"/>
        </w:rPr>
      </w:pPr>
    </w:p>
    <w:p w14:paraId="244CF37E" w14:textId="77777777" w:rsidR="00836F1B" w:rsidRDefault="00836F1B" w:rsidP="00836F1B">
      <w:pPr>
        <w:jc w:val="both"/>
        <w:rPr>
          <w:noProof/>
          <w:lang w:val="es-GT" w:eastAsia="es-GT"/>
        </w:rPr>
      </w:pPr>
    </w:p>
    <w:p w14:paraId="3725DCD9" w14:textId="77777777" w:rsidR="00836F1B" w:rsidRPr="003439F3" w:rsidRDefault="00836F1B" w:rsidP="003D720E">
      <w:pPr>
        <w:pStyle w:val="ListParagraph"/>
        <w:numPr>
          <w:ilvl w:val="2"/>
          <w:numId w:val="29"/>
        </w:numPr>
        <w:spacing w:after="160" w:line="259" w:lineRule="auto"/>
        <w:jc w:val="both"/>
        <w:rPr>
          <w:b w:val="0"/>
          <w:noProof/>
          <w:lang w:val="es-GT" w:eastAsia="es-GT"/>
        </w:rPr>
      </w:pPr>
      <w:r w:rsidRPr="003439F3">
        <w:rPr>
          <w:b w:val="0"/>
          <w:noProof/>
          <w:lang w:val="es-GT" w:eastAsia="es-GT"/>
        </w:rPr>
        <w:t>Click a Aceptar</w:t>
      </w:r>
    </w:p>
    <w:p w14:paraId="429653E3" w14:textId="77777777" w:rsidR="00836F1B" w:rsidRDefault="00836F1B" w:rsidP="00836F1B">
      <w:pPr>
        <w:jc w:val="both"/>
        <w:rPr>
          <w:noProof/>
          <w:lang w:val="es-GT" w:eastAsia="es-GT"/>
        </w:rPr>
      </w:pPr>
    </w:p>
    <w:p w14:paraId="1C1D0A40" w14:textId="77777777" w:rsidR="00836F1B" w:rsidRDefault="00836F1B" w:rsidP="00836F1B">
      <w:pPr>
        <w:jc w:val="both"/>
        <w:rPr>
          <w:noProof/>
          <w:lang w:val="es-GT" w:eastAsia="es-GT"/>
        </w:rPr>
      </w:pPr>
    </w:p>
    <w:p w14:paraId="211F0A79" w14:textId="77777777" w:rsidR="00836F1B" w:rsidRDefault="00836F1B" w:rsidP="00836F1B">
      <w:pPr>
        <w:jc w:val="both"/>
        <w:rPr>
          <w:noProof/>
          <w:lang w:val="es-GT" w:eastAsia="es-GT"/>
        </w:rPr>
      </w:pPr>
    </w:p>
    <w:p w14:paraId="3EE199E6" w14:textId="0200A1D6" w:rsidR="00836F1B" w:rsidRDefault="00836F1B" w:rsidP="00836F1B">
      <w:pPr>
        <w:jc w:val="both"/>
        <w:rPr>
          <w:noProof/>
          <w:lang w:val="es-GT" w:eastAsia="es-GT"/>
        </w:rPr>
      </w:pPr>
    </w:p>
    <w:p w14:paraId="6D4D4669" w14:textId="77777777" w:rsidR="00BD5BCE" w:rsidRDefault="00BD5BCE" w:rsidP="00836F1B">
      <w:pPr>
        <w:jc w:val="both"/>
        <w:rPr>
          <w:noProof/>
          <w:lang w:val="es-GT" w:eastAsia="es-GT"/>
        </w:rPr>
      </w:pPr>
    </w:p>
    <w:p w14:paraId="6FD9F381" w14:textId="77777777" w:rsidR="00836F1B" w:rsidRDefault="00836F1B" w:rsidP="00836F1B">
      <w:pPr>
        <w:jc w:val="both"/>
        <w:rPr>
          <w:noProof/>
          <w:lang w:val="es-GT" w:eastAsia="es-GT"/>
        </w:rPr>
      </w:pPr>
    </w:p>
    <w:p w14:paraId="175F8BBC" w14:textId="65537C19" w:rsidR="00836F1B" w:rsidRDefault="00836F1B" w:rsidP="00836F1B">
      <w:pPr>
        <w:jc w:val="both"/>
        <w:rPr>
          <w:noProof/>
          <w:lang w:val="es-GT" w:eastAsia="es-GT"/>
        </w:rPr>
      </w:pPr>
    </w:p>
    <w:p w14:paraId="4ECCC643" w14:textId="77777777" w:rsidR="00BE6FC4" w:rsidRDefault="00BE6FC4" w:rsidP="00836F1B">
      <w:pPr>
        <w:jc w:val="both"/>
        <w:rPr>
          <w:noProof/>
          <w:lang w:val="es-GT" w:eastAsia="es-GT"/>
        </w:rPr>
      </w:pPr>
    </w:p>
    <w:p w14:paraId="24DAFA06" w14:textId="7FB6825B" w:rsidR="00BD5BCE" w:rsidRDefault="00BD5BCE" w:rsidP="00836F1B">
      <w:pPr>
        <w:jc w:val="both"/>
        <w:rPr>
          <w:noProof/>
          <w:lang w:val="es-GT" w:eastAsia="es-GT"/>
        </w:rPr>
      </w:pPr>
    </w:p>
    <w:p w14:paraId="19381D8E" w14:textId="688C0945" w:rsidR="00BD5BCE" w:rsidRPr="00BD5BCE" w:rsidRDefault="00BD5BCE" w:rsidP="003D720E">
      <w:pPr>
        <w:pStyle w:val="ListParagraph"/>
        <w:numPr>
          <w:ilvl w:val="2"/>
          <w:numId w:val="29"/>
        </w:numPr>
        <w:spacing w:after="160" w:line="259" w:lineRule="auto"/>
        <w:jc w:val="both"/>
        <w:rPr>
          <w:b w:val="0"/>
          <w:noProof/>
          <w:lang w:val="es-GT" w:eastAsia="es-GT"/>
        </w:rPr>
      </w:pPr>
      <w:r>
        <w:rPr>
          <w:b w:val="0"/>
          <w:noProof/>
          <w:lang w:val="es-GT" w:eastAsia="es-GT"/>
        </w:rPr>
        <w:t xml:space="preserve"> </w:t>
      </w:r>
      <w:r w:rsidRPr="00BD5BCE">
        <w:rPr>
          <w:b w:val="0"/>
          <w:noProof/>
          <w:lang w:val="es-GT" w:eastAsia="es-GT"/>
        </w:rPr>
        <w:t xml:space="preserve">Registrar envío en BPM </w:t>
      </w:r>
      <w:r w:rsidRPr="00BD5BCE">
        <w:rPr>
          <w:i/>
          <w:noProof/>
          <w:lang w:val="es-GT" w:eastAsia="es-GT"/>
        </w:rPr>
        <w:t>(Ver B.4 Registro en BPM de Prueba Enviada)</w:t>
      </w:r>
    </w:p>
    <w:p w14:paraId="17B3D685" w14:textId="32175C41" w:rsidR="00BD5BCE" w:rsidRDefault="00BD5BCE" w:rsidP="00836F1B">
      <w:pPr>
        <w:jc w:val="both"/>
        <w:rPr>
          <w:noProof/>
          <w:lang w:val="es-GT" w:eastAsia="es-GT"/>
        </w:rPr>
      </w:pPr>
    </w:p>
    <w:p w14:paraId="453AF61D" w14:textId="77777777" w:rsidR="00BD5BCE" w:rsidRDefault="00BD5BCE" w:rsidP="00836F1B">
      <w:pPr>
        <w:jc w:val="both"/>
        <w:rPr>
          <w:noProof/>
          <w:lang w:val="es-GT" w:eastAsia="es-GT"/>
        </w:rPr>
      </w:pPr>
    </w:p>
    <w:p w14:paraId="5BA66330" w14:textId="77777777" w:rsidR="00BD5BCE" w:rsidRDefault="00BD5BCE" w:rsidP="00836F1B">
      <w:pPr>
        <w:jc w:val="both"/>
        <w:rPr>
          <w:noProof/>
          <w:lang w:val="es-GT" w:eastAsia="es-GT"/>
        </w:rPr>
      </w:pPr>
    </w:p>
    <w:p w14:paraId="085D6AE9" w14:textId="54948964" w:rsidR="00836F1B" w:rsidRDefault="004574B1" w:rsidP="003D720E">
      <w:pPr>
        <w:pStyle w:val="Heading4"/>
        <w:numPr>
          <w:ilvl w:val="1"/>
          <w:numId w:val="25"/>
        </w:numPr>
        <w:rPr>
          <w:rFonts w:asciiTheme="majorHAnsi" w:hAnsiTheme="majorHAnsi"/>
          <w:b/>
          <w:color w:val="003856" w:themeColor="accent1" w:themeShade="80"/>
          <w:sz w:val="32"/>
        </w:rPr>
      </w:pPr>
      <w:proofErr w:type="spellStart"/>
      <w:r w:rsidRPr="00291771">
        <w:rPr>
          <w:rFonts w:asciiTheme="majorHAnsi" w:hAnsiTheme="majorHAnsi"/>
          <w:b/>
          <w:color w:val="003856" w:themeColor="accent1" w:themeShade="80"/>
          <w:sz w:val="32"/>
        </w:rPr>
        <w:lastRenderedPageBreak/>
        <w:t>Envío</w:t>
      </w:r>
      <w:proofErr w:type="spellEnd"/>
      <w:r w:rsidRPr="00291771">
        <w:rPr>
          <w:rFonts w:asciiTheme="majorHAnsi" w:hAnsiTheme="majorHAnsi"/>
          <w:b/>
          <w:color w:val="003856" w:themeColor="accent1" w:themeShade="80"/>
          <w:sz w:val="32"/>
        </w:rPr>
        <w:t xml:space="preserve"> </w:t>
      </w:r>
      <w:proofErr w:type="spellStart"/>
      <w:r w:rsidR="00836F1B" w:rsidRPr="00291771">
        <w:rPr>
          <w:rFonts w:asciiTheme="majorHAnsi" w:hAnsiTheme="majorHAnsi"/>
          <w:b/>
          <w:color w:val="003856" w:themeColor="accent1" w:themeShade="80"/>
          <w:sz w:val="32"/>
        </w:rPr>
        <w:t>Prueba</w:t>
      </w:r>
      <w:proofErr w:type="spellEnd"/>
      <w:r w:rsidR="00836F1B" w:rsidRPr="00291771">
        <w:rPr>
          <w:rFonts w:asciiTheme="majorHAnsi" w:hAnsiTheme="majorHAnsi"/>
          <w:b/>
          <w:color w:val="003856" w:themeColor="accent1" w:themeShade="80"/>
          <w:sz w:val="32"/>
        </w:rPr>
        <w:t xml:space="preserve"> MIL</w:t>
      </w:r>
    </w:p>
    <w:p w14:paraId="6167B59D" w14:textId="77777777" w:rsidR="00191709" w:rsidRPr="00191709" w:rsidRDefault="00191709" w:rsidP="00191709"/>
    <w:p w14:paraId="44F41C9A" w14:textId="77777777" w:rsidR="00B457DD" w:rsidRPr="00B457DD" w:rsidRDefault="00B457DD" w:rsidP="003D720E">
      <w:pPr>
        <w:pStyle w:val="ListParagraph"/>
        <w:numPr>
          <w:ilvl w:val="0"/>
          <w:numId w:val="30"/>
        </w:numPr>
        <w:spacing w:after="160" w:line="259" w:lineRule="auto"/>
        <w:jc w:val="both"/>
        <w:rPr>
          <w:b w:val="0"/>
          <w:noProof/>
          <w:vanish/>
          <w:lang w:val="es-GT" w:eastAsia="es-GT"/>
        </w:rPr>
      </w:pPr>
    </w:p>
    <w:p w14:paraId="0B5A759A"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5353B96" w14:textId="77777777" w:rsidR="00B457DD" w:rsidRPr="00B457DD" w:rsidRDefault="00B457DD" w:rsidP="003D720E">
      <w:pPr>
        <w:pStyle w:val="ListParagraph"/>
        <w:numPr>
          <w:ilvl w:val="1"/>
          <w:numId w:val="30"/>
        </w:numPr>
        <w:spacing w:after="160" w:line="259" w:lineRule="auto"/>
        <w:jc w:val="both"/>
        <w:rPr>
          <w:b w:val="0"/>
          <w:noProof/>
          <w:vanish/>
          <w:lang w:val="es-GT" w:eastAsia="es-GT"/>
        </w:rPr>
      </w:pPr>
    </w:p>
    <w:p w14:paraId="497D827C" w14:textId="77777777" w:rsidR="00191709" w:rsidRPr="00191709" w:rsidRDefault="00191709" w:rsidP="003D720E">
      <w:pPr>
        <w:pStyle w:val="ListParagraph"/>
        <w:numPr>
          <w:ilvl w:val="0"/>
          <w:numId w:val="31"/>
        </w:numPr>
        <w:spacing w:after="160" w:line="259" w:lineRule="auto"/>
        <w:jc w:val="both"/>
        <w:rPr>
          <w:b w:val="0"/>
          <w:noProof/>
          <w:vanish/>
          <w:lang w:val="es-GT" w:eastAsia="es-GT"/>
        </w:rPr>
      </w:pPr>
    </w:p>
    <w:p w14:paraId="7B9DD0AF"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0B5034F1" w14:textId="77777777" w:rsidR="00191709" w:rsidRPr="00191709" w:rsidRDefault="00191709" w:rsidP="003D720E">
      <w:pPr>
        <w:pStyle w:val="ListParagraph"/>
        <w:numPr>
          <w:ilvl w:val="1"/>
          <w:numId w:val="31"/>
        </w:numPr>
        <w:spacing w:after="160" w:line="259" w:lineRule="auto"/>
        <w:jc w:val="both"/>
        <w:rPr>
          <w:b w:val="0"/>
          <w:noProof/>
          <w:vanish/>
          <w:lang w:val="es-GT" w:eastAsia="es-GT"/>
        </w:rPr>
      </w:pPr>
    </w:p>
    <w:p w14:paraId="76579863" w14:textId="77777777" w:rsidR="00914374" w:rsidRPr="00914374" w:rsidRDefault="00914374" w:rsidP="003D720E">
      <w:pPr>
        <w:pStyle w:val="ListParagraph"/>
        <w:numPr>
          <w:ilvl w:val="0"/>
          <w:numId w:val="32"/>
        </w:numPr>
        <w:spacing w:after="160" w:line="259" w:lineRule="auto"/>
        <w:jc w:val="both"/>
        <w:rPr>
          <w:b w:val="0"/>
          <w:noProof/>
          <w:vanish/>
          <w:lang w:val="es-GT" w:eastAsia="es-GT"/>
        </w:rPr>
      </w:pPr>
    </w:p>
    <w:p w14:paraId="128829AB"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50DD0AC8" w14:textId="77777777" w:rsidR="00914374" w:rsidRPr="00914374" w:rsidRDefault="00914374" w:rsidP="003D720E">
      <w:pPr>
        <w:pStyle w:val="ListParagraph"/>
        <w:numPr>
          <w:ilvl w:val="1"/>
          <w:numId w:val="32"/>
        </w:numPr>
        <w:spacing w:after="160" w:line="259" w:lineRule="auto"/>
        <w:jc w:val="both"/>
        <w:rPr>
          <w:b w:val="0"/>
          <w:noProof/>
          <w:vanish/>
          <w:lang w:val="es-GT" w:eastAsia="es-GT"/>
        </w:rPr>
      </w:pPr>
    </w:p>
    <w:p w14:paraId="298AE45E"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33E87FD9" w14:textId="77777777" w:rsidR="00914374" w:rsidRPr="00914374" w:rsidRDefault="00914374" w:rsidP="003D720E">
      <w:pPr>
        <w:pStyle w:val="ListParagraph"/>
        <w:numPr>
          <w:ilvl w:val="0"/>
          <w:numId w:val="34"/>
        </w:numPr>
        <w:spacing w:after="160" w:line="259" w:lineRule="auto"/>
        <w:jc w:val="both"/>
        <w:rPr>
          <w:b w:val="0"/>
          <w:noProof/>
          <w:vanish/>
          <w:lang w:val="es-GT" w:eastAsia="es-GT"/>
        </w:rPr>
      </w:pPr>
    </w:p>
    <w:p w14:paraId="5C831092"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788678B6"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6298898D" w14:textId="77777777" w:rsidR="00914374" w:rsidRPr="00914374" w:rsidRDefault="00914374" w:rsidP="003D720E">
      <w:pPr>
        <w:pStyle w:val="ListParagraph"/>
        <w:numPr>
          <w:ilvl w:val="1"/>
          <w:numId w:val="34"/>
        </w:numPr>
        <w:spacing w:after="160" w:line="259" w:lineRule="auto"/>
        <w:jc w:val="both"/>
        <w:rPr>
          <w:b w:val="0"/>
          <w:noProof/>
          <w:vanish/>
          <w:lang w:val="es-GT" w:eastAsia="es-GT"/>
        </w:rPr>
      </w:pPr>
    </w:p>
    <w:p w14:paraId="2D324280" w14:textId="59D1D9AC" w:rsidR="00836F1B" w:rsidRPr="00914374"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t xml:space="preserve">Ingresar a portal MIL  </w:t>
      </w:r>
      <w:hyperlink r:id="rId105" w:history="1">
        <w:r w:rsidR="006A14F8" w:rsidRPr="00914374">
          <w:rPr>
            <w:rStyle w:val="Hyperlink"/>
            <w:b w:val="0"/>
            <w:noProof/>
            <w:sz w:val="24"/>
            <w:lang w:val="es-GT" w:eastAsia="es-GT"/>
          </w:rPr>
          <w:t>https://milrrhh.timsinternational.net</w:t>
        </w:r>
      </w:hyperlink>
      <w:r w:rsidR="006A14F8" w:rsidRPr="00914374">
        <w:rPr>
          <w:b w:val="0"/>
          <w:noProof/>
          <w:lang w:val="es-GT" w:eastAsia="es-GT"/>
        </w:rPr>
        <w:t xml:space="preserve"> (Incluye credenciales)</w:t>
      </w:r>
    </w:p>
    <w:p w14:paraId="7C2E02F0" w14:textId="77777777" w:rsidR="00836F1B" w:rsidRDefault="00836F1B" w:rsidP="00B457DD">
      <w:pPr>
        <w:jc w:val="both"/>
        <w:rPr>
          <w:noProof/>
          <w:lang w:val="es-GT" w:eastAsia="es-GT"/>
        </w:rPr>
      </w:pPr>
      <w:r>
        <w:rPr>
          <w:noProof/>
        </w:rPr>
        <w:drawing>
          <wp:anchor distT="0" distB="0" distL="114300" distR="114300" simplePos="0" relativeHeight="252175360" behindDoc="0" locked="0" layoutInCell="1" allowOverlap="1" wp14:anchorId="5666DA68" wp14:editId="42D5BD92">
            <wp:simplePos x="0" y="0"/>
            <wp:positionH relativeFrom="column">
              <wp:posOffset>1163762</wp:posOffset>
            </wp:positionH>
            <wp:positionV relativeFrom="paragraph">
              <wp:posOffset>111815</wp:posOffset>
            </wp:positionV>
            <wp:extent cx="3300730" cy="3016332"/>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0730" cy="3016332"/>
                    </a:xfrm>
                    <a:prstGeom prst="rect">
                      <a:avLst/>
                    </a:prstGeom>
                  </pic:spPr>
                </pic:pic>
              </a:graphicData>
            </a:graphic>
            <wp14:sizeRelV relativeFrom="margin">
              <wp14:pctHeight>0</wp14:pctHeight>
            </wp14:sizeRelV>
          </wp:anchor>
        </w:drawing>
      </w:r>
    </w:p>
    <w:p w14:paraId="0C33AB40" w14:textId="77777777" w:rsidR="00836F1B" w:rsidRDefault="00836F1B" w:rsidP="00836F1B">
      <w:pPr>
        <w:jc w:val="both"/>
        <w:rPr>
          <w:noProof/>
          <w:lang w:val="es-GT" w:eastAsia="es-GT"/>
        </w:rPr>
      </w:pPr>
    </w:p>
    <w:p w14:paraId="353D65AE" w14:textId="77777777" w:rsidR="00836F1B" w:rsidRDefault="00836F1B" w:rsidP="00836F1B">
      <w:pPr>
        <w:jc w:val="both"/>
        <w:rPr>
          <w:noProof/>
          <w:lang w:val="es-GT" w:eastAsia="es-GT"/>
        </w:rPr>
      </w:pPr>
    </w:p>
    <w:p w14:paraId="0F729D3B" w14:textId="77777777" w:rsidR="00836F1B" w:rsidRDefault="00836F1B" w:rsidP="00836F1B">
      <w:pPr>
        <w:jc w:val="both"/>
        <w:rPr>
          <w:noProof/>
          <w:lang w:val="es-GT" w:eastAsia="es-GT"/>
        </w:rPr>
      </w:pPr>
    </w:p>
    <w:p w14:paraId="3B068BD1" w14:textId="77777777" w:rsidR="00836F1B" w:rsidRDefault="00836F1B" w:rsidP="00836F1B">
      <w:pPr>
        <w:jc w:val="both"/>
        <w:rPr>
          <w:noProof/>
          <w:lang w:val="es-GT" w:eastAsia="es-GT"/>
        </w:rPr>
      </w:pPr>
    </w:p>
    <w:p w14:paraId="052EB14A" w14:textId="77777777" w:rsidR="00836F1B" w:rsidRDefault="00836F1B" w:rsidP="00836F1B">
      <w:pPr>
        <w:jc w:val="both"/>
        <w:rPr>
          <w:noProof/>
          <w:lang w:val="es-GT" w:eastAsia="es-GT"/>
        </w:rPr>
      </w:pPr>
    </w:p>
    <w:p w14:paraId="6B54079F" w14:textId="6AAB47F3" w:rsidR="00836F1B" w:rsidRDefault="00836F1B" w:rsidP="00836F1B">
      <w:pPr>
        <w:jc w:val="both"/>
        <w:rPr>
          <w:noProof/>
          <w:lang w:val="es-GT" w:eastAsia="es-GT"/>
        </w:rPr>
      </w:pPr>
    </w:p>
    <w:p w14:paraId="47F425AB" w14:textId="7C55FCA4" w:rsidR="00E616F6" w:rsidRDefault="00E616F6" w:rsidP="00836F1B">
      <w:pPr>
        <w:jc w:val="both"/>
        <w:rPr>
          <w:noProof/>
          <w:lang w:val="es-GT" w:eastAsia="es-GT"/>
        </w:rPr>
      </w:pPr>
    </w:p>
    <w:p w14:paraId="09CA1286" w14:textId="77777777" w:rsidR="00E616F6" w:rsidRDefault="00E616F6" w:rsidP="00836F1B">
      <w:pPr>
        <w:jc w:val="both"/>
        <w:rPr>
          <w:noProof/>
          <w:lang w:val="es-GT" w:eastAsia="es-GT"/>
        </w:rPr>
      </w:pPr>
    </w:p>
    <w:p w14:paraId="11B55141" w14:textId="77777777" w:rsidR="00836F1B" w:rsidRDefault="00836F1B" w:rsidP="00836F1B">
      <w:pPr>
        <w:jc w:val="both"/>
        <w:rPr>
          <w:noProof/>
          <w:lang w:val="es-GT" w:eastAsia="es-GT"/>
        </w:rPr>
      </w:pPr>
    </w:p>
    <w:p w14:paraId="73FAF311" w14:textId="77777777" w:rsidR="00836F1B" w:rsidRDefault="00836F1B" w:rsidP="00836F1B">
      <w:pPr>
        <w:jc w:val="both"/>
        <w:rPr>
          <w:noProof/>
          <w:lang w:val="es-GT" w:eastAsia="es-GT"/>
        </w:rPr>
      </w:pPr>
    </w:p>
    <w:p w14:paraId="7D4BC5D0" w14:textId="77777777" w:rsidR="00836F1B" w:rsidRDefault="00836F1B" w:rsidP="00836F1B">
      <w:pPr>
        <w:jc w:val="both"/>
        <w:rPr>
          <w:noProof/>
          <w:lang w:val="es-GT" w:eastAsia="es-GT"/>
        </w:rPr>
      </w:pPr>
    </w:p>
    <w:p w14:paraId="5EF0B977" w14:textId="77777777" w:rsidR="00836F1B" w:rsidRDefault="00836F1B" w:rsidP="00836F1B">
      <w:pPr>
        <w:jc w:val="both"/>
        <w:rPr>
          <w:noProof/>
          <w:lang w:val="es-GT" w:eastAsia="es-GT"/>
        </w:rPr>
      </w:pPr>
    </w:p>
    <w:p w14:paraId="670EAC65" w14:textId="3986797A"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Presionar Agregar</w:t>
      </w:r>
    </w:p>
    <w:p w14:paraId="38F892AE" w14:textId="76EF1BA7" w:rsidR="00836F1B" w:rsidRDefault="00914374" w:rsidP="00836F1B">
      <w:pPr>
        <w:jc w:val="both"/>
        <w:rPr>
          <w:noProof/>
          <w:lang w:val="es-GT" w:eastAsia="es-GT"/>
        </w:rPr>
      </w:pPr>
      <w:r w:rsidRPr="00BC67FD">
        <w:rPr>
          <w:b w:val="0"/>
          <w:noProof/>
          <w:lang w:val="es-GT" w:eastAsia="es-GT"/>
        </w:rPr>
        <w:drawing>
          <wp:anchor distT="0" distB="0" distL="114300" distR="114300" simplePos="0" relativeHeight="252176384" behindDoc="0" locked="0" layoutInCell="1" allowOverlap="1" wp14:anchorId="1CD65233" wp14:editId="4FC20A5B">
            <wp:simplePos x="0" y="0"/>
            <wp:positionH relativeFrom="margin">
              <wp:posOffset>1147445</wp:posOffset>
            </wp:positionH>
            <wp:positionV relativeFrom="paragraph">
              <wp:posOffset>68580</wp:posOffset>
            </wp:positionV>
            <wp:extent cx="3443844" cy="3340356"/>
            <wp:effectExtent l="0" t="0" r="444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3844" cy="3340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FFDF2" w14:textId="77777777" w:rsidR="00836F1B" w:rsidRDefault="00836F1B" w:rsidP="00836F1B">
      <w:pPr>
        <w:jc w:val="both"/>
        <w:rPr>
          <w:noProof/>
          <w:lang w:val="es-GT" w:eastAsia="es-GT"/>
        </w:rPr>
      </w:pPr>
    </w:p>
    <w:p w14:paraId="6D5DF37E" w14:textId="77777777" w:rsidR="00836F1B" w:rsidRDefault="00836F1B" w:rsidP="00836F1B">
      <w:pPr>
        <w:jc w:val="both"/>
        <w:rPr>
          <w:noProof/>
          <w:lang w:val="es-GT" w:eastAsia="es-GT"/>
        </w:rPr>
      </w:pPr>
    </w:p>
    <w:p w14:paraId="48532D06" w14:textId="77777777" w:rsidR="00836F1B" w:rsidRDefault="00836F1B" w:rsidP="00836F1B">
      <w:pPr>
        <w:jc w:val="both"/>
        <w:rPr>
          <w:noProof/>
          <w:lang w:val="es-GT" w:eastAsia="es-GT"/>
        </w:rPr>
      </w:pPr>
    </w:p>
    <w:p w14:paraId="39F30996" w14:textId="77777777" w:rsidR="00836F1B" w:rsidRDefault="00836F1B" w:rsidP="00836F1B">
      <w:pPr>
        <w:jc w:val="both"/>
        <w:rPr>
          <w:noProof/>
          <w:lang w:val="es-GT" w:eastAsia="es-GT"/>
        </w:rPr>
      </w:pPr>
    </w:p>
    <w:p w14:paraId="3BC38121" w14:textId="77777777" w:rsidR="00836F1B" w:rsidRDefault="00836F1B" w:rsidP="00836F1B">
      <w:pPr>
        <w:jc w:val="both"/>
        <w:rPr>
          <w:noProof/>
          <w:lang w:val="es-GT" w:eastAsia="es-GT"/>
        </w:rPr>
      </w:pPr>
    </w:p>
    <w:p w14:paraId="563DAD52" w14:textId="77777777" w:rsidR="00836F1B" w:rsidRDefault="00836F1B" w:rsidP="00836F1B">
      <w:pPr>
        <w:jc w:val="both"/>
        <w:rPr>
          <w:noProof/>
          <w:lang w:val="es-GT" w:eastAsia="es-GT"/>
        </w:rPr>
      </w:pPr>
    </w:p>
    <w:p w14:paraId="172F16EE" w14:textId="77777777" w:rsidR="00836F1B" w:rsidRDefault="00836F1B" w:rsidP="00836F1B">
      <w:pPr>
        <w:jc w:val="both"/>
        <w:rPr>
          <w:noProof/>
          <w:lang w:val="es-GT" w:eastAsia="es-GT"/>
        </w:rPr>
      </w:pPr>
    </w:p>
    <w:p w14:paraId="048F70C5" w14:textId="77777777" w:rsidR="00836F1B" w:rsidRDefault="00836F1B" w:rsidP="00836F1B">
      <w:pPr>
        <w:jc w:val="both"/>
        <w:rPr>
          <w:noProof/>
          <w:lang w:val="es-GT" w:eastAsia="es-GT"/>
        </w:rPr>
      </w:pPr>
    </w:p>
    <w:p w14:paraId="0DE5F3E9" w14:textId="77777777" w:rsidR="00836F1B" w:rsidRDefault="00836F1B" w:rsidP="00836F1B">
      <w:pPr>
        <w:jc w:val="both"/>
        <w:rPr>
          <w:noProof/>
          <w:lang w:val="es-GT" w:eastAsia="es-GT"/>
        </w:rPr>
      </w:pPr>
    </w:p>
    <w:p w14:paraId="49CAE9EA" w14:textId="77777777" w:rsidR="00836F1B" w:rsidRDefault="00836F1B" w:rsidP="00836F1B">
      <w:pPr>
        <w:jc w:val="both"/>
        <w:rPr>
          <w:noProof/>
          <w:lang w:val="es-GT" w:eastAsia="es-GT"/>
        </w:rPr>
      </w:pPr>
    </w:p>
    <w:p w14:paraId="087C9FA9" w14:textId="77777777" w:rsidR="00836F1B" w:rsidRDefault="00836F1B" w:rsidP="00836F1B">
      <w:pPr>
        <w:jc w:val="both"/>
        <w:rPr>
          <w:noProof/>
          <w:lang w:val="es-GT" w:eastAsia="es-GT"/>
        </w:rPr>
      </w:pPr>
    </w:p>
    <w:p w14:paraId="3005CE38" w14:textId="77777777" w:rsidR="00836F1B" w:rsidRDefault="00836F1B" w:rsidP="00836F1B">
      <w:pPr>
        <w:jc w:val="both"/>
        <w:rPr>
          <w:noProof/>
          <w:lang w:val="es-GT" w:eastAsia="es-GT"/>
        </w:rPr>
      </w:pPr>
    </w:p>
    <w:p w14:paraId="69C4FA2E"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914374">
        <w:rPr>
          <w:b w:val="0"/>
          <w:noProof/>
          <w:lang w:val="es-GT" w:eastAsia="es-GT"/>
        </w:rPr>
        <w:lastRenderedPageBreak/>
        <w:tab/>
      </w:r>
      <w:r w:rsidRPr="00BC67FD">
        <w:rPr>
          <w:b w:val="0"/>
          <w:noProof/>
          <w:lang w:val="es-GT" w:eastAsia="es-GT"/>
        </w:rPr>
        <w:t>Tomar Identificador del evaluado</w:t>
      </w:r>
    </w:p>
    <w:p w14:paraId="44BEAD9F" w14:textId="77777777" w:rsidR="00836F1B" w:rsidRDefault="00836F1B" w:rsidP="00836F1B">
      <w:pPr>
        <w:jc w:val="both"/>
        <w:rPr>
          <w:noProof/>
          <w:lang w:val="es-GT" w:eastAsia="es-GT"/>
        </w:rPr>
      </w:pPr>
      <w:r>
        <w:rPr>
          <w:noProof/>
          <w:lang w:val="es-GT" w:eastAsia="es-GT"/>
        </w:rPr>
        <w:drawing>
          <wp:anchor distT="0" distB="0" distL="114300" distR="114300" simplePos="0" relativeHeight="252177408" behindDoc="0" locked="0" layoutInCell="1" allowOverlap="1" wp14:anchorId="02DB7757" wp14:editId="01151943">
            <wp:simplePos x="0" y="0"/>
            <wp:positionH relativeFrom="column">
              <wp:posOffset>1459171</wp:posOffset>
            </wp:positionH>
            <wp:positionV relativeFrom="paragraph">
              <wp:posOffset>171081</wp:posOffset>
            </wp:positionV>
            <wp:extent cx="2440940" cy="3519377"/>
            <wp:effectExtent l="0" t="0" r="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2847" cy="3522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790B7" w14:textId="77777777" w:rsidR="00836F1B" w:rsidRDefault="00836F1B" w:rsidP="00836F1B">
      <w:pPr>
        <w:jc w:val="both"/>
        <w:rPr>
          <w:noProof/>
          <w:lang w:val="es-GT" w:eastAsia="es-GT"/>
        </w:rPr>
      </w:pPr>
    </w:p>
    <w:p w14:paraId="3D17A229" w14:textId="77777777" w:rsidR="00836F1B" w:rsidRPr="00546604" w:rsidRDefault="00836F1B" w:rsidP="00836F1B">
      <w:pPr>
        <w:jc w:val="both"/>
        <w:rPr>
          <w:noProof/>
          <w:lang w:val="es-GT" w:eastAsia="es-GT"/>
        </w:rPr>
      </w:pPr>
    </w:p>
    <w:p w14:paraId="4EB4C507" w14:textId="77777777" w:rsidR="00836F1B" w:rsidRDefault="00836F1B" w:rsidP="00836F1B">
      <w:pPr>
        <w:jc w:val="both"/>
        <w:rPr>
          <w:noProof/>
          <w:lang w:val="es-GT" w:eastAsia="es-GT"/>
        </w:rPr>
      </w:pPr>
    </w:p>
    <w:p w14:paraId="07F777FC" w14:textId="77777777" w:rsidR="00836F1B" w:rsidRDefault="00836F1B" w:rsidP="00836F1B">
      <w:pPr>
        <w:jc w:val="both"/>
        <w:rPr>
          <w:noProof/>
          <w:lang w:val="es-GT" w:eastAsia="es-GT"/>
        </w:rPr>
      </w:pPr>
    </w:p>
    <w:p w14:paraId="3BC2BB3D" w14:textId="77777777" w:rsidR="00836F1B" w:rsidRDefault="00836F1B" w:rsidP="00836F1B">
      <w:pPr>
        <w:jc w:val="both"/>
        <w:rPr>
          <w:noProof/>
          <w:lang w:val="es-GT" w:eastAsia="es-GT"/>
        </w:rPr>
      </w:pPr>
    </w:p>
    <w:p w14:paraId="3895F1F2" w14:textId="77777777" w:rsidR="00836F1B" w:rsidRDefault="00836F1B" w:rsidP="00836F1B">
      <w:pPr>
        <w:jc w:val="both"/>
        <w:rPr>
          <w:noProof/>
          <w:lang w:val="es-GT" w:eastAsia="es-GT"/>
        </w:rPr>
      </w:pPr>
    </w:p>
    <w:p w14:paraId="6B6FA222" w14:textId="77777777" w:rsidR="00836F1B" w:rsidRDefault="00836F1B" w:rsidP="00836F1B">
      <w:pPr>
        <w:jc w:val="both"/>
        <w:rPr>
          <w:noProof/>
          <w:lang w:val="es-GT" w:eastAsia="es-GT"/>
        </w:rPr>
      </w:pPr>
    </w:p>
    <w:p w14:paraId="34ABEEA9" w14:textId="77777777" w:rsidR="00836F1B" w:rsidRDefault="00836F1B" w:rsidP="00836F1B">
      <w:pPr>
        <w:jc w:val="both"/>
        <w:rPr>
          <w:noProof/>
          <w:lang w:val="es-GT" w:eastAsia="es-GT"/>
        </w:rPr>
      </w:pPr>
    </w:p>
    <w:p w14:paraId="42EF8A0F" w14:textId="77777777" w:rsidR="00836F1B" w:rsidRDefault="00836F1B" w:rsidP="00836F1B">
      <w:pPr>
        <w:jc w:val="both"/>
        <w:rPr>
          <w:noProof/>
          <w:lang w:val="es-GT" w:eastAsia="es-GT"/>
        </w:rPr>
      </w:pPr>
    </w:p>
    <w:p w14:paraId="7A9031EB" w14:textId="77777777" w:rsidR="00836F1B" w:rsidRDefault="00836F1B" w:rsidP="00836F1B">
      <w:pPr>
        <w:jc w:val="both"/>
        <w:rPr>
          <w:noProof/>
          <w:lang w:val="es-GT" w:eastAsia="es-GT"/>
        </w:rPr>
      </w:pPr>
    </w:p>
    <w:p w14:paraId="08D807B9" w14:textId="77777777" w:rsidR="00836F1B" w:rsidRDefault="00836F1B" w:rsidP="00836F1B">
      <w:pPr>
        <w:jc w:val="both"/>
        <w:rPr>
          <w:noProof/>
          <w:lang w:val="es-GT" w:eastAsia="es-GT"/>
        </w:rPr>
      </w:pPr>
    </w:p>
    <w:p w14:paraId="62AD07B7" w14:textId="77777777" w:rsidR="00836F1B" w:rsidRDefault="00836F1B" w:rsidP="00836F1B">
      <w:pPr>
        <w:jc w:val="both"/>
        <w:rPr>
          <w:noProof/>
          <w:lang w:val="es-GT" w:eastAsia="es-GT"/>
        </w:rPr>
      </w:pPr>
    </w:p>
    <w:p w14:paraId="230DEA93" w14:textId="77777777" w:rsidR="00836F1B" w:rsidRDefault="00836F1B" w:rsidP="00836F1B">
      <w:pPr>
        <w:jc w:val="both"/>
        <w:rPr>
          <w:noProof/>
          <w:lang w:val="es-GT" w:eastAsia="es-GT"/>
        </w:rPr>
      </w:pPr>
    </w:p>
    <w:p w14:paraId="67ECBCE0" w14:textId="77777777" w:rsidR="00836F1B" w:rsidRPr="00914374" w:rsidRDefault="00836F1B" w:rsidP="00914374">
      <w:pPr>
        <w:pStyle w:val="ListParagraph"/>
        <w:spacing w:after="160" w:line="259" w:lineRule="auto"/>
        <w:ind w:left="1584"/>
        <w:jc w:val="both"/>
        <w:rPr>
          <w:b w:val="0"/>
          <w:noProof/>
          <w:lang w:val="es-GT" w:eastAsia="es-GT"/>
        </w:rPr>
      </w:pPr>
    </w:p>
    <w:p w14:paraId="0016D56A" w14:textId="77777777" w:rsidR="00836F1B" w:rsidRPr="00914374" w:rsidRDefault="00836F1B" w:rsidP="00914374">
      <w:pPr>
        <w:pStyle w:val="ListParagraph"/>
        <w:spacing w:after="160" w:line="259" w:lineRule="auto"/>
        <w:ind w:left="1584"/>
        <w:jc w:val="both"/>
        <w:rPr>
          <w:b w:val="0"/>
          <w:noProof/>
          <w:lang w:val="es-GT" w:eastAsia="es-GT"/>
        </w:rPr>
      </w:pPr>
    </w:p>
    <w:p w14:paraId="0705F68A" w14:textId="77777777" w:rsidR="00836F1B" w:rsidRPr="00BC67FD" w:rsidRDefault="00836F1B" w:rsidP="003D720E">
      <w:pPr>
        <w:pStyle w:val="ListParagraph"/>
        <w:numPr>
          <w:ilvl w:val="2"/>
          <w:numId w:val="34"/>
        </w:numPr>
        <w:spacing w:after="160" w:line="259" w:lineRule="auto"/>
        <w:jc w:val="both"/>
        <w:rPr>
          <w:b w:val="0"/>
          <w:noProof/>
          <w:lang w:val="es-GT" w:eastAsia="es-GT"/>
        </w:rPr>
      </w:pPr>
      <w:r w:rsidRPr="00BC67FD">
        <w:rPr>
          <w:b w:val="0"/>
          <w:noProof/>
          <w:lang w:val="es-GT" w:eastAsia="es-GT"/>
        </w:rPr>
        <w:t>Ingresar nombre del candidato + Inicial del nombre del reclutador</w:t>
      </w:r>
    </w:p>
    <w:p w14:paraId="0ACFB400" w14:textId="77777777" w:rsidR="00836F1B" w:rsidRDefault="00836F1B" w:rsidP="00836F1B">
      <w:pPr>
        <w:jc w:val="both"/>
        <w:rPr>
          <w:noProof/>
          <w:lang w:val="es-GT" w:eastAsia="es-GT"/>
        </w:rPr>
      </w:pPr>
      <w:r>
        <w:rPr>
          <w:noProof/>
          <w:lang w:val="es-GT" w:eastAsia="es-GT"/>
        </w:rPr>
        <w:drawing>
          <wp:anchor distT="0" distB="0" distL="114300" distR="114300" simplePos="0" relativeHeight="252178432" behindDoc="0" locked="0" layoutInCell="1" allowOverlap="1" wp14:anchorId="55E4D54F" wp14:editId="78FF4C6B">
            <wp:simplePos x="0" y="0"/>
            <wp:positionH relativeFrom="column">
              <wp:posOffset>1770837</wp:posOffset>
            </wp:positionH>
            <wp:positionV relativeFrom="paragraph">
              <wp:posOffset>6630</wp:posOffset>
            </wp:positionV>
            <wp:extent cx="2289718" cy="3338623"/>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9718" cy="3338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9170B" w14:textId="77777777" w:rsidR="00836F1B" w:rsidRDefault="00836F1B" w:rsidP="00836F1B">
      <w:pPr>
        <w:jc w:val="both"/>
        <w:rPr>
          <w:noProof/>
          <w:lang w:val="es-GT" w:eastAsia="es-GT"/>
        </w:rPr>
      </w:pPr>
    </w:p>
    <w:p w14:paraId="7235EDBC" w14:textId="2835445F" w:rsidR="00836F1B" w:rsidRDefault="00836F1B" w:rsidP="00836F1B">
      <w:pPr>
        <w:jc w:val="both"/>
        <w:rPr>
          <w:noProof/>
          <w:lang w:val="es-GT" w:eastAsia="es-GT"/>
        </w:rPr>
      </w:pPr>
    </w:p>
    <w:p w14:paraId="1E8CB200" w14:textId="16957A67" w:rsidR="00E616F6" w:rsidRDefault="00E616F6" w:rsidP="00836F1B">
      <w:pPr>
        <w:jc w:val="both"/>
        <w:rPr>
          <w:noProof/>
          <w:lang w:val="es-GT" w:eastAsia="es-GT"/>
        </w:rPr>
      </w:pPr>
    </w:p>
    <w:p w14:paraId="7F857112" w14:textId="3D4FAD76" w:rsidR="00E616F6" w:rsidRDefault="00E616F6" w:rsidP="00836F1B">
      <w:pPr>
        <w:jc w:val="both"/>
        <w:rPr>
          <w:noProof/>
          <w:lang w:val="es-GT" w:eastAsia="es-GT"/>
        </w:rPr>
      </w:pPr>
    </w:p>
    <w:p w14:paraId="34BE4D54" w14:textId="03A9519B" w:rsidR="00E616F6" w:rsidRDefault="00E616F6" w:rsidP="00836F1B">
      <w:pPr>
        <w:jc w:val="both"/>
        <w:rPr>
          <w:noProof/>
          <w:lang w:val="es-GT" w:eastAsia="es-GT"/>
        </w:rPr>
      </w:pPr>
    </w:p>
    <w:p w14:paraId="11AC62BB" w14:textId="1D5454FC" w:rsidR="00E616F6" w:rsidRDefault="00E616F6" w:rsidP="00836F1B">
      <w:pPr>
        <w:jc w:val="both"/>
        <w:rPr>
          <w:noProof/>
          <w:lang w:val="es-GT" w:eastAsia="es-GT"/>
        </w:rPr>
      </w:pPr>
    </w:p>
    <w:p w14:paraId="474D121A" w14:textId="72BC3F04" w:rsidR="00E616F6" w:rsidRDefault="00E616F6" w:rsidP="00836F1B">
      <w:pPr>
        <w:jc w:val="both"/>
        <w:rPr>
          <w:noProof/>
          <w:lang w:val="es-GT" w:eastAsia="es-GT"/>
        </w:rPr>
      </w:pPr>
    </w:p>
    <w:p w14:paraId="3ACA78E9" w14:textId="048D5140" w:rsidR="00E616F6" w:rsidRDefault="00E616F6" w:rsidP="00836F1B">
      <w:pPr>
        <w:jc w:val="both"/>
        <w:rPr>
          <w:noProof/>
          <w:lang w:val="es-GT" w:eastAsia="es-GT"/>
        </w:rPr>
      </w:pPr>
    </w:p>
    <w:p w14:paraId="3C72A61E" w14:textId="155BAAA3" w:rsidR="00E616F6" w:rsidRDefault="00E616F6" w:rsidP="00836F1B">
      <w:pPr>
        <w:jc w:val="both"/>
        <w:rPr>
          <w:noProof/>
          <w:lang w:val="es-GT" w:eastAsia="es-GT"/>
        </w:rPr>
      </w:pPr>
    </w:p>
    <w:p w14:paraId="78ADEB9B" w14:textId="43348295" w:rsidR="00E616F6" w:rsidRDefault="00E616F6" w:rsidP="00836F1B">
      <w:pPr>
        <w:jc w:val="both"/>
        <w:rPr>
          <w:noProof/>
          <w:lang w:val="es-GT" w:eastAsia="es-GT"/>
        </w:rPr>
      </w:pPr>
    </w:p>
    <w:p w14:paraId="50826FE9" w14:textId="77777777" w:rsidR="00E616F6" w:rsidRDefault="00E616F6" w:rsidP="00836F1B">
      <w:pPr>
        <w:jc w:val="both"/>
        <w:rPr>
          <w:noProof/>
          <w:lang w:val="es-GT" w:eastAsia="es-GT"/>
        </w:rPr>
      </w:pPr>
    </w:p>
    <w:p w14:paraId="19EE2CC7" w14:textId="77777777" w:rsidR="00836F1B" w:rsidRDefault="00836F1B" w:rsidP="00836F1B">
      <w:pPr>
        <w:jc w:val="both"/>
        <w:rPr>
          <w:noProof/>
          <w:lang w:val="es-GT" w:eastAsia="es-GT"/>
        </w:rPr>
      </w:pPr>
    </w:p>
    <w:p w14:paraId="1BCDE29A" w14:textId="77777777" w:rsidR="00836F1B" w:rsidRPr="00191709" w:rsidRDefault="00836F1B" w:rsidP="003D720E">
      <w:pPr>
        <w:pStyle w:val="ListParagraph"/>
        <w:numPr>
          <w:ilvl w:val="2"/>
          <w:numId w:val="34"/>
        </w:numPr>
        <w:spacing w:after="160" w:line="259" w:lineRule="auto"/>
        <w:jc w:val="both"/>
        <w:rPr>
          <w:b w:val="0"/>
          <w:noProof/>
          <w:lang w:val="es-GT" w:eastAsia="es-GT"/>
        </w:rPr>
      </w:pPr>
      <w:r w:rsidRPr="00191709">
        <w:rPr>
          <w:b w:val="0"/>
          <w:noProof/>
          <w:lang w:val="es-GT" w:eastAsia="es-GT"/>
        </w:rPr>
        <w:lastRenderedPageBreak/>
        <w:t>Ingresar apellido del candidato</w:t>
      </w:r>
    </w:p>
    <w:p w14:paraId="447AE578" w14:textId="77777777" w:rsidR="00836F1B" w:rsidRDefault="00836F1B" w:rsidP="00836F1B">
      <w:pPr>
        <w:jc w:val="both"/>
        <w:rPr>
          <w:noProof/>
          <w:lang w:val="es-GT" w:eastAsia="es-GT"/>
        </w:rPr>
      </w:pPr>
      <w:r>
        <w:rPr>
          <w:noProof/>
        </w:rPr>
        <w:drawing>
          <wp:anchor distT="0" distB="0" distL="114300" distR="114300" simplePos="0" relativeHeight="252179456" behindDoc="0" locked="0" layoutInCell="1" allowOverlap="1" wp14:anchorId="6A1FED10" wp14:editId="65D66071">
            <wp:simplePos x="0" y="0"/>
            <wp:positionH relativeFrom="margin">
              <wp:posOffset>1856850</wp:posOffset>
            </wp:positionH>
            <wp:positionV relativeFrom="paragraph">
              <wp:posOffset>10822</wp:posOffset>
            </wp:positionV>
            <wp:extent cx="2249536" cy="321945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5530" cy="3228028"/>
                    </a:xfrm>
                    <a:prstGeom prst="rect">
                      <a:avLst/>
                    </a:prstGeom>
                  </pic:spPr>
                </pic:pic>
              </a:graphicData>
            </a:graphic>
            <wp14:sizeRelH relativeFrom="margin">
              <wp14:pctWidth>0</wp14:pctWidth>
            </wp14:sizeRelH>
            <wp14:sizeRelV relativeFrom="margin">
              <wp14:pctHeight>0</wp14:pctHeight>
            </wp14:sizeRelV>
          </wp:anchor>
        </w:drawing>
      </w:r>
    </w:p>
    <w:p w14:paraId="39C1F6EC" w14:textId="77777777" w:rsidR="00836F1B" w:rsidRDefault="00836F1B" w:rsidP="00836F1B">
      <w:pPr>
        <w:jc w:val="both"/>
        <w:rPr>
          <w:noProof/>
          <w:lang w:val="es-GT" w:eastAsia="es-GT"/>
        </w:rPr>
      </w:pPr>
    </w:p>
    <w:p w14:paraId="612A9CC4" w14:textId="77777777" w:rsidR="00836F1B" w:rsidRDefault="00836F1B" w:rsidP="00836F1B">
      <w:pPr>
        <w:jc w:val="both"/>
        <w:rPr>
          <w:noProof/>
          <w:lang w:val="es-GT" w:eastAsia="es-GT"/>
        </w:rPr>
      </w:pPr>
    </w:p>
    <w:p w14:paraId="3ACCEDA9" w14:textId="77777777" w:rsidR="00836F1B" w:rsidRDefault="00836F1B" w:rsidP="00836F1B">
      <w:pPr>
        <w:jc w:val="both"/>
        <w:rPr>
          <w:noProof/>
          <w:lang w:val="es-GT" w:eastAsia="es-GT"/>
        </w:rPr>
      </w:pPr>
    </w:p>
    <w:p w14:paraId="62C639CB" w14:textId="77777777" w:rsidR="00836F1B" w:rsidRDefault="00836F1B" w:rsidP="00836F1B">
      <w:pPr>
        <w:jc w:val="both"/>
        <w:rPr>
          <w:noProof/>
          <w:lang w:val="es-GT" w:eastAsia="es-GT"/>
        </w:rPr>
      </w:pPr>
    </w:p>
    <w:p w14:paraId="69A412EF" w14:textId="77777777" w:rsidR="00836F1B" w:rsidRDefault="00836F1B" w:rsidP="00836F1B">
      <w:pPr>
        <w:jc w:val="both"/>
        <w:rPr>
          <w:noProof/>
          <w:lang w:val="es-GT" w:eastAsia="es-GT"/>
        </w:rPr>
      </w:pPr>
    </w:p>
    <w:p w14:paraId="56775422" w14:textId="77777777" w:rsidR="00836F1B" w:rsidRDefault="00836F1B" w:rsidP="00836F1B">
      <w:pPr>
        <w:jc w:val="both"/>
        <w:rPr>
          <w:noProof/>
          <w:lang w:val="es-GT" w:eastAsia="es-GT"/>
        </w:rPr>
      </w:pPr>
    </w:p>
    <w:p w14:paraId="3AE3791D" w14:textId="77777777" w:rsidR="00836F1B" w:rsidRDefault="00836F1B" w:rsidP="00836F1B">
      <w:pPr>
        <w:jc w:val="both"/>
        <w:rPr>
          <w:noProof/>
          <w:lang w:val="es-GT" w:eastAsia="es-GT"/>
        </w:rPr>
      </w:pPr>
    </w:p>
    <w:p w14:paraId="43AA226E" w14:textId="77777777" w:rsidR="00836F1B" w:rsidRDefault="00836F1B" w:rsidP="00836F1B">
      <w:pPr>
        <w:jc w:val="both"/>
        <w:rPr>
          <w:noProof/>
          <w:lang w:val="es-GT" w:eastAsia="es-GT"/>
        </w:rPr>
      </w:pPr>
    </w:p>
    <w:p w14:paraId="70F7A814" w14:textId="77777777" w:rsidR="00836F1B" w:rsidRDefault="00836F1B" w:rsidP="00836F1B">
      <w:pPr>
        <w:jc w:val="both"/>
        <w:rPr>
          <w:noProof/>
          <w:lang w:val="es-GT" w:eastAsia="es-GT"/>
        </w:rPr>
      </w:pPr>
    </w:p>
    <w:p w14:paraId="67F80A77" w14:textId="77777777" w:rsidR="00836F1B" w:rsidRDefault="00836F1B" w:rsidP="00836F1B">
      <w:pPr>
        <w:jc w:val="both"/>
        <w:rPr>
          <w:noProof/>
          <w:lang w:val="es-GT" w:eastAsia="es-GT"/>
        </w:rPr>
      </w:pPr>
    </w:p>
    <w:p w14:paraId="31B6532B" w14:textId="77777777" w:rsidR="00836F1B" w:rsidRDefault="00836F1B" w:rsidP="00836F1B">
      <w:pPr>
        <w:jc w:val="both"/>
        <w:rPr>
          <w:noProof/>
          <w:lang w:val="es-GT" w:eastAsia="es-GT"/>
        </w:rPr>
      </w:pPr>
    </w:p>
    <w:p w14:paraId="3AA16D97" w14:textId="77777777" w:rsidR="00836F1B" w:rsidRDefault="00836F1B" w:rsidP="00836F1B">
      <w:pPr>
        <w:jc w:val="both"/>
        <w:rPr>
          <w:noProof/>
          <w:lang w:val="es-GT" w:eastAsia="es-GT"/>
        </w:rPr>
      </w:pPr>
    </w:p>
    <w:p w14:paraId="5DF612F2" w14:textId="29BB2772" w:rsidR="00836F1B" w:rsidRDefault="002907C6" w:rsidP="003D720E">
      <w:pPr>
        <w:pStyle w:val="ListParagraph"/>
        <w:numPr>
          <w:ilvl w:val="2"/>
          <w:numId w:val="34"/>
        </w:numPr>
        <w:spacing w:after="160" w:line="259" w:lineRule="auto"/>
        <w:jc w:val="both"/>
        <w:rPr>
          <w:b w:val="0"/>
          <w:noProof/>
          <w:lang w:val="es-GT" w:eastAsia="es-GT"/>
        </w:rPr>
      </w:pPr>
      <w:r>
        <w:rPr>
          <w:noProof/>
          <w:lang w:val="es-GT" w:eastAsia="es-GT"/>
        </w:rPr>
        <w:drawing>
          <wp:anchor distT="0" distB="0" distL="114300" distR="114300" simplePos="0" relativeHeight="252180480" behindDoc="0" locked="0" layoutInCell="1" allowOverlap="1" wp14:anchorId="6C3EC2E3" wp14:editId="2F90E30E">
            <wp:simplePos x="0" y="0"/>
            <wp:positionH relativeFrom="margin">
              <wp:posOffset>2101850</wp:posOffset>
            </wp:positionH>
            <wp:positionV relativeFrom="paragraph">
              <wp:posOffset>468630</wp:posOffset>
            </wp:positionV>
            <wp:extent cx="1956021" cy="3090728"/>
            <wp:effectExtent l="0" t="0" r="635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6021" cy="3090728"/>
                    </a:xfrm>
                    <a:prstGeom prst="rect">
                      <a:avLst/>
                    </a:prstGeom>
                    <a:noFill/>
                    <a:ln>
                      <a:noFill/>
                    </a:ln>
                  </pic:spPr>
                </pic:pic>
              </a:graphicData>
            </a:graphic>
          </wp:anchor>
        </w:drawing>
      </w:r>
      <w:r w:rsidR="00836F1B" w:rsidRPr="00191709">
        <w:rPr>
          <w:b w:val="0"/>
          <w:noProof/>
          <w:lang w:val="es-GT" w:eastAsia="es-GT"/>
        </w:rPr>
        <w:t>Agregar correo electrónico y sexo del candidato, presionar botón Aplicar</w:t>
      </w:r>
    </w:p>
    <w:p w14:paraId="0BE5031B" w14:textId="302F10F6" w:rsidR="00BD5BCE" w:rsidRDefault="00BD5BCE" w:rsidP="00BD5BCE">
      <w:pPr>
        <w:spacing w:after="160" w:line="259" w:lineRule="auto"/>
        <w:jc w:val="both"/>
        <w:rPr>
          <w:b w:val="0"/>
          <w:noProof/>
          <w:lang w:val="es-GT" w:eastAsia="es-GT"/>
        </w:rPr>
      </w:pPr>
    </w:p>
    <w:p w14:paraId="18AA7D52" w14:textId="5F965EFF" w:rsidR="00BD5BCE" w:rsidRDefault="00BD5BCE" w:rsidP="00BD5BCE">
      <w:pPr>
        <w:spacing w:after="160" w:line="259" w:lineRule="auto"/>
        <w:jc w:val="both"/>
        <w:rPr>
          <w:b w:val="0"/>
          <w:noProof/>
          <w:lang w:val="es-GT" w:eastAsia="es-GT"/>
        </w:rPr>
      </w:pPr>
    </w:p>
    <w:p w14:paraId="26C73CEC" w14:textId="4478ECDF" w:rsidR="00BD5BCE" w:rsidRDefault="00BD5BCE" w:rsidP="00BD5BCE">
      <w:pPr>
        <w:spacing w:after="160" w:line="259" w:lineRule="auto"/>
        <w:jc w:val="both"/>
        <w:rPr>
          <w:b w:val="0"/>
          <w:noProof/>
          <w:lang w:val="es-GT" w:eastAsia="es-GT"/>
        </w:rPr>
      </w:pPr>
    </w:p>
    <w:p w14:paraId="6E23F742" w14:textId="74D18D6B" w:rsidR="00BD5BCE" w:rsidRDefault="00BD5BCE" w:rsidP="00BD5BCE">
      <w:pPr>
        <w:spacing w:after="160" w:line="259" w:lineRule="auto"/>
        <w:jc w:val="both"/>
        <w:rPr>
          <w:b w:val="0"/>
          <w:noProof/>
          <w:lang w:val="es-GT" w:eastAsia="es-GT"/>
        </w:rPr>
      </w:pPr>
    </w:p>
    <w:p w14:paraId="262B382F" w14:textId="631735B8" w:rsidR="00BD5BCE" w:rsidRDefault="00BD5BCE" w:rsidP="00BD5BCE">
      <w:pPr>
        <w:spacing w:after="160" w:line="259" w:lineRule="auto"/>
        <w:jc w:val="both"/>
        <w:rPr>
          <w:b w:val="0"/>
          <w:noProof/>
          <w:lang w:val="es-GT" w:eastAsia="es-GT"/>
        </w:rPr>
      </w:pPr>
    </w:p>
    <w:p w14:paraId="0C74BB19" w14:textId="753A6D18" w:rsidR="00BD5BCE" w:rsidRDefault="00BD5BCE" w:rsidP="00BD5BCE">
      <w:pPr>
        <w:spacing w:after="160" w:line="259" w:lineRule="auto"/>
        <w:jc w:val="both"/>
        <w:rPr>
          <w:b w:val="0"/>
          <w:noProof/>
          <w:lang w:val="es-GT" w:eastAsia="es-GT"/>
        </w:rPr>
      </w:pPr>
    </w:p>
    <w:p w14:paraId="5D7828B4" w14:textId="65BE6C50" w:rsidR="00BD5BCE" w:rsidRDefault="00BD5BCE" w:rsidP="00BD5BCE">
      <w:pPr>
        <w:spacing w:after="160" w:line="259" w:lineRule="auto"/>
        <w:jc w:val="both"/>
        <w:rPr>
          <w:b w:val="0"/>
          <w:noProof/>
          <w:lang w:val="es-GT" w:eastAsia="es-GT"/>
        </w:rPr>
      </w:pPr>
    </w:p>
    <w:p w14:paraId="554E1A9E" w14:textId="30600C45" w:rsidR="00BD5BCE" w:rsidRDefault="00BD5BCE" w:rsidP="00BD5BCE">
      <w:pPr>
        <w:spacing w:after="160" w:line="259" w:lineRule="auto"/>
        <w:jc w:val="both"/>
        <w:rPr>
          <w:b w:val="0"/>
          <w:noProof/>
          <w:lang w:val="es-GT" w:eastAsia="es-GT"/>
        </w:rPr>
      </w:pPr>
    </w:p>
    <w:p w14:paraId="6FC389FB" w14:textId="3B9156FF" w:rsidR="00BD5BCE" w:rsidRDefault="00BD5BCE" w:rsidP="00BD5BCE">
      <w:pPr>
        <w:spacing w:after="160" w:line="259" w:lineRule="auto"/>
        <w:jc w:val="both"/>
        <w:rPr>
          <w:b w:val="0"/>
          <w:noProof/>
          <w:lang w:val="es-GT" w:eastAsia="es-GT"/>
        </w:rPr>
      </w:pPr>
    </w:p>
    <w:p w14:paraId="51C3555E" w14:textId="4DAEE418" w:rsidR="00BD5BCE" w:rsidRDefault="00BD5BCE" w:rsidP="00BD5BCE">
      <w:pPr>
        <w:spacing w:after="160" w:line="259" w:lineRule="auto"/>
        <w:jc w:val="both"/>
        <w:rPr>
          <w:b w:val="0"/>
          <w:noProof/>
          <w:lang w:val="es-GT" w:eastAsia="es-GT"/>
        </w:rPr>
      </w:pPr>
    </w:p>
    <w:p w14:paraId="5367DC3F" w14:textId="77777777" w:rsidR="00BD5BCE" w:rsidRPr="00BD5BCE" w:rsidRDefault="00BD5BCE" w:rsidP="00BD5BCE">
      <w:pPr>
        <w:spacing w:after="160" w:line="259" w:lineRule="auto"/>
        <w:jc w:val="both"/>
        <w:rPr>
          <w:b w:val="0"/>
          <w:noProof/>
          <w:lang w:val="es-GT" w:eastAsia="es-GT"/>
        </w:rPr>
      </w:pPr>
    </w:p>
    <w:p w14:paraId="61956951" w14:textId="4352DE58" w:rsidR="00BD5BCE" w:rsidRPr="00BD5BCE" w:rsidRDefault="00BD5BCE" w:rsidP="003D720E">
      <w:pPr>
        <w:pStyle w:val="ListParagraph"/>
        <w:numPr>
          <w:ilvl w:val="2"/>
          <w:numId w:val="34"/>
        </w:numPr>
        <w:rPr>
          <w:b w:val="0"/>
          <w:noProof/>
          <w:lang w:val="es-GT" w:eastAsia="es-GT"/>
        </w:rPr>
      </w:pPr>
      <w:r w:rsidRPr="00BD5BCE">
        <w:rPr>
          <w:b w:val="0"/>
          <w:noProof/>
          <w:lang w:val="es-GT" w:eastAsia="es-GT"/>
        </w:rPr>
        <w:t>Registrar envío en BPM (</w:t>
      </w:r>
      <w:r w:rsidRPr="00BD5BCE">
        <w:rPr>
          <w:i/>
          <w:noProof/>
          <w:lang w:val="es-GT" w:eastAsia="es-GT"/>
        </w:rPr>
        <w:t>Ver B.4 Registro en BPM de Prueba Enviada)</w:t>
      </w:r>
    </w:p>
    <w:p w14:paraId="509023CC" w14:textId="724C06AD" w:rsidR="00BD5BCE" w:rsidRPr="00191709" w:rsidRDefault="00BD5BCE" w:rsidP="00BD5BCE">
      <w:pPr>
        <w:pStyle w:val="ListParagraph"/>
        <w:spacing w:after="160" w:line="259" w:lineRule="auto"/>
        <w:ind w:left="1584"/>
        <w:jc w:val="both"/>
        <w:rPr>
          <w:b w:val="0"/>
          <w:noProof/>
          <w:lang w:val="es-GT" w:eastAsia="es-GT"/>
        </w:rPr>
      </w:pPr>
    </w:p>
    <w:p w14:paraId="1E0456F6" w14:textId="22288606" w:rsidR="002907C6" w:rsidRPr="002907C6" w:rsidRDefault="002907C6" w:rsidP="003D720E">
      <w:pPr>
        <w:pStyle w:val="Heading4"/>
        <w:numPr>
          <w:ilvl w:val="1"/>
          <w:numId w:val="25"/>
        </w:numPr>
        <w:rPr>
          <w:rFonts w:asciiTheme="majorHAnsi" w:hAnsiTheme="majorHAnsi"/>
          <w:b/>
          <w:color w:val="003856" w:themeColor="accent1" w:themeShade="80"/>
          <w:sz w:val="32"/>
          <w:lang w:val="es-GT"/>
        </w:rPr>
      </w:pPr>
      <w:r w:rsidRPr="002907C6">
        <w:rPr>
          <w:rFonts w:asciiTheme="majorHAnsi" w:hAnsiTheme="majorHAnsi"/>
          <w:b/>
          <w:color w:val="003856" w:themeColor="accent1" w:themeShade="80"/>
          <w:sz w:val="32"/>
          <w:lang w:val="es-GT"/>
        </w:rPr>
        <w:lastRenderedPageBreak/>
        <w:t xml:space="preserve">Registro </w:t>
      </w:r>
      <w:r>
        <w:rPr>
          <w:rFonts w:asciiTheme="majorHAnsi" w:hAnsiTheme="majorHAnsi"/>
          <w:b/>
          <w:color w:val="003856" w:themeColor="accent1" w:themeShade="80"/>
          <w:sz w:val="32"/>
          <w:lang w:val="es-GT"/>
        </w:rPr>
        <w:t>e</w:t>
      </w:r>
      <w:r w:rsidRPr="002907C6">
        <w:rPr>
          <w:rFonts w:asciiTheme="majorHAnsi" w:hAnsiTheme="majorHAnsi"/>
          <w:b/>
          <w:color w:val="003856" w:themeColor="accent1" w:themeShade="80"/>
          <w:sz w:val="32"/>
          <w:lang w:val="es-GT"/>
        </w:rPr>
        <w:t>n B</w:t>
      </w:r>
      <w:r>
        <w:rPr>
          <w:rFonts w:asciiTheme="majorHAnsi" w:hAnsiTheme="majorHAnsi"/>
          <w:b/>
          <w:color w:val="003856" w:themeColor="accent1" w:themeShade="80"/>
          <w:sz w:val="32"/>
          <w:lang w:val="es-GT"/>
        </w:rPr>
        <w:t>PM de Prueba Enviada</w:t>
      </w:r>
    </w:p>
    <w:p w14:paraId="6792A66C" w14:textId="04ECD032" w:rsidR="00D409AE" w:rsidRDefault="00D409AE" w:rsidP="00836F1B">
      <w:pPr>
        <w:jc w:val="both"/>
        <w:rPr>
          <w:noProof/>
          <w:lang w:val="es-GT" w:eastAsia="es-GT"/>
        </w:rPr>
      </w:pPr>
    </w:p>
    <w:p w14:paraId="635B0F60" w14:textId="77777777" w:rsidR="002907C6" w:rsidRPr="002907C6" w:rsidRDefault="002907C6" w:rsidP="003D720E">
      <w:pPr>
        <w:pStyle w:val="ListParagraph"/>
        <w:numPr>
          <w:ilvl w:val="1"/>
          <w:numId w:val="34"/>
        </w:numPr>
        <w:spacing w:after="160" w:line="259" w:lineRule="auto"/>
        <w:jc w:val="both"/>
        <w:rPr>
          <w:b w:val="0"/>
          <w:noProof/>
          <w:vanish/>
          <w:lang w:val="es-GT" w:eastAsia="es-GT"/>
        </w:rPr>
      </w:pPr>
    </w:p>
    <w:p w14:paraId="25C13180" w14:textId="31CECACD" w:rsidR="002907C6" w:rsidRDefault="002907C6" w:rsidP="003D720E">
      <w:pPr>
        <w:pStyle w:val="ListParagraph"/>
        <w:numPr>
          <w:ilvl w:val="2"/>
          <w:numId w:val="34"/>
        </w:numPr>
        <w:spacing w:after="160" w:line="259" w:lineRule="auto"/>
        <w:jc w:val="both"/>
        <w:rPr>
          <w:b w:val="0"/>
          <w:noProof/>
          <w:lang w:val="es-GT" w:eastAsia="es-GT"/>
        </w:rPr>
      </w:pPr>
      <w:r>
        <w:rPr>
          <w:b w:val="0"/>
          <w:noProof/>
          <w:lang w:val="es-GT" w:eastAsia="es-GT"/>
        </w:rPr>
        <w:t>Abrir aplicación de escritorio</w:t>
      </w:r>
      <w:r w:rsidR="00B16971">
        <w:rPr>
          <w:b w:val="0"/>
          <w:noProof/>
          <w:lang w:val="es-GT" w:eastAsia="es-GT"/>
        </w:rPr>
        <w:t xml:space="preserve"> de Carga de Pruebas Psicométricas</w:t>
      </w:r>
    </w:p>
    <w:p w14:paraId="2ECB4B38" w14:textId="3775D7F9" w:rsidR="00B16971" w:rsidRDefault="00B16971" w:rsidP="00B16971">
      <w:pPr>
        <w:spacing w:after="160" w:line="259" w:lineRule="auto"/>
        <w:jc w:val="both"/>
        <w:rPr>
          <w:b w:val="0"/>
          <w:noProof/>
          <w:lang w:val="es-GT" w:eastAsia="es-GT"/>
        </w:rPr>
      </w:pPr>
      <w:r w:rsidRPr="0011171C">
        <w:rPr>
          <w:noProof/>
        </w:rPr>
        <w:drawing>
          <wp:anchor distT="0" distB="0" distL="114300" distR="114300" simplePos="0" relativeHeight="252291072" behindDoc="0" locked="0" layoutInCell="1" allowOverlap="1" wp14:anchorId="72708FC8" wp14:editId="2ABA1698">
            <wp:simplePos x="0" y="0"/>
            <wp:positionH relativeFrom="column">
              <wp:posOffset>5041265</wp:posOffset>
            </wp:positionH>
            <wp:positionV relativeFrom="paragraph">
              <wp:posOffset>81915</wp:posOffset>
            </wp:positionV>
            <wp:extent cx="790575" cy="5936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7A60C2" w14:textId="6326A7B6" w:rsidR="00B16971" w:rsidRDefault="00B16971" w:rsidP="00B16971">
      <w:pPr>
        <w:spacing w:after="160" w:line="259" w:lineRule="auto"/>
        <w:jc w:val="both"/>
        <w:rPr>
          <w:b w:val="0"/>
          <w:noProof/>
          <w:lang w:val="es-GT" w:eastAsia="es-GT"/>
        </w:rPr>
      </w:pPr>
    </w:p>
    <w:p w14:paraId="2A0E88EA" w14:textId="77777777" w:rsidR="00C77029" w:rsidRDefault="00C77029" w:rsidP="00B16971">
      <w:pPr>
        <w:spacing w:after="160" w:line="259" w:lineRule="auto"/>
        <w:jc w:val="both"/>
        <w:rPr>
          <w:b w:val="0"/>
          <w:noProof/>
          <w:lang w:val="es-GT" w:eastAsia="es-GT"/>
        </w:rPr>
      </w:pPr>
    </w:p>
    <w:p w14:paraId="3730C47B" w14:textId="3AA75484" w:rsidR="00B16971" w:rsidRDefault="00B16971" w:rsidP="00B16971">
      <w:pPr>
        <w:spacing w:after="160" w:line="259" w:lineRule="auto"/>
        <w:jc w:val="both"/>
        <w:rPr>
          <w:b w:val="0"/>
          <w:noProof/>
          <w:lang w:val="es-GT" w:eastAsia="es-GT"/>
        </w:rPr>
      </w:pPr>
    </w:p>
    <w:p w14:paraId="28413FE2" w14:textId="5805652C" w:rsidR="00C77029" w:rsidRPr="007C567E" w:rsidRDefault="007C567E" w:rsidP="003D720E">
      <w:pPr>
        <w:pStyle w:val="ListParagraph"/>
        <w:numPr>
          <w:ilvl w:val="2"/>
          <w:numId w:val="34"/>
        </w:numPr>
        <w:spacing w:after="160" w:line="259" w:lineRule="auto"/>
        <w:jc w:val="both"/>
        <w:rPr>
          <w:b w:val="0"/>
          <w:noProof/>
          <w:lang w:val="es-GT" w:eastAsia="es-GT"/>
        </w:rPr>
      </w:pPr>
      <w:r w:rsidRPr="007C567E">
        <w:rPr>
          <w:b w:val="0"/>
          <w:noProof/>
          <w:lang w:val="es-GT" w:eastAsia="es-GT"/>
        </w:rPr>
        <w:drawing>
          <wp:anchor distT="0" distB="0" distL="114300" distR="114300" simplePos="0" relativeHeight="252308480" behindDoc="0" locked="0" layoutInCell="1" allowOverlap="1" wp14:anchorId="50BE07CF" wp14:editId="177040E0">
            <wp:simplePos x="0" y="0"/>
            <wp:positionH relativeFrom="column">
              <wp:posOffset>3278420</wp:posOffset>
            </wp:positionH>
            <wp:positionV relativeFrom="paragraph">
              <wp:posOffset>9325</wp:posOffset>
            </wp:positionV>
            <wp:extent cx="3141233" cy="2663739"/>
            <wp:effectExtent l="0" t="0" r="2540" b="381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41233" cy="2663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64A" w:rsidRPr="007C567E">
        <w:rPr>
          <w:b w:val="0"/>
          <w:noProof/>
          <w:lang w:val="es-GT" w:eastAsia="es-GT"/>
        </w:rPr>
        <w:t>Ingresar Usuario,</w:t>
      </w:r>
    </w:p>
    <w:p w14:paraId="6EC0F2C9" w14:textId="4D0DD731" w:rsidR="00C77029" w:rsidRPr="007C567E" w:rsidRDefault="00C77029" w:rsidP="00C77029">
      <w:pPr>
        <w:pStyle w:val="ListParagraph"/>
        <w:spacing w:after="160" w:line="259" w:lineRule="auto"/>
        <w:ind w:left="1584"/>
        <w:jc w:val="both"/>
        <w:rPr>
          <w:b w:val="0"/>
          <w:noProof/>
          <w:lang w:val="es-GT" w:eastAsia="es-GT"/>
        </w:rPr>
      </w:pPr>
      <w:r w:rsidRPr="007C567E">
        <w:rPr>
          <w:b w:val="0"/>
          <w:noProof/>
          <w:lang w:val="es-GT" w:eastAsia="es-GT"/>
        </w:rPr>
        <w:t xml:space="preserve">      </w:t>
      </w:r>
      <w:r w:rsidR="003B364A" w:rsidRPr="007C567E">
        <w:rPr>
          <w:b w:val="0"/>
          <w:noProof/>
          <w:lang w:val="es-GT" w:eastAsia="es-GT"/>
        </w:rPr>
        <w:t xml:space="preserve"> Contraseña,</w:t>
      </w:r>
    </w:p>
    <w:p w14:paraId="5B46D6E5" w14:textId="327F443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Dominio</w:t>
      </w:r>
      <w:r w:rsidR="00C77029" w:rsidRPr="007C567E">
        <w:rPr>
          <w:b w:val="0"/>
          <w:noProof/>
          <w:lang w:val="es-GT" w:eastAsia="es-GT"/>
        </w:rPr>
        <w:t>,</w:t>
      </w:r>
    </w:p>
    <w:p w14:paraId="1F7603D1" w14:textId="6E1DC49D" w:rsidR="00C77029" w:rsidRPr="007C567E"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presionar botón</w:t>
      </w:r>
    </w:p>
    <w:p w14:paraId="1C6ECF01" w14:textId="24AFB866" w:rsidR="00B16971" w:rsidRPr="003B364A" w:rsidRDefault="003B364A" w:rsidP="00C77029">
      <w:pPr>
        <w:pStyle w:val="ListParagraph"/>
        <w:spacing w:after="160" w:line="259" w:lineRule="auto"/>
        <w:ind w:left="1584" w:firstLine="576"/>
        <w:jc w:val="both"/>
        <w:rPr>
          <w:b w:val="0"/>
          <w:noProof/>
          <w:lang w:val="es-GT" w:eastAsia="es-GT"/>
        </w:rPr>
      </w:pPr>
      <w:r w:rsidRPr="007C567E">
        <w:rPr>
          <w:b w:val="0"/>
          <w:noProof/>
          <w:lang w:val="es-GT" w:eastAsia="es-GT"/>
        </w:rPr>
        <w:t>Comprobar</w:t>
      </w:r>
    </w:p>
    <w:p w14:paraId="5BF63140" w14:textId="28018BF7" w:rsidR="003B364A" w:rsidRDefault="003B364A" w:rsidP="003B364A">
      <w:pPr>
        <w:spacing w:after="160" w:line="259" w:lineRule="auto"/>
        <w:jc w:val="both"/>
        <w:rPr>
          <w:b w:val="0"/>
          <w:noProof/>
          <w:lang w:val="es-GT" w:eastAsia="es-GT"/>
        </w:rPr>
      </w:pPr>
    </w:p>
    <w:p w14:paraId="12705047" w14:textId="50CAAD8C" w:rsidR="003B364A" w:rsidRDefault="003B364A" w:rsidP="003B364A">
      <w:pPr>
        <w:spacing w:after="160" w:line="259" w:lineRule="auto"/>
        <w:jc w:val="both"/>
        <w:rPr>
          <w:b w:val="0"/>
          <w:noProof/>
          <w:lang w:val="es-GT" w:eastAsia="es-GT"/>
        </w:rPr>
      </w:pPr>
    </w:p>
    <w:p w14:paraId="3004280E" w14:textId="42BEA29D" w:rsidR="003B364A" w:rsidRDefault="003B364A" w:rsidP="003B364A">
      <w:pPr>
        <w:spacing w:after="160" w:line="259" w:lineRule="auto"/>
        <w:jc w:val="both"/>
        <w:rPr>
          <w:b w:val="0"/>
          <w:noProof/>
          <w:lang w:val="es-GT" w:eastAsia="es-GT"/>
        </w:rPr>
      </w:pPr>
    </w:p>
    <w:p w14:paraId="7D28AE79" w14:textId="4BD384D1" w:rsidR="002E73EF" w:rsidRDefault="002E73EF" w:rsidP="003B364A">
      <w:pPr>
        <w:spacing w:after="160" w:line="259" w:lineRule="auto"/>
        <w:jc w:val="both"/>
        <w:rPr>
          <w:b w:val="0"/>
          <w:noProof/>
          <w:lang w:val="es-GT" w:eastAsia="es-GT"/>
        </w:rPr>
      </w:pPr>
    </w:p>
    <w:p w14:paraId="3D543C82" w14:textId="1FE4F78F" w:rsidR="002E73EF" w:rsidRDefault="002E73EF" w:rsidP="003B364A">
      <w:pPr>
        <w:spacing w:after="160" w:line="259" w:lineRule="auto"/>
        <w:jc w:val="both"/>
        <w:rPr>
          <w:b w:val="0"/>
          <w:noProof/>
          <w:lang w:val="es-GT" w:eastAsia="es-GT"/>
        </w:rPr>
      </w:pPr>
    </w:p>
    <w:p w14:paraId="5F064D65" w14:textId="6B01281C" w:rsidR="002E73EF" w:rsidRDefault="002E73EF" w:rsidP="003B364A">
      <w:pPr>
        <w:spacing w:after="160" w:line="259" w:lineRule="auto"/>
        <w:jc w:val="both"/>
        <w:rPr>
          <w:b w:val="0"/>
          <w:noProof/>
          <w:lang w:val="es-GT" w:eastAsia="es-GT"/>
        </w:rPr>
      </w:pPr>
    </w:p>
    <w:p w14:paraId="5630BE05" w14:textId="6FC0F1B3" w:rsidR="002E73EF" w:rsidRDefault="002E73EF" w:rsidP="003B364A">
      <w:pPr>
        <w:spacing w:after="160" w:line="259" w:lineRule="auto"/>
        <w:jc w:val="both"/>
        <w:rPr>
          <w:b w:val="0"/>
          <w:noProof/>
          <w:lang w:val="es-GT" w:eastAsia="es-GT"/>
        </w:rPr>
      </w:pPr>
    </w:p>
    <w:p w14:paraId="2F7F3989" w14:textId="77777777" w:rsidR="008A4453" w:rsidRDefault="008A4453" w:rsidP="003B364A">
      <w:pPr>
        <w:spacing w:after="160" w:line="259" w:lineRule="auto"/>
        <w:jc w:val="both"/>
        <w:rPr>
          <w:b w:val="0"/>
          <w:noProof/>
          <w:lang w:val="es-GT" w:eastAsia="es-GT"/>
        </w:rPr>
      </w:pPr>
    </w:p>
    <w:p w14:paraId="1600282B" w14:textId="4B44F531" w:rsidR="003B364A" w:rsidRDefault="00C77029" w:rsidP="003B364A">
      <w:pPr>
        <w:spacing w:after="160" w:line="259" w:lineRule="auto"/>
        <w:jc w:val="both"/>
        <w:rPr>
          <w:b w:val="0"/>
          <w:noProof/>
          <w:lang w:val="es-GT" w:eastAsia="es-GT"/>
        </w:rPr>
      </w:pPr>
      <w:r>
        <w:rPr>
          <w:noProof/>
        </w:rPr>
        <w:drawing>
          <wp:anchor distT="0" distB="0" distL="114300" distR="114300" simplePos="0" relativeHeight="252294144" behindDoc="0" locked="0" layoutInCell="1" allowOverlap="1" wp14:anchorId="788D4271" wp14:editId="69570AC4">
            <wp:simplePos x="0" y="0"/>
            <wp:positionH relativeFrom="column">
              <wp:posOffset>3029788</wp:posOffset>
            </wp:positionH>
            <wp:positionV relativeFrom="paragraph">
              <wp:posOffset>126060</wp:posOffset>
            </wp:positionV>
            <wp:extent cx="2874313" cy="1470355"/>
            <wp:effectExtent l="0" t="0" r="2540" b="0"/>
            <wp:wrapNone/>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b="47649"/>
                    <a:stretch/>
                  </pic:blipFill>
                  <pic:spPr bwMode="auto">
                    <a:xfrm>
                      <a:off x="0" y="0"/>
                      <a:ext cx="2874313" cy="147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AE623" w14:textId="5540326E" w:rsidR="003B364A" w:rsidRPr="003B364A" w:rsidRDefault="003B364A" w:rsidP="003B364A">
      <w:pPr>
        <w:spacing w:after="160" w:line="259" w:lineRule="auto"/>
        <w:jc w:val="both"/>
        <w:rPr>
          <w:b w:val="0"/>
          <w:noProof/>
          <w:lang w:val="es-GT" w:eastAsia="es-GT"/>
        </w:rPr>
      </w:pPr>
    </w:p>
    <w:p w14:paraId="040A0538" w14:textId="56256F1E" w:rsidR="00B16971" w:rsidRDefault="00C77029" w:rsidP="003D720E">
      <w:pPr>
        <w:pStyle w:val="ListParagraph"/>
        <w:numPr>
          <w:ilvl w:val="2"/>
          <w:numId w:val="34"/>
        </w:numPr>
        <w:spacing w:after="160" w:line="259" w:lineRule="auto"/>
        <w:jc w:val="both"/>
        <w:rPr>
          <w:b w:val="0"/>
          <w:noProof/>
          <w:lang w:val="es-GT" w:eastAsia="es-GT"/>
        </w:rPr>
      </w:pPr>
      <w:r>
        <w:rPr>
          <w:b w:val="0"/>
          <w:noProof/>
          <w:lang w:val="es-GT" w:eastAsia="es-GT"/>
        </w:rPr>
        <w:t>Click en Aceptar</w:t>
      </w:r>
    </w:p>
    <w:p w14:paraId="7524B4A7" w14:textId="7A688773" w:rsidR="00C77029" w:rsidRDefault="00C77029" w:rsidP="00C77029">
      <w:pPr>
        <w:spacing w:after="160" w:line="259" w:lineRule="auto"/>
        <w:jc w:val="both"/>
        <w:rPr>
          <w:b w:val="0"/>
          <w:noProof/>
          <w:lang w:val="es-GT" w:eastAsia="es-GT"/>
        </w:rPr>
      </w:pPr>
    </w:p>
    <w:p w14:paraId="17213BAB" w14:textId="70FAD062" w:rsidR="00C77029" w:rsidRDefault="00C77029" w:rsidP="00C77029">
      <w:pPr>
        <w:spacing w:after="160" w:line="259" w:lineRule="auto"/>
        <w:jc w:val="both"/>
        <w:rPr>
          <w:b w:val="0"/>
          <w:noProof/>
          <w:lang w:val="es-GT" w:eastAsia="es-GT"/>
        </w:rPr>
      </w:pPr>
    </w:p>
    <w:p w14:paraId="61192175" w14:textId="1C25680A" w:rsidR="00C77029" w:rsidRDefault="00C77029" w:rsidP="00C77029">
      <w:pPr>
        <w:spacing w:after="160" w:line="259" w:lineRule="auto"/>
        <w:jc w:val="both"/>
        <w:rPr>
          <w:b w:val="0"/>
          <w:noProof/>
          <w:lang w:val="es-GT" w:eastAsia="es-GT"/>
        </w:rPr>
      </w:pPr>
    </w:p>
    <w:p w14:paraId="6214F5A3" w14:textId="59205C49" w:rsidR="00C77029" w:rsidRDefault="00C77029" w:rsidP="00C77029">
      <w:pPr>
        <w:spacing w:after="160" w:line="259" w:lineRule="auto"/>
        <w:jc w:val="both"/>
        <w:rPr>
          <w:b w:val="0"/>
          <w:noProof/>
          <w:lang w:val="es-GT" w:eastAsia="es-GT"/>
        </w:rPr>
      </w:pPr>
    </w:p>
    <w:p w14:paraId="49812FD7" w14:textId="7C152457" w:rsidR="00C77029" w:rsidRDefault="00C77029" w:rsidP="00C77029">
      <w:pPr>
        <w:spacing w:after="160" w:line="259" w:lineRule="auto"/>
        <w:jc w:val="both"/>
        <w:rPr>
          <w:b w:val="0"/>
          <w:noProof/>
          <w:lang w:val="es-GT" w:eastAsia="es-GT"/>
        </w:rPr>
      </w:pPr>
    </w:p>
    <w:p w14:paraId="31075DEF" w14:textId="0CE97835" w:rsidR="008A4453" w:rsidRDefault="008A4453" w:rsidP="003D720E">
      <w:pPr>
        <w:pStyle w:val="ListParagraph"/>
        <w:numPr>
          <w:ilvl w:val="2"/>
          <w:numId w:val="34"/>
        </w:numPr>
        <w:spacing w:after="160" w:line="259" w:lineRule="auto"/>
        <w:jc w:val="both"/>
        <w:rPr>
          <w:b w:val="0"/>
          <w:noProof/>
          <w:lang w:val="es-GT" w:eastAsia="es-GT"/>
        </w:rPr>
      </w:pPr>
      <w:r w:rsidRPr="005D3526">
        <w:rPr>
          <w:b w:val="0"/>
          <w:noProof/>
          <w:lang w:val="es-GT" w:eastAsia="es-GT"/>
        </w:rPr>
        <w:lastRenderedPageBreak/>
        <w:t>Ingresar ID Registro</w:t>
      </w:r>
      <w:r w:rsidR="00F936C4">
        <w:rPr>
          <w:b w:val="0"/>
          <w:noProof/>
          <w:lang w:val="es-GT" w:eastAsia="es-GT"/>
        </w:rPr>
        <w:t>,</w:t>
      </w:r>
      <w:r w:rsidRPr="005D3526">
        <w:rPr>
          <w:b w:val="0"/>
          <w:noProof/>
          <w:lang w:val="es-GT" w:eastAsia="es-GT"/>
        </w:rPr>
        <w:t xml:space="preserve"> ID </w:t>
      </w:r>
      <w:r w:rsidR="005D3526" w:rsidRPr="005D3526">
        <w:rPr>
          <w:b w:val="0"/>
          <w:noProof/>
          <w:lang w:val="es-GT" w:eastAsia="es-GT"/>
        </w:rPr>
        <w:t>específico de la prueba en el portal</w:t>
      </w:r>
      <w:r w:rsidR="00F936C4">
        <w:rPr>
          <w:b w:val="0"/>
          <w:noProof/>
          <w:lang w:val="es-GT" w:eastAsia="es-GT"/>
        </w:rPr>
        <w:t xml:space="preserve"> en la entrada correspondiente.</w:t>
      </w:r>
    </w:p>
    <w:p w14:paraId="337E35AF" w14:textId="1CFB14E9" w:rsidR="005D3526" w:rsidRPr="005D3526" w:rsidRDefault="00F936C4" w:rsidP="005D3526">
      <w:pPr>
        <w:spacing w:after="160" w:line="259" w:lineRule="auto"/>
        <w:jc w:val="both"/>
        <w:rPr>
          <w:b w:val="0"/>
          <w:noProof/>
          <w:lang w:val="es-GT" w:eastAsia="es-GT"/>
        </w:rPr>
      </w:pPr>
      <w:r>
        <w:rPr>
          <w:b w:val="0"/>
          <w:noProof/>
          <w:lang w:val="es-GT" w:eastAsia="es-GT"/>
        </w:rPr>
        <w:drawing>
          <wp:anchor distT="0" distB="0" distL="114300" distR="114300" simplePos="0" relativeHeight="252309504" behindDoc="0" locked="0" layoutInCell="1" allowOverlap="1" wp14:anchorId="6DE9FB60" wp14:editId="316AB931">
            <wp:simplePos x="0" y="0"/>
            <wp:positionH relativeFrom="column">
              <wp:posOffset>3277083</wp:posOffset>
            </wp:positionH>
            <wp:positionV relativeFrom="paragraph">
              <wp:posOffset>6388</wp:posOffset>
            </wp:positionV>
            <wp:extent cx="3140450" cy="2776878"/>
            <wp:effectExtent l="0" t="0" r="3175" b="444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0450" cy="2776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576">
        <w:rPr>
          <w:b w:val="0"/>
          <w:noProof/>
          <w:lang w:val="es-GT" w:eastAsia="es-GT"/>
        </w:rPr>
        <w:t xml:space="preserve">        </w:t>
      </w:r>
    </w:p>
    <w:p w14:paraId="11014491" w14:textId="5087EAF0" w:rsidR="008A4453" w:rsidRDefault="00F936C4"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0288" behindDoc="0" locked="0" layoutInCell="1" allowOverlap="1" wp14:anchorId="176E4CCE" wp14:editId="5F882AFF">
                <wp:simplePos x="0" y="0"/>
                <wp:positionH relativeFrom="column">
                  <wp:posOffset>852274</wp:posOffset>
                </wp:positionH>
                <wp:positionV relativeFrom="paragraph">
                  <wp:posOffset>208148</wp:posOffset>
                </wp:positionV>
                <wp:extent cx="1989455" cy="1404620"/>
                <wp:effectExtent l="0" t="0" r="10795" b="1079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25B9273C" w14:textId="1A6DB700" w:rsidR="003C087B" w:rsidRPr="00F34C17" w:rsidRDefault="003C087B">
                            <w:pPr>
                              <w:rPr>
                                <w:b w:val="0"/>
                                <w:lang w:val="es-GT"/>
                              </w:rPr>
                            </w:pPr>
                            <w:r w:rsidRPr="00F34C17">
                              <w:rPr>
                                <w:b w:val="0"/>
                                <w:lang w:val="es-GT"/>
                              </w:rPr>
                              <w:t xml:space="preserve">El ID a ingresar será el ID Registro del archivo de </w:t>
                            </w:r>
                            <w:proofErr w:type="spellStart"/>
                            <w:r w:rsidRPr="00F34C17">
                              <w:rPr>
                                <w:b w:val="0"/>
                                <w:lang w:val="es-GT"/>
                              </w:rPr>
                              <w:t>AuraPortal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E4CCE" id="_x0000_s1027" type="#_x0000_t202" style="position:absolute;left:0;text-align:left;margin-left:67.1pt;margin-top:16.4pt;width:156.65pt;height:110.6pt;z-index:25230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">
                <v:textbox style="mso-fit-shape-to-text:t">
                  <w:txbxContent>
                    <w:p w14:paraId="25B9273C" w14:textId="1A6DB700" w:rsidR="003C087B" w:rsidRPr="00F34C17" w:rsidRDefault="003C087B">
                      <w:pPr>
                        <w:rPr>
                          <w:b w:val="0"/>
                          <w:lang w:val="es-GT"/>
                        </w:rPr>
                      </w:pPr>
                      <w:r w:rsidRPr="00F34C17">
                        <w:rPr>
                          <w:b w:val="0"/>
                          <w:lang w:val="es-GT"/>
                        </w:rPr>
                        <w:t xml:space="preserve">El ID a ingresar será el ID Registro del archivo de </w:t>
                      </w:r>
                      <w:proofErr w:type="spellStart"/>
                      <w:r w:rsidRPr="00F34C17">
                        <w:rPr>
                          <w:b w:val="0"/>
                          <w:lang w:val="es-GT"/>
                        </w:rPr>
                        <w:t>AuraPortal</w:t>
                      </w:r>
                      <w:proofErr w:type="spellEnd"/>
                    </w:p>
                  </w:txbxContent>
                </v:textbox>
                <w10:wrap type="square"/>
              </v:shape>
            </w:pict>
          </mc:Fallback>
        </mc:AlternateContent>
      </w:r>
    </w:p>
    <w:p w14:paraId="1E79262E" w14:textId="43E0171D" w:rsidR="008A4453" w:rsidRDefault="008A4453" w:rsidP="008A4453">
      <w:pPr>
        <w:spacing w:after="160" w:line="259" w:lineRule="auto"/>
        <w:jc w:val="both"/>
        <w:rPr>
          <w:b w:val="0"/>
          <w:noProof/>
          <w:lang w:val="es-GT" w:eastAsia="es-GT"/>
        </w:rPr>
      </w:pPr>
    </w:p>
    <w:p w14:paraId="16FC96EA" w14:textId="69A0952E" w:rsidR="008A4453" w:rsidRDefault="008A4453" w:rsidP="008A4453">
      <w:pPr>
        <w:spacing w:after="160" w:line="259" w:lineRule="auto"/>
        <w:jc w:val="both"/>
        <w:rPr>
          <w:b w:val="0"/>
          <w:noProof/>
          <w:lang w:val="es-GT" w:eastAsia="es-GT"/>
        </w:rPr>
      </w:pPr>
    </w:p>
    <w:p w14:paraId="075BB5C9" w14:textId="3E7A7FFF" w:rsidR="008A4453" w:rsidRDefault="008A4453" w:rsidP="008A4453">
      <w:pPr>
        <w:spacing w:after="160" w:line="259" w:lineRule="auto"/>
        <w:jc w:val="both"/>
        <w:rPr>
          <w:b w:val="0"/>
          <w:noProof/>
          <w:lang w:val="es-GT" w:eastAsia="es-GT"/>
        </w:rPr>
      </w:pPr>
    </w:p>
    <w:p w14:paraId="5D5F2B15" w14:textId="77939031" w:rsidR="008A4453" w:rsidRDefault="008A4453" w:rsidP="008A4453">
      <w:pPr>
        <w:spacing w:after="160" w:line="259" w:lineRule="auto"/>
        <w:jc w:val="both"/>
        <w:rPr>
          <w:b w:val="0"/>
          <w:noProof/>
          <w:lang w:val="es-GT" w:eastAsia="es-GT"/>
        </w:rPr>
      </w:pPr>
    </w:p>
    <w:p w14:paraId="76E9F724" w14:textId="78DA5048" w:rsidR="008A4453" w:rsidRDefault="006560A3" w:rsidP="008A4453">
      <w:pPr>
        <w:spacing w:after="160" w:line="259" w:lineRule="auto"/>
        <w:jc w:val="both"/>
        <w:rPr>
          <w:b w:val="0"/>
          <w:noProof/>
          <w:lang w:val="es-GT" w:eastAsia="es-GT"/>
        </w:rPr>
      </w:pPr>
      <w:r w:rsidRPr="00F34C17">
        <w:rPr>
          <w:b w:val="0"/>
          <w:noProof/>
          <w:lang w:val="es-GT" w:eastAsia="es-GT"/>
        </w:rPr>
        <mc:AlternateContent>
          <mc:Choice Requires="wps">
            <w:drawing>
              <wp:anchor distT="45720" distB="45720" distL="114300" distR="114300" simplePos="0" relativeHeight="252302336" behindDoc="0" locked="0" layoutInCell="1" allowOverlap="1" wp14:anchorId="2827781F" wp14:editId="6D877584">
                <wp:simplePos x="0" y="0"/>
                <wp:positionH relativeFrom="column">
                  <wp:posOffset>789267</wp:posOffset>
                </wp:positionH>
                <wp:positionV relativeFrom="paragraph">
                  <wp:posOffset>8255</wp:posOffset>
                </wp:positionV>
                <wp:extent cx="1989455" cy="1404620"/>
                <wp:effectExtent l="0" t="0" r="10795" b="107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404620"/>
                        </a:xfrm>
                        <a:prstGeom prst="rect">
                          <a:avLst/>
                        </a:prstGeom>
                        <a:solidFill>
                          <a:srgbClr val="FFFFFF"/>
                        </a:solidFill>
                        <a:ln w="9525">
                          <a:solidFill>
                            <a:srgbClr val="000000"/>
                          </a:solidFill>
                          <a:miter lim="800000"/>
                          <a:headEnd/>
                          <a:tailEnd/>
                        </a:ln>
                      </wps:spPr>
                      <wps:txbx>
                        <w:txbxContent>
                          <w:p w14:paraId="7683F47C" w14:textId="6D8781A5" w:rsidR="003C087B" w:rsidRPr="00F34C17" w:rsidRDefault="003C087B"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7781F" id="_x0000_s1028" type="#_x0000_t202" style="position:absolute;left:0;text-align:left;margin-left:62.15pt;margin-top:.65pt;width:156.65pt;height:110.6pt;z-index:25230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">
                <v:textbox style="mso-fit-shape-to-text:t">
                  <w:txbxContent>
                    <w:p w14:paraId="7683F47C" w14:textId="6D8781A5" w:rsidR="003C087B" w:rsidRPr="00F34C17" w:rsidRDefault="003C087B" w:rsidP="006560A3">
                      <w:pPr>
                        <w:rPr>
                          <w:b w:val="0"/>
                          <w:lang w:val="es-GT"/>
                        </w:rPr>
                      </w:pPr>
                      <w:r w:rsidRPr="006560A3">
                        <w:rPr>
                          <w:b w:val="0"/>
                          <w:lang w:val="es-GT"/>
                        </w:rPr>
                        <w:t xml:space="preserve">El ID </w:t>
                      </w:r>
                      <w:r>
                        <w:rPr>
                          <w:b w:val="0"/>
                          <w:lang w:val="es-GT"/>
                        </w:rPr>
                        <w:t xml:space="preserve">Prueba es el ID </w:t>
                      </w:r>
                      <w:r w:rsidRPr="006560A3">
                        <w:rPr>
                          <w:b w:val="0"/>
                          <w:lang w:val="es-GT"/>
                        </w:rPr>
                        <w:t>específico a usar para la descarga de resultados</w:t>
                      </w:r>
                      <w:r>
                        <w:rPr>
                          <w:b w:val="0"/>
                          <w:lang w:val="es-GT"/>
                        </w:rPr>
                        <w:t>,</w:t>
                      </w:r>
                      <w:r w:rsidRPr="006560A3">
                        <w:rPr>
                          <w:b w:val="0"/>
                          <w:lang w:val="es-GT"/>
                        </w:rPr>
                        <w:t xml:space="preserve"> depende del tipo de prueba.</w:t>
                      </w:r>
                    </w:p>
                  </w:txbxContent>
                </v:textbox>
                <w10:wrap type="square"/>
              </v:shape>
            </w:pict>
          </mc:Fallback>
        </mc:AlternateContent>
      </w:r>
    </w:p>
    <w:p w14:paraId="68EB3196" w14:textId="7B997327" w:rsidR="00F34C17" w:rsidRDefault="00F34C17" w:rsidP="008A4453">
      <w:pPr>
        <w:spacing w:after="160" w:line="259" w:lineRule="auto"/>
        <w:jc w:val="both"/>
        <w:rPr>
          <w:b w:val="0"/>
          <w:noProof/>
          <w:lang w:val="es-GT" w:eastAsia="es-GT"/>
        </w:rPr>
      </w:pPr>
    </w:p>
    <w:p w14:paraId="4990BC4A" w14:textId="67EB095C" w:rsidR="00F34C17" w:rsidRDefault="00F34C17" w:rsidP="008A4453">
      <w:pPr>
        <w:spacing w:after="160" w:line="259" w:lineRule="auto"/>
        <w:jc w:val="both"/>
        <w:rPr>
          <w:b w:val="0"/>
          <w:noProof/>
          <w:lang w:val="es-GT" w:eastAsia="es-GT"/>
        </w:rPr>
      </w:pPr>
    </w:p>
    <w:p w14:paraId="166EB71D" w14:textId="291E5DAB" w:rsidR="008A4453" w:rsidRPr="008A4453" w:rsidRDefault="008A4453" w:rsidP="008A4453">
      <w:pPr>
        <w:spacing w:after="160" w:line="259" w:lineRule="auto"/>
        <w:jc w:val="both"/>
        <w:rPr>
          <w:b w:val="0"/>
          <w:noProof/>
          <w:lang w:val="es-GT" w:eastAsia="es-GT"/>
        </w:rPr>
      </w:pPr>
    </w:p>
    <w:p w14:paraId="612487EF" w14:textId="517FB7D6" w:rsidR="008A4453" w:rsidRDefault="008A4453" w:rsidP="008A4453">
      <w:pPr>
        <w:spacing w:after="160" w:line="259" w:lineRule="auto"/>
        <w:jc w:val="both"/>
        <w:rPr>
          <w:b w:val="0"/>
          <w:noProof/>
          <w:lang w:val="es-GT" w:eastAsia="es-GT"/>
        </w:rPr>
      </w:pPr>
    </w:p>
    <w:p w14:paraId="33292845" w14:textId="7F745C49" w:rsidR="004E720F" w:rsidRDefault="00F34C17" w:rsidP="004E720F">
      <w:pPr>
        <w:spacing w:after="160" w:line="259" w:lineRule="auto"/>
        <w:jc w:val="both"/>
        <w:rPr>
          <w:b w:val="0"/>
          <w:noProof/>
          <w:lang w:val="es-GT" w:eastAsia="es-GT"/>
        </w:rPr>
      </w:pPr>
      <w:r>
        <w:rPr>
          <w:noProof/>
        </w:rPr>
        <w:drawing>
          <wp:anchor distT="0" distB="0" distL="114300" distR="114300" simplePos="0" relativeHeight="252298240" behindDoc="0" locked="0" layoutInCell="1" allowOverlap="1" wp14:anchorId="7B9A329C" wp14:editId="5FB85AF3">
            <wp:simplePos x="0" y="0"/>
            <wp:positionH relativeFrom="column">
              <wp:posOffset>614096</wp:posOffset>
            </wp:positionH>
            <wp:positionV relativeFrom="paragraph">
              <wp:posOffset>229794</wp:posOffset>
            </wp:positionV>
            <wp:extent cx="3796030" cy="103060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6030" cy="1030605"/>
                    </a:xfrm>
                    <a:prstGeom prst="rect">
                      <a:avLst/>
                    </a:prstGeom>
                  </pic:spPr>
                </pic:pic>
              </a:graphicData>
            </a:graphic>
            <wp14:sizeRelH relativeFrom="margin">
              <wp14:pctWidth>0</wp14:pctWidth>
            </wp14:sizeRelH>
            <wp14:sizeRelV relativeFrom="margin">
              <wp14:pctHeight>0</wp14:pctHeight>
            </wp14:sizeRelV>
          </wp:anchor>
        </w:drawing>
      </w:r>
      <w:r w:rsidR="001947DF">
        <w:rPr>
          <w:b w:val="0"/>
          <w:noProof/>
          <w:lang w:val="es-GT" w:eastAsia="es-GT"/>
        </w:rPr>
        <w:t xml:space="preserve">               ID Prueba por cada Portal:</w:t>
      </w:r>
    </w:p>
    <w:p w14:paraId="4AA581AB" w14:textId="4A6C4EA5" w:rsidR="004E720F" w:rsidRDefault="004E720F" w:rsidP="004E720F">
      <w:pPr>
        <w:spacing w:after="160" w:line="259" w:lineRule="auto"/>
        <w:jc w:val="both"/>
        <w:rPr>
          <w:b w:val="0"/>
          <w:noProof/>
          <w:lang w:val="es-GT" w:eastAsia="es-GT"/>
        </w:rPr>
      </w:pPr>
    </w:p>
    <w:p w14:paraId="3811DB65" w14:textId="201A8829" w:rsidR="004E720F" w:rsidRDefault="004E720F" w:rsidP="004E720F">
      <w:pPr>
        <w:spacing w:after="160" w:line="259" w:lineRule="auto"/>
        <w:jc w:val="both"/>
        <w:rPr>
          <w:b w:val="0"/>
          <w:noProof/>
          <w:lang w:val="es-GT" w:eastAsia="es-GT"/>
        </w:rPr>
      </w:pPr>
    </w:p>
    <w:p w14:paraId="38DD3F20" w14:textId="2E054DD0" w:rsidR="004E720F" w:rsidRDefault="004E720F" w:rsidP="004E720F">
      <w:pPr>
        <w:spacing w:after="160" w:line="259" w:lineRule="auto"/>
        <w:jc w:val="both"/>
        <w:rPr>
          <w:b w:val="0"/>
          <w:noProof/>
          <w:lang w:val="es-GT" w:eastAsia="es-GT"/>
        </w:rPr>
      </w:pPr>
    </w:p>
    <w:p w14:paraId="1C86F09E" w14:textId="20BB3EE9" w:rsidR="001947DF" w:rsidRDefault="001947DF" w:rsidP="004E720F">
      <w:pPr>
        <w:spacing w:after="160" w:line="259" w:lineRule="auto"/>
        <w:jc w:val="both"/>
        <w:rPr>
          <w:b w:val="0"/>
          <w:noProof/>
          <w:lang w:val="es-GT" w:eastAsia="es-GT"/>
        </w:rPr>
      </w:pPr>
    </w:p>
    <w:p w14:paraId="4B597492" w14:textId="0E1450AE" w:rsidR="00DE547C" w:rsidRDefault="00DE547C" w:rsidP="003D720E">
      <w:pPr>
        <w:pStyle w:val="ListParagraph"/>
        <w:numPr>
          <w:ilvl w:val="2"/>
          <w:numId w:val="34"/>
        </w:numPr>
        <w:spacing w:after="160" w:line="259" w:lineRule="auto"/>
        <w:jc w:val="both"/>
        <w:rPr>
          <w:b w:val="0"/>
          <w:noProof/>
          <w:lang w:val="es-GT" w:eastAsia="es-GT"/>
        </w:rPr>
      </w:pPr>
      <w:r>
        <w:rPr>
          <w:noProof/>
        </w:rPr>
        <w:drawing>
          <wp:anchor distT="0" distB="0" distL="114300" distR="114300" simplePos="0" relativeHeight="252304384" behindDoc="0" locked="0" layoutInCell="1" allowOverlap="1" wp14:anchorId="18CF6E7D" wp14:editId="7189AA90">
            <wp:simplePos x="0" y="0"/>
            <wp:positionH relativeFrom="column">
              <wp:posOffset>4253230</wp:posOffset>
            </wp:positionH>
            <wp:positionV relativeFrom="paragraph">
              <wp:posOffset>18415</wp:posOffset>
            </wp:positionV>
            <wp:extent cx="729615" cy="74993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7DF">
        <w:rPr>
          <w:b w:val="0"/>
          <w:noProof/>
          <w:lang w:val="es-GT" w:eastAsia="es-GT"/>
        </w:rPr>
        <w:t xml:space="preserve">Presionar el botón Cargar y </w:t>
      </w:r>
    </w:p>
    <w:p w14:paraId="26137F47" w14:textId="6FC73B75" w:rsidR="00B16971" w:rsidRDefault="001947DF" w:rsidP="00DE547C">
      <w:pPr>
        <w:pStyle w:val="ListParagraph"/>
        <w:spacing w:after="160" w:line="259" w:lineRule="auto"/>
        <w:ind w:left="1584" w:firstLine="576"/>
        <w:jc w:val="both"/>
        <w:rPr>
          <w:b w:val="0"/>
          <w:noProof/>
          <w:lang w:val="es-GT" w:eastAsia="es-GT"/>
        </w:rPr>
      </w:pPr>
      <w:r>
        <w:rPr>
          <w:b w:val="0"/>
          <w:noProof/>
          <w:lang w:val="es-GT" w:eastAsia="es-GT"/>
        </w:rPr>
        <w:t>click al botón Aceptar</w:t>
      </w:r>
    </w:p>
    <w:p w14:paraId="6E7B9CE3" w14:textId="6C72E050" w:rsidR="001947DF" w:rsidRDefault="001947DF" w:rsidP="001947DF">
      <w:pPr>
        <w:spacing w:after="160" w:line="259" w:lineRule="auto"/>
        <w:jc w:val="both"/>
        <w:rPr>
          <w:b w:val="0"/>
          <w:noProof/>
          <w:lang w:val="es-GT" w:eastAsia="es-GT"/>
        </w:rPr>
      </w:pPr>
    </w:p>
    <w:p w14:paraId="1774AF2A" w14:textId="3C67E12D" w:rsidR="00B16971" w:rsidRPr="00DE547C" w:rsidRDefault="001947DF"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b w:val="0"/>
          <w:noProof/>
          <w:lang w:val="es-GT" w:eastAsia="es-GT"/>
        </w:rPr>
        <w:t>Cerrar aplicación.</w:t>
      </w:r>
    </w:p>
    <w:p w14:paraId="78365D80" w14:textId="77777777" w:rsidR="00DE547C" w:rsidRPr="00DE547C" w:rsidRDefault="00DE547C" w:rsidP="00DE547C">
      <w:pPr>
        <w:spacing w:after="160" w:line="259" w:lineRule="auto"/>
        <w:jc w:val="both"/>
        <w:rPr>
          <w:rFonts w:eastAsia="Calibri" w:cs="Times New Roman"/>
          <w:b w:val="0"/>
          <w:bCs w:val="0"/>
          <w:noProof/>
          <w:color w:val="auto"/>
          <w:lang w:val="es-GT" w:eastAsia="es-GT"/>
        </w:rPr>
      </w:pPr>
    </w:p>
    <w:p w14:paraId="59F47661" w14:textId="0A8DA30B" w:rsidR="00E007AA" w:rsidRDefault="00E007AA" w:rsidP="003D720E">
      <w:pPr>
        <w:pStyle w:val="ListParagraph"/>
        <w:numPr>
          <w:ilvl w:val="2"/>
          <w:numId w:val="34"/>
        </w:numPr>
        <w:spacing w:after="160" w:line="259" w:lineRule="auto"/>
        <w:jc w:val="both"/>
        <w:rPr>
          <w:rFonts w:eastAsia="Calibri" w:cs="Times New Roman"/>
          <w:b w:val="0"/>
          <w:bCs w:val="0"/>
          <w:noProof/>
          <w:color w:val="auto"/>
          <w:lang w:val="es-GT" w:eastAsia="es-GT"/>
        </w:rPr>
      </w:pPr>
      <w:r>
        <w:rPr>
          <w:rFonts w:eastAsia="Calibri" w:cs="Times New Roman"/>
          <w:b w:val="0"/>
          <w:bCs w:val="0"/>
          <w:noProof/>
          <w:color w:val="auto"/>
          <w:lang w:val="es-GT" w:eastAsia="es-GT"/>
        </w:rPr>
        <w:t xml:space="preserve">Registrar Status </w:t>
      </w:r>
      <w:r w:rsidR="006E411E">
        <w:rPr>
          <w:rFonts w:eastAsia="Calibri" w:cs="Times New Roman"/>
          <w:b w:val="0"/>
          <w:bCs w:val="0"/>
          <w:noProof/>
          <w:color w:val="auto"/>
          <w:lang w:val="es-GT" w:eastAsia="es-GT"/>
        </w:rPr>
        <w:t>en Prueba enviada (Status 1) en el archivo de Registro</w:t>
      </w:r>
    </w:p>
    <w:p w14:paraId="2F688210" w14:textId="76B49590" w:rsidR="006E411E" w:rsidRPr="006E411E" w:rsidRDefault="00DE547C" w:rsidP="006E411E">
      <w:pPr>
        <w:spacing w:after="160" w:line="259" w:lineRule="auto"/>
        <w:jc w:val="both"/>
        <w:rPr>
          <w:rFonts w:eastAsia="Calibri" w:cs="Times New Roman"/>
          <w:b w:val="0"/>
          <w:bCs w:val="0"/>
          <w:noProof/>
          <w:color w:val="auto"/>
          <w:lang w:val="es-GT" w:eastAsia="es-GT"/>
        </w:rPr>
      </w:pPr>
      <w:r>
        <w:rPr>
          <w:noProof/>
        </w:rPr>
        <w:drawing>
          <wp:anchor distT="0" distB="0" distL="114300" distR="114300" simplePos="0" relativeHeight="252305408" behindDoc="0" locked="0" layoutInCell="1" allowOverlap="1" wp14:anchorId="77840D75" wp14:editId="08DABAD7">
            <wp:simplePos x="0" y="0"/>
            <wp:positionH relativeFrom="margin">
              <wp:align>center</wp:align>
            </wp:positionH>
            <wp:positionV relativeFrom="paragraph">
              <wp:posOffset>1905</wp:posOffset>
            </wp:positionV>
            <wp:extent cx="4133850" cy="790575"/>
            <wp:effectExtent l="0" t="0" r="0" b="952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850" cy="790575"/>
                    </a:xfrm>
                    <a:prstGeom prst="rect">
                      <a:avLst/>
                    </a:prstGeom>
                  </pic:spPr>
                </pic:pic>
              </a:graphicData>
            </a:graphic>
            <wp14:sizeRelH relativeFrom="margin">
              <wp14:pctWidth>0</wp14:pctWidth>
            </wp14:sizeRelH>
            <wp14:sizeRelV relativeFrom="margin">
              <wp14:pctHeight>0</wp14:pctHeight>
            </wp14:sizeRelV>
          </wp:anchor>
        </w:drawing>
      </w:r>
    </w:p>
    <w:p w14:paraId="0AD8351A" w14:textId="387D4B98" w:rsidR="001947DF" w:rsidRPr="001947DF" w:rsidRDefault="001947DF" w:rsidP="001947DF">
      <w:pPr>
        <w:spacing w:after="160" w:line="259" w:lineRule="auto"/>
        <w:ind w:left="1080"/>
        <w:jc w:val="both"/>
        <w:rPr>
          <w:rFonts w:eastAsia="Calibri" w:cs="Times New Roman"/>
          <w:b w:val="0"/>
          <w:bCs w:val="0"/>
          <w:noProof/>
          <w:color w:val="auto"/>
          <w:lang w:val="es-GT" w:eastAsia="es-GT"/>
        </w:rPr>
      </w:pPr>
    </w:p>
    <w:p w14:paraId="39AD5C71" w14:textId="6C55D869" w:rsidR="00836F1B" w:rsidRDefault="004574B1" w:rsidP="003D720E">
      <w:pPr>
        <w:pStyle w:val="Heading2"/>
        <w:numPr>
          <w:ilvl w:val="0"/>
          <w:numId w:val="23"/>
        </w:numPr>
        <w:rPr>
          <w:rFonts w:ascii="Verdana" w:hAnsi="Verdana"/>
          <w:noProof/>
          <w:color w:val="003856" w:themeColor="accent1" w:themeShade="80"/>
          <w:szCs w:val="28"/>
          <w:lang w:val="es-GT" w:eastAsia="es-GT"/>
        </w:rPr>
      </w:pPr>
      <w:bookmarkStart w:id="55" w:name="_Toc536735946"/>
      <w:r>
        <w:rPr>
          <w:rFonts w:ascii="Verdana" w:hAnsi="Verdana"/>
          <w:noProof/>
          <w:color w:val="003856" w:themeColor="accent1" w:themeShade="80"/>
          <w:szCs w:val="28"/>
          <w:lang w:val="es-GT" w:eastAsia="es-GT"/>
        </w:rPr>
        <w:lastRenderedPageBreak/>
        <w:t>Recepción de Notificación Realizada</w:t>
      </w:r>
      <w:bookmarkEnd w:id="55"/>
    </w:p>
    <w:p w14:paraId="7F3D77C8" w14:textId="77777777" w:rsidR="00F705F4" w:rsidRPr="00F705F4" w:rsidRDefault="00F705F4" w:rsidP="003D720E">
      <w:pPr>
        <w:pStyle w:val="ListParagraph"/>
        <w:keepNext/>
        <w:keepLines/>
        <w:numPr>
          <w:ilvl w:val="0"/>
          <w:numId w:val="32"/>
        </w:numPr>
        <w:spacing w:after="60"/>
        <w:contextualSpacing w:val="0"/>
        <w:outlineLvl w:val="3"/>
        <w:rPr>
          <w:rFonts w:asciiTheme="majorHAnsi" w:eastAsia="Times New Roman" w:hAnsiTheme="majorHAnsi"/>
          <w:bCs w:val="0"/>
          <w:iCs/>
          <w:vanish/>
          <w:color w:val="003856" w:themeColor="accent1" w:themeShade="80"/>
          <w:sz w:val="32"/>
          <w:szCs w:val="20"/>
        </w:rPr>
      </w:pPr>
    </w:p>
    <w:p w14:paraId="5299AAC9" w14:textId="34F534FC" w:rsidR="004574B1" w:rsidRPr="00273052" w:rsidRDefault="004574B1" w:rsidP="003D720E">
      <w:pPr>
        <w:pStyle w:val="Heading4"/>
        <w:numPr>
          <w:ilvl w:val="1"/>
          <w:numId w:val="23"/>
        </w:numPr>
        <w:rPr>
          <w:rFonts w:ascii="Verdana" w:hAnsi="Verdana"/>
          <w:b/>
          <w:noProof/>
          <w:lang w:val="es-GT" w:eastAsia="es-GT"/>
        </w:rPr>
      </w:pPr>
      <w:proofErr w:type="spellStart"/>
      <w:r w:rsidRPr="00273052">
        <w:rPr>
          <w:rFonts w:asciiTheme="majorHAnsi" w:hAnsiTheme="majorHAnsi"/>
          <w:b/>
          <w:color w:val="003856" w:themeColor="accent1" w:themeShade="80"/>
          <w:sz w:val="32"/>
        </w:rPr>
        <w:t>Notificación</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Amitai</w:t>
      </w:r>
      <w:proofErr w:type="spellEnd"/>
      <w:r w:rsidRPr="00273052">
        <w:rPr>
          <w:rFonts w:asciiTheme="majorHAnsi" w:hAnsiTheme="majorHAnsi"/>
          <w:b/>
          <w:color w:val="003856" w:themeColor="accent1" w:themeShade="80"/>
          <w:sz w:val="32"/>
        </w:rPr>
        <w:t xml:space="preserve"> </w:t>
      </w:r>
      <w:proofErr w:type="spellStart"/>
      <w:r w:rsidRPr="00273052">
        <w:rPr>
          <w:rFonts w:asciiTheme="majorHAnsi" w:hAnsiTheme="majorHAnsi"/>
          <w:b/>
          <w:color w:val="003856" w:themeColor="accent1" w:themeShade="80"/>
          <w:sz w:val="32"/>
        </w:rPr>
        <w:t>realizada</w:t>
      </w:r>
      <w:proofErr w:type="spellEnd"/>
    </w:p>
    <w:p w14:paraId="6C39B1DD" w14:textId="77777777" w:rsidR="004574B1" w:rsidRPr="001B28B8" w:rsidRDefault="004574B1" w:rsidP="003D720E">
      <w:pPr>
        <w:pStyle w:val="ListParagraph"/>
        <w:keepNext/>
        <w:keepLines/>
        <w:numPr>
          <w:ilvl w:val="0"/>
          <w:numId w:val="21"/>
        </w:numPr>
        <w:spacing w:before="40" w:after="0" w:line="259" w:lineRule="auto"/>
        <w:contextualSpacing w:val="0"/>
        <w:jc w:val="both"/>
        <w:outlineLvl w:val="2"/>
        <w:rPr>
          <w:rFonts w:eastAsia="Times New Roman" w:cstheme="majorBidi"/>
          <w:noProof/>
          <w:vanish/>
          <w:color w:val="003756" w:themeColor="accent1" w:themeShade="7F"/>
          <w:lang w:val="es-GT" w:eastAsia="es-GT"/>
        </w:rPr>
      </w:pPr>
      <w:bookmarkStart w:id="56" w:name="_Toc536735909"/>
      <w:bookmarkStart w:id="57" w:name="_Toc536735947"/>
      <w:bookmarkEnd w:id="56"/>
      <w:bookmarkEnd w:id="57"/>
    </w:p>
    <w:p w14:paraId="7C696B1C" w14:textId="77777777" w:rsidR="004574B1" w:rsidRPr="001B28B8" w:rsidRDefault="004574B1" w:rsidP="004574B1">
      <w:pPr>
        <w:pStyle w:val="ListParagraph"/>
        <w:numPr>
          <w:ilvl w:val="0"/>
          <w:numId w:val="9"/>
        </w:numPr>
        <w:spacing w:after="160" w:line="259" w:lineRule="auto"/>
        <w:jc w:val="both"/>
        <w:rPr>
          <w:noProof/>
          <w:vanish/>
          <w:lang w:val="es-GT" w:eastAsia="es-GT"/>
        </w:rPr>
      </w:pPr>
    </w:p>
    <w:p w14:paraId="733F0CE0" w14:textId="77777777" w:rsidR="004574B1" w:rsidRPr="001B28B8" w:rsidRDefault="004574B1" w:rsidP="004574B1">
      <w:pPr>
        <w:pStyle w:val="ListParagraph"/>
        <w:numPr>
          <w:ilvl w:val="1"/>
          <w:numId w:val="9"/>
        </w:numPr>
        <w:spacing w:after="160" w:line="259" w:lineRule="auto"/>
        <w:jc w:val="both"/>
        <w:rPr>
          <w:noProof/>
          <w:vanish/>
          <w:lang w:val="es-GT" w:eastAsia="es-GT"/>
        </w:rPr>
      </w:pPr>
    </w:p>
    <w:p w14:paraId="54DDE961" w14:textId="77777777" w:rsidR="004574B1" w:rsidRPr="00F705F4" w:rsidRDefault="004574B1" w:rsidP="003D720E">
      <w:pPr>
        <w:pStyle w:val="ListParagraph"/>
        <w:numPr>
          <w:ilvl w:val="2"/>
          <w:numId w:val="23"/>
        </w:numPr>
        <w:spacing w:after="160" w:line="259" w:lineRule="auto"/>
        <w:rPr>
          <w:b w:val="0"/>
          <w:noProof/>
          <w:lang w:val="es-GT" w:eastAsia="es-GT"/>
        </w:rPr>
      </w:pPr>
      <w:r w:rsidRPr="00F705F4">
        <w:rPr>
          <w:b w:val="0"/>
          <w:noProof/>
          <w:lang w:val="es-GT" w:eastAsia="es-GT"/>
        </w:rPr>
        <w:t xml:space="preserve">Lectura de email recibido del remitente AMITAI INFORMA , con asunto  Evaluación de Integridad Terminada  </w:t>
      </w:r>
    </w:p>
    <w:p w14:paraId="3EDB6852" w14:textId="11FBCB2E" w:rsidR="00CA41D6" w:rsidRDefault="00DA107B" w:rsidP="004574B1">
      <w:pPr>
        <w:rPr>
          <w:noProof/>
          <w:lang w:val="es-GT" w:eastAsia="es-GT"/>
        </w:rPr>
      </w:pPr>
      <w:r w:rsidRPr="006C11C0">
        <w:rPr>
          <w:noProof/>
          <w:lang w:val="es-GT" w:eastAsia="es-GT"/>
        </w:rPr>
        <w:drawing>
          <wp:anchor distT="0" distB="0" distL="114300" distR="114300" simplePos="0" relativeHeight="252207104" behindDoc="0" locked="0" layoutInCell="1" allowOverlap="1" wp14:anchorId="1E4FE6B5" wp14:editId="1C7EC5DD">
            <wp:simplePos x="0" y="0"/>
            <wp:positionH relativeFrom="column">
              <wp:posOffset>652994</wp:posOffset>
            </wp:positionH>
            <wp:positionV relativeFrom="paragraph">
              <wp:posOffset>145399</wp:posOffset>
            </wp:positionV>
            <wp:extent cx="2915285" cy="659130"/>
            <wp:effectExtent l="0" t="0" r="0"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15285" cy="659130"/>
                    </a:xfrm>
                    <a:prstGeom prst="rect">
                      <a:avLst/>
                    </a:prstGeom>
                    <a:noFill/>
                    <a:ln>
                      <a:noFill/>
                    </a:ln>
                  </pic:spPr>
                </pic:pic>
              </a:graphicData>
            </a:graphic>
          </wp:anchor>
        </w:drawing>
      </w:r>
    </w:p>
    <w:p w14:paraId="604F1FC1" w14:textId="1B93D915" w:rsidR="004574B1" w:rsidRPr="006C11C0" w:rsidRDefault="004574B1" w:rsidP="004574B1">
      <w:pPr>
        <w:rPr>
          <w:noProof/>
          <w:lang w:val="es-GT" w:eastAsia="es-GT"/>
        </w:rPr>
      </w:pPr>
    </w:p>
    <w:p w14:paraId="56821012" w14:textId="023DF4EC" w:rsidR="004574B1" w:rsidRDefault="004574B1" w:rsidP="004574B1">
      <w:pPr>
        <w:rPr>
          <w:noProof/>
          <w:lang w:val="es-GT" w:eastAsia="es-GT"/>
        </w:rPr>
      </w:pPr>
    </w:p>
    <w:p w14:paraId="1DE9C120" w14:textId="2BA2B5BB" w:rsidR="00CA41D6" w:rsidRDefault="00CA41D6" w:rsidP="004574B1">
      <w:pPr>
        <w:rPr>
          <w:noProof/>
          <w:lang w:val="es-GT" w:eastAsia="es-GT"/>
        </w:rPr>
      </w:pPr>
    </w:p>
    <w:p w14:paraId="56AF5E07" w14:textId="77777777" w:rsidR="004574B1" w:rsidRPr="00F705F4" w:rsidRDefault="004574B1" w:rsidP="00F705F4">
      <w:pPr>
        <w:spacing w:after="160" w:line="259" w:lineRule="auto"/>
        <w:ind w:left="1080"/>
        <w:rPr>
          <w:b w:val="0"/>
          <w:noProof/>
          <w:lang w:val="es-GT" w:eastAsia="es-GT"/>
        </w:rPr>
      </w:pPr>
    </w:p>
    <w:p w14:paraId="20B70411" w14:textId="77777777" w:rsidR="004574B1" w:rsidRPr="003C334F" w:rsidRDefault="004574B1" w:rsidP="003D720E">
      <w:pPr>
        <w:pStyle w:val="ListParagraph"/>
        <w:numPr>
          <w:ilvl w:val="2"/>
          <w:numId w:val="23"/>
        </w:numPr>
        <w:spacing w:after="160" w:line="259" w:lineRule="auto"/>
        <w:rPr>
          <w:b w:val="0"/>
          <w:noProof/>
          <w:lang w:val="es-GT" w:eastAsia="es-GT"/>
        </w:rPr>
      </w:pPr>
      <w:r w:rsidRPr="003C334F">
        <w:rPr>
          <w:b w:val="0"/>
          <w:noProof/>
          <w:lang w:val="es-GT" w:eastAsia="es-GT"/>
        </w:rPr>
        <w:t>Identificar en el cuerpo del correo el ID, Nombre y Apellido del evaluado y las iniciales del reclutador antes del apellido del evaluado.</w:t>
      </w:r>
    </w:p>
    <w:p w14:paraId="2823CBA1" w14:textId="77777777" w:rsidR="004574B1" w:rsidRPr="006C11C0" w:rsidRDefault="004574B1" w:rsidP="004574B1">
      <w:pPr>
        <w:rPr>
          <w:noProof/>
          <w:lang w:val="es-GT" w:eastAsia="es-GT"/>
        </w:rPr>
      </w:pPr>
      <w:r w:rsidRPr="006C11C0">
        <w:rPr>
          <w:noProof/>
          <w:lang w:val="es-GT" w:eastAsia="es-GT"/>
        </w:rPr>
        <w:drawing>
          <wp:anchor distT="0" distB="0" distL="114300" distR="114300" simplePos="0" relativeHeight="252208128" behindDoc="0" locked="0" layoutInCell="1" allowOverlap="1" wp14:anchorId="4A009136" wp14:editId="12CFA08F">
            <wp:simplePos x="0" y="0"/>
            <wp:positionH relativeFrom="margin">
              <wp:posOffset>1501701</wp:posOffset>
            </wp:positionH>
            <wp:positionV relativeFrom="paragraph">
              <wp:posOffset>121045</wp:posOffset>
            </wp:positionV>
            <wp:extent cx="3949692" cy="3197376"/>
            <wp:effectExtent l="0" t="0" r="0"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3957131" cy="32033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7B5F6" w14:textId="77777777" w:rsidR="004574B1" w:rsidRPr="006C11C0" w:rsidRDefault="004574B1" w:rsidP="004574B1">
      <w:pPr>
        <w:rPr>
          <w:noProof/>
          <w:lang w:val="es-GT" w:eastAsia="es-GT"/>
        </w:rPr>
      </w:pPr>
    </w:p>
    <w:p w14:paraId="5A1C4302" w14:textId="77777777" w:rsidR="004574B1" w:rsidRPr="006C11C0" w:rsidRDefault="004574B1" w:rsidP="004574B1">
      <w:pPr>
        <w:rPr>
          <w:noProof/>
          <w:lang w:val="es-GT" w:eastAsia="es-GT"/>
        </w:rPr>
      </w:pPr>
    </w:p>
    <w:p w14:paraId="094376C1" w14:textId="77777777" w:rsidR="004574B1" w:rsidRPr="006C11C0" w:rsidRDefault="004574B1" w:rsidP="004574B1">
      <w:pPr>
        <w:rPr>
          <w:noProof/>
          <w:lang w:val="es-GT" w:eastAsia="es-GT"/>
        </w:rPr>
      </w:pPr>
    </w:p>
    <w:p w14:paraId="7C2F6F80" w14:textId="1A6B104A" w:rsidR="004574B1" w:rsidRDefault="004574B1" w:rsidP="004574B1">
      <w:pPr>
        <w:rPr>
          <w:noProof/>
          <w:lang w:val="es-GT" w:eastAsia="es-GT"/>
        </w:rPr>
      </w:pPr>
    </w:p>
    <w:p w14:paraId="185CA85F" w14:textId="7E604472" w:rsidR="00273052" w:rsidRDefault="00273052" w:rsidP="004574B1">
      <w:pPr>
        <w:rPr>
          <w:noProof/>
          <w:lang w:val="es-GT" w:eastAsia="es-GT"/>
        </w:rPr>
      </w:pPr>
    </w:p>
    <w:p w14:paraId="4E2EB54F" w14:textId="77777777" w:rsidR="0016186F" w:rsidRPr="006C11C0" w:rsidRDefault="0016186F" w:rsidP="004574B1">
      <w:pPr>
        <w:rPr>
          <w:noProof/>
          <w:lang w:val="es-GT" w:eastAsia="es-GT"/>
        </w:rPr>
      </w:pPr>
    </w:p>
    <w:p w14:paraId="42D573D7" w14:textId="77777777" w:rsidR="004574B1" w:rsidRPr="006C11C0" w:rsidRDefault="004574B1" w:rsidP="004574B1">
      <w:pPr>
        <w:rPr>
          <w:noProof/>
          <w:lang w:val="es-GT" w:eastAsia="es-GT"/>
        </w:rPr>
      </w:pPr>
    </w:p>
    <w:p w14:paraId="11C9E024" w14:textId="40F642A4" w:rsidR="004574B1" w:rsidRDefault="004574B1" w:rsidP="004574B1">
      <w:pPr>
        <w:rPr>
          <w:noProof/>
          <w:lang w:val="es-GT" w:eastAsia="es-GT"/>
        </w:rPr>
      </w:pPr>
    </w:p>
    <w:p w14:paraId="42676B17" w14:textId="14841F35" w:rsidR="004C7120" w:rsidRDefault="004C7120" w:rsidP="004574B1">
      <w:pPr>
        <w:rPr>
          <w:noProof/>
          <w:lang w:val="es-GT" w:eastAsia="es-GT"/>
        </w:rPr>
      </w:pPr>
    </w:p>
    <w:p w14:paraId="2BAE0388" w14:textId="4DCA32A0" w:rsidR="004C7120" w:rsidRDefault="004C7120" w:rsidP="004574B1">
      <w:pPr>
        <w:rPr>
          <w:noProof/>
          <w:lang w:val="es-GT" w:eastAsia="es-GT"/>
        </w:rPr>
      </w:pPr>
    </w:p>
    <w:p w14:paraId="61050322" w14:textId="1856157B" w:rsidR="004C7120" w:rsidRDefault="004C7120" w:rsidP="004574B1">
      <w:pPr>
        <w:rPr>
          <w:noProof/>
          <w:lang w:val="es-GT" w:eastAsia="es-GT"/>
        </w:rPr>
      </w:pPr>
    </w:p>
    <w:p w14:paraId="3982D944" w14:textId="77777777" w:rsidR="004C7120" w:rsidRPr="006C11C0" w:rsidRDefault="004C7120" w:rsidP="004574B1">
      <w:pPr>
        <w:rPr>
          <w:noProof/>
          <w:lang w:val="es-GT" w:eastAsia="es-GT"/>
        </w:rPr>
      </w:pPr>
    </w:p>
    <w:p w14:paraId="08A8812D" w14:textId="0897AB8C" w:rsidR="004574B1" w:rsidRDefault="004574B1" w:rsidP="004574B1">
      <w:pPr>
        <w:rPr>
          <w:noProof/>
          <w:lang w:val="es-GT" w:eastAsia="es-GT"/>
        </w:rPr>
      </w:pPr>
    </w:p>
    <w:p w14:paraId="3D9CCB63" w14:textId="77777777" w:rsidR="00073EAF" w:rsidRPr="006C11C0" w:rsidRDefault="00073EAF" w:rsidP="004574B1">
      <w:pPr>
        <w:rPr>
          <w:noProof/>
          <w:lang w:val="es-GT" w:eastAsia="es-GT"/>
        </w:rPr>
      </w:pPr>
    </w:p>
    <w:p w14:paraId="43704263" w14:textId="77777777" w:rsidR="004574B1" w:rsidRPr="006C11C0" w:rsidRDefault="004574B1" w:rsidP="004574B1">
      <w:pPr>
        <w:rPr>
          <w:noProof/>
          <w:lang w:val="es-GT" w:eastAsia="es-GT"/>
        </w:rPr>
      </w:pPr>
    </w:p>
    <w:p w14:paraId="44AF9BCB" w14:textId="73EFFBC4" w:rsidR="004574B1" w:rsidRDefault="004574B1" w:rsidP="004574B1">
      <w:pPr>
        <w:rPr>
          <w:noProof/>
          <w:lang w:val="es-GT" w:eastAsia="es-GT"/>
        </w:rPr>
      </w:pPr>
    </w:p>
    <w:p w14:paraId="589A77C7" w14:textId="77777777" w:rsidR="00273052" w:rsidRPr="006C11C0" w:rsidRDefault="00273052" w:rsidP="004574B1">
      <w:pPr>
        <w:rPr>
          <w:noProof/>
          <w:lang w:val="es-GT" w:eastAsia="es-GT"/>
        </w:rPr>
      </w:pPr>
    </w:p>
    <w:p w14:paraId="4F70503B" w14:textId="648D034C" w:rsidR="000143A6" w:rsidRPr="00F705F4" w:rsidRDefault="004C7120" w:rsidP="003D720E">
      <w:pPr>
        <w:pStyle w:val="Heading4"/>
        <w:numPr>
          <w:ilvl w:val="1"/>
          <w:numId w:val="23"/>
        </w:numPr>
        <w:rPr>
          <w:rFonts w:asciiTheme="majorHAnsi" w:hAnsiTheme="majorHAnsi"/>
          <w:b/>
          <w:color w:val="003856" w:themeColor="accent1" w:themeShade="80"/>
          <w:sz w:val="32"/>
        </w:rPr>
      </w:pPr>
      <w:proofErr w:type="spellStart"/>
      <w:r>
        <w:rPr>
          <w:rFonts w:asciiTheme="majorHAnsi" w:hAnsiTheme="majorHAnsi"/>
          <w:b/>
          <w:color w:val="003856" w:themeColor="accent1" w:themeShade="80"/>
          <w:sz w:val="32"/>
        </w:rPr>
        <w:lastRenderedPageBreak/>
        <w:t>N</w:t>
      </w:r>
      <w:r w:rsidR="000143A6" w:rsidRPr="00F705F4">
        <w:rPr>
          <w:rFonts w:asciiTheme="majorHAnsi" w:hAnsiTheme="majorHAnsi"/>
          <w:b/>
          <w:color w:val="003856" w:themeColor="accent1" w:themeShade="80"/>
          <w:sz w:val="32"/>
        </w:rPr>
        <w:t>otificación</w:t>
      </w:r>
      <w:proofErr w:type="spellEnd"/>
      <w:r w:rsidR="000143A6" w:rsidRPr="00F705F4">
        <w:rPr>
          <w:rFonts w:asciiTheme="majorHAnsi" w:hAnsiTheme="majorHAnsi"/>
          <w:b/>
          <w:color w:val="003856" w:themeColor="accent1" w:themeShade="80"/>
          <w:sz w:val="32"/>
        </w:rPr>
        <w:t xml:space="preserve"> PCA </w:t>
      </w:r>
      <w:proofErr w:type="spellStart"/>
      <w:r w:rsidR="000143A6" w:rsidRPr="00F705F4">
        <w:rPr>
          <w:rFonts w:asciiTheme="majorHAnsi" w:hAnsiTheme="majorHAnsi"/>
          <w:b/>
          <w:color w:val="003856" w:themeColor="accent1" w:themeShade="80"/>
          <w:sz w:val="32"/>
        </w:rPr>
        <w:t>realizada</w:t>
      </w:r>
      <w:proofErr w:type="spellEnd"/>
    </w:p>
    <w:p w14:paraId="22C2D6B4" w14:textId="77777777" w:rsidR="000143A6" w:rsidRPr="00DD696E" w:rsidRDefault="000143A6" w:rsidP="000143A6">
      <w:pPr>
        <w:rPr>
          <w:lang w:val="es-GT" w:eastAsia="es-GT"/>
        </w:rPr>
      </w:pPr>
    </w:p>
    <w:p w14:paraId="27B3871E" w14:textId="63D5DDFE" w:rsidR="000143A6" w:rsidRPr="00F41FF2" w:rsidRDefault="00587370" w:rsidP="003D720E">
      <w:pPr>
        <w:pStyle w:val="ListParagraph"/>
        <w:numPr>
          <w:ilvl w:val="2"/>
          <w:numId w:val="23"/>
        </w:numPr>
        <w:spacing w:after="160" w:line="259" w:lineRule="auto"/>
        <w:jc w:val="both"/>
        <w:rPr>
          <w:b w:val="0"/>
          <w:noProof/>
          <w:lang w:val="es-GT" w:eastAsia="es-GT"/>
        </w:rPr>
      </w:pPr>
      <w:r>
        <w:rPr>
          <w:noProof/>
        </w:rPr>
        <w:drawing>
          <wp:anchor distT="0" distB="0" distL="114300" distR="114300" simplePos="0" relativeHeight="252226560" behindDoc="0" locked="0" layoutInCell="1" allowOverlap="1" wp14:anchorId="7170B808" wp14:editId="4FBA327D">
            <wp:simplePos x="0" y="0"/>
            <wp:positionH relativeFrom="column">
              <wp:posOffset>2355215</wp:posOffset>
            </wp:positionH>
            <wp:positionV relativeFrom="paragraph">
              <wp:posOffset>346710</wp:posOffset>
            </wp:positionV>
            <wp:extent cx="3038475" cy="704850"/>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704850"/>
                    </a:xfrm>
                    <a:prstGeom prst="rect">
                      <a:avLst/>
                    </a:prstGeom>
                  </pic:spPr>
                </pic:pic>
              </a:graphicData>
            </a:graphic>
          </wp:anchor>
        </w:drawing>
      </w:r>
      <w:r w:rsidR="000143A6" w:rsidRPr="00F41FF2">
        <w:rPr>
          <w:b w:val="0"/>
          <w:noProof/>
          <w:lang w:val="es-GT" w:eastAsia="es-GT"/>
        </w:rPr>
        <w:t xml:space="preserve">Lectura de email recibido del remitente </w:t>
      </w:r>
      <w:hyperlink r:id="rId113" w:history="1">
        <w:r w:rsidR="000143A6" w:rsidRPr="00F41FF2">
          <w:rPr>
            <w:rStyle w:val="Hyperlink"/>
            <w:b w:val="0"/>
            <w:noProof/>
            <w:lang w:val="es-GT" w:eastAsia="es-GT"/>
          </w:rPr>
          <w:t>pca@timshr.com</w:t>
        </w:r>
      </w:hyperlink>
      <w:r w:rsidR="000143A6" w:rsidRPr="00F41FF2">
        <w:rPr>
          <w:b w:val="0"/>
          <w:noProof/>
          <w:lang w:val="es-GT" w:eastAsia="es-GT"/>
        </w:rPr>
        <w:t>, con asunto  PCA Completo</w:t>
      </w:r>
    </w:p>
    <w:p w14:paraId="6EED4BF5" w14:textId="682B6530" w:rsidR="000143A6" w:rsidRDefault="000143A6" w:rsidP="000143A6">
      <w:pPr>
        <w:jc w:val="both"/>
        <w:rPr>
          <w:noProof/>
          <w:lang w:val="es-GT" w:eastAsia="es-GT"/>
        </w:rPr>
      </w:pPr>
    </w:p>
    <w:p w14:paraId="2087DE62" w14:textId="77777777" w:rsidR="000143A6" w:rsidRDefault="000143A6" w:rsidP="000143A6">
      <w:pPr>
        <w:jc w:val="both"/>
        <w:rPr>
          <w:noProof/>
          <w:lang w:val="es-GT" w:eastAsia="es-GT"/>
        </w:rPr>
      </w:pPr>
    </w:p>
    <w:p w14:paraId="176B0A21" w14:textId="77777777" w:rsidR="000143A6" w:rsidRPr="003439F3" w:rsidRDefault="000143A6" w:rsidP="000143A6">
      <w:pPr>
        <w:jc w:val="both"/>
        <w:rPr>
          <w:b w:val="0"/>
          <w:noProof/>
          <w:lang w:val="es-GT" w:eastAsia="es-GT"/>
        </w:rPr>
      </w:pPr>
    </w:p>
    <w:p w14:paraId="00705422" w14:textId="77777777" w:rsidR="000143A6" w:rsidRPr="003439F3" w:rsidRDefault="000143A6" w:rsidP="003D720E">
      <w:pPr>
        <w:pStyle w:val="ListParagraph"/>
        <w:numPr>
          <w:ilvl w:val="2"/>
          <w:numId w:val="23"/>
        </w:numPr>
        <w:spacing w:after="160" w:line="259" w:lineRule="auto"/>
        <w:jc w:val="both"/>
        <w:rPr>
          <w:b w:val="0"/>
          <w:noProof/>
          <w:lang w:val="es-GT" w:eastAsia="es-GT"/>
        </w:rPr>
      </w:pPr>
      <w:r w:rsidRPr="00F41FF2">
        <w:rPr>
          <w:b w:val="0"/>
          <w:noProof/>
          <w:lang w:val="es-GT" w:eastAsia="es-GT"/>
        </w:rPr>
        <w:drawing>
          <wp:anchor distT="0" distB="0" distL="114300" distR="114300" simplePos="0" relativeHeight="252227584" behindDoc="0" locked="0" layoutInCell="1" allowOverlap="1" wp14:anchorId="1A3E38DA" wp14:editId="2055A4E5">
            <wp:simplePos x="0" y="0"/>
            <wp:positionH relativeFrom="margin">
              <wp:align>center</wp:align>
            </wp:positionH>
            <wp:positionV relativeFrom="paragraph">
              <wp:posOffset>194237</wp:posOffset>
            </wp:positionV>
            <wp:extent cx="1770380" cy="1838325"/>
            <wp:effectExtent l="0" t="0" r="127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2">
                      <a:extLst>
                        <a:ext uri="{28A0092B-C50C-407E-A947-70E740481C1C}">
                          <a14:useLocalDpi xmlns:a14="http://schemas.microsoft.com/office/drawing/2010/main" val="0"/>
                        </a:ext>
                      </a:extLst>
                    </a:blip>
                    <a:srcRect b="25539"/>
                    <a:stretch/>
                  </pic:blipFill>
                  <pic:spPr bwMode="auto">
                    <a:xfrm>
                      <a:off x="0" y="0"/>
                      <a:ext cx="1770593" cy="1838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39F3">
        <w:rPr>
          <w:b w:val="0"/>
          <w:noProof/>
          <w:lang w:val="es-GT" w:eastAsia="es-GT"/>
        </w:rPr>
        <w:t>Copiar la dirección de correo del candidato, contenida en el cuerpo del correo.</w:t>
      </w:r>
    </w:p>
    <w:p w14:paraId="70583C0B" w14:textId="77777777" w:rsidR="000143A6" w:rsidRDefault="000143A6" w:rsidP="000143A6">
      <w:pPr>
        <w:jc w:val="both"/>
        <w:rPr>
          <w:noProof/>
          <w:lang w:val="es-GT" w:eastAsia="es-GT"/>
        </w:rPr>
      </w:pPr>
    </w:p>
    <w:p w14:paraId="04046BD6" w14:textId="77777777" w:rsidR="000143A6" w:rsidRDefault="000143A6" w:rsidP="000143A6">
      <w:pPr>
        <w:jc w:val="both"/>
        <w:rPr>
          <w:noProof/>
          <w:lang w:val="es-GT" w:eastAsia="es-GT"/>
        </w:rPr>
      </w:pPr>
    </w:p>
    <w:p w14:paraId="5D08614B" w14:textId="77777777" w:rsidR="000143A6" w:rsidRDefault="000143A6" w:rsidP="000143A6">
      <w:pPr>
        <w:jc w:val="both"/>
        <w:rPr>
          <w:noProof/>
          <w:lang w:val="es-GT" w:eastAsia="es-GT"/>
        </w:rPr>
      </w:pPr>
    </w:p>
    <w:p w14:paraId="25896086" w14:textId="39E8AEE6" w:rsidR="000143A6" w:rsidRDefault="000143A6" w:rsidP="000143A6">
      <w:pPr>
        <w:jc w:val="both"/>
        <w:rPr>
          <w:noProof/>
          <w:lang w:val="es-GT" w:eastAsia="es-GT"/>
        </w:rPr>
      </w:pPr>
    </w:p>
    <w:p w14:paraId="2E8A7377" w14:textId="77777777" w:rsidR="00525DC6" w:rsidRDefault="00525DC6" w:rsidP="000143A6">
      <w:pPr>
        <w:jc w:val="both"/>
        <w:rPr>
          <w:noProof/>
          <w:lang w:val="es-GT" w:eastAsia="es-GT"/>
        </w:rPr>
      </w:pPr>
    </w:p>
    <w:p w14:paraId="705275E9" w14:textId="77777777" w:rsidR="000143A6" w:rsidRDefault="000143A6" w:rsidP="000143A6">
      <w:pPr>
        <w:jc w:val="both"/>
        <w:rPr>
          <w:noProof/>
          <w:lang w:val="es-GT" w:eastAsia="es-GT"/>
        </w:rPr>
      </w:pPr>
    </w:p>
    <w:p w14:paraId="268257D8" w14:textId="77777777" w:rsidR="000143A6" w:rsidRDefault="000143A6" w:rsidP="000143A6">
      <w:pPr>
        <w:jc w:val="both"/>
        <w:rPr>
          <w:noProof/>
          <w:lang w:val="es-GT" w:eastAsia="es-GT"/>
        </w:rPr>
      </w:pPr>
    </w:p>
    <w:p w14:paraId="5105A9B2" w14:textId="13AB67CE" w:rsidR="00273052" w:rsidRPr="006C11C0" w:rsidRDefault="004C7120" w:rsidP="003D720E">
      <w:pPr>
        <w:pStyle w:val="Heading4"/>
        <w:numPr>
          <w:ilvl w:val="1"/>
          <w:numId w:val="23"/>
        </w:numPr>
        <w:rPr>
          <w:rFonts w:ascii="Verdana" w:hAnsi="Verdana"/>
          <w:color w:val="ED7D31"/>
          <w:sz w:val="22"/>
          <w:lang w:val="es-GT"/>
        </w:rPr>
      </w:pPr>
      <w:proofErr w:type="spellStart"/>
      <w:r>
        <w:rPr>
          <w:rFonts w:asciiTheme="majorHAnsi" w:hAnsiTheme="majorHAnsi"/>
          <w:b/>
          <w:color w:val="003856" w:themeColor="accent1" w:themeShade="80"/>
          <w:sz w:val="32"/>
        </w:rPr>
        <w:t>N</w:t>
      </w:r>
      <w:r w:rsidR="00273052" w:rsidRPr="00F41FF2">
        <w:rPr>
          <w:rFonts w:asciiTheme="majorHAnsi" w:hAnsiTheme="majorHAnsi"/>
          <w:b/>
          <w:color w:val="003856" w:themeColor="accent1" w:themeShade="80"/>
          <w:sz w:val="32"/>
        </w:rPr>
        <w:t>otificación</w:t>
      </w:r>
      <w:proofErr w:type="spellEnd"/>
      <w:r w:rsidR="00273052" w:rsidRPr="00F41FF2">
        <w:rPr>
          <w:rFonts w:asciiTheme="majorHAnsi" w:hAnsiTheme="majorHAnsi"/>
          <w:b/>
          <w:color w:val="003856" w:themeColor="accent1" w:themeShade="80"/>
          <w:sz w:val="32"/>
        </w:rPr>
        <w:t xml:space="preserve"> MIL </w:t>
      </w:r>
      <w:proofErr w:type="spellStart"/>
      <w:r w:rsidR="00273052" w:rsidRPr="00F41FF2">
        <w:rPr>
          <w:rFonts w:asciiTheme="majorHAnsi" w:hAnsiTheme="majorHAnsi"/>
          <w:b/>
          <w:color w:val="003856" w:themeColor="accent1" w:themeShade="80"/>
          <w:sz w:val="32"/>
        </w:rPr>
        <w:t>realizada</w:t>
      </w:r>
      <w:proofErr w:type="spellEnd"/>
    </w:p>
    <w:p w14:paraId="275D4B07" w14:textId="77777777" w:rsidR="00F41FF2" w:rsidRPr="00F41FF2" w:rsidRDefault="00F41FF2" w:rsidP="003D720E">
      <w:pPr>
        <w:pStyle w:val="ListParagraph"/>
        <w:numPr>
          <w:ilvl w:val="0"/>
          <w:numId w:val="29"/>
        </w:numPr>
        <w:spacing w:after="160" w:line="259" w:lineRule="auto"/>
        <w:rPr>
          <w:b w:val="0"/>
          <w:noProof/>
          <w:vanish/>
          <w:lang w:val="es-GT" w:eastAsia="es-GT"/>
        </w:rPr>
      </w:pPr>
    </w:p>
    <w:p w14:paraId="37E04C57"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77B3DB78"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37B72FE4" w14:textId="77777777" w:rsidR="00F41FF2" w:rsidRPr="00F41FF2" w:rsidRDefault="00F41FF2" w:rsidP="003D720E">
      <w:pPr>
        <w:pStyle w:val="ListParagraph"/>
        <w:numPr>
          <w:ilvl w:val="1"/>
          <w:numId w:val="29"/>
        </w:numPr>
        <w:spacing w:after="160" w:line="259" w:lineRule="auto"/>
        <w:rPr>
          <w:b w:val="0"/>
          <w:noProof/>
          <w:vanish/>
          <w:lang w:val="es-GT" w:eastAsia="es-GT"/>
        </w:rPr>
      </w:pPr>
    </w:p>
    <w:p w14:paraId="614BFEAF" w14:textId="49F78507" w:rsidR="00273052" w:rsidRPr="00F41FF2" w:rsidRDefault="00273052" w:rsidP="003D720E">
      <w:pPr>
        <w:pStyle w:val="ListParagraph"/>
        <w:numPr>
          <w:ilvl w:val="2"/>
          <w:numId w:val="29"/>
        </w:numPr>
        <w:spacing w:after="160" w:line="259" w:lineRule="auto"/>
        <w:rPr>
          <w:b w:val="0"/>
          <w:noProof/>
          <w:lang w:val="es-GT" w:eastAsia="es-GT"/>
        </w:rPr>
      </w:pPr>
      <w:r w:rsidRPr="00F41FF2">
        <w:rPr>
          <w:b w:val="0"/>
          <w:noProof/>
          <w:lang w:val="es-GT" w:eastAsia="es-GT"/>
        </w:rPr>
        <w:t>Lectura de email recibido del remitente TIMS, con asunto  Tms -notificación prueba MIL</w:t>
      </w:r>
    </w:p>
    <w:p w14:paraId="3B76646E" w14:textId="77777777" w:rsidR="00273052" w:rsidRDefault="00273052" w:rsidP="00273052">
      <w:pPr>
        <w:jc w:val="both"/>
        <w:rPr>
          <w:noProof/>
          <w:lang w:val="es-GT" w:eastAsia="es-GT"/>
        </w:rPr>
      </w:pPr>
      <w:r>
        <w:rPr>
          <w:noProof/>
        </w:rPr>
        <w:drawing>
          <wp:anchor distT="0" distB="0" distL="114300" distR="114300" simplePos="0" relativeHeight="252239872" behindDoc="0" locked="0" layoutInCell="1" allowOverlap="1" wp14:anchorId="2CA602EE" wp14:editId="2403681A">
            <wp:simplePos x="0" y="0"/>
            <wp:positionH relativeFrom="column">
              <wp:posOffset>1060755</wp:posOffset>
            </wp:positionH>
            <wp:positionV relativeFrom="paragraph">
              <wp:posOffset>90272</wp:posOffset>
            </wp:positionV>
            <wp:extent cx="3076575" cy="72390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76575" cy="723900"/>
                    </a:xfrm>
                    <a:prstGeom prst="rect">
                      <a:avLst/>
                    </a:prstGeom>
                  </pic:spPr>
                </pic:pic>
              </a:graphicData>
            </a:graphic>
          </wp:anchor>
        </w:drawing>
      </w:r>
    </w:p>
    <w:p w14:paraId="47F7962B" w14:textId="77777777" w:rsidR="00273052" w:rsidRDefault="00273052" w:rsidP="00273052">
      <w:pPr>
        <w:jc w:val="both"/>
        <w:rPr>
          <w:noProof/>
          <w:lang w:val="es-GT" w:eastAsia="es-GT"/>
        </w:rPr>
      </w:pPr>
    </w:p>
    <w:p w14:paraId="0048D108" w14:textId="6EF3C5C8" w:rsidR="00273052" w:rsidRDefault="00273052" w:rsidP="00273052">
      <w:pPr>
        <w:jc w:val="both"/>
        <w:rPr>
          <w:noProof/>
          <w:lang w:val="es-GT" w:eastAsia="es-GT"/>
        </w:rPr>
      </w:pPr>
    </w:p>
    <w:p w14:paraId="18F773E8" w14:textId="07385311" w:rsidR="00D973BD" w:rsidRDefault="00D973BD" w:rsidP="00273052">
      <w:pPr>
        <w:jc w:val="both"/>
        <w:rPr>
          <w:noProof/>
          <w:lang w:val="es-GT" w:eastAsia="es-GT"/>
        </w:rPr>
      </w:pPr>
    </w:p>
    <w:p w14:paraId="0487D87B" w14:textId="3DC99EBB" w:rsidR="00273052" w:rsidRDefault="00525DC6" w:rsidP="00273052">
      <w:pPr>
        <w:jc w:val="both"/>
        <w:rPr>
          <w:noProof/>
          <w:lang w:val="es-GT" w:eastAsia="es-GT"/>
        </w:rPr>
      </w:pPr>
      <w:r>
        <w:rPr>
          <w:noProof/>
          <w:lang w:val="es-GT" w:eastAsia="es-GT"/>
        </w:rPr>
        <w:drawing>
          <wp:anchor distT="0" distB="0" distL="114300" distR="114300" simplePos="0" relativeHeight="252240896" behindDoc="0" locked="0" layoutInCell="1" allowOverlap="1" wp14:anchorId="4A4A4B58" wp14:editId="66C875F6">
            <wp:simplePos x="0" y="0"/>
            <wp:positionH relativeFrom="column">
              <wp:posOffset>4507532</wp:posOffset>
            </wp:positionH>
            <wp:positionV relativeFrom="paragraph">
              <wp:posOffset>3596</wp:posOffset>
            </wp:positionV>
            <wp:extent cx="1483411" cy="2274476"/>
            <wp:effectExtent l="0" t="0" r="254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3411" cy="227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1F64C" w14:textId="108A9D3F" w:rsidR="00D973BD" w:rsidRDefault="00273052" w:rsidP="003D720E">
      <w:pPr>
        <w:pStyle w:val="ListParagraph"/>
        <w:numPr>
          <w:ilvl w:val="2"/>
          <w:numId w:val="29"/>
        </w:numPr>
        <w:spacing w:after="160" w:line="259" w:lineRule="auto"/>
        <w:rPr>
          <w:b w:val="0"/>
          <w:noProof/>
          <w:lang w:val="es-GT" w:eastAsia="es-GT"/>
        </w:rPr>
      </w:pPr>
      <w:r w:rsidRPr="00BC67FD">
        <w:rPr>
          <w:b w:val="0"/>
          <w:noProof/>
          <w:lang w:val="es-GT" w:eastAsia="es-GT"/>
        </w:rPr>
        <w:t xml:space="preserve">Copiar identificador del evaluado </w:t>
      </w:r>
    </w:p>
    <w:p w14:paraId="6A889F7A" w14:textId="28D6C208" w:rsidR="00273052" w:rsidRPr="00BC67FD" w:rsidRDefault="00D973BD" w:rsidP="00D973BD">
      <w:pPr>
        <w:pStyle w:val="ListParagraph"/>
        <w:spacing w:after="160" w:line="259" w:lineRule="auto"/>
        <w:ind w:left="1584"/>
        <w:rPr>
          <w:b w:val="0"/>
          <w:noProof/>
          <w:lang w:val="es-GT" w:eastAsia="es-GT"/>
        </w:rPr>
      </w:pPr>
      <w:r>
        <w:rPr>
          <w:b w:val="0"/>
          <w:noProof/>
          <w:lang w:val="es-GT" w:eastAsia="es-GT"/>
        </w:rPr>
        <w:t xml:space="preserve">       </w:t>
      </w:r>
      <w:r w:rsidR="00273052" w:rsidRPr="00BC67FD">
        <w:rPr>
          <w:b w:val="0"/>
          <w:noProof/>
          <w:lang w:val="es-GT" w:eastAsia="es-GT"/>
        </w:rPr>
        <w:t>del cuerpo del correo.</w:t>
      </w:r>
    </w:p>
    <w:p w14:paraId="165B0DC2" w14:textId="69387064" w:rsidR="00273052" w:rsidRPr="006C11C0" w:rsidRDefault="00273052" w:rsidP="00273052">
      <w:pPr>
        <w:rPr>
          <w:noProof/>
          <w:lang w:val="es-GT" w:eastAsia="es-GT"/>
        </w:rPr>
      </w:pPr>
    </w:p>
    <w:p w14:paraId="3E2B9787" w14:textId="77777777" w:rsidR="00273052" w:rsidRPr="006C11C0" w:rsidRDefault="00273052" w:rsidP="00273052">
      <w:pPr>
        <w:rPr>
          <w:noProof/>
          <w:lang w:val="es-GT" w:eastAsia="es-GT"/>
        </w:rPr>
      </w:pPr>
    </w:p>
    <w:p w14:paraId="2960FDE5" w14:textId="77777777" w:rsidR="00273052" w:rsidRPr="006C11C0" w:rsidRDefault="00273052" w:rsidP="00273052">
      <w:pPr>
        <w:rPr>
          <w:noProof/>
          <w:lang w:val="es-GT" w:eastAsia="es-GT"/>
        </w:rPr>
      </w:pPr>
    </w:p>
    <w:p w14:paraId="08F90A98" w14:textId="77777777" w:rsidR="00273052" w:rsidRPr="006C11C0" w:rsidRDefault="00273052" w:rsidP="00273052">
      <w:pPr>
        <w:rPr>
          <w:noProof/>
          <w:lang w:val="es-GT" w:eastAsia="es-GT"/>
        </w:rPr>
      </w:pPr>
    </w:p>
    <w:p w14:paraId="551818DF" w14:textId="77777777" w:rsidR="00273052" w:rsidRPr="006C11C0" w:rsidRDefault="00273052" w:rsidP="00273052">
      <w:pPr>
        <w:rPr>
          <w:noProof/>
          <w:lang w:val="es-GT" w:eastAsia="es-GT"/>
        </w:rPr>
      </w:pPr>
    </w:p>
    <w:p w14:paraId="46CEC88B" w14:textId="29B5E67A" w:rsidR="004574B1" w:rsidRDefault="001F2F89" w:rsidP="003D720E">
      <w:pPr>
        <w:pStyle w:val="Heading2"/>
        <w:numPr>
          <w:ilvl w:val="0"/>
          <w:numId w:val="23"/>
        </w:numPr>
        <w:rPr>
          <w:rFonts w:ascii="Verdana" w:hAnsi="Verdana"/>
          <w:noProof/>
          <w:color w:val="003856" w:themeColor="accent1" w:themeShade="80"/>
          <w:szCs w:val="28"/>
          <w:lang w:val="es-GT" w:eastAsia="es-GT"/>
        </w:rPr>
      </w:pPr>
      <w:bookmarkStart w:id="58" w:name="_Toc536735948"/>
      <w:r>
        <w:rPr>
          <w:rFonts w:ascii="Verdana" w:hAnsi="Verdana"/>
          <w:noProof/>
          <w:color w:val="003856" w:themeColor="accent1" w:themeShade="80"/>
          <w:szCs w:val="28"/>
          <w:lang w:val="es-GT" w:eastAsia="es-GT"/>
        </w:rPr>
        <w:lastRenderedPageBreak/>
        <w:t>Descarga de Resultados</w:t>
      </w:r>
      <w:bookmarkEnd w:id="58"/>
    </w:p>
    <w:p w14:paraId="17F22A1E" w14:textId="434B8791" w:rsidR="001F2F89" w:rsidRPr="00A70C12" w:rsidRDefault="00613B0D"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w:t>
      </w:r>
      <w:proofErr w:type="spellStart"/>
      <w:r w:rsidRPr="00A70C12">
        <w:rPr>
          <w:rFonts w:asciiTheme="majorHAnsi" w:hAnsiTheme="majorHAnsi"/>
          <w:b/>
          <w:color w:val="003856" w:themeColor="accent1" w:themeShade="80"/>
          <w:sz w:val="32"/>
        </w:rPr>
        <w:t>Amitai</w:t>
      </w:r>
      <w:proofErr w:type="spellEnd"/>
    </w:p>
    <w:p w14:paraId="408992F4" w14:textId="77777777" w:rsidR="00613B0D" w:rsidRPr="00613B0D" w:rsidRDefault="00613B0D" w:rsidP="00613B0D">
      <w:pPr>
        <w:rPr>
          <w:lang w:val="es-GT" w:eastAsia="es-GT"/>
        </w:rPr>
      </w:pPr>
    </w:p>
    <w:p w14:paraId="14DC4D1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3E621AF4"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1E8BBD6E"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73E9473C" w14:textId="77777777" w:rsidR="00613B0D" w:rsidRPr="00613B0D" w:rsidRDefault="00613B0D" w:rsidP="003D720E">
      <w:pPr>
        <w:pStyle w:val="ListParagraph"/>
        <w:numPr>
          <w:ilvl w:val="0"/>
          <w:numId w:val="24"/>
        </w:numPr>
        <w:spacing w:after="160" w:line="259" w:lineRule="auto"/>
        <w:rPr>
          <w:b w:val="0"/>
          <w:noProof/>
          <w:vanish/>
          <w:lang w:val="es-GT" w:eastAsia="es-GT"/>
        </w:rPr>
      </w:pPr>
    </w:p>
    <w:p w14:paraId="40468AB4" w14:textId="71EEDEE1"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AMITAI</w:t>
      </w:r>
    </w:p>
    <w:p w14:paraId="6D43F201" w14:textId="77777777" w:rsidR="001F2F89" w:rsidRPr="006C11C0" w:rsidRDefault="001F2F89" w:rsidP="001F2F89">
      <w:pPr>
        <w:pStyle w:val="ListParagraph"/>
        <w:ind w:left="1584"/>
        <w:rPr>
          <w:noProof/>
          <w:lang w:val="es-GT" w:eastAsia="es-GT"/>
        </w:rPr>
      </w:pPr>
    </w:p>
    <w:p w14:paraId="62A80FAA" w14:textId="77777777" w:rsidR="001F2F89" w:rsidRPr="006C11C0" w:rsidRDefault="001F2F89" w:rsidP="001F2F89">
      <w:pPr>
        <w:rPr>
          <w:noProof/>
          <w:lang w:val="es-GT" w:eastAsia="es-GT"/>
        </w:rPr>
      </w:pPr>
      <w:r w:rsidRPr="006C11C0">
        <w:rPr>
          <w:noProof/>
        </w:rPr>
        <w:drawing>
          <wp:anchor distT="0" distB="0" distL="114300" distR="114300" simplePos="0" relativeHeight="252210176" behindDoc="0" locked="0" layoutInCell="1" allowOverlap="1" wp14:anchorId="5D466543" wp14:editId="70A7AC1B">
            <wp:simplePos x="0" y="0"/>
            <wp:positionH relativeFrom="column">
              <wp:posOffset>204234</wp:posOffset>
            </wp:positionH>
            <wp:positionV relativeFrom="paragraph">
              <wp:posOffset>103327</wp:posOffset>
            </wp:positionV>
            <wp:extent cx="5943600" cy="263652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anchor>
        </w:drawing>
      </w:r>
    </w:p>
    <w:p w14:paraId="646DDDF9" w14:textId="77777777" w:rsidR="001F2F89" w:rsidRPr="006C11C0" w:rsidRDefault="001F2F89" w:rsidP="001F2F89">
      <w:pPr>
        <w:rPr>
          <w:noProof/>
          <w:lang w:val="es-GT" w:eastAsia="es-GT"/>
        </w:rPr>
      </w:pPr>
    </w:p>
    <w:p w14:paraId="65E984E7" w14:textId="77777777" w:rsidR="001F2F89" w:rsidRPr="006C11C0" w:rsidRDefault="001F2F89" w:rsidP="001F2F89">
      <w:pPr>
        <w:rPr>
          <w:noProof/>
          <w:lang w:val="es-GT" w:eastAsia="es-GT"/>
        </w:rPr>
      </w:pPr>
    </w:p>
    <w:p w14:paraId="4A9C7DE4" w14:textId="77777777" w:rsidR="001F2F89" w:rsidRPr="006C11C0" w:rsidRDefault="001F2F89" w:rsidP="001F2F89">
      <w:pPr>
        <w:rPr>
          <w:noProof/>
          <w:lang w:val="es-GT" w:eastAsia="es-GT"/>
        </w:rPr>
      </w:pPr>
    </w:p>
    <w:p w14:paraId="709663D9" w14:textId="77777777" w:rsidR="001F2F89" w:rsidRPr="006C11C0" w:rsidRDefault="001F2F89" w:rsidP="001F2F89">
      <w:pPr>
        <w:rPr>
          <w:noProof/>
          <w:lang w:val="es-GT" w:eastAsia="es-GT"/>
        </w:rPr>
      </w:pPr>
    </w:p>
    <w:p w14:paraId="54817BBC" w14:textId="77777777" w:rsidR="001F2F89" w:rsidRPr="006C11C0" w:rsidRDefault="001F2F89" w:rsidP="001F2F89">
      <w:pPr>
        <w:rPr>
          <w:noProof/>
          <w:lang w:val="es-GT" w:eastAsia="es-GT"/>
        </w:rPr>
      </w:pPr>
    </w:p>
    <w:p w14:paraId="0674B78A" w14:textId="77777777" w:rsidR="001F2F89" w:rsidRPr="006C11C0" w:rsidRDefault="001F2F89" w:rsidP="001F2F89">
      <w:pPr>
        <w:rPr>
          <w:noProof/>
          <w:lang w:val="es-GT" w:eastAsia="es-GT"/>
        </w:rPr>
      </w:pPr>
    </w:p>
    <w:p w14:paraId="46B1CD40" w14:textId="77777777" w:rsidR="001F2F89" w:rsidRPr="006C11C0" w:rsidRDefault="001F2F89" w:rsidP="001F2F89">
      <w:pPr>
        <w:rPr>
          <w:noProof/>
          <w:lang w:val="es-GT" w:eastAsia="es-GT"/>
        </w:rPr>
      </w:pPr>
    </w:p>
    <w:p w14:paraId="2E1BD8DB" w14:textId="77777777" w:rsidR="001F2F89" w:rsidRPr="006C11C0" w:rsidRDefault="001F2F89" w:rsidP="001F2F89">
      <w:pPr>
        <w:rPr>
          <w:noProof/>
          <w:lang w:val="es-GT" w:eastAsia="es-GT"/>
        </w:rPr>
      </w:pPr>
    </w:p>
    <w:p w14:paraId="7D5B23C5" w14:textId="77777777" w:rsidR="001F2F89" w:rsidRDefault="001F2F89" w:rsidP="001F2F89">
      <w:pPr>
        <w:rPr>
          <w:noProof/>
          <w:lang w:val="es-GT" w:eastAsia="es-GT"/>
        </w:rPr>
      </w:pPr>
    </w:p>
    <w:p w14:paraId="2C783115" w14:textId="77777777" w:rsidR="001F2F89" w:rsidRPr="006C11C0" w:rsidRDefault="001F2F89" w:rsidP="001F2F89">
      <w:pPr>
        <w:rPr>
          <w:noProof/>
          <w:lang w:val="es-GT" w:eastAsia="es-GT"/>
        </w:rPr>
      </w:pPr>
    </w:p>
    <w:p w14:paraId="19FFB77E" w14:textId="77777777" w:rsidR="001F2F89" w:rsidRPr="006C11C0" w:rsidRDefault="001F2F89" w:rsidP="001F2F89">
      <w:pPr>
        <w:rPr>
          <w:noProof/>
          <w:lang w:val="es-GT" w:eastAsia="es-GT"/>
        </w:rPr>
      </w:pPr>
    </w:p>
    <w:p w14:paraId="022F0D7B" w14:textId="77777777" w:rsidR="001F2F89" w:rsidRPr="003C334F" w:rsidRDefault="001F2F89" w:rsidP="003D720E">
      <w:pPr>
        <w:pStyle w:val="ListParagraph"/>
        <w:numPr>
          <w:ilvl w:val="2"/>
          <w:numId w:val="24"/>
        </w:numPr>
        <w:spacing w:after="160" w:line="259" w:lineRule="auto"/>
        <w:rPr>
          <w:b w:val="0"/>
          <w:noProof/>
          <w:lang w:val="es-GT" w:eastAsia="es-GT"/>
        </w:rPr>
      </w:pPr>
      <w:r w:rsidRPr="003C334F">
        <w:rPr>
          <w:b w:val="0"/>
          <w:noProof/>
          <w:lang w:val="es-GT" w:eastAsia="es-GT"/>
        </w:rPr>
        <w:t>Ingresar a Honestidad</w:t>
      </w:r>
    </w:p>
    <w:p w14:paraId="6224DDB5"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1200" behindDoc="0" locked="0" layoutInCell="1" allowOverlap="1" wp14:anchorId="6B826FCF" wp14:editId="0608368A">
            <wp:simplePos x="0" y="0"/>
            <wp:positionH relativeFrom="column">
              <wp:posOffset>171450</wp:posOffset>
            </wp:positionH>
            <wp:positionV relativeFrom="paragraph">
              <wp:posOffset>180340</wp:posOffset>
            </wp:positionV>
            <wp:extent cx="5932805" cy="269176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anchor>
        </w:drawing>
      </w:r>
    </w:p>
    <w:p w14:paraId="3B5A412C" w14:textId="77777777" w:rsidR="001F2F89" w:rsidRPr="006C11C0" w:rsidRDefault="001F2F89" w:rsidP="001F2F89">
      <w:pPr>
        <w:rPr>
          <w:noProof/>
          <w:lang w:val="es-GT" w:eastAsia="es-GT"/>
        </w:rPr>
      </w:pPr>
    </w:p>
    <w:p w14:paraId="10830C5B" w14:textId="77777777" w:rsidR="001F2F89" w:rsidRPr="006C11C0" w:rsidRDefault="001F2F89" w:rsidP="001F2F89">
      <w:pPr>
        <w:rPr>
          <w:noProof/>
          <w:lang w:val="es-GT" w:eastAsia="es-GT"/>
        </w:rPr>
      </w:pPr>
    </w:p>
    <w:p w14:paraId="0E7DAA98" w14:textId="77777777" w:rsidR="001F2F89" w:rsidRPr="006C11C0" w:rsidRDefault="001F2F89" w:rsidP="001F2F89">
      <w:pPr>
        <w:rPr>
          <w:noProof/>
          <w:lang w:val="es-GT" w:eastAsia="es-GT"/>
        </w:rPr>
      </w:pPr>
    </w:p>
    <w:p w14:paraId="06065127" w14:textId="77777777" w:rsidR="001F2F89" w:rsidRPr="006C11C0" w:rsidRDefault="001F2F89" w:rsidP="001F2F89">
      <w:pPr>
        <w:rPr>
          <w:noProof/>
          <w:lang w:val="es-GT" w:eastAsia="es-GT"/>
        </w:rPr>
      </w:pPr>
    </w:p>
    <w:p w14:paraId="3B640708" w14:textId="77777777" w:rsidR="001F2F89" w:rsidRPr="006C11C0" w:rsidRDefault="001F2F89" w:rsidP="001F2F89">
      <w:pPr>
        <w:rPr>
          <w:noProof/>
          <w:lang w:val="es-GT" w:eastAsia="es-GT"/>
        </w:rPr>
      </w:pPr>
    </w:p>
    <w:p w14:paraId="076E8AC9" w14:textId="77777777" w:rsidR="001F2F89" w:rsidRPr="006C11C0" w:rsidRDefault="001F2F89" w:rsidP="001F2F89">
      <w:pPr>
        <w:rPr>
          <w:noProof/>
          <w:lang w:val="es-GT" w:eastAsia="es-GT"/>
        </w:rPr>
      </w:pPr>
    </w:p>
    <w:p w14:paraId="36CF026F" w14:textId="77777777" w:rsidR="001F2F89" w:rsidRPr="006C11C0" w:rsidRDefault="001F2F89" w:rsidP="001F2F89">
      <w:pPr>
        <w:rPr>
          <w:noProof/>
          <w:lang w:val="es-GT" w:eastAsia="es-GT"/>
        </w:rPr>
      </w:pPr>
    </w:p>
    <w:p w14:paraId="3E9D25C1" w14:textId="77777777" w:rsidR="001F2F89" w:rsidRPr="006C11C0" w:rsidRDefault="001F2F89" w:rsidP="001F2F89">
      <w:pPr>
        <w:rPr>
          <w:noProof/>
          <w:lang w:val="es-GT" w:eastAsia="es-GT"/>
        </w:rPr>
      </w:pPr>
    </w:p>
    <w:p w14:paraId="2DBE3741" w14:textId="77777777" w:rsidR="001F2F89" w:rsidRPr="006C11C0" w:rsidRDefault="001F2F89" w:rsidP="001F2F89">
      <w:pPr>
        <w:rPr>
          <w:noProof/>
          <w:lang w:val="es-GT" w:eastAsia="es-GT"/>
        </w:rPr>
      </w:pPr>
    </w:p>
    <w:p w14:paraId="755A7FCB" w14:textId="77777777" w:rsidR="001F2F89" w:rsidRPr="006C11C0" w:rsidRDefault="001F2F89" w:rsidP="001F2F89">
      <w:pPr>
        <w:rPr>
          <w:noProof/>
          <w:lang w:val="es-GT" w:eastAsia="es-GT"/>
        </w:rPr>
      </w:pPr>
    </w:p>
    <w:p w14:paraId="2BE57E04" w14:textId="77777777" w:rsidR="001F2F89" w:rsidRDefault="001F2F89" w:rsidP="001F2F89">
      <w:pPr>
        <w:rPr>
          <w:noProof/>
          <w:lang w:val="es-GT" w:eastAsia="es-GT"/>
        </w:rPr>
      </w:pPr>
    </w:p>
    <w:p w14:paraId="1C6FF6E6" w14:textId="77777777" w:rsidR="001F2F89" w:rsidRPr="006C11C0" w:rsidRDefault="001F2F89" w:rsidP="001F2F89">
      <w:pPr>
        <w:rPr>
          <w:noProof/>
          <w:lang w:val="es-GT" w:eastAsia="es-GT"/>
        </w:rPr>
      </w:pPr>
    </w:p>
    <w:p w14:paraId="0E5F867C" w14:textId="77777777" w:rsidR="001F2F89" w:rsidRPr="00F41FF2" w:rsidRDefault="001F2F89" w:rsidP="003D720E">
      <w:pPr>
        <w:pStyle w:val="ListParagraph"/>
        <w:numPr>
          <w:ilvl w:val="2"/>
          <w:numId w:val="24"/>
        </w:numPr>
        <w:spacing w:after="160" w:line="259" w:lineRule="auto"/>
        <w:rPr>
          <w:b w:val="0"/>
          <w:noProof/>
          <w:lang w:val="es-GT" w:eastAsia="es-GT"/>
        </w:rPr>
      </w:pPr>
      <w:r w:rsidRPr="00F41FF2">
        <w:rPr>
          <w:b w:val="0"/>
          <w:noProof/>
          <w:lang w:val="es-GT" w:eastAsia="es-GT"/>
        </w:rPr>
        <w:lastRenderedPageBreak/>
        <w:t>Ingresar a la pestaña Reportes &gt; Lista de Evaluados</w:t>
      </w:r>
    </w:p>
    <w:p w14:paraId="01B70DFB"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2224" behindDoc="0" locked="0" layoutInCell="1" allowOverlap="1" wp14:anchorId="0420F3A0" wp14:editId="5A395A27">
            <wp:simplePos x="0" y="0"/>
            <wp:positionH relativeFrom="margin">
              <wp:posOffset>374651</wp:posOffset>
            </wp:positionH>
            <wp:positionV relativeFrom="paragraph">
              <wp:posOffset>13971</wp:posOffset>
            </wp:positionV>
            <wp:extent cx="4822188" cy="25146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769" cy="251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FFBDF" w14:textId="77777777" w:rsidR="001F2F89" w:rsidRPr="006C11C0" w:rsidRDefault="001F2F89" w:rsidP="001F2F89">
      <w:pPr>
        <w:rPr>
          <w:noProof/>
          <w:lang w:val="es-GT" w:eastAsia="es-GT"/>
        </w:rPr>
      </w:pPr>
    </w:p>
    <w:p w14:paraId="228E81DE" w14:textId="77777777" w:rsidR="001F2F89" w:rsidRPr="006C11C0" w:rsidRDefault="001F2F89" w:rsidP="001F2F89">
      <w:pPr>
        <w:rPr>
          <w:noProof/>
          <w:lang w:val="es-GT" w:eastAsia="es-GT"/>
        </w:rPr>
      </w:pPr>
    </w:p>
    <w:p w14:paraId="5018E2AF" w14:textId="77777777" w:rsidR="001F2F89" w:rsidRPr="006C11C0" w:rsidRDefault="001F2F89" w:rsidP="001F2F89">
      <w:pPr>
        <w:rPr>
          <w:noProof/>
          <w:lang w:val="es-GT" w:eastAsia="es-GT"/>
        </w:rPr>
      </w:pPr>
    </w:p>
    <w:p w14:paraId="65BD46E3" w14:textId="77777777" w:rsidR="001F2F89" w:rsidRPr="006C11C0" w:rsidRDefault="001F2F89" w:rsidP="001F2F89">
      <w:pPr>
        <w:rPr>
          <w:noProof/>
          <w:lang w:val="es-GT" w:eastAsia="es-GT"/>
        </w:rPr>
      </w:pPr>
    </w:p>
    <w:p w14:paraId="29556136" w14:textId="77777777" w:rsidR="001F2F89" w:rsidRPr="006C11C0" w:rsidRDefault="001F2F89" w:rsidP="001F2F89">
      <w:pPr>
        <w:rPr>
          <w:noProof/>
          <w:lang w:val="es-GT" w:eastAsia="es-GT"/>
        </w:rPr>
      </w:pPr>
    </w:p>
    <w:p w14:paraId="4B7F19ED" w14:textId="77777777" w:rsidR="001F2F89" w:rsidRPr="006C11C0" w:rsidRDefault="001F2F89" w:rsidP="001F2F89">
      <w:pPr>
        <w:rPr>
          <w:noProof/>
          <w:lang w:val="es-GT" w:eastAsia="es-GT"/>
        </w:rPr>
      </w:pPr>
    </w:p>
    <w:p w14:paraId="6AB5B453" w14:textId="77777777" w:rsidR="001F2F89" w:rsidRPr="006C11C0" w:rsidRDefault="001F2F89" w:rsidP="001F2F89">
      <w:pPr>
        <w:rPr>
          <w:noProof/>
          <w:lang w:val="es-GT" w:eastAsia="es-GT"/>
        </w:rPr>
      </w:pPr>
    </w:p>
    <w:p w14:paraId="57D3CC43" w14:textId="77777777" w:rsidR="001F2F89" w:rsidRPr="006C11C0" w:rsidRDefault="001F2F89" w:rsidP="001F2F89">
      <w:pPr>
        <w:rPr>
          <w:noProof/>
          <w:lang w:val="es-GT" w:eastAsia="es-GT"/>
        </w:rPr>
      </w:pPr>
    </w:p>
    <w:p w14:paraId="735006B2" w14:textId="77777777" w:rsidR="001F2F89" w:rsidRPr="006C11C0" w:rsidRDefault="001F2F89" w:rsidP="001F2F89">
      <w:pPr>
        <w:rPr>
          <w:noProof/>
          <w:lang w:val="es-GT" w:eastAsia="es-GT"/>
        </w:rPr>
      </w:pPr>
    </w:p>
    <w:p w14:paraId="601DCB21" w14:textId="77777777" w:rsidR="001F2F89" w:rsidRDefault="001F2F89" w:rsidP="001F2F89">
      <w:pPr>
        <w:rPr>
          <w:noProof/>
          <w:lang w:val="es-GT" w:eastAsia="es-GT"/>
        </w:rPr>
      </w:pPr>
    </w:p>
    <w:p w14:paraId="10669140"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t>Ingresar ID del evaluador y presionar el botón de búsqueda</w:t>
      </w:r>
    </w:p>
    <w:p w14:paraId="49DEF4A7" w14:textId="77777777" w:rsidR="001F2F89" w:rsidRPr="006C11C0" w:rsidRDefault="001F2F89" w:rsidP="001F2F89">
      <w:pPr>
        <w:rPr>
          <w:noProof/>
          <w:lang w:val="es-GT" w:eastAsia="es-GT"/>
        </w:rPr>
      </w:pPr>
      <w:r w:rsidRPr="006C11C0">
        <w:rPr>
          <w:noProof/>
          <w:lang w:val="es-GT" w:eastAsia="es-GT"/>
        </w:rPr>
        <w:drawing>
          <wp:anchor distT="0" distB="0" distL="114300" distR="114300" simplePos="0" relativeHeight="252213248" behindDoc="0" locked="0" layoutInCell="1" allowOverlap="1" wp14:anchorId="45D53BDA" wp14:editId="4DCD39CF">
            <wp:simplePos x="0" y="0"/>
            <wp:positionH relativeFrom="margin">
              <wp:posOffset>374650</wp:posOffset>
            </wp:positionH>
            <wp:positionV relativeFrom="paragraph">
              <wp:posOffset>170815</wp:posOffset>
            </wp:positionV>
            <wp:extent cx="4566796" cy="1962150"/>
            <wp:effectExtent l="0" t="0" r="571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6796"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C918C" w14:textId="77777777" w:rsidR="001F2F89" w:rsidRPr="006C11C0" w:rsidRDefault="001F2F89" w:rsidP="001F2F89">
      <w:pPr>
        <w:rPr>
          <w:noProof/>
          <w:lang w:val="es-GT" w:eastAsia="es-GT"/>
        </w:rPr>
      </w:pPr>
    </w:p>
    <w:p w14:paraId="3F486A65" w14:textId="77777777" w:rsidR="001F2F89" w:rsidRPr="006C11C0" w:rsidRDefault="001F2F89" w:rsidP="001F2F89">
      <w:pPr>
        <w:rPr>
          <w:noProof/>
          <w:lang w:val="es-GT" w:eastAsia="es-GT"/>
        </w:rPr>
      </w:pPr>
    </w:p>
    <w:p w14:paraId="582689EB" w14:textId="77777777" w:rsidR="001F2F89" w:rsidRPr="006C11C0" w:rsidRDefault="001F2F89" w:rsidP="001F2F89">
      <w:pPr>
        <w:rPr>
          <w:noProof/>
          <w:lang w:val="es-GT" w:eastAsia="es-GT"/>
        </w:rPr>
      </w:pPr>
    </w:p>
    <w:p w14:paraId="00BF2D0A" w14:textId="77777777" w:rsidR="001F2F89" w:rsidRPr="006C11C0" w:rsidRDefault="001F2F89" w:rsidP="001F2F89">
      <w:pPr>
        <w:rPr>
          <w:noProof/>
          <w:lang w:val="es-GT" w:eastAsia="es-GT"/>
        </w:rPr>
      </w:pPr>
    </w:p>
    <w:p w14:paraId="412F9314" w14:textId="77777777" w:rsidR="001F2F89" w:rsidRPr="006C11C0" w:rsidRDefault="001F2F89" w:rsidP="001F2F89">
      <w:pPr>
        <w:rPr>
          <w:noProof/>
          <w:lang w:val="es-GT" w:eastAsia="es-GT"/>
        </w:rPr>
      </w:pPr>
    </w:p>
    <w:p w14:paraId="4312BE27" w14:textId="77777777" w:rsidR="001F2F89" w:rsidRPr="006C11C0" w:rsidRDefault="001F2F89" w:rsidP="001F2F89">
      <w:pPr>
        <w:rPr>
          <w:noProof/>
          <w:lang w:val="es-GT" w:eastAsia="es-GT"/>
        </w:rPr>
      </w:pPr>
    </w:p>
    <w:p w14:paraId="4115C738" w14:textId="77777777" w:rsidR="001F2F89" w:rsidRPr="006C11C0" w:rsidRDefault="001F2F89" w:rsidP="001F2F89">
      <w:pPr>
        <w:rPr>
          <w:noProof/>
          <w:lang w:val="es-GT" w:eastAsia="es-GT"/>
        </w:rPr>
      </w:pPr>
    </w:p>
    <w:p w14:paraId="035012D1" w14:textId="77777777" w:rsidR="004C7120" w:rsidRPr="006C11C0" w:rsidRDefault="004C7120" w:rsidP="001F2F89">
      <w:pPr>
        <w:rPr>
          <w:noProof/>
          <w:lang w:val="es-GT" w:eastAsia="es-GT"/>
        </w:rPr>
      </w:pPr>
    </w:p>
    <w:p w14:paraId="7284FCCC" w14:textId="5B055DAA" w:rsidR="001F2F89" w:rsidRPr="00235BA4" w:rsidRDefault="00587370" w:rsidP="003D720E">
      <w:pPr>
        <w:pStyle w:val="ListParagraph"/>
        <w:numPr>
          <w:ilvl w:val="2"/>
          <w:numId w:val="24"/>
        </w:numPr>
        <w:spacing w:after="160" w:line="259" w:lineRule="auto"/>
        <w:rPr>
          <w:b w:val="0"/>
          <w:noProof/>
          <w:lang w:val="es-GT" w:eastAsia="es-GT"/>
        </w:rPr>
      </w:pPr>
      <w:r w:rsidRPr="006C11C0">
        <w:rPr>
          <w:noProof/>
          <w:lang w:val="es-GT" w:eastAsia="es-GT"/>
        </w:rPr>
        <w:drawing>
          <wp:anchor distT="0" distB="0" distL="114300" distR="114300" simplePos="0" relativeHeight="252214272" behindDoc="0" locked="0" layoutInCell="1" allowOverlap="1" wp14:anchorId="031905E5" wp14:editId="02A854F4">
            <wp:simplePos x="0" y="0"/>
            <wp:positionH relativeFrom="column">
              <wp:posOffset>412750</wp:posOffset>
            </wp:positionH>
            <wp:positionV relativeFrom="paragraph">
              <wp:posOffset>261620</wp:posOffset>
            </wp:positionV>
            <wp:extent cx="4629150" cy="1988941"/>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150" cy="1988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F89" w:rsidRPr="00235BA4">
        <w:rPr>
          <w:b w:val="0"/>
          <w:noProof/>
          <w:lang w:val="es-GT" w:eastAsia="es-GT"/>
        </w:rPr>
        <w:t>Click al ícono de PDF</w:t>
      </w:r>
    </w:p>
    <w:p w14:paraId="72E31E3C" w14:textId="5AFA9A7C" w:rsidR="001F2F89" w:rsidRPr="006C11C0" w:rsidRDefault="001F2F89" w:rsidP="001F2F89">
      <w:pPr>
        <w:rPr>
          <w:noProof/>
          <w:lang w:val="es-GT" w:eastAsia="es-GT"/>
        </w:rPr>
      </w:pPr>
    </w:p>
    <w:p w14:paraId="0E0BD504" w14:textId="77777777" w:rsidR="001F2F89" w:rsidRPr="006C11C0" w:rsidRDefault="001F2F89" w:rsidP="001F2F89">
      <w:pPr>
        <w:rPr>
          <w:noProof/>
          <w:lang w:val="es-GT" w:eastAsia="es-GT"/>
        </w:rPr>
      </w:pPr>
    </w:p>
    <w:p w14:paraId="76F7BF9C" w14:textId="77777777" w:rsidR="001F2F89" w:rsidRPr="006C11C0" w:rsidRDefault="001F2F89" w:rsidP="001F2F89">
      <w:pPr>
        <w:rPr>
          <w:noProof/>
          <w:lang w:val="es-GT" w:eastAsia="es-GT"/>
        </w:rPr>
      </w:pPr>
    </w:p>
    <w:p w14:paraId="197EB69D" w14:textId="77777777" w:rsidR="001F2F89" w:rsidRPr="006C11C0" w:rsidRDefault="001F2F89" w:rsidP="001F2F89">
      <w:pPr>
        <w:rPr>
          <w:noProof/>
          <w:lang w:val="es-GT" w:eastAsia="es-GT"/>
        </w:rPr>
      </w:pPr>
    </w:p>
    <w:p w14:paraId="2D307117" w14:textId="77777777" w:rsidR="001F2F89" w:rsidRPr="006C11C0" w:rsidRDefault="001F2F89" w:rsidP="001F2F89">
      <w:pPr>
        <w:rPr>
          <w:noProof/>
          <w:lang w:val="es-GT" w:eastAsia="es-GT"/>
        </w:rPr>
      </w:pPr>
    </w:p>
    <w:p w14:paraId="366F40D8" w14:textId="77777777" w:rsidR="001F2F89" w:rsidRPr="004C208F" w:rsidRDefault="001F2F89" w:rsidP="001F2F89">
      <w:pPr>
        <w:rPr>
          <w:noProof/>
          <w:lang w:val="es-GT"/>
        </w:rPr>
      </w:pPr>
    </w:p>
    <w:p w14:paraId="65176EDD" w14:textId="77777777" w:rsidR="001F2F89" w:rsidRPr="006C11C0" w:rsidRDefault="001F2F89" w:rsidP="001F2F89">
      <w:pPr>
        <w:rPr>
          <w:noProof/>
          <w:lang w:val="es-GT" w:eastAsia="es-GT"/>
        </w:rPr>
      </w:pPr>
    </w:p>
    <w:p w14:paraId="632DD398" w14:textId="77777777" w:rsidR="001F2F89" w:rsidRPr="00235BA4" w:rsidRDefault="001F2F89" w:rsidP="003D720E">
      <w:pPr>
        <w:pStyle w:val="ListParagraph"/>
        <w:numPr>
          <w:ilvl w:val="2"/>
          <w:numId w:val="24"/>
        </w:numPr>
        <w:spacing w:after="160" w:line="259" w:lineRule="auto"/>
        <w:rPr>
          <w:b w:val="0"/>
          <w:noProof/>
          <w:lang w:val="es-GT" w:eastAsia="es-GT"/>
        </w:rPr>
      </w:pPr>
      <w:r w:rsidRPr="00235BA4">
        <w:rPr>
          <w:b w:val="0"/>
          <w:noProof/>
          <w:lang w:val="es-GT" w:eastAsia="es-GT"/>
        </w:rPr>
        <w:lastRenderedPageBreak/>
        <w:drawing>
          <wp:anchor distT="0" distB="0" distL="114300" distR="114300" simplePos="0" relativeHeight="252216320" behindDoc="0" locked="0" layoutInCell="1" allowOverlap="1" wp14:anchorId="151AF5FA" wp14:editId="02D96911">
            <wp:simplePos x="0" y="0"/>
            <wp:positionH relativeFrom="margin">
              <wp:posOffset>1308100</wp:posOffset>
            </wp:positionH>
            <wp:positionV relativeFrom="paragraph">
              <wp:posOffset>467995</wp:posOffset>
            </wp:positionV>
            <wp:extent cx="3924300" cy="194914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4300" cy="19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BA4">
        <w:rPr>
          <w:b w:val="0"/>
          <w:noProof/>
          <w:lang w:val="es-GT" w:eastAsia="es-GT"/>
        </w:rPr>
        <w:t>Se guarda el archivo en una carpeta con nombre y apellido del evaluado</w:t>
      </w:r>
    </w:p>
    <w:p w14:paraId="701B4FB3" w14:textId="77777777" w:rsidR="001F2F89" w:rsidRDefault="001F2F89" w:rsidP="001F2F89">
      <w:pPr>
        <w:rPr>
          <w:noProof/>
          <w:lang w:val="es-GT" w:eastAsia="es-GT"/>
        </w:rPr>
      </w:pPr>
    </w:p>
    <w:p w14:paraId="62CD6BEE" w14:textId="77777777" w:rsidR="001F2F89" w:rsidRDefault="001F2F89" w:rsidP="001F2F89">
      <w:pPr>
        <w:rPr>
          <w:noProof/>
          <w:lang w:val="es-GT" w:eastAsia="es-GT"/>
        </w:rPr>
      </w:pPr>
    </w:p>
    <w:p w14:paraId="7DB2647F" w14:textId="77777777" w:rsidR="001F2F89" w:rsidRDefault="001F2F89" w:rsidP="001F2F89">
      <w:pPr>
        <w:rPr>
          <w:noProof/>
          <w:lang w:val="es-GT" w:eastAsia="es-GT"/>
        </w:rPr>
      </w:pPr>
    </w:p>
    <w:p w14:paraId="3FC65093" w14:textId="77777777" w:rsidR="001F2F89" w:rsidRDefault="001F2F89" w:rsidP="001F2F89">
      <w:pPr>
        <w:rPr>
          <w:noProof/>
          <w:lang w:val="es-GT" w:eastAsia="es-GT"/>
        </w:rPr>
      </w:pPr>
    </w:p>
    <w:p w14:paraId="360DFBBB" w14:textId="77777777" w:rsidR="001F2F89" w:rsidRDefault="001F2F89" w:rsidP="001F2F89">
      <w:pPr>
        <w:rPr>
          <w:noProof/>
          <w:lang w:val="es-GT" w:eastAsia="es-GT"/>
        </w:rPr>
      </w:pPr>
    </w:p>
    <w:p w14:paraId="517F1717" w14:textId="77777777" w:rsidR="001F2F89" w:rsidRDefault="001F2F89" w:rsidP="001F2F89">
      <w:pPr>
        <w:rPr>
          <w:noProof/>
          <w:lang w:val="es-GT" w:eastAsia="es-GT"/>
        </w:rPr>
      </w:pPr>
    </w:p>
    <w:p w14:paraId="54C13E33" w14:textId="77777777" w:rsidR="001F2F89" w:rsidRDefault="001F2F89" w:rsidP="001F2F89">
      <w:pPr>
        <w:rPr>
          <w:noProof/>
          <w:lang w:val="es-GT" w:eastAsia="es-GT"/>
        </w:rPr>
      </w:pPr>
    </w:p>
    <w:p w14:paraId="147BFBFA" w14:textId="5219227E" w:rsidR="001F2F89" w:rsidRPr="006C11C0" w:rsidRDefault="00D409AE" w:rsidP="001F2F89">
      <w:pPr>
        <w:rPr>
          <w:noProof/>
          <w:lang w:val="es-GT" w:eastAsia="es-GT"/>
        </w:rPr>
      </w:pPr>
      <w:r w:rsidRPr="006C11C0">
        <w:rPr>
          <w:noProof/>
        </w:rPr>
        <w:drawing>
          <wp:anchor distT="0" distB="0" distL="114300" distR="114300" simplePos="0" relativeHeight="252215296" behindDoc="0" locked="0" layoutInCell="1" allowOverlap="1" wp14:anchorId="317F20F5" wp14:editId="23C0777B">
            <wp:simplePos x="0" y="0"/>
            <wp:positionH relativeFrom="column">
              <wp:posOffset>1346200</wp:posOffset>
            </wp:positionH>
            <wp:positionV relativeFrom="paragraph">
              <wp:posOffset>250825</wp:posOffset>
            </wp:positionV>
            <wp:extent cx="3333750" cy="2374076"/>
            <wp:effectExtent l="0" t="0" r="0" b="76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89" t="1" r="1246" b="2042"/>
                    <a:stretch/>
                  </pic:blipFill>
                  <pic:spPr bwMode="auto">
                    <a:xfrm>
                      <a:off x="0" y="0"/>
                      <a:ext cx="3333750" cy="2374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E6A4D" w14:textId="2A27C0B8" w:rsidR="001F2F89" w:rsidRPr="006C11C0" w:rsidRDefault="001F2F89" w:rsidP="001F2F89">
      <w:pPr>
        <w:rPr>
          <w:noProof/>
          <w:lang w:val="es-GT" w:eastAsia="es-GT"/>
        </w:rPr>
      </w:pPr>
    </w:p>
    <w:p w14:paraId="53C10CEC" w14:textId="77777777" w:rsidR="001F2F89" w:rsidRPr="006C11C0" w:rsidRDefault="001F2F89" w:rsidP="001F2F89">
      <w:pPr>
        <w:rPr>
          <w:noProof/>
          <w:lang w:val="es-GT" w:eastAsia="es-GT"/>
        </w:rPr>
      </w:pPr>
    </w:p>
    <w:p w14:paraId="3019AACD" w14:textId="77777777" w:rsidR="001F2F89" w:rsidRPr="006C11C0" w:rsidRDefault="001F2F89" w:rsidP="001F2F89">
      <w:pPr>
        <w:rPr>
          <w:noProof/>
          <w:lang w:val="es-GT" w:eastAsia="es-GT"/>
        </w:rPr>
      </w:pPr>
    </w:p>
    <w:p w14:paraId="63BA57FB" w14:textId="77777777" w:rsidR="001F2F89" w:rsidRDefault="001F2F89" w:rsidP="001F2F89">
      <w:pPr>
        <w:rPr>
          <w:noProof/>
          <w:lang w:val="es-GT" w:eastAsia="es-GT"/>
        </w:rPr>
      </w:pPr>
    </w:p>
    <w:p w14:paraId="7ECE2C65" w14:textId="77777777" w:rsidR="001F2F89" w:rsidRPr="006C11C0" w:rsidRDefault="001F2F89" w:rsidP="001F2F89">
      <w:pPr>
        <w:rPr>
          <w:noProof/>
          <w:lang w:val="es-GT" w:eastAsia="es-GT"/>
        </w:rPr>
      </w:pPr>
    </w:p>
    <w:p w14:paraId="468A1454" w14:textId="2793177F" w:rsidR="001F2F89" w:rsidRDefault="001F2F89" w:rsidP="001F2F89">
      <w:pPr>
        <w:rPr>
          <w:noProof/>
          <w:lang w:val="es-GT" w:eastAsia="es-GT"/>
        </w:rPr>
      </w:pPr>
    </w:p>
    <w:p w14:paraId="50F9358F" w14:textId="77777777" w:rsidR="00D409AE" w:rsidRPr="006C11C0" w:rsidRDefault="00D409AE" w:rsidP="001F2F89">
      <w:pPr>
        <w:rPr>
          <w:noProof/>
          <w:lang w:val="es-GT" w:eastAsia="es-GT"/>
        </w:rPr>
      </w:pPr>
    </w:p>
    <w:p w14:paraId="3A3ABB40" w14:textId="6C35C036" w:rsidR="001F2F89" w:rsidRDefault="001F2F89" w:rsidP="001F2F89">
      <w:pPr>
        <w:rPr>
          <w:noProof/>
          <w:lang w:val="es-GT" w:eastAsia="es-GT"/>
        </w:rPr>
      </w:pPr>
    </w:p>
    <w:p w14:paraId="6B02272E" w14:textId="4CA6069F" w:rsidR="001F2F89" w:rsidRDefault="001F2F89" w:rsidP="001F2F89">
      <w:pPr>
        <w:rPr>
          <w:noProof/>
          <w:lang w:val="es-GT" w:eastAsia="es-GT"/>
        </w:rPr>
      </w:pPr>
    </w:p>
    <w:p w14:paraId="1858E5CB" w14:textId="25746308" w:rsidR="001F2F89" w:rsidRDefault="001F2F89" w:rsidP="001F2F89">
      <w:pPr>
        <w:rPr>
          <w:noProof/>
          <w:lang w:val="es-GT" w:eastAsia="es-GT"/>
        </w:rPr>
      </w:pPr>
    </w:p>
    <w:p w14:paraId="06285B0A" w14:textId="67FE731D" w:rsidR="000143A6" w:rsidRPr="00D409AE" w:rsidRDefault="000143A6" w:rsidP="003D720E">
      <w:pPr>
        <w:pStyle w:val="Heading4"/>
        <w:numPr>
          <w:ilvl w:val="1"/>
          <w:numId w:val="23"/>
        </w:numPr>
        <w:rPr>
          <w:lang w:val="es-GT" w:eastAsia="es-GT"/>
        </w:rPr>
      </w:pPr>
      <w:proofErr w:type="spellStart"/>
      <w:r w:rsidRPr="00D409AE">
        <w:rPr>
          <w:rFonts w:asciiTheme="majorHAnsi" w:hAnsiTheme="majorHAnsi"/>
          <w:color w:val="003856" w:themeColor="accent1" w:themeShade="80"/>
          <w:sz w:val="32"/>
        </w:rPr>
        <w:t>Descarga</w:t>
      </w:r>
      <w:proofErr w:type="spellEnd"/>
      <w:r w:rsidRPr="00D409AE">
        <w:rPr>
          <w:rFonts w:asciiTheme="majorHAnsi" w:hAnsiTheme="majorHAnsi"/>
          <w:color w:val="003856" w:themeColor="accent1" w:themeShade="80"/>
          <w:sz w:val="32"/>
        </w:rPr>
        <w:t xml:space="preserve"> de </w:t>
      </w:r>
      <w:proofErr w:type="spellStart"/>
      <w:r w:rsidRPr="00D409AE">
        <w:rPr>
          <w:rFonts w:asciiTheme="majorHAnsi" w:hAnsiTheme="majorHAnsi"/>
          <w:color w:val="003856" w:themeColor="accent1" w:themeShade="80"/>
          <w:sz w:val="32"/>
        </w:rPr>
        <w:t>Resultados</w:t>
      </w:r>
      <w:proofErr w:type="spellEnd"/>
      <w:r w:rsidRPr="00D409AE">
        <w:rPr>
          <w:rFonts w:asciiTheme="majorHAnsi" w:hAnsiTheme="majorHAnsi"/>
          <w:color w:val="003856" w:themeColor="accent1" w:themeShade="80"/>
          <w:sz w:val="32"/>
        </w:rPr>
        <w:t xml:space="preserve"> PCA</w:t>
      </w:r>
    </w:p>
    <w:p w14:paraId="3FACD5F0" w14:textId="2BE0D88F"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BE4879"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3D680D55"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79F4E3AB" w14:textId="77777777" w:rsidR="00A60FBA" w:rsidRPr="00A60FBA" w:rsidRDefault="00A60FBA" w:rsidP="003D720E">
      <w:pPr>
        <w:pStyle w:val="ListParagraph"/>
        <w:numPr>
          <w:ilvl w:val="0"/>
          <w:numId w:val="27"/>
        </w:numPr>
        <w:spacing w:after="160" w:line="259" w:lineRule="auto"/>
        <w:jc w:val="both"/>
        <w:rPr>
          <w:b w:val="0"/>
          <w:noProof/>
          <w:vanish/>
          <w:lang w:val="es-GT" w:eastAsia="es-GT"/>
        </w:rPr>
      </w:pPr>
    </w:p>
    <w:p w14:paraId="1E3D1736"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0B3EBB0A" w14:textId="77777777" w:rsidR="00A60FBA" w:rsidRPr="00A60FBA" w:rsidRDefault="00A60FBA" w:rsidP="003D720E">
      <w:pPr>
        <w:pStyle w:val="ListParagraph"/>
        <w:numPr>
          <w:ilvl w:val="1"/>
          <w:numId w:val="27"/>
        </w:numPr>
        <w:spacing w:after="160" w:line="259" w:lineRule="auto"/>
        <w:jc w:val="both"/>
        <w:rPr>
          <w:b w:val="0"/>
          <w:noProof/>
          <w:vanish/>
          <w:lang w:val="es-GT" w:eastAsia="es-GT"/>
        </w:rPr>
      </w:pPr>
    </w:p>
    <w:p w14:paraId="553936B8" w14:textId="28B0371A" w:rsidR="000143A6" w:rsidRPr="003439F3" w:rsidRDefault="000143A6" w:rsidP="003D720E">
      <w:pPr>
        <w:pStyle w:val="ListParagraph"/>
        <w:numPr>
          <w:ilvl w:val="2"/>
          <w:numId w:val="27"/>
        </w:numPr>
        <w:spacing w:after="160" w:line="259" w:lineRule="auto"/>
        <w:jc w:val="both"/>
        <w:rPr>
          <w:b w:val="0"/>
          <w:noProof/>
          <w:lang w:val="es-GT" w:eastAsia="es-GT"/>
        </w:rPr>
      </w:pPr>
      <w:r w:rsidRPr="003439F3">
        <w:rPr>
          <w:b w:val="0"/>
          <w:noProof/>
          <w:lang w:val="es-GT" w:eastAsia="es-GT"/>
        </w:rPr>
        <w:t xml:space="preserve">Ingresar a Portal </w:t>
      </w:r>
      <w:hyperlink r:id="rId114" w:history="1">
        <w:r w:rsidRPr="003439F3">
          <w:rPr>
            <w:rStyle w:val="Hyperlink"/>
            <w:b w:val="0"/>
            <w:noProof/>
            <w:lang w:val="es-GT" w:eastAsia="es-GT"/>
          </w:rPr>
          <w:t>https://timshr.com/pca</w:t>
        </w:r>
      </w:hyperlink>
      <w:r w:rsidRPr="003439F3">
        <w:rPr>
          <w:b w:val="0"/>
          <w:noProof/>
          <w:lang w:val="es-GT" w:eastAsia="es-GT"/>
        </w:rPr>
        <w:t xml:space="preserve"> con usuario y contraseña</w:t>
      </w:r>
      <w:r w:rsidR="0016186F">
        <w:rPr>
          <w:b w:val="0"/>
          <w:noProof/>
          <w:lang w:val="es-GT" w:eastAsia="es-GT"/>
        </w:rPr>
        <w:t>.</w:t>
      </w:r>
    </w:p>
    <w:p w14:paraId="0EF51181" w14:textId="5736B0D6" w:rsidR="000143A6" w:rsidRDefault="00D409AE" w:rsidP="000143A6">
      <w:pPr>
        <w:jc w:val="both"/>
        <w:rPr>
          <w:noProof/>
          <w:lang w:val="es-GT" w:eastAsia="es-GT"/>
        </w:rPr>
      </w:pPr>
      <w:r>
        <w:rPr>
          <w:noProof/>
        </w:rPr>
        <w:drawing>
          <wp:anchor distT="0" distB="0" distL="114300" distR="114300" simplePos="0" relativeHeight="252218368" behindDoc="0" locked="0" layoutInCell="1" allowOverlap="1" wp14:anchorId="2DBD6392" wp14:editId="149EAD8E">
            <wp:simplePos x="0" y="0"/>
            <wp:positionH relativeFrom="margin">
              <wp:posOffset>1651000</wp:posOffset>
            </wp:positionH>
            <wp:positionV relativeFrom="paragraph">
              <wp:posOffset>19685</wp:posOffset>
            </wp:positionV>
            <wp:extent cx="1931035" cy="233359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1035" cy="2333590"/>
                    </a:xfrm>
                    <a:prstGeom prst="rect">
                      <a:avLst/>
                    </a:prstGeom>
                  </pic:spPr>
                </pic:pic>
              </a:graphicData>
            </a:graphic>
            <wp14:sizeRelH relativeFrom="margin">
              <wp14:pctWidth>0</wp14:pctWidth>
            </wp14:sizeRelH>
            <wp14:sizeRelV relativeFrom="margin">
              <wp14:pctHeight>0</wp14:pctHeight>
            </wp14:sizeRelV>
          </wp:anchor>
        </w:drawing>
      </w:r>
    </w:p>
    <w:p w14:paraId="6AAD417A" w14:textId="35948525" w:rsidR="000143A6" w:rsidRDefault="000143A6" w:rsidP="000143A6">
      <w:pPr>
        <w:jc w:val="both"/>
        <w:rPr>
          <w:noProof/>
          <w:lang w:val="es-GT" w:eastAsia="es-GT"/>
        </w:rPr>
      </w:pPr>
    </w:p>
    <w:p w14:paraId="13B5C754" w14:textId="67D7A736" w:rsidR="000143A6" w:rsidRDefault="000143A6" w:rsidP="000143A6">
      <w:pPr>
        <w:jc w:val="both"/>
        <w:rPr>
          <w:noProof/>
          <w:lang w:val="es-GT" w:eastAsia="es-GT"/>
        </w:rPr>
      </w:pPr>
    </w:p>
    <w:p w14:paraId="3FACAB78" w14:textId="77777777" w:rsidR="000143A6" w:rsidRDefault="000143A6" w:rsidP="000143A6">
      <w:pPr>
        <w:jc w:val="both"/>
        <w:rPr>
          <w:noProof/>
          <w:lang w:val="es-GT" w:eastAsia="es-GT"/>
        </w:rPr>
      </w:pPr>
    </w:p>
    <w:p w14:paraId="5E3AFF25" w14:textId="77777777" w:rsidR="000143A6" w:rsidRDefault="000143A6" w:rsidP="000143A6">
      <w:pPr>
        <w:jc w:val="both"/>
        <w:rPr>
          <w:noProof/>
          <w:lang w:val="es-GT" w:eastAsia="es-GT"/>
        </w:rPr>
      </w:pPr>
    </w:p>
    <w:p w14:paraId="185B2581" w14:textId="77777777" w:rsidR="000143A6" w:rsidRDefault="000143A6" w:rsidP="000143A6">
      <w:pPr>
        <w:jc w:val="both"/>
        <w:rPr>
          <w:noProof/>
          <w:lang w:val="es-GT" w:eastAsia="es-GT"/>
        </w:rPr>
      </w:pPr>
    </w:p>
    <w:p w14:paraId="7BBA9163" w14:textId="77777777" w:rsidR="000143A6" w:rsidRDefault="000143A6" w:rsidP="000143A6">
      <w:pPr>
        <w:jc w:val="both"/>
        <w:rPr>
          <w:noProof/>
          <w:lang w:val="es-GT" w:eastAsia="es-GT"/>
        </w:rPr>
      </w:pPr>
    </w:p>
    <w:p w14:paraId="3F6886C4" w14:textId="77777777" w:rsidR="000143A6" w:rsidRDefault="000143A6" w:rsidP="000143A6">
      <w:pPr>
        <w:jc w:val="both"/>
        <w:rPr>
          <w:noProof/>
          <w:lang w:val="es-GT" w:eastAsia="es-GT"/>
        </w:rPr>
      </w:pPr>
    </w:p>
    <w:p w14:paraId="2806D429" w14:textId="77777777" w:rsidR="000143A6" w:rsidRDefault="000143A6" w:rsidP="000143A6">
      <w:pPr>
        <w:jc w:val="both"/>
        <w:rPr>
          <w:noProof/>
          <w:lang w:val="es-GT" w:eastAsia="es-GT"/>
        </w:rPr>
      </w:pPr>
    </w:p>
    <w:p w14:paraId="0D3C11C5"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lastRenderedPageBreak/>
        <w:t>Ingresar a Personas</w:t>
      </w:r>
    </w:p>
    <w:p w14:paraId="5482618C" w14:textId="77777777" w:rsidR="000143A6" w:rsidRDefault="000143A6" w:rsidP="000143A6">
      <w:pPr>
        <w:jc w:val="both"/>
        <w:rPr>
          <w:noProof/>
          <w:lang w:val="es-GT" w:eastAsia="es-GT"/>
        </w:rPr>
      </w:pPr>
      <w:r>
        <w:rPr>
          <w:noProof/>
          <w:lang w:val="es-GT" w:eastAsia="es-GT"/>
        </w:rPr>
        <w:drawing>
          <wp:anchor distT="0" distB="0" distL="114300" distR="114300" simplePos="0" relativeHeight="252219392" behindDoc="0" locked="0" layoutInCell="1" allowOverlap="1" wp14:anchorId="35014FA1" wp14:editId="0E58AADC">
            <wp:simplePos x="0" y="0"/>
            <wp:positionH relativeFrom="column">
              <wp:posOffset>1529044</wp:posOffset>
            </wp:positionH>
            <wp:positionV relativeFrom="paragraph">
              <wp:posOffset>59558</wp:posOffset>
            </wp:positionV>
            <wp:extent cx="3131690" cy="3199945"/>
            <wp:effectExtent l="0" t="0" r="0" b="63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690" cy="31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50D6E" w14:textId="77777777" w:rsidR="000143A6" w:rsidRDefault="000143A6" w:rsidP="000143A6">
      <w:pPr>
        <w:jc w:val="both"/>
        <w:rPr>
          <w:noProof/>
          <w:lang w:val="es-GT" w:eastAsia="es-GT"/>
        </w:rPr>
      </w:pPr>
    </w:p>
    <w:p w14:paraId="7640F911" w14:textId="77777777" w:rsidR="000143A6" w:rsidRDefault="000143A6" w:rsidP="000143A6">
      <w:pPr>
        <w:jc w:val="both"/>
        <w:rPr>
          <w:noProof/>
          <w:lang w:val="es-GT" w:eastAsia="es-GT"/>
        </w:rPr>
      </w:pPr>
    </w:p>
    <w:p w14:paraId="35A005A6" w14:textId="77777777" w:rsidR="000143A6" w:rsidRDefault="000143A6" w:rsidP="000143A6">
      <w:pPr>
        <w:jc w:val="both"/>
        <w:rPr>
          <w:noProof/>
          <w:lang w:val="es-GT" w:eastAsia="es-GT"/>
        </w:rPr>
      </w:pPr>
    </w:p>
    <w:p w14:paraId="5705908A" w14:textId="77777777" w:rsidR="000143A6" w:rsidRDefault="000143A6" w:rsidP="000143A6">
      <w:pPr>
        <w:jc w:val="both"/>
        <w:rPr>
          <w:noProof/>
          <w:lang w:val="es-GT" w:eastAsia="es-GT"/>
        </w:rPr>
      </w:pPr>
    </w:p>
    <w:p w14:paraId="4E51E60D" w14:textId="77777777" w:rsidR="000143A6" w:rsidRDefault="000143A6" w:rsidP="000143A6">
      <w:pPr>
        <w:jc w:val="both"/>
        <w:rPr>
          <w:noProof/>
          <w:lang w:val="es-GT" w:eastAsia="es-GT"/>
        </w:rPr>
      </w:pPr>
    </w:p>
    <w:p w14:paraId="36F369EC" w14:textId="77777777" w:rsidR="000143A6" w:rsidRDefault="000143A6" w:rsidP="000143A6">
      <w:pPr>
        <w:jc w:val="both"/>
        <w:rPr>
          <w:noProof/>
          <w:lang w:val="es-GT" w:eastAsia="es-GT"/>
        </w:rPr>
      </w:pPr>
    </w:p>
    <w:p w14:paraId="33335D79" w14:textId="77777777" w:rsidR="000143A6" w:rsidRDefault="000143A6" w:rsidP="000143A6">
      <w:pPr>
        <w:jc w:val="both"/>
        <w:rPr>
          <w:noProof/>
          <w:lang w:val="es-GT" w:eastAsia="es-GT"/>
        </w:rPr>
      </w:pPr>
    </w:p>
    <w:p w14:paraId="5495C385" w14:textId="77777777" w:rsidR="000143A6" w:rsidRDefault="000143A6" w:rsidP="000143A6">
      <w:pPr>
        <w:jc w:val="both"/>
        <w:rPr>
          <w:noProof/>
          <w:lang w:val="es-GT" w:eastAsia="es-GT"/>
        </w:rPr>
      </w:pPr>
    </w:p>
    <w:p w14:paraId="107AB9FC" w14:textId="5391DFCC" w:rsidR="000143A6" w:rsidRDefault="000143A6" w:rsidP="000143A6">
      <w:pPr>
        <w:jc w:val="both"/>
        <w:rPr>
          <w:noProof/>
          <w:lang w:val="es-GT" w:eastAsia="es-GT"/>
        </w:rPr>
      </w:pPr>
    </w:p>
    <w:p w14:paraId="1E438923" w14:textId="77777777" w:rsidR="00A60FBA" w:rsidRDefault="00A60FBA" w:rsidP="000143A6">
      <w:pPr>
        <w:jc w:val="both"/>
        <w:rPr>
          <w:noProof/>
          <w:lang w:val="es-GT" w:eastAsia="es-GT"/>
        </w:rPr>
      </w:pPr>
    </w:p>
    <w:p w14:paraId="4F3DA4E7" w14:textId="77777777" w:rsidR="000143A6" w:rsidRDefault="000143A6" w:rsidP="000143A6">
      <w:pPr>
        <w:jc w:val="both"/>
        <w:rPr>
          <w:noProof/>
          <w:lang w:val="es-GT" w:eastAsia="es-GT"/>
        </w:rPr>
      </w:pPr>
    </w:p>
    <w:p w14:paraId="0AEC2024" w14:textId="77777777" w:rsidR="000143A6" w:rsidRDefault="000143A6" w:rsidP="000143A6">
      <w:pPr>
        <w:jc w:val="both"/>
        <w:rPr>
          <w:noProof/>
          <w:lang w:val="es-GT" w:eastAsia="es-GT"/>
        </w:rPr>
      </w:pPr>
    </w:p>
    <w:p w14:paraId="1F99BFF9"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Pegar el correo del candidato y click a Aceptar.</w:t>
      </w:r>
    </w:p>
    <w:p w14:paraId="68668474" w14:textId="77777777" w:rsidR="000143A6" w:rsidRDefault="000143A6" w:rsidP="000143A6">
      <w:pPr>
        <w:jc w:val="both"/>
        <w:rPr>
          <w:noProof/>
          <w:lang w:val="es-GT" w:eastAsia="es-GT"/>
        </w:rPr>
      </w:pPr>
      <w:r>
        <w:rPr>
          <w:noProof/>
          <w:lang w:val="es-GT" w:eastAsia="es-GT"/>
        </w:rPr>
        <w:drawing>
          <wp:anchor distT="0" distB="0" distL="114300" distR="114300" simplePos="0" relativeHeight="252220416" behindDoc="0" locked="0" layoutInCell="1" allowOverlap="1" wp14:anchorId="7A9F6574" wp14:editId="5004016F">
            <wp:simplePos x="0" y="0"/>
            <wp:positionH relativeFrom="margin">
              <wp:posOffset>523506</wp:posOffset>
            </wp:positionH>
            <wp:positionV relativeFrom="paragraph">
              <wp:posOffset>46030</wp:posOffset>
            </wp:positionV>
            <wp:extent cx="4082902" cy="2493425"/>
            <wp:effectExtent l="0" t="0" r="0"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053" cy="2498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43D8B" w14:textId="77777777" w:rsidR="000143A6" w:rsidRDefault="000143A6" w:rsidP="000143A6">
      <w:pPr>
        <w:jc w:val="both"/>
        <w:rPr>
          <w:noProof/>
          <w:lang w:val="es-GT" w:eastAsia="es-GT"/>
        </w:rPr>
      </w:pPr>
    </w:p>
    <w:p w14:paraId="17E9CA73" w14:textId="77777777" w:rsidR="000143A6" w:rsidRDefault="000143A6" w:rsidP="000143A6">
      <w:pPr>
        <w:jc w:val="both"/>
        <w:rPr>
          <w:noProof/>
          <w:lang w:val="es-GT" w:eastAsia="es-GT"/>
        </w:rPr>
      </w:pPr>
    </w:p>
    <w:p w14:paraId="7F086628" w14:textId="77777777" w:rsidR="000143A6" w:rsidRDefault="000143A6" w:rsidP="000143A6">
      <w:pPr>
        <w:jc w:val="both"/>
        <w:rPr>
          <w:noProof/>
          <w:lang w:val="es-GT" w:eastAsia="es-GT"/>
        </w:rPr>
      </w:pPr>
    </w:p>
    <w:p w14:paraId="0043F835" w14:textId="77777777" w:rsidR="000143A6" w:rsidRDefault="000143A6" w:rsidP="000143A6">
      <w:pPr>
        <w:jc w:val="both"/>
        <w:rPr>
          <w:noProof/>
          <w:lang w:val="es-GT" w:eastAsia="es-GT"/>
        </w:rPr>
      </w:pPr>
    </w:p>
    <w:p w14:paraId="4A95BD7B" w14:textId="77777777" w:rsidR="000143A6" w:rsidRDefault="000143A6" w:rsidP="000143A6">
      <w:pPr>
        <w:jc w:val="both"/>
        <w:rPr>
          <w:noProof/>
          <w:lang w:val="es-GT" w:eastAsia="es-GT"/>
        </w:rPr>
      </w:pPr>
    </w:p>
    <w:p w14:paraId="6D92E250" w14:textId="77777777" w:rsidR="000143A6" w:rsidRDefault="000143A6" w:rsidP="000143A6">
      <w:pPr>
        <w:jc w:val="both"/>
        <w:rPr>
          <w:noProof/>
          <w:lang w:val="es-GT" w:eastAsia="es-GT"/>
        </w:rPr>
      </w:pPr>
    </w:p>
    <w:p w14:paraId="3700FBFE" w14:textId="77777777" w:rsidR="000143A6" w:rsidRDefault="000143A6" w:rsidP="000143A6">
      <w:pPr>
        <w:jc w:val="both"/>
        <w:rPr>
          <w:noProof/>
          <w:lang w:val="es-GT" w:eastAsia="es-GT"/>
        </w:rPr>
      </w:pPr>
    </w:p>
    <w:p w14:paraId="3BD00C86" w14:textId="24EF3F6B" w:rsidR="000143A6" w:rsidRDefault="000143A6" w:rsidP="000143A6">
      <w:pPr>
        <w:jc w:val="both"/>
        <w:rPr>
          <w:noProof/>
          <w:lang w:val="es-GT" w:eastAsia="es-GT"/>
        </w:rPr>
      </w:pPr>
    </w:p>
    <w:p w14:paraId="0960B874" w14:textId="77777777" w:rsidR="00C6534B" w:rsidRDefault="00C6534B" w:rsidP="000143A6">
      <w:pPr>
        <w:jc w:val="both"/>
        <w:rPr>
          <w:noProof/>
          <w:lang w:val="es-GT" w:eastAsia="es-GT"/>
        </w:rPr>
      </w:pPr>
    </w:p>
    <w:p w14:paraId="377D54EF" w14:textId="77777777" w:rsidR="000143A6" w:rsidRDefault="000143A6" w:rsidP="000143A6">
      <w:pPr>
        <w:jc w:val="both"/>
        <w:rPr>
          <w:noProof/>
          <w:lang w:val="es-GT" w:eastAsia="es-GT"/>
        </w:rPr>
      </w:pPr>
    </w:p>
    <w:p w14:paraId="5E303003" w14:textId="2D1AE708"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Click a Generar Reporte</w:t>
      </w:r>
    </w:p>
    <w:p w14:paraId="79AEBF19" w14:textId="7C1DE8C2" w:rsidR="000143A6" w:rsidRDefault="00A60FBA" w:rsidP="000143A6">
      <w:pPr>
        <w:jc w:val="both"/>
        <w:rPr>
          <w:noProof/>
          <w:lang w:val="es-GT" w:eastAsia="es-GT"/>
        </w:rPr>
      </w:pPr>
      <w:r w:rsidRPr="00E0203D">
        <w:rPr>
          <w:b w:val="0"/>
          <w:noProof/>
          <w:lang w:val="es-GT" w:eastAsia="es-GT"/>
        </w:rPr>
        <w:drawing>
          <wp:anchor distT="0" distB="0" distL="114300" distR="114300" simplePos="0" relativeHeight="252221440" behindDoc="0" locked="0" layoutInCell="1" allowOverlap="1" wp14:anchorId="44B7E78D" wp14:editId="227745ED">
            <wp:simplePos x="0" y="0"/>
            <wp:positionH relativeFrom="margin">
              <wp:align>center</wp:align>
            </wp:positionH>
            <wp:positionV relativeFrom="paragraph">
              <wp:posOffset>97752</wp:posOffset>
            </wp:positionV>
            <wp:extent cx="5926455" cy="8972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897255"/>
                    </a:xfrm>
                    <a:prstGeom prst="rect">
                      <a:avLst/>
                    </a:prstGeom>
                    <a:noFill/>
                    <a:ln>
                      <a:noFill/>
                    </a:ln>
                  </pic:spPr>
                </pic:pic>
              </a:graphicData>
            </a:graphic>
          </wp:anchor>
        </w:drawing>
      </w:r>
    </w:p>
    <w:p w14:paraId="3FE62462" w14:textId="77777777" w:rsidR="000143A6" w:rsidRDefault="000143A6" w:rsidP="000143A6">
      <w:pPr>
        <w:jc w:val="both"/>
        <w:rPr>
          <w:noProof/>
          <w:lang w:val="es-GT" w:eastAsia="es-GT"/>
        </w:rPr>
      </w:pPr>
    </w:p>
    <w:p w14:paraId="7B0E98A4" w14:textId="77777777" w:rsidR="000143A6" w:rsidRDefault="000143A6" w:rsidP="000143A6">
      <w:pPr>
        <w:jc w:val="both"/>
        <w:rPr>
          <w:noProof/>
          <w:lang w:val="es-GT" w:eastAsia="es-GT"/>
        </w:rPr>
      </w:pPr>
    </w:p>
    <w:p w14:paraId="7A02D1FF" w14:textId="77777777" w:rsidR="000143A6" w:rsidRDefault="000143A6" w:rsidP="000143A6">
      <w:pPr>
        <w:jc w:val="both"/>
        <w:rPr>
          <w:noProof/>
          <w:lang w:val="es-GT" w:eastAsia="es-GT"/>
        </w:rPr>
      </w:pPr>
    </w:p>
    <w:p w14:paraId="593F1EBE" w14:textId="77777777" w:rsidR="000143A6" w:rsidRPr="00E0203D" w:rsidRDefault="000143A6" w:rsidP="003D720E">
      <w:pPr>
        <w:pStyle w:val="ListParagraph"/>
        <w:numPr>
          <w:ilvl w:val="2"/>
          <w:numId w:val="27"/>
        </w:numPr>
        <w:spacing w:after="160" w:line="259" w:lineRule="auto"/>
        <w:jc w:val="both"/>
        <w:rPr>
          <w:b w:val="0"/>
          <w:noProof/>
          <w:lang w:val="es-GT" w:eastAsia="es-GT"/>
        </w:rPr>
      </w:pPr>
      <w:r w:rsidRPr="00E0203D">
        <w:rPr>
          <w:b w:val="0"/>
          <w:noProof/>
          <w:lang w:val="es-GT" w:eastAsia="es-GT"/>
        </w:rPr>
        <w:t xml:space="preserve">En la ventana emergente, habilitar los campos </w:t>
      </w:r>
      <w:r w:rsidRPr="00A60FBA">
        <w:rPr>
          <w:b w:val="0"/>
          <w:noProof/>
          <w:lang w:val="es-GT" w:eastAsia="es-GT"/>
        </w:rPr>
        <w:t xml:space="preserve">PERSONAL COMPETENCIES ANALYSIS </w:t>
      </w:r>
      <w:r w:rsidRPr="00E0203D">
        <w:rPr>
          <w:b w:val="0"/>
          <w:noProof/>
          <w:lang w:val="es-GT" w:eastAsia="es-GT"/>
        </w:rPr>
        <w:t xml:space="preserve">y </w:t>
      </w:r>
      <w:r w:rsidRPr="00A60FBA">
        <w:rPr>
          <w:b w:val="0"/>
          <w:noProof/>
          <w:lang w:val="es-GT" w:eastAsia="es-GT"/>
        </w:rPr>
        <w:t xml:space="preserve">EXPRESS DISC/TIMS </w:t>
      </w:r>
      <w:r w:rsidRPr="00E0203D">
        <w:rPr>
          <w:b w:val="0"/>
          <w:noProof/>
          <w:lang w:val="es-GT" w:eastAsia="es-GT"/>
        </w:rPr>
        <w:t>y dar click a Ver Reporte.</w:t>
      </w:r>
    </w:p>
    <w:p w14:paraId="658B49A5" w14:textId="77777777" w:rsidR="000143A6" w:rsidRDefault="000143A6" w:rsidP="000143A6">
      <w:pPr>
        <w:jc w:val="both"/>
        <w:rPr>
          <w:noProof/>
          <w:lang w:val="es-GT" w:eastAsia="es-GT"/>
        </w:rPr>
      </w:pPr>
      <w:r w:rsidRPr="00E0203D">
        <w:rPr>
          <w:b w:val="0"/>
          <w:noProof/>
          <w:lang w:val="es-GT" w:eastAsia="es-GT"/>
        </w:rPr>
        <w:drawing>
          <wp:anchor distT="0" distB="0" distL="114300" distR="114300" simplePos="0" relativeHeight="252222464" behindDoc="0" locked="0" layoutInCell="1" allowOverlap="1" wp14:anchorId="12A77BDC" wp14:editId="3E47705A">
            <wp:simplePos x="0" y="0"/>
            <wp:positionH relativeFrom="margin">
              <wp:posOffset>2064562</wp:posOffset>
            </wp:positionH>
            <wp:positionV relativeFrom="paragraph">
              <wp:posOffset>10337</wp:posOffset>
            </wp:positionV>
            <wp:extent cx="2310882" cy="278766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0882" cy="27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52AFD" w14:textId="77777777" w:rsidR="000143A6" w:rsidRDefault="000143A6" w:rsidP="000143A6">
      <w:pPr>
        <w:jc w:val="both"/>
        <w:rPr>
          <w:noProof/>
          <w:lang w:val="es-GT" w:eastAsia="es-GT"/>
        </w:rPr>
      </w:pPr>
    </w:p>
    <w:p w14:paraId="149F02E8" w14:textId="77777777" w:rsidR="000143A6" w:rsidRDefault="000143A6" w:rsidP="000143A6">
      <w:pPr>
        <w:jc w:val="both"/>
        <w:rPr>
          <w:noProof/>
          <w:lang w:val="es-GT" w:eastAsia="es-GT"/>
        </w:rPr>
      </w:pPr>
    </w:p>
    <w:p w14:paraId="333F2D56" w14:textId="77777777" w:rsidR="000143A6" w:rsidRPr="00F352AD" w:rsidRDefault="000143A6" w:rsidP="000143A6">
      <w:pPr>
        <w:jc w:val="both"/>
        <w:rPr>
          <w:noProof/>
          <w:lang w:val="es-GT" w:eastAsia="es-GT"/>
        </w:rPr>
      </w:pPr>
    </w:p>
    <w:p w14:paraId="19BB18C8" w14:textId="77777777" w:rsidR="000143A6" w:rsidRDefault="000143A6" w:rsidP="000143A6">
      <w:pPr>
        <w:jc w:val="both"/>
        <w:rPr>
          <w:noProof/>
          <w:lang w:val="es-GT" w:eastAsia="es-GT"/>
        </w:rPr>
      </w:pPr>
    </w:p>
    <w:p w14:paraId="39B270A5" w14:textId="77777777" w:rsidR="000143A6" w:rsidRDefault="000143A6" w:rsidP="000143A6">
      <w:pPr>
        <w:jc w:val="both"/>
        <w:rPr>
          <w:noProof/>
          <w:lang w:val="es-GT" w:eastAsia="es-GT"/>
        </w:rPr>
      </w:pPr>
    </w:p>
    <w:p w14:paraId="0D98486E" w14:textId="77777777" w:rsidR="000143A6" w:rsidRDefault="000143A6" w:rsidP="000143A6">
      <w:pPr>
        <w:jc w:val="both"/>
        <w:rPr>
          <w:noProof/>
          <w:lang w:val="es-GT" w:eastAsia="es-GT"/>
        </w:rPr>
      </w:pPr>
    </w:p>
    <w:p w14:paraId="261F5950" w14:textId="77777777" w:rsidR="000143A6" w:rsidRDefault="000143A6" w:rsidP="000143A6">
      <w:pPr>
        <w:jc w:val="both"/>
        <w:rPr>
          <w:noProof/>
          <w:lang w:val="es-GT" w:eastAsia="es-GT"/>
        </w:rPr>
      </w:pPr>
    </w:p>
    <w:p w14:paraId="1BB21221" w14:textId="77777777" w:rsidR="000143A6" w:rsidRDefault="000143A6" w:rsidP="000143A6">
      <w:pPr>
        <w:jc w:val="both"/>
        <w:rPr>
          <w:noProof/>
          <w:lang w:val="es-GT" w:eastAsia="es-GT"/>
        </w:rPr>
      </w:pPr>
    </w:p>
    <w:p w14:paraId="196E3B15" w14:textId="77777777" w:rsidR="000143A6" w:rsidRDefault="000143A6" w:rsidP="000143A6">
      <w:pPr>
        <w:jc w:val="both"/>
        <w:rPr>
          <w:noProof/>
          <w:lang w:val="es-GT" w:eastAsia="es-GT"/>
        </w:rPr>
      </w:pPr>
    </w:p>
    <w:p w14:paraId="34DD45DC" w14:textId="77777777" w:rsidR="000143A6" w:rsidRDefault="000143A6" w:rsidP="000143A6">
      <w:pPr>
        <w:jc w:val="both"/>
        <w:rPr>
          <w:noProof/>
          <w:lang w:val="es-GT" w:eastAsia="es-GT"/>
        </w:rPr>
      </w:pPr>
    </w:p>
    <w:p w14:paraId="27CDC95D" w14:textId="77777777" w:rsidR="000143A6" w:rsidRDefault="000143A6" w:rsidP="000143A6">
      <w:pPr>
        <w:jc w:val="both"/>
        <w:rPr>
          <w:noProof/>
          <w:lang w:val="es-GT" w:eastAsia="es-GT"/>
        </w:rPr>
      </w:pPr>
    </w:p>
    <w:p w14:paraId="1CB2B05B"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F352AD">
        <w:rPr>
          <w:b w:val="0"/>
          <w:noProof/>
          <w:lang w:val="es-GT" w:eastAsia="es-GT"/>
        </w:rPr>
        <w:t>Descargar el reporte generado</w:t>
      </w:r>
    </w:p>
    <w:p w14:paraId="0E24560C" w14:textId="77777777" w:rsidR="000143A6" w:rsidRDefault="000143A6" w:rsidP="000143A6">
      <w:pPr>
        <w:jc w:val="both"/>
        <w:rPr>
          <w:noProof/>
          <w:lang w:val="es-GT" w:eastAsia="es-GT"/>
        </w:rPr>
      </w:pPr>
      <w:r>
        <w:rPr>
          <w:noProof/>
          <w:lang w:val="es-GT" w:eastAsia="es-GT"/>
        </w:rPr>
        <w:drawing>
          <wp:anchor distT="0" distB="0" distL="114300" distR="114300" simplePos="0" relativeHeight="252223488" behindDoc="0" locked="0" layoutInCell="1" allowOverlap="1" wp14:anchorId="55AE06D5" wp14:editId="4BD749D5">
            <wp:simplePos x="0" y="0"/>
            <wp:positionH relativeFrom="margin">
              <wp:posOffset>1431554</wp:posOffset>
            </wp:positionH>
            <wp:positionV relativeFrom="paragraph">
              <wp:posOffset>176662</wp:posOffset>
            </wp:positionV>
            <wp:extent cx="3103880" cy="3574473"/>
            <wp:effectExtent l="0" t="0" r="1270" b="698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4814" cy="3575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5CCAC" w14:textId="77777777" w:rsidR="000143A6" w:rsidRDefault="000143A6" w:rsidP="000143A6">
      <w:pPr>
        <w:jc w:val="both"/>
        <w:rPr>
          <w:noProof/>
          <w:lang w:val="es-GT" w:eastAsia="es-GT"/>
        </w:rPr>
      </w:pPr>
    </w:p>
    <w:p w14:paraId="3089B2CF" w14:textId="77777777" w:rsidR="000143A6" w:rsidRDefault="000143A6" w:rsidP="000143A6">
      <w:pPr>
        <w:jc w:val="both"/>
        <w:rPr>
          <w:noProof/>
          <w:lang w:val="es-GT" w:eastAsia="es-GT"/>
        </w:rPr>
      </w:pPr>
    </w:p>
    <w:p w14:paraId="2D9D7E40" w14:textId="77777777" w:rsidR="000143A6" w:rsidRDefault="000143A6" w:rsidP="000143A6">
      <w:pPr>
        <w:jc w:val="both"/>
        <w:rPr>
          <w:noProof/>
          <w:lang w:val="es-GT" w:eastAsia="es-GT"/>
        </w:rPr>
      </w:pPr>
    </w:p>
    <w:p w14:paraId="0E0128EE" w14:textId="77777777" w:rsidR="000143A6" w:rsidRDefault="000143A6" w:rsidP="000143A6">
      <w:pPr>
        <w:jc w:val="both"/>
        <w:rPr>
          <w:noProof/>
          <w:lang w:val="es-GT" w:eastAsia="es-GT"/>
        </w:rPr>
      </w:pPr>
    </w:p>
    <w:p w14:paraId="5D8BF778" w14:textId="77777777" w:rsidR="000143A6" w:rsidRDefault="000143A6" w:rsidP="000143A6">
      <w:pPr>
        <w:jc w:val="both"/>
        <w:rPr>
          <w:noProof/>
          <w:lang w:val="es-GT" w:eastAsia="es-GT"/>
        </w:rPr>
      </w:pPr>
    </w:p>
    <w:p w14:paraId="5DA19B98" w14:textId="77777777" w:rsidR="000143A6" w:rsidRDefault="000143A6" w:rsidP="000143A6">
      <w:pPr>
        <w:jc w:val="both"/>
        <w:rPr>
          <w:noProof/>
          <w:lang w:val="es-GT" w:eastAsia="es-GT"/>
        </w:rPr>
      </w:pPr>
    </w:p>
    <w:p w14:paraId="1BDB10BB" w14:textId="77777777" w:rsidR="000143A6" w:rsidRDefault="000143A6" w:rsidP="000143A6">
      <w:pPr>
        <w:jc w:val="both"/>
        <w:rPr>
          <w:noProof/>
          <w:lang w:val="es-GT" w:eastAsia="es-GT"/>
        </w:rPr>
      </w:pPr>
    </w:p>
    <w:p w14:paraId="3E1D88BC" w14:textId="77777777" w:rsidR="000143A6" w:rsidRDefault="000143A6" w:rsidP="000143A6">
      <w:pPr>
        <w:jc w:val="both"/>
        <w:rPr>
          <w:noProof/>
          <w:lang w:val="es-GT" w:eastAsia="es-GT"/>
        </w:rPr>
      </w:pPr>
    </w:p>
    <w:p w14:paraId="0E1373FC" w14:textId="77777777" w:rsidR="000143A6" w:rsidRDefault="000143A6" w:rsidP="000143A6">
      <w:pPr>
        <w:jc w:val="both"/>
        <w:rPr>
          <w:noProof/>
          <w:lang w:val="es-GT" w:eastAsia="es-GT"/>
        </w:rPr>
      </w:pPr>
    </w:p>
    <w:p w14:paraId="1B553C4D" w14:textId="77777777" w:rsidR="000143A6" w:rsidRDefault="000143A6" w:rsidP="000143A6">
      <w:pPr>
        <w:jc w:val="both"/>
        <w:rPr>
          <w:noProof/>
          <w:lang w:val="es-GT" w:eastAsia="es-GT"/>
        </w:rPr>
      </w:pPr>
    </w:p>
    <w:p w14:paraId="2FF720D4" w14:textId="77777777" w:rsidR="000143A6" w:rsidRDefault="000143A6" w:rsidP="000143A6">
      <w:pPr>
        <w:jc w:val="both"/>
        <w:rPr>
          <w:noProof/>
          <w:lang w:val="es-GT" w:eastAsia="es-GT"/>
        </w:rPr>
      </w:pPr>
    </w:p>
    <w:p w14:paraId="36B32A1A" w14:textId="77777777" w:rsidR="000143A6" w:rsidRDefault="000143A6" w:rsidP="000143A6">
      <w:pPr>
        <w:jc w:val="both"/>
        <w:rPr>
          <w:noProof/>
          <w:lang w:val="es-GT" w:eastAsia="es-GT"/>
        </w:rPr>
      </w:pPr>
    </w:p>
    <w:p w14:paraId="1262ED0F" w14:textId="77777777" w:rsidR="000143A6" w:rsidRDefault="000143A6" w:rsidP="000143A6">
      <w:pPr>
        <w:jc w:val="both"/>
        <w:rPr>
          <w:noProof/>
          <w:lang w:val="es-GT" w:eastAsia="es-GT"/>
        </w:rPr>
      </w:pPr>
    </w:p>
    <w:p w14:paraId="0BCBB35C" w14:textId="77777777" w:rsidR="000143A6" w:rsidRPr="00F352AD" w:rsidRDefault="000143A6" w:rsidP="003D720E">
      <w:pPr>
        <w:pStyle w:val="ListParagraph"/>
        <w:numPr>
          <w:ilvl w:val="2"/>
          <w:numId w:val="27"/>
        </w:numPr>
        <w:spacing w:after="160" w:line="259" w:lineRule="auto"/>
        <w:jc w:val="both"/>
        <w:rPr>
          <w:b w:val="0"/>
          <w:noProof/>
          <w:lang w:val="es-GT" w:eastAsia="es-GT"/>
        </w:rPr>
      </w:pPr>
      <w:r w:rsidRPr="00A60FBA">
        <w:rPr>
          <w:b w:val="0"/>
          <w:noProof/>
          <w:lang w:val="es-GT" w:eastAsia="es-GT"/>
        </w:rPr>
        <w:lastRenderedPageBreak/>
        <w:drawing>
          <wp:anchor distT="0" distB="0" distL="114300" distR="114300" simplePos="0" relativeHeight="252224512" behindDoc="0" locked="0" layoutInCell="1" allowOverlap="1" wp14:anchorId="5C9B7B00" wp14:editId="42AE3A97">
            <wp:simplePos x="0" y="0"/>
            <wp:positionH relativeFrom="margin">
              <wp:posOffset>1575390</wp:posOffset>
            </wp:positionH>
            <wp:positionV relativeFrom="paragraph">
              <wp:posOffset>382905</wp:posOffset>
            </wp:positionV>
            <wp:extent cx="3797051" cy="27090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97051" cy="2709050"/>
                    </a:xfrm>
                    <a:prstGeom prst="rect">
                      <a:avLst/>
                    </a:prstGeom>
                  </pic:spPr>
                </pic:pic>
              </a:graphicData>
            </a:graphic>
            <wp14:sizeRelH relativeFrom="margin">
              <wp14:pctWidth>0</wp14:pctWidth>
            </wp14:sizeRelH>
            <wp14:sizeRelV relativeFrom="margin">
              <wp14:pctHeight>0</wp14:pctHeight>
            </wp14:sizeRelV>
          </wp:anchor>
        </w:drawing>
      </w:r>
      <w:r w:rsidRPr="00F352AD">
        <w:rPr>
          <w:b w:val="0"/>
          <w:noProof/>
          <w:lang w:val="es-GT" w:eastAsia="es-GT"/>
        </w:rPr>
        <w:t>Guardar el archivo en la carpeta del candidato, contenida en los archivos de registro con nombre del reclutador.</w:t>
      </w:r>
    </w:p>
    <w:p w14:paraId="20AC749D" w14:textId="77777777" w:rsidR="000143A6" w:rsidRDefault="000143A6" w:rsidP="000143A6">
      <w:pPr>
        <w:jc w:val="both"/>
        <w:rPr>
          <w:noProof/>
          <w:lang w:val="es-GT" w:eastAsia="es-GT"/>
        </w:rPr>
      </w:pPr>
    </w:p>
    <w:p w14:paraId="13027A9D" w14:textId="77777777" w:rsidR="000143A6" w:rsidRDefault="000143A6" w:rsidP="000143A6">
      <w:pPr>
        <w:jc w:val="both"/>
        <w:rPr>
          <w:noProof/>
          <w:lang w:val="es-GT" w:eastAsia="es-GT"/>
        </w:rPr>
      </w:pPr>
    </w:p>
    <w:p w14:paraId="612688C3" w14:textId="77777777" w:rsidR="000143A6" w:rsidRDefault="000143A6" w:rsidP="000143A6">
      <w:pPr>
        <w:jc w:val="both"/>
        <w:rPr>
          <w:noProof/>
          <w:lang w:val="es-GT" w:eastAsia="es-GT"/>
        </w:rPr>
      </w:pPr>
    </w:p>
    <w:p w14:paraId="1E5995BB" w14:textId="77777777" w:rsidR="000143A6" w:rsidRDefault="000143A6" w:rsidP="000143A6">
      <w:pPr>
        <w:jc w:val="both"/>
        <w:rPr>
          <w:noProof/>
          <w:lang w:val="es-GT" w:eastAsia="es-GT"/>
        </w:rPr>
      </w:pPr>
    </w:p>
    <w:p w14:paraId="6DD1E832" w14:textId="77777777" w:rsidR="000143A6" w:rsidRDefault="000143A6" w:rsidP="000143A6">
      <w:pPr>
        <w:jc w:val="both"/>
        <w:rPr>
          <w:noProof/>
          <w:lang w:val="es-GT" w:eastAsia="es-GT"/>
        </w:rPr>
      </w:pPr>
    </w:p>
    <w:p w14:paraId="28C5A806" w14:textId="77777777" w:rsidR="000143A6" w:rsidRDefault="000143A6" w:rsidP="000143A6">
      <w:pPr>
        <w:jc w:val="both"/>
        <w:rPr>
          <w:noProof/>
          <w:lang w:val="es-GT" w:eastAsia="es-GT"/>
        </w:rPr>
      </w:pPr>
    </w:p>
    <w:p w14:paraId="41CBAA59" w14:textId="77777777" w:rsidR="000143A6" w:rsidRDefault="000143A6" w:rsidP="000143A6">
      <w:pPr>
        <w:jc w:val="both"/>
        <w:rPr>
          <w:noProof/>
          <w:lang w:val="es-GT" w:eastAsia="es-GT"/>
        </w:rPr>
      </w:pPr>
    </w:p>
    <w:p w14:paraId="3D52ECB4" w14:textId="77777777" w:rsidR="000143A6" w:rsidRDefault="000143A6" w:rsidP="000143A6">
      <w:pPr>
        <w:jc w:val="both"/>
        <w:rPr>
          <w:noProof/>
          <w:lang w:val="es-GT" w:eastAsia="es-GT"/>
        </w:rPr>
      </w:pPr>
    </w:p>
    <w:p w14:paraId="314F7D19" w14:textId="77777777" w:rsidR="000143A6" w:rsidRDefault="000143A6" w:rsidP="000143A6">
      <w:pPr>
        <w:jc w:val="both"/>
        <w:rPr>
          <w:noProof/>
          <w:lang w:val="es-GT" w:eastAsia="es-GT"/>
        </w:rPr>
      </w:pPr>
    </w:p>
    <w:p w14:paraId="517EFB67" w14:textId="77777777" w:rsidR="000143A6" w:rsidRDefault="000143A6" w:rsidP="000143A6">
      <w:pPr>
        <w:jc w:val="both"/>
        <w:rPr>
          <w:noProof/>
          <w:lang w:val="es-GT" w:eastAsia="es-GT"/>
        </w:rPr>
      </w:pPr>
    </w:p>
    <w:p w14:paraId="0F7F77A9" w14:textId="77777777" w:rsidR="000143A6" w:rsidRDefault="000143A6" w:rsidP="000143A6">
      <w:pPr>
        <w:jc w:val="both"/>
        <w:rPr>
          <w:noProof/>
          <w:lang w:val="es-GT" w:eastAsia="es-GT"/>
        </w:rPr>
      </w:pPr>
    </w:p>
    <w:p w14:paraId="281E4EAF" w14:textId="77777777" w:rsidR="000143A6" w:rsidRDefault="000143A6" w:rsidP="000143A6">
      <w:pPr>
        <w:jc w:val="both"/>
        <w:rPr>
          <w:noProof/>
          <w:lang w:val="es-GT" w:eastAsia="es-GT"/>
        </w:rPr>
      </w:pPr>
    </w:p>
    <w:p w14:paraId="519056E8" w14:textId="21B94D16" w:rsidR="00273052" w:rsidRPr="00A70C12" w:rsidRDefault="00273052" w:rsidP="003D720E">
      <w:pPr>
        <w:pStyle w:val="Heading4"/>
        <w:numPr>
          <w:ilvl w:val="1"/>
          <w:numId w:val="23"/>
        </w:numPr>
        <w:rPr>
          <w:rFonts w:asciiTheme="majorHAnsi" w:hAnsiTheme="majorHAnsi"/>
          <w:b/>
          <w:color w:val="003856" w:themeColor="accent1" w:themeShade="80"/>
          <w:sz w:val="32"/>
        </w:rPr>
      </w:pPr>
      <w:proofErr w:type="spellStart"/>
      <w:r w:rsidRPr="00A70C12">
        <w:rPr>
          <w:rFonts w:asciiTheme="majorHAnsi" w:hAnsiTheme="majorHAnsi"/>
          <w:b/>
          <w:color w:val="003856" w:themeColor="accent1" w:themeShade="80"/>
          <w:sz w:val="32"/>
        </w:rPr>
        <w:t>Descarga</w:t>
      </w:r>
      <w:proofErr w:type="spellEnd"/>
      <w:r w:rsidRPr="00A70C12">
        <w:rPr>
          <w:rFonts w:asciiTheme="majorHAnsi" w:hAnsiTheme="majorHAnsi"/>
          <w:b/>
          <w:color w:val="003856" w:themeColor="accent1" w:themeShade="80"/>
          <w:sz w:val="32"/>
        </w:rPr>
        <w:t xml:space="preserve"> de </w:t>
      </w:r>
      <w:proofErr w:type="spellStart"/>
      <w:r w:rsidRPr="00A70C12">
        <w:rPr>
          <w:rFonts w:asciiTheme="majorHAnsi" w:hAnsiTheme="majorHAnsi"/>
          <w:b/>
          <w:color w:val="003856" w:themeColor="accent1" w:themeShade="80"/>
          <w:sz w:val="32"/>
        </w:rPr>
        <w:t>resultados</w:t>
      </w:r>
      <w:proofErr w:type="spellEnd"/>
      <w:r w:rsidRPr="00A70C12">
        <w:rPr>
          <w:rFonts w:asciiTheme="majorHAnsi" w:hAnsiTheme="majorHAnsi"/>
          <w:b/>
          <w:color w:val="003856" w:themeColor="accent1" w:themeShade="80"/>
          <w:sz w:val="32"/>
        </w:rPr>
        <w:t xml:space="preserve"> MIL</w:t>
      </w:r>
    </w:p>
    <w:p w14:paraId="18C5EC98" w14:textId="034F11D3" w:rsidR="00A60FBA" w:rsidRPr="00A60FBA" w:rsidRDefault="00A60FBA" w:rsidP="003D720E">
      <w:pPr>
        <w:pStyle w:val="ListParagraph"/>
        <w:numPr>
          <w:ilvl w:val="0"/>
          <w:numId w:val="19"/>
        </w:numPr>
        <w:spacing w:after="160" w:line="259" w:lineRule="auto"/>
        <w:jc w:val="both"/>
        <w:rPr>
          <w:b w:val="0"/>
          <w:noProof/>
          <w:vanish/>
        </w:rPr>
      </w:pPr>
    </w:p>
    <w:p w14:paraId="615341A3" w14:textId="77777777" w:rsidR="00A60FBA" w:rsidRPr="00A60FBA" w:rsidRDefault="00A60FBA" w:rsidP="003D720E">
      <w:pPr>
        <w:pStyle w:val="ListParagraph"/>
        <w:numPr>
          <w:ilvl w:val="1"/>
          <w:numId w:val="19"/>
        </w:numPr>
        <w:spacing w:after="160" w:line="259" w:lineRule="auto"/>
        <w:jc w:val="both"/>
        <w:rPr>
          <w:b w:val="0"/>
          <w:noProof/>
          <w:vanish/>
        </w:rPr>
      </w:pPr>
    </w:p>
    <w:p w14:paraId="62C364A2" w14:textId="77777777" w:rsidR="00A60FBA" w:rsidRPr="00A60FBA" w:rsidRDefault="00A60FBA" w:rsidP="003D720E">
      <w:pPr>
        <w:pStyle w:val="ListParagraph"/>
        <w:numPr>
          <w:ilvl w:val="1"/>
          <w:numId w:val="19"/>
        </w:numPr>
        <w:spacing w:after="160" w:line="259" w:lineRule="auto"/>
        <w:jc w:val="both"/>
        <w:rPr>
          <w:b w:val="0"/>
          <w:noProof/>
          <w:vanish/>
        </w:rPr>
      </w:pPr>
    </w:p>
    <w:p w14:paraId="644AE8D5" w14:textId="77777777" w:rsidR="00A60FBA" w:rsidRPr="00A60FBA" w:rsidRDefault="00A60FBA" w:rsidP="003D720E">
      <w:pPr>
        <w:pStyle w:val="ListParagraph"/>
        <w:numPr>
          <w:ilvl w:val="1"/>
          <w:numId w:val="19"/>
        </w:numPr>
        <w:spacing w:after="160" w:line="259" w:lineRule="auto"/>
        <w:jc w:val="both"/>
        <w:rPr>
          <w:b w:val="0"/>
          <w:noProof/>
          <w:vanish/>
        </w:rPr>
      </w:pPr>
    </w:p>
    <w:p w14:paraId="2962EC9B" w14:textId="41E6C0AF"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Ingresar al portal MIL</w:t>
      </w:r>
    </w:p>
    <w:p w14:paraId="531BC67B" w14:textId="6D582972" w:rsidR="00273052" w:rsidRDefault="00273052" w:rsidP="00273052">
      <w:pPr>
        <w:jc w:val="both"/>
        <w:rPr>
          <w:noProof/>
          <w:lang w:val="es-GT" w:eastAsia="es-GT"/>
        </w:rPr>
      </w:pPr>
    </w:p>
    <w:p w14:paraId="6B9A4428" w14:textId="5CCF170A" w:rsidR="00273052" w:rsidRDefault="00D409AE" w:rsidP="00273052">
      <w:pPr>
        <w:jc w:val="both"/>
        <w:rPr>
          <w:noProof/>
          <w:lang w:val="es-GT" w:eastAsia="es-GT"/>
        </w:rPr>
      </w:pPr>
      <w:r w:rsidRPr="00BC67FD">
        <w:rPr>
          <w:b w:val="0"/>
          <w:noProof/>
        </w:rPr>
        <w:drawing>
          <wp:anchor distT="0" distB="0" distL="114300" distR="114300" simplePos="0" relativeHeight="252229632" behindDoc="0" locked="0" layoutInCell="1" allowOverlap="1" wp14:anchorId="17FD7A8E" wp14:editId="6A050F92">
            <wp:simplePos x="0" y="0"/>
            <wp:positionH relativeFrom="margin">
              <wp:align>center</wp:align>
            </wp:positionH>
            <wp:positionV relativeFrom="paragraph">
              <wp:posOffset>87885</wp:posOffset>
            </wp:positionV>
            <wp:extent cx="2713354" cy="2858219"/>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3354" cy="2858219"/>
                    </a:xfrm>
                    <a:prstGeom prst="rect">
                      <a:avLst/>
                    </a:prstGeom>
                  </pic:spPr>
                </pic:pic>
              </a:graphicData>
            </a:graphic>
            <wp14:sizeRelH relativeFrom="margin">
              <wp14:pctWidth>0</wp14:pctWidth>
            </wp14:sizeRelH>
            <wp14:sizeRelV relativeFrom="margin">
              <wp14:pctHeight>0</wp14:pctHeight>
            </wp14:sizeRelV>
          </wp:anchor>
        </w:drawing>
      </w:r>
    </w:p>
    <w:p w14:paraId="1835ACD1" w14:textId="77777777" w:rsidR="00273052" w:rsidRDefault="00273052" w:rsidP="00273052">
      <w:pPr>
        <w:jc w:val="both"/>
        <w:rPr>
          <w:noProof/>
          <w:lang w:val="es-GT" w:eastAsia="es-GT"/>
        </w:rPr>
      </w:pPr>
    </w:p>
    <w:p w14:paraId="5E33922F" w14:textId="77777777" w:rsidR="00273052" w:rsidRDefault="00273052" w:rsidP="00273052">
      <w:pPr>
        <w:jc w:val="both"/>
        <w:rPr>
          <w:noProof/>
          <w:lang w:val="es-GT" w:eastAsia="es-GT"/>
        </w:rPr>
      </w:pPr>
    </w:p>
    <w:p w14:paraId="7B7C011E" w14:textId="77777777" w:rsidR="00273052" w:rsidRDefault="00273052" w:rsidP="00273052">
      <w:pPr>
        <w:jc w:val="both"/>
        <w:rPr>
          <w:noProof/>
          <w:lang w:val="es-GT" w:eastAsia="es-GT"/>
        </w:rPr>
      </w:pPr>
    </w:p>
    <w:p w14:paraId="5F43D940" w14:textId="77777777" w:rsidR="00273052" w:rsidRDefault="00273052" w:rsidP="00273052">
      <w:pPr>
        <w:jc w:val="both"/>
        <w:rPr>
          <w:noProof/>
          <w:lang w:val="es-GT" w:eastAsia="es-GT"/>
        </w:rPr>
      </w:pPr>
    </w:p>
    <w:p w14:paraId="48F2681B" w14:textId="5E90DFAE" w:rsidR="00273052" w:rsidRDefault="00273052" w:rsidP="00273052">
      <w:pPr>
        <w:jc w:val="both"/>
        <w:rPr>
          <w:noProof/>
          <w:lang w:val="es-GT" w:eastAsia="es-GT"/>
        </w:rPr>
      </w:pPr>
    </w:p>
    <w:p w14:paraId="76E1F01F" w14:textId="54C5D444" w:rsidR="00C6534B" w:rsidRDefault="00C6534B" w:rsidP="00273052">
      <w:pPr>
        <w:jc w:val="both"/>
        <w:rPr>
          <w:noProof/>
          <w:lang w:val="es-GT" w:eastAsia="es-GT"/>
        </w:rPr>
      </w:pPr>
    </w:p>
    <w:p w14:paraId="446D0A0C" w14:textId="77777777" w:rsidR="00C6534B" w:rsidRDefault="00C6534B" w:rsidP="00273052">
      <w:pPr>
        <w:jc w:val="both"/>
        <w:rPr>
          <w:noProof/>
          <w:lang w:val="es-GT" w:eastAsia="es-GT"/>
        </w:rPr>
      </w:pPr>
    </w:p>
    <w:p w14:paraId="1690B751" w14:textId="310A7D30" w:rsidR="00273052" w:rsidRDefault="00273052" w:rsidP="00273052">
      <w:pPr>
        <w:jc w:val="both"/>
        <w:rPr>
          <w:noProof/>
          <w:lang w:val="es-GT" w:eastAsia="es-GT"/>
        </w:rPr>
      </w:pPr>
    </w:p>
    <w:p w14:paraId="7A71551A" w14:textId="0388814D" w:rsidR="007F0101" w:rsidRDefault="007F0101" w:rsidP="00273052">
      <w:pPr>
        <w:jc w:val="both"/>
        <w:rPr>
          <w:noProof/>
          <w:lang w:val="es-GT" w:eastAsia="es-GT"/>
        </w:rPr>
      </w:pPr>
    </w:p>
    <w:p w14:paraId="26D50BFD" w14:textId="5639B868" w:rsidR="00D409AE" w:rsidRDefault="00D409AE" w:rsidP="00273052">
      <w:pPr>
        <w:jc w:val="both"/>
        <w:rPr>
          <w:noProof/>
          <w:lang w:val="es-GT" w:eastAsia="es-GT"/>
        </w:rPr>
      </w:pPr>
    </w:p>
    <w:p w14:paraId="7F646344" w14:textId="77777777" w:rsidR="00D409AE" w:rsidRDefault="00D409AE" w:rsidP="00273052">
      <w:pPr>
        <w:jc w:val="both"/>
        <w:rPr>
          <w:noProof/>
          <w:lang w:val="es-GT" w:eastAsia="es-GT"/>
        </w:rPr>
      </w:pPr>
    </w:p>
    <w:p w14:paraId="48D55A4B" w14:textId="77777777" w:rsidR="00273052" w:rsidRDefault="00273052" w:rsidP="00273052">
      <w:pPr>
        <w:jc w:val="both"/>
        <w:rPr>
          <w:noProof/>
          <w:lang w:val="es-GT" w:eastAsia="es-GT"/>
        </w:rPr>
      </w:pPr>
    </w:p>
    <w:p w14:paraId="3BF5CE1B" w14:textId="77777777" w:rsidR="00273052" w:rsidRDefault="00273052" w:rsidP="00273052">
      <w:pPr>
        <w:jc w:val="both"/>
        <w:rPr>
          <w:noProof/>
          <w:lang w:val="es-GT" w:eastAsia="es-GT"/>
        </w:rPr>
      </w:pPr>
    </w:p>
    <w:p w14:paraId="5FF0B9F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Ingresar credenciales de acceso</w:t>
      </w:r>
    </w:p>
    <w:p w14:paraId="311C63D3" w14:textId="77777777" w:rsidR="00273052" w:rsidRDefault="00273052" w:rsidP="00273052">
      <w:pPr>
        <w:jc w:val="both"/>
        <w:rPr>
          <w:noProof/>
          <w:lang w:val="es-GT" w:eastAsia="es-GT"/>
        </w:rPr>
      </w:pPr>
      <w:r>
        <w:rPr>
          <w:noProof/>
        </w:rPr>
        <w:drawing>
          <wp:anchor distT="0" distB="0" distL="114300" distR="114300" simplePos="0" relativeHeight="252230656" behindDoc="0" locked="0" layoutInCell="1" allowOverlap="1" wp14:anchorId="02D6D86F" wp14:editId="0739CE1A">
            <wp:simplePos x="0" y="0"/>
            <wp:positionH relativeFrom="margin">
              <wp:posOffset>1447137</wp:posOffset>
            </wp:positionH>
            <wp:positionV relativeFrom="paragraph">
              <wp:posOffset>24986</wp:posOffset>
            </wp:positionV>
            <wp:extent cx="3797935" cy="3864334"/>
            <wp:effectExtent l="0" t="0" r="0" b="317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99353" cy="3865777"/>
                    </a:xfrm>
                    <a:prstGeom prst="rect">
                      <a:avLst/>
                    </a:prstGeom>
                  </pic:spPr>
                </pic:pic>
              </a:graphicData>
            </a:graphic>
            <wp14:sizeRelH relativeFrom="margin">
              <wp14:pctWidth>0</wp14:pctWidth>
            </wp14:sizeRelH>
            <wp14:sizeRelV relativeFrom="margin">
              <wp14:pctHeight>0</wp14:pctHeight>
            </wp14:sizeRelV>
          </wp:anchor>
        </w:drawing>
      </w:r>
    </w:p>
    <w:p w14:paraId="292E569E" w14:textId="77777777" w:rsidR="00273052" w:rsidRDefault="00273052" w:rsidP="00273052">
      <w:pPr>
        <w:jc w:val="both"/>
        <w:rPr>
          <w:noProof/>
          <w:lang w:val="es-GT" w:eastAsia="es-GT"/>
        </w:rPr>
      </w:pPr>
    </w:p>
    <w:p w14:paraId="71BDB161" w14:textId="77777777" w:rsidR="00273052" w:rsidRDefault="00273052" w:rsidP="00273052">
      <w:pPr>
        <w:jc w:val="both"/>
        <w:rPr>
          <w:noProof/>
          <w:lang w:val="es-GT" w:eastAsia="es-GT"/>
        </w:rPr>
      </w:pPr>
    </w:p>
    <w:p w14:paraId="154AC91B" w14:textId="77777777" w:rsidR="00273052" w:rsidRDefault="00273052" w:rsidP="00273052">
      <w:pPr>
        <w:jc w:val="both"/>
        <w:rPr>
          <w:noProof/>
          <w:lang w:val="es-GT" w:eastAsia="es-GT"/>
        </w:rPr>
      </w:pPr>
    </w:p>
    <w:p w14:paraId="7111D5D1" w14:textId="77777777" w:rsidR="00273052" w:rsidRDefault="00273052" w:rsidP="00273052">
      <w:pPr>
        <w:jc w:val="both"/>
        <w:rPr>
          <w:noProof/>
          <w:lang w:val="es-GT" w:eastAsia="es-GT"/>
        </w:rPr>
      </w:pPr>
    </w:p>
    <w:p w14:paraId="544497EE" w14:textId="77777777" w:rsidR="00273052" w:rsidRDefault="00273052" w:rsidP="00273052">
      <w:pPr>
        <w:jc w:val="both"/>
        <w:rPr>
          <w:noProof/>
          <w:lang w:val="es-GT" w:eastAsia="es-GT"/>
        </w:rPr>
      </w:pPr>
    </w:p>
    <w:p w14:paraId="6685599A" w14:textId="77777777" w:rsidR="00273052" w:rsidRDefault="00273052" w:rsidP="00273052">
      <w:pPr>
        <w:jc w:val="both"/>
        <w:rPr>
          <w:noProof/>
          <w:lang w:val="es-GT" w:eastAsia="es-GT"/>
        </w:rPr>
      </w:pPr>
    </w:p>
    <w:p w14:paraId="24CB687A" w14:textId="77777777" w:rsidR="00273052" w:rsidRDefault="00273052" w:rsidP="00273052">
      <w:pPr>
        <w:jc w:val="both"/>
        <w:rPr>
          <w:noProof/>
          <w:lang w:val="es-GT" w:eastAsia="es-GT"/>
        </w:rPr>
      </w:pPr>
    </w:p>
    <w:p w14:paraId="2A73C9A4" w14:textId="77777777" w:rsidR="00273052" w:rsidRDefault="00273052" w:rsidP="00273052">
      <w:pPr>
        <w:jc w:val="both"/>
        <w:rPr>
          <w:noProof/>
          <w:lang w:val="es-GT" w:eastAsia="es-GT"/>
        </w:rPr>
      </w:pPr>
    </w:p>
    <w:p w14:paraId="370B70B2" w14:textId="77777777" w:rsidR="00273052" w:rsidRDefault="00273052" w:rsidP="00273052">
      <w:pPr>
        <w:jc w:val="both"/>
        <w:rPr>
          <w:noProof/>
          <w:lang w:val="es-GT" w:eastAsia="es-GT"/>
        </w:rPr>
      </w:pPr>
    </w:p>
    <w:p w14:paraId="784D7D79" w14:textId="77777777" w:rsidR="0016186F" w:rsidRDefault="0016186F" w:rsidP="00273052">
      <w:pPr>
        <w:jc w:val="both"/>
        <w:rPr>
          <w:noProof/>
          <w:lang w:val="es-GT" w:eastAsia="es-GT"/>
        </w:rPr>
      </w:pPr>
    </w:p>
    <w:p w14:paraId="0DCBDE67" w14:textId="77777777" w:rsidR="00273052" w:rsidRDefault="00273052" w:rsidP="00273052">
      <w:pPr>
        <w:jc w:val="both"/>
        <w:rPr>
          <w:noProof/>
          <w:lang w:val="es-GT" w:eastAsia="es-GT"/>
        </w:rPr>
      </w:pPr>
    </w:p>
    <w:p w14:paraId="611FDB06" w14:textId="77777777" w:rsidR="00273052" w:rsidRDefault="00273052" w:rsidP="00273052">
      <w:pPr>
        <w:jc w:val="both"/>
        <w:rPr>
          <w:noProof/>
          <w:lang w:val="es-GT" w:eastAsia="es-GT"/>
        </w:rPr>
      </w:pPr>
    </w:p>
    <w:p w14:paraId="1E226B92" w14:textId="77777777" w:rsidR="00273052" w:rsidRDefault="00273052" w:rsidP="00273052">
      <w:pPr>
        <w:jc w:val="both"/>
        <w:rPr>
          <w:noProof/>
          <w:lang w:val="es-GT" w:eastAsia="es-GT"/>
        </w:rPr>
      </w:pPr>
    </w:p>
    <w:p w14:paraId="29857337" w14:textId="77777777" w:rsidR="00273052" w:rsidRDefault="00273052" w:rsidP="00273052">
      <w:pPr>
        <w:jc w:val="both"/>
        <w:rPr>
          <w:noProof/>
          <w:lang w:val="es-GT" w:eastAsia="es-GT"/>
        </w:rPr>
      </w:pPr>
    </w:p>
    <w:p w14:paraId="7FA1E124" w14:textId="68DACF43" w:rsidR="00273052" w:rsidRDefault="007F0101" w:rsidP="007F0101">
      <w:pPr>
        <w:tabs>
          <w:tab w:val="left" w:pos="6966"/>
        </w:tabs>
        <w:jc w:val="both"/>
        <w:rPr>
          <w:noProof/>
          <w:lang w:val="es-GT" w:eastAsia="es-GT"/>
        </w:rPr>
      </w:pPr>
      <w:r>
        <w:rPr>
          <w:noProof/>
          <w:lang w:val="es-GT" w:eastAsia="es-GT"/>
        </w:rPr>
        <w:tab/>
      </w:r>
    </w:p>
    <w:p w14:paraId="00470BF5"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1680" behindDoc="0" locked="0" layoutInCell="1" allowOverlap="1" wp14:anchorId="4FA482A1" wp14:editId="7A11AEE9">
            <wp:simplePos x="0" y="0"/>
            <wp:positionH relativeFrom="column">
              <wp:posOffset>1361978</wp:posOffset>
            </wp:positionH>
            <wp:positionV relativeFrom="paragraph">
              <wp:posOffset>229788</wp:posOffset>
            </wp:positionV>
            <wp:extent cx="3472476" cy="3288425"/>
            <wp:effectExtent l="0" t="0" r="0" b="762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3340" cy="3298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Pegar el código del evaluado y click a Buscar</w:t>
      </w:r>
    </w:p>
    <w:p w14:paraId="40A25C71" w14:textId="77777777" w:rsidR="00273052" w:rsidRDefault="00273052" w:rsidP="00273052">
      <w:pPr>
        <w:jc w:val="both"/>
        <w:rPr>
          <w:noProof/>
          <w:lang w:val="es-GT" w:eastAsia="es-GT"/>
        </w:rPr>
      </w:pPr>
    </w:p>
    <w:p w14:paraId="2FC13BDC" w14:textId="77777777" w:rsidR="00273052" w:rsidRDefault="00273052" w:rsidP="00273052">
      <w:pPr>
        <w:jc w:val="both"/>
        <w:rPr>
          <w:noProof/>
          <w:lang w:val="es-GT" w:eastAsia="es-GT"/>
        </w:rPr>
      </w:pPr>
    </w:p>
    <w:p w14:paraId="232242DC" w14:textId="77777777" w:rsidR="00273052" w:rsidRDefault="00273052" w:rsidP="00273052">
      <w:pPr>
        <w:jc w:val="both"/>
        <w:rPr>
          <w:noProof/>
          <w:lang w:val="es-GT" w:eastAsia="es-GT"/>
        </w:rPr>
      </w:pPr>
    </w:p>
    <w:p w14:paraId="746BC6E3" w14:textId="77777777" w:rsidR="00273052" w:rsidRDefault="00273052" w:rsidP="00273052">
      <w:pPr>
        <w:jc w:val="both"/>
        <w:rPr>
          <w:noProof/>
          <w:lang w:val="es-GT" w:eastAsia="es-GT"/>
        </w:rPr>
      </w:pPr>
    </w:p>
    <w:p w14:paraId="65B9F1EA" w14:textId="77777777" w:rsidR="00273052" w:rsidRDefault="00273052" w:rsidP="00273052">
      <w:pPr>
        <w:jc w:val="both"/>
        <w:rPr>
          <w:noProof/>
          <w:lang w:val="es-GT" w:eastAsia="es-GT"/>
        </w:rPr>
      </w:pPr>
    </w:p>
    <w:p w14:paraId="29829D2A" w14:textId="77777777" w:rsidR="00273052" w:rsidRDefault="00273052" w:rsidP="00273052">
      <w:pPr>
        <w:jc w:val="both"/>
        <w:rPr>
          <w:noProof/>
          <w:lang w:val="es-GT" w:eastAsia="es-GT"/>
        </w:rPr>
      </w:pPr>
    </w:p>
    <w:p w14:paraId="12D4111A" w14:textId="77777777" w:rsidR="00273052" w:rsidRDefault="00273052" w:rsidP="00273052">
      <w:pPr>
        <w:jc w:val="both"/>
        <w:rPr>
          <w:noProof/>
          <w:lang w:val="es-GT" w:eastAsia="es-GT"/>
        </w:rPr>
      </w:pPr>
    </w:p>
    <w:p w14:paraId="6CA0D8CD" w14:textId="77777777" w:rsidR="00273052" w:rsidRDefault="00273052" w:rsidP="00273052">
      <w:pPr>
        <w:jc w:val="both"/>
        <w:rPr>
          <w:noProof/>
          <w:lang w:val="es-GT" w:eastAsia="es-GT"/>
        </w:rPr>
      </w:pPr>
    </w:p>
    <w:p w14:paraId="71AA1FD0" w14:textId="4FD37B93" w:rsidR="00273052" w:rsidRDefault="00273052" w:rsidP="00273052">
      <w:pPr>
        <w:jc w:val="both"/>
        <w:rPr>
          <w:noProof/>
          <w:lang w:val="es-GT" w:eastAsia="es-GT"/>
        </w:rPr>
      </w:pPr>
    </w:p>
    <w:p w14:paraId="7F38908A" w14:textId="380DEBAE" w:rsidR="0016186F" w:rsidRDefault="0016186F" w:rsidP="00273052">
      <w:pPr>
        <w:jc w:val="both"/>
        <w:rPr>
          <w:noProof/>
          <w:lang w:val="es-GT" w:eastAsia="es-GT"/>
        </w:rPr>
      </w:pPr>
    </w:p>
    <w:p w14:paraId="09173B45" w14:textId="5B497D5D" w:rsidR="0016186F" w:rsidRDefault="0016186F" w:rsidP="00273052">
      <w:pPr>
        <w:jc w:val="both"/>
        <w:rPr>
          <w:noProof/>
          <w:lang w:val="es-GT" w:eastAsia="es-GT"/>
        </w:rPr>
      </w:pPr>
    </w:p>
    <w:p w14:paraId="2D5B3493" w14:textId="77777777" w:rsidR="0016186F" w:rsidRDefault="0016186F" w:rsidP="00273052">
      <w:pPr>
        <w:jc w:val="both"/>
        <w:rPr>
          <w:noProof/>
          <w:lang w:val="es-GT" w:eastAsia="es-GT"/>
        </w:rPr>
      </w:pPr>
    </w:p>
    <w:p w14:paraId="04ED4DA0"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Click al código identificador</w:t>
      </w:r>
    </w:p>
    <w:p w14:paraId="1EC79FC9" w14:textId="77777777" w:rsidR="00273052" w:rsidRDefault="00273052" w:rsidP="00273052">
      <w:pPr>
        <w:jc w:val="both"/>
        <w:rPr>
          <w:noProof/>
          <w:lang w:val="es-GT" w:eastAsia="es-GT"/>
        </w:rPr>
      </w:pPr>
      <w:r>
        <w:rPr>
          <w:noProof/>
          <w:lang w:val="es-GT" w:eastAsia="es-GT"/>
        </w:rPr>
        <w:drawing>
          <wp:anchor distT="0" distB="0" distL="114300" distR="114300" simplePos="0" relativeHeight="252237824" behindDoc="0" locked="0" layoutInCell="1" allowOverlap="1" wp14:anchorId="6FB0C5B3" wp14:editId="6B9D46DB">
            <wp:simplePos x="0" y="0"/>
            <wp:positionH relativeFrom="column">
              <wp:posOffset>544165</wp:posOffset>
            </wp:positionH>
            <wp:positionV relativeFrom="paragraph">
              <wp:posOffset>99887</wp:posOffset>
            </wp:positionV>
            <wp:extent cx="4678326" cy="1649259"/>
            <wp:effectExtent l="0" t="0" r="8255" b="825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326" cy="1649259"/>
                    </a:xfrm>
                    <a:prstGeom prst="rect">
                      <a:avLst/>
                    </a:prstGeom>
                    <a:noFill/>
                    <a:ln>
                      <a:noFill/>
                    </a:ln>
                  </pic:spPr>
                </pic:pic>
              </a:graphicData>
            </a:graphic>
          </wp:anchor>
        </w:drawing>
      </w:r>
    </w:p>
    <w:p w14:paraId="6B499F62" w14:textId="77777777" w:rsidR="00273052" w:rsidRDefault="00273052" w:rsidP="00273052">
      <w:pPr>
        <w:jc w:val="both"/>
        <w:rPr>
          <w:noProof/>
          <w:lang w:val="es-GT" w:eastAsia="es-GT"/>
        </w:rPr>
      </w:pPr>
    </w:p>
    <w:p w14:paraId="027469BE" w14:textId="77777777" w:rsidR="00273052" w:rsidRDefault="00273052" w:rsidP="00273052">
      <w:pPr>
        <w:jc w:val="both"/>
        <w:rPr>
          <w:noProof/>
          <w:lang w:val="es-GT" w:eastAsia="es-GT"/>
        </w:rPr>
      </w:pPr>
    </w:p>
    <w:p w14:paraId="47094A4E" w14:textId="77777777" w:rsidR="00273052" w:rsidRDefault="00273052" w:rsidP="00273052">
      <w:pPr>
        <w:jc w:val="both"/>
        <w:rPr>
          <w:noProof/>
          <w:lang w:val="es-GT" w:eastAsia="es-GT"/>
        </w:rPr>
      </w:pPr>
    </w:p>
    <w:p w14:paraId="4A747997" w14:textId="77777777" w:rsidR="00273052" w:rsidRDefault="00273052" w:rsidP="00273052">
      <w:pPr>
        <w:jc w:val="both"/>
        <w:rPr>
          <w:noProof/>
          <w:lang w:val="es-GT" w:eastAsia="es-GT"/>
        </w:rPr>
      </w:pPr>
    </w:p>
    <w:p w14:paraId="71696BDF" w14:textId="1EFCB270" w:rsidR="00273052" w:rsidRDefault="00273052" w:rsidP="00273052">
      <w:pPr>
        <w:jc w:val="both"/>
        <w:rPr>
          <w:noProof/>
          <w:lang w:val="es-GT" w:eastAsia="es-GT"/>
        </w:rPr>
      </w:pPr>
    </w:p>
    <w:p w14:paraId="5F562DA8" w14:textId="08225E00" w:rsidR="0016186F" w:rsidRDefault="0016186F" w:rsidP="00273052">
      <w:pPr>
        <w:jc w:val="both"/>
        <w:rPr>
          <w:noProof/>
          <w:lang w:val="es-GT" w:eastAsia="es-GT"/>
        </w:rPr>
      </w:pPr>
    </w:p>
    <w:p w14:paraId="297CE2EB" w14:textId="371A1EB3" w:rsidR="0016186F" w:rsidRDefault="0016186F" w:rsidP="00273052">
      <w:pPr>
        <w:jc w:val="both"/>
        <w:rPr>
          <w:noProof/>
          <w:lang w:val="es-GT" w:eastAsia="es-GT"/>
        </w:rPr>
      </w:pPr>
    </w:p>
    <w:p w14:paraId="061DE345" w14:textId="77777777" w:rsidR="00240A2E" w:rsidRDefault="00240A2E" w:rsidP="00273052">
      <w:pPr>
        <w:jc w:val="both"/>
        <w:rPr>
          <w:noProof/>
          <w:lang w:val="es-GT" w:eastAsia="es-GT"/>
        </w:rPr>
      </w:pPr>
    </w:p>
    <w:p w14:paraId="2C045FAF"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Seleccionar en sección Generar reporte para: Guatemala</w:t>
      </w:r>
    </w:p>
    <w:p w14:paraId="3ED77EF6" w14:textId="77777777" w:rsidR="00273052" w:rsidRDefault="00273052" w:rsidP="00273052">
      <w:pPr>
        <w:jc w:val="both"/>
        <w:rPr>
          <w:noProof/>
          <w:lang w:val="es-GT" w:eastAsia="es-GT"/>
        </w:rPr>
      </w:pPr>
      <w:r>
        <w:rPr>
          <w:noProof/>
        </w:rPr>
        <w:drawing>
          <wp:anchor distT="0" distB="0" distL="114300" distR="114300" simplePos="0" relativeHeight="252236800" behindDoc="0" locked="0" layoutInCell="1" allowOverlap="1" wp14:anchorId="0BB42FE1" wp14:editId="79A4A756">
            <wp:simplePos x="0" y="0"/>
            <wp:positionH relativeFrom="column">
              <wp:posOffset>1097915</wp:posOffset>
            </wp:positionH>
            <wp:positionV relativeFrom="paragraph">
              <wp:posOffset>11430</wp:posOffset>
            </wp:positionV>
            <wp:extent cx="3657600" cy="26185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618545"/>
                    </a:xfrm>
                    <a:prstGeom prst="rect">
                      <a:avLst/>
                    </a:prstGeom>
                  </pic:spPr>
                </pic:pic>
              </a:graphicData>
            </a:graphic>
          </wp:anchor>
        </w:drawing>
      </w:r>
    </w:p>
    <w:p w14:paraId="6C2E7AA8" w14:textId="77777777" w:rsidR="00273052" w:rsidRDefault="00273052" w:rsidP="00273052">
      <w:pPr>
        <w:jc w:val="both"/>
        <w:rPr>
          <w:noProof/>
          <w:lang w:val="es-GT" w:eastAsia="es-GT"/>
        </w:rPr>
      </w:pPr>
    </w:p>
    <w:p w14:paraId="4E247053" w14:textId="77777777" w:rsidR="00273052" w:rsidRDefault="00273052" w:rsidP="00273052">
      <w:pPr>
        <w:jc w:val="both"/>
        <w:rPr>
          <w:noProof/>
          <w:lang w:val="es-GT" w:eastAsia="es-GT"/>
        </w:rPr>
      </w:pPr>
    </w:p>
    <w:p w14:paraId="66F5EC34" w14:textId="77777777" w:rsidR="00273052" w:rsidRDefault="00273052" w:rsidP="00273052">
      <w:pPr>
        <w:jc w:val="both"/>
        <w:rPr>
          <w:noProof/>
          <w:lang w:val="es-GT" w:eastAsia="es-GT"/>
        </w:rPr>
      </w:pPr>
    </w:p>
    <w:p w14:paraId="19C9E841" w14:textId="67110ED3" w:rsidR="00273052" w:rsidRDefault="00273052" w:rsidP="00273052">
      <w:pPr>
        <w:jc w:val="both"/>
        <w:rPr>
          <w:noProof/>
          <w:lang w:val="es-GT" w:eastAsia="es-GT"/>
        </w:rPr>
      </w:pPr>
    </w:p>
    <w:p w14:paraId="14729995" w14:textId="0B7AB64F" w:rsidR="0016186F" w:rsidRDefault="0016186F" w:rsidP="00273052">
      <w:pPr>
        <w:jc w:val="both"/>
        <w:rPr>
          <w:noProof/>
          <w:lang w:val="es-GT" w:eastAsia="es-GT"/>
        </w:rPr>
      </w:pPr>
    </w:p>
    <w:p w14:paraId="7DB0AB9E" w14:textId="77777777" w:rsidR="0016186F" w:rsidRDefault="0016186F" w:rsidP="00273052">
      <w:pPr>
        <w:jc w:val="both"/>
        <w:rPr>
          <w:noProof/>
          <w:lang w:val="es-GT" w:eastAsia="es-GT"/>
        </w:rPr>
      </w:pPr>
    </w:p>
    <w:p w14:paraId="71DFCD2B" w14:textId="77777777" w:rsidR="00273052" w:rsidRDefault="00273052" w:rsidP="00273052">
      <w:pPr>
        <w:jc w:val="both"/>
        <w:rPr>
          <w:noProof/>
          <w:lang w:val="es-GT" w:eastAsia="es-GT"/>
        </w:rPr>
      </w:pPr>
    </w:p>
    <w:p w14:paraId="31CED65F" w14:textId="77777777" w:rsidR="00273052" w:rsidRDefault="00273052" w:rsidP="00273052">
      <w:pPr>
        <w:jc w:val="both"/>
        <w:rPr>
          <w:noProof/>
          <w:lang w:val="es-GT" w:eastAsia="es-GT"/>
        </w:rPr>
      </w:pPr>
    </w:p>
    <w:p w14:paraId="6702B5C7" w14:textId="77777777" w:rsidR="00273052" w:rsidRDefault="00273052" w:rsidP="00273052">
      <w:pPr>
        <w:jc w:val="both"/>
        <w:rPr>
          <w:noProof/>
          <w:lang w:val="es-GT" w:eastAsia="es-GT"/>
        </w:rPr>
      </w:pPr>
    </w:p>
    <w:p w14:paraId="6E048721" w14:textId="77777777" w:rsidR="00273052" w:rsidRPr="00377CF4" w:rsidRDefault="00273052" w:rsidP="00273052">
      <w:pPr>
        <w:jc w:val="both"/>
        <w:rPr>
          <w:noProof/>
          <w:lang w:val="es-GT" w:eastAsia="es-GT"/>
        </w:rPr>
      </w:pPr>
    </w:p>
    <w:p w14:paraId="3EC0F626"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Pr>
          <w:noProof/>
          <w:lang w:val="es-GT" w:eastAsia="es-GT"/>
        </w:rPr>
        <w:drawing>
          <wp:anchor distT="0" distB="0" distL="114300" distR="114300" simplePos="0" relativeHeight="252232704" behindDoc="0" locked="0" layoutInCell="1" allowOverlap="1" wp14:anchorId="289DC308" wp14:editId="2AE67058">
            <wp:simplePos x="0" y="0"/>
            <wp:positionH relativeFrom="margin">
              <wp:posOffset>850151</wp:posOffset>
            </wp:positionH>
            <wp:positionV relativeFrom="paragraph">
              <wp:posOffset>275723</wp:posOffset>
            </wp:positionV>
            <wp:extent cx="4358563" cy="2125096"/>
            <wp:effectExtent l="0" t="0" r="4445" b="88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8563" cy="2125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Esperar al mensaje de descarga y dar Click para descargar.</w:t>
      </w:r>
    </w:p>
    <w:p w14:paraId="0BAFDEB5" w14:textId="77777777" w:rsidR="00273052" w:rsidRDefault="00273052" w:rsidP="00273052">
      <w:pPr>
        <w:jc w:val="both"/>
        <w:rPr>
          <w:noProof/>
          <w:lang w:val="es-GT" w:eastAsia="es-GT"/>
        </w:rPr>
      </w:pPr>
    </w:p>
    <w:p w14:paraId="74FF837E" w14:textId="77777777" w:rsidR="00273052" w:rsidRDefault="00273052" w:rsidP="00273052">
      <w:pPr>
        <w:jc w:val="both"/>
        <w:rPr>
          <w:noProof/>
          <w:lang w:val="es-GT" w:eastAsia="es-GT"/>
        </w:rPr>
      </w:pPr>
    </w:p>
    <w:p w14:paraId="09646C64" w14:textId="77777777" w:rsidR="00273052" w:rsidRDefault="00273052" w:rsidP="00273052">
      <w:pPr>
        <w:jc w:val="both"/>
        <w:rPr>
          <w:noProof/>
          <w:lang w:val="es-GT" w:eastAsia="es-GT"/>
        </w:rPr>
      </w:pPr>
    </w:p>
    <w:p w14:paraId="6C9EF64B" w14:textId="77777777" w:rsidR="00273052" w:rsidRDefault="00273052" w:rsidP="00273052">
      <w:pPr>
        <w:jc w:val="both"/>
        <w:rPr>
          <w:noProof/>
          <w:lang w:val="es-GT" w:eastAsia="es-GT"/>
        </w:rPr>
      </w:pPr>
    </w:p>
    <w:p w14:paraId="295B7D67" w14:textId="65709996" w:rsidR="00273052" w:rsidRDefault="00273052" w:rsidP="00273052">
      <w:pPr>
        <w:jc w:val="both"/>
        <w:rPr>
          <w:noProof/>
          <w:lang w:val="es-GT" w:eastAsia="es-GT"/>
        </w:rPr>
      </w:pPr>
    </w:p>
    <w:p w14:paraId="1CEBD82E" w14:textId="1ED115E2" w:rsidR="0016186F" w:rsidRDefault="0016186F" w:rsidP="00273052">
      <w:pPr>
        <w:jc w:val="both"/>
        <w:rPr>
          <w:noProof/>
          <w:lang w:val="es-GT" w:eastAsia="es-GT"/>
        </w:rPr>
      </w:pPr>
    </w:p>
    <w:p w14:paraId="56414948" w14:textId="77777777" w:rsidR="0016186F" w:rsidRDefault="0016186F" w:rsidP="00273052">
      <w:pPr>
        <w:jc w:val="both"/>
        <w:rPr>
          <w:noProof/>
          <w:lang w:val="es-GT" w:eastAsia="es-GT"/>
        </w:rPr>
      </w:pPr>
    </w:p>
    <w:p w14:paraId="6C354F51"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lastRenderedPageBreak/>
        <w:t>En otra pestaña del navegador, se mostrará el archivo GeneratedFile.aspx</w:t>
      </w:r>
    </w:p>
    <w:p w14:paraId="5430C219" w14:textId="77777777" w:rsidR="00273052" w:rsidRDefault="00273052" w:rsidP="00273052">
      <w:pPr>
        <w:jc w:val="both"/>
        <w:rPr>
          <w:noProof/>
          <w:lang w:val="es-GT" w:eastAsia="es-GT"/>
        </w:rPr>
      </w:pPr>
      <w:r>
        <w:rPr>
          <w:noProof/>
        </w:rPr>
        <w:drawing>
          <wp:anchor distT="0" distB="0" distL="114300" distR="114300" simplePos="0" relativeHeight="252233728" behindDoc="0" locked="0" layoutInCell="1" allowOverlap="1" wp14:anchorId="5C1DC7DF" wp14:editId="3245DF66">
            <wp:simplePos x="0" y="0"/>
            <wp:positionH relativeFrom="margin">
              <wp:posOffset>1149635</wp:posOffset>
            </wp:positionH>
            <wp:positionV relativeFrom="paragraph">
              <wp:posOffset>6511</wp:posOffset>
            </wp:positionV>
            <wp:extent cx="3978083" cy="2139028"/>
            <wp:effectExtent l="0" t="0" r="381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8083" cy="2139028"/>
                    </a:xfrm>
                    <a:prstGeom prst="rect">
                      <a:avLst/>
                    </a:prstGeom>
                  </pic:spPr>
                </pic:pic>
              </a:graphicData>
            </a:graphic>
            <wp14:sizeRelH relativeFrom="margin">
              <wp14:pctWidth>0</wp14:pctWidth>
            </wp14:sizeRelH>
            <wp14:sizeRelV relativeFrom="margin">
              <wp14:pctHeight>0</wp14:pctHeight>
            </wp14:sizeRelV>
          </wp:anchor>
        </w:drawing>
      </w:r>
    </w:p>
    <w:p w14:paraId="6D9313AB" w14:textId="77777777" w:rsidR="00273052" w:rsidRPr="00F100A4" w:rsidRDefault="00273052" w:rsidP="00273052">
      <w:pPr>
        <w:jc w:val="both"/>
        <w:rPr>
          <w:noProof/>
          <w:lang w:val="es-GT" w:eastAsia="es-GT"/>
        </w:rPr>
      </w:pPr>
    </w:p>
    <w:p w14:paraId="3E66781D" w14:textId="77777777" w:rsidR="00273052" w:rsidRDefault="00273052" w:rsidP="00273052">
      <w:pPr>
        <w:jc w:val="both"/>
        <w:rPr>
          <w:noProof/>
          <w:lang w:val="es-GT" w:eastAsia="es-GT"/>
        </w:rPr>
      </w:pPr>
    </w:p>
    <w:p w14:paraId="7C1AC713" w14:textId="0E66C15D" w:rsidR="00273052" w:rsidRDefault="00273052" w:rsidP="00273052">
      <w:pPr>
        <w:jc w:val="both"/>
        <w:rPr>
          <w:noProof/>
          <w:lang w:val="es-GT" w:eastAsia="es-GT"/>
        </w:rPr>
      </w:pPr>
    </w:p>
    <w:p w14:paraId="1714C151" w14:textId="77777777" w:rsidR="007F0101" w:rsidRDefault="007F0101" w:rsidP="00273052">
      <w:pPr>
        <w:jc w:val="both"/>
        <w:rPr>
          <w:noProof/>
          <w:lang w:val="es-GT" w:eastAsia="es-GT"/>
        </w:rPr>
      </w:pPr>
    </w:p>
    <w:p w14:paraId="2A541C3D" w14:textId="77777777" w:rsidR="00273052" w:rsidRDefault="00273052" w:rsidP="00273052">
      <w:pPr>
        <w:jc w:val="both"/>
        <w:rPr>
          <w:noProof/>
          <w:lang w:val="es-GT" w:eastAsia="es-GT"/>
        </w:rPr>
      </w:pPr>
    </w:p>
    <w:p w14:paraId="77CC1F35" w14:textId="77777777" w:rsidR="00273052" w:rsidRDefault="00273052" w:rsidP="00273052">
      <w:pPr>
        <w:jc w:val="both"/>
        <w:rPr>
          <w:noProof/>
          <w:lang w:val="es-GT" w:eastAsia="es-GT"/>
        </w:rPr>
      </w:pPr>
    </w:p>
    <w:p w14:paraId="6CD6264B" w14:textId="614C434E" w:rsidR="00273052" w:rsidRDefault="00273052" w:rsidP="00273052">
      <w:pPr>
        <w:jc w:val="both"/>
        <w:rPr>
          <w:noProof/>
          <w:lang w:val="es-GT" w:eastAsia="es-GT"/>
        </w:rPr>
      </w:pPr>
    </w:p>
    <w:p w14:paraId="45BEEEF6" w14:textId="77777777" w:rsidR="00A70C12" w:rsidRDefault="00A70C12" w:rsidP="00273052">
      <w:pPr>
        <w:jc w:val="both"/>
        <w:rPr>
          <w:noProof/>
          <w:lang w:val="es-GT" w:eastAsia="es-GT"/>
        </w:rPr>
      </w:pPr>
    </w:p>
    <w:p w14:paraId="7B931EB7"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t>Descargar el archivo</w:t>
      </w:r>
    </w:p>
    <w:p w14:paraId="560E54C8" w14:textId="77777777" w:rsidR="00273052" w:rsidRDefault="00273052" w:rsidP="00273052">
      <w:pPr>
        <w:jc w:val="both"/>
        <w:rPr>
          <w:noProof/>
          <w:lang w:val="es-GT" w:eastAsia="es-GT"/>
        </w:rPr>
      </w:pPr>
      <w:r>
        <w:rPr>
          <w:noProof/>
          <w:lang w:val="es-GT" w:eastAsia="es-GT"/>
        </w:rPr>
        <w:drawing>
          <wp:anchor distT="0" distB="0" distL="114300" distR="114300" simplePos="0" relativeHeight="252234752" behindDoc="0" locked="0" layoutInCell="1" allowOverlap="1" wp14:anchorId="23C1D474" wp14:editId="5E002202">
            <wp:simplePos x="0" y="0"/>
            <wp:positionH relativeFrom="margin">
              <wp:align>center</wp:align>
            </wp:positionH>
            <wp:positionV relativeFrom="paragraph">
              <wp:posOffset>78474</wp:posOffset>
            </wp:positionV>
            <wp:extent cx="4774998" cy="1668619"/>
            <wp:effectExtent l="0" t="0" r="6985" b="825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998" cy="1668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751B2" w14:textId="77777777" w:rsidR="00273052" w:rsidRDefault="00273052" w:rsidP="00273052">
      <w:pPr>
        <w:jc w:val="both"/>
        <w:rPr>
          <w:noProof/>
          <w:lang w:val="es-GT" w:eastAsia="es-GT"/>
        </w:rPr>
      </w:pPr>
    </w:p>
    <w:p w14:paraId="25662016" w14:textId="77777777" w:rsidR="00273052" w:rsidRDefault="00273052" w:rsidP="00273052">
      <w:pPr>
        <w:jc w:val="both"/>
        <w:rPr>
          <w:noProof/>
          <w:lang w:val="es-GT" w:eastAsia="es-GT"/>
        </w:rPr>
      </w:pPr>
    </w:p>
    <w:p w14:paraId="59E9C0BC" w14:textId="77777777" w:rsidR="00273052" w:rsidRDefault="00273052" w:rsidP="00273052">
      <w:pPr>
        <w:jc w:val="both"/>
        <w:rPr>
          <w:noProof/>
          <w:lang w:val="es-GT" w:eastAsia="es-GT"/>
        </w:rPr>
      </w:pPr>
    </w:p>
    <w:p w14:paraId="7793D6D8" w14:textId="1C17E0EF" w:rsidR="00273052" w:rsidRDefault="00273052" w:rsidP="00273052">
      <w:pPr>
        <w:jc w:val="both"/>
        <w:rPr>
          <w:noProof/>
          <w:lang w:val="es-GT" w:eastAsia="es-GT"/>
        </w:rPr>
      </w:pPr>
    </w:p>
    <w:p w14:paraId="5B1CF24F" w14:textId="77777777" w:rsidR="0016186F" w:rsidRDefault="0016186F" w:rsidP="00273052">
      <w:pPr>
        <w:jc w:val="both"/>
        <w:rPr>
          <w:noProof/>
          <w:lang w:val="es-GT" w:eastAsia="es-GT"/>
        </w:rPr>
      </w:pPr>
    </w:p>
    <w:p w14:paraId="7DA6018B" w14:textId="48E23539" w:rsidR="00273052" w:rsidRDefault="00273052" w:rsidP="00273052">
      <w:pPr>
        <w:jc w:val="both"/>
        <w:rPr>
          <w:noProof/>
          <w:lang w:val="es-GT" w:eastAsia="es-GT"/>
        </w:rPr>
      </w:pPr>
    </w:p>
    <w:p w14:paraId="6496330C" w14:textId="77777777" w:rsidR="00273052" w:rsidRDefault="00273052" w:rsidP="00273052">
      <w:pPr>
        <w:jc w:val="both"/>
        <w:rPr>
          <w:noProof/>
          <w:lang w:val="es-GT" w:eastAsia="es-GT"/>
        </w:rPr>
      </w:pPr>
    </w:p>
    <w:p w14:paraId="71312F72" w14:textId="77777777" w:rsidR="00273052" w:rsidRPr="00BC67FD" w:rsidRDefault="00273052" w:rsidP="003D720E">
      <w:pPr>
        <w:pStyle w:val="ListParagraph"/>
        <w:numPr>
          <w:ilvl w:val="2"/>
          <w:numId w:val="19"/>
        </w:numPr>
        <w:spacing w:after="160" w:line="259" w:lineRule="auto"/>
        <w:jc w:val="both"/>
        <w:rPr>
          <w:b w:val="0"/>
          <w:noProof/>
          <w:lang w:val="es-GT" w:eastAsia="es-GT"/>
        </w:rPr>
      </w:pPr>
      <w:r w:rsidRPr="00BC67FD">
        <w:rPr>
          <w:b w:val="0"/>
          <w:noProof/>
          <w:lang w:val="es-GT" w:eastAsia="es-GT"/>
        </w:rPr>
        <w:drawing>
          <wp:anchor distT="0" distB="0" distL="114300" distR="114300" simplePos="0" relativeHeight="252235776" behindDoc="0" locked="0" layoutInCell="1" allowOverlap="1" wp14:anchorId="46258596" wp14:editId="2882A3AF">
            <wp:simplePos x="0" y="0"/>
            <wp:positionH relativeFrom="column">
              <wp:posOffset>1451861</wp:posOffset>
            </wp:positionH>
            <wp:positionV relativeFrom="paragraph">
              <wp:posOffset>224155</wp:posOffset>
            </wp:positionV>
            <wp:extent cx="3586417" cy="2547587"/>
            <wp:effectExtent l="0" t="0" r="0" b="571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6417" cy="2547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7FD">
        <w:rPr>
          <w:b w:val="0"/>
          <w:noProof/>
          <w:lang w:val="es-GT" w:eastAsia="es-GT"/>
        </w:rPr>
        <w:t>Guardar en carpeta de registros del candidato</w:t>
      </w:r>
    </w:p>
    <w:p w14:paraId="06F60B53" w14:textId="77777777" w:rsidR="00273052" w:rsidRDefault="00273052" w:rsidP="00273052">
      <w:pPr>
        <w:jc w:val="both"/>
        <w:rPr>
          <w:noProof/>
          <w:lang w:val="es-GT" w:eastAsia="es-GT"/>
        </w:rPr>
      </w:pPr>
    </w:p>
    <w:p w14:paraId="281D19A3" w14:textId="77777777" w:rsidR="00273052" w:rsidRDefault="00273052" w:rsidP="00273052">
      <w:pPr>
        <w:pStyle w:val="NoSpacing"/>
        <w:tabs>
          <w:tab w:val="left" w:pos="3706"/>
        </w:tabs>
        <w:rPr>
          <w:b w:val="0"/>
          <w:sz w:val="22"/>
        </w:rPr>
      </w:pPr>
    </w:p>
    <w:p w14:paraId="7F6D5BAD" w14:textId="77777777" w:rsidR="00273052" w:rsidRDefault="00273052" w:rsidP="00273052">
      <w:pPr>
        <w:pStyle w:val="NoSpacing"/>
        <w:tabs>
          <w:tab w:val="left" w:pos="3706"/>
        </w:tabs>
        <w:rPr>
          <w:b w:val="0"/>
          <w:sz w:val="22"/>
        </w:rPr>
      </w:pPr>
    </w:p>
    <w:p w14:paraId="6CBA187C" w14:textId="77777777" w:rsidR="00273052" w:rsidRDefault="00273052" w:rsidP="00273052">
      <w:pPr>
        <w:pStyle w:val="NoSpacing"/>
        <w:tabs>
          <w:tab w:val="left" w:pos="3706"/>
        </w:tabs>
        <w:rPr>
          <w:b w:val="0"/>
          <w:sz w:val="22"/>
        </w:rPr>
      </w:pPr>
    </w:p>
    <w:p w14:paraId="3A4A46BB" w14:textId="77777777" w:rsidR="00273052" w:rsidRDefault="00273052" w:rsidP="00273052">
      <w:pPr>
        <w:pStyle w:val="NoSpacing"/>
        <w:tabs>
          <w:tab w:val="left" w:pos="3706"/>
        </w:tabs>
        <w:rPr>
          <w:b w:val="0"/>
          <w:sz w:val="22"/>
        </w:rPr>
      </w:pPr>
    </w:p>
    <w:p w14:paraId="4E884D2C" w14:textId="77777777" w:rsidR="00273052" w:rsidRDefault="00273052" w:rsidP="00273052">
      <w:pPr>
        <w:pStyle w:val="NoSpacing"/>
        <w:tabs>
          <w:tab w:val="left" w:pos="3706"/>
        </w:tabs>
        <w:rPr>
          <w:b w:val="0"/>
          <w:sz w:val="22"/>
        </w:rPr>
      </w:pPr>
    </w:p>
    <w:p w14:paraId="5E0577A2" w14:textId="77777777" w:rsidR="00273052" w:rsidRDefault="00273052" w:rsidP="00273052">
      <w:pPr>
        <w:pStyle w:val="NoSpacing"/>
        <w:tabs>
          <w:tab w:val="left" w:pos="3706"/>
        </w:tabs>
        <w:rPr>
          <w:b w:val="0"/>
          <w:sz w:val="22"/>
        </w:rPr>
      </w:pPr>
    </w:p>
    <w:p w14:paraId="12CB7C36" w14:textId="4688DD72" w:rsidR="00273052" w:rsidRDefault="00273052" w:rsidP="00273052">
      <w:pPr>
        <w:pStyle w:val="NoSpacing"/>
        <w:tabs>
          <w:tab w:val="left" w:pos="3706"/>
        </w:tabs>
        <w:rPr>
          <w:b w:val="0"/>
          <w:sz w:val="22"/>
        </w:rPr>
      </w:pPr>
    </w:p>
    <w:p w14:paraId="0BA4413F" w14:textId="77777777" w:rsidR="0044283D" w:rsidRDefault="0044283D" w:rsidP="00273052">
      <w:pPr>
        <w:pStyle w:val="NoSpacing"/>
        <w:tabs>
          <w:tab w:val="left" w:pos="3706"/>
        </w:tabs>
        <w:rPr>
          <w:b w:val="0"/>
          <w:sz w:val="22"/>
        </w:rPr>
      </w:pPr>
    </w:p>
    <w:p w14:paraId="2368EED9" w14:textId="77777777" w:rsidR="00273052" w:rsidRDefault="00273052" w:rsidP="00273052">
      <w:pPr>
        <w:pStyle w:val="NoSpacing"/>
        <w:tabs>
          <w:tab w:val="left" w:pos="3706"/>
        </w:tabs>
        <w:rPr>
          <w:b w:val="0"/>
          <w:sz w:val="22"/>
        </w:rPr>
      </w:pPr>
    </w:p>
    <w:p w14:paraId="0B9FBC66" w14:textId="77777777" w:rsidR="00273052" w:rsidRDefault="00273052" w:rsidP="00273052">
      <w:pPr>
        <w:pStyle w:val="NoSpacing"/>
        <w:tabs>
          <w:tab w:val="left" w:pos="3706"/>
        </w:tabs>
        <w:rPr>
          <w:b w:val="0"/>
          <w:sz w:val="22"/>
        </w:rPr>
      </w:pPr>
    </w:p>
    <w:p w14:paraId="6D8B7F58" w14:textId="2756E5A2" w:rsidR="00273052" w:rsidRDefault="00273052" w:rsidP="00273052">
      <w:pPr>
        <w:pStyle w:val="NoSpacing"/>
        <w:tabs>
          <w:tab w:val="left" w:pos="3706"/>
        </w:tabs>
        <w:rPr>
          <w:b w:val="0"/>
          <w:sz w:val="22"/>
        </w:rPr>
      </w:pPr>
    </w:p>
    <w:p w14:paraId="4BB43DAF" w14:textId="5CAF4780" w:rsidR="00D409AE" w:rsidRDefault="00D409AE" w:rsidP="00273052">
      <w:pPr>
        <w:pStyle w:val="NoSpacing"/>
        <w:tabs>
          <w:tab w:val="left" w:pos="3706"/>
        </w:tabs>
        <w:rPr>
          <w:b w:val="0"/>
          <w:sz w:val="22"/>
        </w:rPr>
      </w:pPr>
    </w:p>
    <w:p w14:paraId="4B56ED0A" w14:textId="77777777" w:rsidR="00D409AE" w:rsidRDefault="00D409AE" w:rsidP="00273052">
      <w:pPr>
        <w:pStyle w:val="NoSpacing"/>
        <w:tabs>
          <w:tab w:val="left" w:pos="3706"/>
        </w:tabs>
        <w:rPr>
          <w:b w:val="0"/>
          <w:sz w:val="22"/>
        </w:rPr>
      </w:pPr>
    </w:p>
    <w:p w14:paraId="157E0B56" w14:textId="77777777" w:rsidR="00A70C12" w:rsidRDefault="00A70C12" w:rsidP="00273052">
      <w:pPr>
        <w:pStyle w:val="NoSpacing"/>
        <w:tabs>
          <w:tab w:val="left" w:pos="3706"/>
        </w:tabs>
        <w:rPr>
          <w:b w:val="0"/>
          <w:sz w:val="22"/>
        </w:rPr>
      </w:pPr>
    </w:p>
    <w:p w14:paraId="2295509A" w14:textId="1BE7FCE0" w:rsidR="001F2F89" w:rsidRDefault="00371AAD" w:rsidP="003D720E">
      <w:pPr>
        <w:pStyle w:val="Heading2"/>
        <w:numPr>
          <w:ilvl w:val="0"/>
          <w:numId w:val="23"/>
        </w:numPr>
        <w:rPr>
          <w:rFonts w:ascii="Verdana" w:hAnsi="Verdana"/>
          <w:noProof/>
          <w:color w:val="003856" w:themeColor="accent1" w:themeShade="80"/>
          <w:szCs w:val="28"/>
          <w:lang w:val="es-GT" w:eastAsia="es-GT"/>
        </w:rPr>
      </w:pPr>
      <w:bookmarkStart w:id="59" w:name="_Toc536735949"/>
      <w:r>
        <w:rPr>
          <w:rFonts w:ascii="Verdana" w:hAnsi="Verdana"/>
          <w:noProof/>
          <w:color w:val="003856" w:themeColor="accent1" w:themeShade="80"/>
          <w:szCs w:val="28"/>
          <w:lang w:val="es-GT" w:eastAsia="es-GT"/>
        </w:rPr>
        <w:t>Carga</w:t>
      </w:r>
      <w:r w:rsidR="001F2F89" w:rsidRPr="004574B1">
        <w:rPr>
          <w:rFonts w:ascii="Verdana" w:hAnsi="Verdana"/>
          <w:noProof/>
          <w:color w:val="003856" w:themeColor="accent1" w:themeShade="80"/>
          <w:szCs w:val="28"/>
          <w:lang w:val="es-GT" w:eastAsia="es-GT"/>
        </w:rPr>
        <w:t xml:space="preserve"> de resultados a </w:t>
      </w:r>
      <w:r>
        <w:rPr>
          <w:rFonts w:ascii="Verdana" w:hAnsi="Verdana"/>
          <w:noProof/>
          <w:color w:val="003856" w:themeColor="accent1" w:themeShade="80"/>
          <w:szCs w:val="28"/>
          <w:lang w:val="es-GT" w:eastAsia="es-GT"/>
        </w:rPr>
        <w:t>AuraPortal</w:t>
      </w:r>
      <w:bookmarkEnd w:id="59"/>
    </w:p>
    <w:p w14:paraId="47DF323B" w14:textId="77777777" w:rsidR="0011171C" w:rsidRPr="0011171C" w:rsidRDefault="0011171C" w:rsidP="003D720E">
      <w:pPr>
        <w:pStyle w:val="ListParagraph"/>
        <w:numPr>
          <w:ilvl w:val="0"/>
          <w:numId w:val="33"/>
        </w:numPr>
        <w:rPr>
          <w:b w:val="0"/>
          <w:vanish/>
          <w:sz w:val="22"/>
          <w:lang w:val="es-GT" w:eastAsia="es-GT"/>
        </w:rPr>
      </w:pPr>
    </w:p>
    <w:p w14:paraId="2DE2A40D" w14:textId="77777777" w:rsidR="0011171C" w:rsidRPr="0011171C" w:rsidRDefault="0011171C" w:rsidP="003D720E">
      <w:pPr>
        <w:pStyle w:val="ListParagraph"/>
        <w:numPr>
          <w:ilvl w:val="0"/>
          <w:numId w:val="33"/>
        </w:numPr>
        <w:rPr>
          <w:b w:val="0"/>
          <w:vanish/>
          <w:sz w:val="22"/>
          <w:lang w:val="es-GT" w:eastAsia="es-GT"/>
        </w:rPr>
      </w:pPr>
    </w:p>
    <w:p w14:paraId="5769CAA4" w14:textId="77777777" w:rsidR="0011171C" w:rsidRPr="0011171C" w:rsidRDefault="0011171C" w:rsidP="003D720E">
      <w:pPr>
        <w:pStyle w:val="ListParagraph"/>
        <w:numPr>
          <w:ilvl w:val="0"/>
          <w:numId w:val="33"/>
        </w:numPr>
        <w:rPr>
          <w:b w:val="0"/>
          <w:vanish/>
          <w:sz w:val="22"/>
          <w:lang w:val="es-GT" w:eastAsia="es-GT"/>
        </w:rPr>
      </w:pPr>
    </w:p>
    <w:p w14:paraId="7740571C" w14:textId="77777777" w:rsidR="0011171C" w:rsidRPr="0011171C" w:rsidRDefault="0011171C" w:rsidP="003D720E">
      <w:pPr>
        <w:pStyle w:val="ListParagraph"/>
        <w:numPr>
          <w:ilvl w:val="0"/>
          <w:numId w:val="33"/>
        </w:numPr>
        <w:rPr>
          <w:b w:val="0"/>
          <w:vanish/>
          <w:sz w:val="22"/>
          <w:lang w:val="es-GT" w:eastAsia="es-GT"/>
        </w:rPr>
      </w:pPr>
    </w:p>
    <w:p w14:paraId="0829B1C4" w14:textId="77777777" w:rsidR="0011171C" w:rsidRPr="0011171C" w:rsidRDefault="0011171C" w:rsidP="003D720E">
      <w:pPr>
        <w:pStyle w:val="ListParagraph"/>
        <w:numPr>
          <w:ilvl w:val="0"/>
          <w:numId w:val="33"/>
        </w:numPr>
        <w:rPr>
          <w:b w:val="0"/>
          <w:vanish/>
          <w:sz w:val="22"/>
          <w:lang w:val="es-GT" w:eastAsia="es-GT"/>
        </w:rPr>
      </w:pPr>
    </w:p>
    <w:p w14:paraId="48623960" w14:textId="7A5ACAF9" w:rsidR="00515AA8" w:rsidRPr="0011171C" w:rsidRDefault="0011171C" w:rsidP="003D720E">
      <w:pPr>
        <w:pStyle w:val="ListParagraph"/>
        <w:numPr>
          <w:ilvl w:val="1"/>
          <w:numId w:val="33"/>
        </w:numPr>
        <w:rPr>
          <w:b w:val="0"/>
          <w:lang w:val="es-GT" w:eastAsia="es-GT"/>
        </w:rPr>
      </w:pPr>
      <w:r w:rsidRPr="0011171C">
        <w:rPr>
          <w:b w:val="0"/>
          <w:lang w:val="es-GT" w:eastAsia="es-GT"/>
        </w:rPr>
        <w:t>Abrir plataforma de Carga de Resultados Pruebas Psicométricas</w:t>
      </w:r>
    </w:p>
    <w:p w14:paraId="30EAD4ED" w14:textId="1AA81634" w:rsidR="00515AA8" w:rsidRPr="0011171C" w:rsidRDefault="00515AA8" w:rsidP="00515AA8">
      <w:pPr>
        <w:spacing w:after="160" w:line="259" w:lineRule="auto"/>
        <w:rPr>
          <w:rFonts w:eastAsia="Calibri" w:cs="Times New Roman"/>
          <w:b w:val="0"/>
          <w:bCs w:val="0"/>
          <w:noProof/>
          <w:color w:val="auto"/>
          <w:lang w:val="es-GT" w:eastAsia="es-GT"/>
        </w:rPr>
      </w:pPr>
      <w:r w:rsidRPr="0011171C">
        <w:rPr>
          <w:noProof/>
        </w:rPr>
        <w:drawing>
          <wp:anchor distT="0" distB="0" distL="114300" distR="114300" simplePos="0" relativeHeight="252247040" behindDoc="0" locked="0" layoutInCell="1" allowOverlap="1" wp14:anchorId="71FAEA77" wp14:editId="352CB7A5">
            <wp:simplePos x="0" y="0"/>
            <wp:positionH relativeFrom="column">
              <wp:posOffset>4305205</wp:posOffset>
            </wp:positionH>
            <wp:positionV relativeFrom="paragraph">
              <wp:posOffset>99980</wp:posOffset>
            </wp:positionV>
            <wp:extent cx="790575" cy="593678"/>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3051"/>
                    <a:stretch/>
                  </pic:blipFill>
                  <pic:spPr bwMode="auto">
                    <a:xfrm>
                      <a:off x="0" y="0"/>
                      <a:ext cx="790575" cy="593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E3773C" w14:textId="04E10BD4" w:rsidR="00515AA8" w:rsidRDefault="00515AA8" w:rsidP="00515AA8">
      <w:pPr>
        <w:rPr>
          <w:lang w:val="es-GT" w:eastAsia="es-GT"/>
        </w:rPr>
      </w:pPr>
    </w:p>
    <w:p w14:paraId="488F75B1" w14:textId="42A2F18D" w:rsidR="0011171C" w:rsidRDefault="0011171C" w:rsidP="00515AA8">
      <w:pPr>
        <w:rPr>
          <w:lang w:val="es-GT" w:eastAsia="es-GT"/>
        </w:rPr>
      </w:pPr>
    </w:p>
    <w:p w14:paraId="2D2CA6BD" w14:textId="04A9EAAE" w:rsidR="004574B1" w:rsidRPr="0011171C" w:rsidRDefault="004574B1" w:rsidP="004574B1">
      <w:pPr>
        <w:rPr>
          <w:lang w:val="es-GT" w:eastAsia="es-GT"/>
        </w:rPr>
      </w:pPr>
    </w:p>
    <w:p w14:paraId="51B32077" w14:textId="059CDA60" w:rsidR="00A70C12" w:rsidRPr="00A70C12" w:rsidRDefault="00A70C12" w:rsidP="003D720E">
      <w:pPr>
        <w:pStyle w:val="ListParagraph"/>
        <w:numPr>
          <w:ilvl w:val="1"/>
          <w:numId w:val="33"/>
        </w:numPr>
        <w:spacing w:after="160" w:line="259" w:lineRule="auto"/>
        <w:rPr>
          <w:noProof/>
          <w:lang w:val="es-GT" w:eastAsia="es-GT"/>
        </w:rPr>
      </w:pPr>
      <w:r>
        <w:rPr>
          <w:noProof/>
        </w:rPr>
        <w:drawing>
          <wp:anchor distT="0" distB="0" distL="114300" distR="114300" simplePos="0" relativeHeight="252249088" behindDoc="0" locked="0" layoutInCell="1" allowOverlap="1" wp14:anchorId="434B0D90" wp14:editId="077FE45B">
            <wp:simplePos x="0" y="0"/>
            <wp:positionH relativeFrom="column">
              <wp:posOffset>3524885</wp:posOffset>
            </wp:positionH>
            <wp:positionV relativeFrom="paragraph">
              <wp:posOffset>5715</wp:posOffset>
            </wp:positionV>
            <wp:extent cx="2449195" cy="2181225"/>
            <wp:effectExtent l="0" t="0" r="8255" b="0"/>
            <wp:wrapNone/>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158"/>
                    <a:stretch/>
                  </pic:blipFill>
                  <pic:spPr bwMode="auto">
                    <a:xfrm>
                      <a:off x="0" y="0"/>
                      <a:ext cx="244919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71C" w:rsidRPr="0011171C">
        <w:rPr>
          <w:b w:val="0"/>
          <w:lang w:val="es-GT" w:eastAsia="es-GT"/>
        </w:rPr>
        <w:t>Ingresar Usuario, Contraseña</w:t>
      </w:r>
      <w:r>
        <w:rPr>
          <w:b w:val="0"/>
          <w:lang w:val="es-GT" w:eastAsia="es-GT"/>
        </w:rPr>
        <w:t>,</w:t>
      </w:r>
    </w:p>
    <w:p w14:paraId="5703B12F" w14:textId="77777777" w:rsidR="00A70C12" w:rsidRDefault="00A70C12" w:rsidP="00A70C12">
      <w:pPr>
        <w:pStyle w:val="ListParagraph"/>
        <w:spacing w:after="160" w:line="259" w:lineRule="auto"/>
        <w:ind w:left="1152"/>
        <w:rPr>
          <w:b w:val="0"/>
          <w:lang w:val="es-GT" w:eastAsia="es-GT"/>
        </w:rPr>
      </w:pPr>
      <w:r>
        <w:rPr>
          <w:b w:val="0"/>
          <w:lang w:val="es-GT" w:eastAsia="es-GT"/>
        </w:rPr>
        <w:t xml:space="preserve">   </w:t>
      </w:r>
      <w:r w:rsidR="0011171C" w:rsidRPr="0011171C">
        <w:rPr>
          <w:b w:val="0"/>
          <w:lang w:val="es-GT" w:eastAsia="es-GT"/>
        </w:rPr>
        <w:t xml:space="preserve"> Dominio y presionar </w:t>
      </w:r>
    </w:p>
    <w:p w14:paraId="4A04C8A6" w14:textId="3FCEB756" w:rsidR="00836F1B" w:rsidRPr="0011171C" w:rsidRDefault="00A70C12" w:rsidP="00A70C12">
      <w:pPr>
        <w:pStyle w:val="ListParagraph"/>
        <w:spacing w:after="160" w:line="259" w:lineRule="auto"/>
        <w:ind w:left="1152"/>
        <w:rPr>
          <w:noProof/>
          <w:lang w:val="es-GT" w:eastAsia="es-GT"/>
        </w:rPr>
      </w:pPr>
      <w:r>
        <w:rPr>
          <w:b w:val="0"/>
          <w:lang w:val="es-GT" w:eastAsia="es-GT"/>
        </w:rPr>
        <w:t xml:space="preserve">    </w:t>
      </w:r>
      <w:r w:rsidR="0011171C" w:rsidRPr="0011171C">
        <w:rPr>
          <w:b w:val="0"/>
          <w:lang w:val="es-GT" w:eastAsia="es-GT"/>
        </w:rPr>
        <w:t xml:space="preserve">botón Comprobar </w:t>
      </w:r>
    </w:p>
    <w:p w14:paraId="349258C7" w14:textId="1DFDB2A0" w:rsidR="00836F1B" w:rsidRDefault="00836F1B" w:rsidP="00836F1B">
      <w:pPr>
        <w:spacing w:after="160" w:line="259" w:lineRule="auto"/>
        <w:rPr>
          <w:noProof/>
          <w:lang w:val="es-GT" w:eastAsia="es-GT"/>
        </w:rPr>
      </w:pPr>
    </w:p>
    <w:p w14:paraId="49723897" w14:textId="0DDF3688" w:rsidR="00836F1B" w:rsidRDefault="00836F1B" w:rsidP="00836F1B">
      <w:pPr>
        <w:spacing w:after="160" w:line="259" w:lineRule="auto"/>
        <w:rPr>
          <w:noProof/>
          <w:lang w:val="es-GT" w:eastAsia="es-GT"/>
        </w:rPr>
      </w:pPr>
    </w:p>
    <w:p w14:paraId="472C44D2" w14:textId="51EA1519" w:rsidR="0011171C" w:rsidRDefault="0011171C" w:rsidP="00836F1B">
      <w:pPr>
        <w:rPr>
          <w:noProof/>
          <w:lang w:val="es-GT" w:eastAsia="es-GT"/>
        </w:rPr>
      </w:pPr>
    </w:p>
    <w:p w14:paraId="6E13993A" w14:textId="0CB88E01" w:rsidR="0011171C" w:rsidRDefault="0011171C" w:rsidP="00836F1B">
      <w:pPr>
        <w:rPr>
          <w:noProof/>
          <w:lang w:val="es-GT" w:eastAsia="es-GT"/>
        </w:rPr>
      </w:pPr>
    </w:p>
    <w:p w14:paraId="375A3462" w14:textId="1A986846" w:rsidR="0011171C" w:rsidRDefault="0011171C" w:rsidP="00836F1B">
      <w:pPr>
        <w:rPr>
          <w:noProof/>
          <w:lang w:val="es-GT" w:eastAsia="es-GT"/>
        </w:rPr>
      </w:pPr>
    </w:p>
    <w:p w14:paraId="63E50E1C" w14:textId="60D075EB" w:rsidR="0011171C" w:rsidRDefault="0011171C" w:rsidP="00836F1B">
      <w:pPr>
        <w:rPr>
          <w:noProof/>
          <w:lang w:val="es-GT" w:eastAsia="es-GT"/>
        </w:rPr>
      </w:pPr>
    </w:p>
    <w:p w14:paraId="384897AE" w14:textId="53EFC9D9" w:rsidR="00D409AE" w:rsidRDefault="00D409AE" w:rsidP="00836F1B">
      <w:pPr>
        <w:rPr>
          <w:noProof/>
          <w:lang w:val="es-GT" w:eastAsia="es-GT"/>
        </w:rPr>
      </w:pPr>
    </w:p>
    <w:p w14:paraId="311F694B" w14:textId="77777777" w:rsidR="00D409AE" w:rsidRDefault="00D409AE" w:rsidP="00836F1B">
      <w:pPr>
        <w:rPr>
          <w:noProof/>
          <w:lang w:val="es-GT" w:eastAsia="es-GT"/>
        </w:rPr>
      </w:pPr>
    </w:p>
    <w:p w14:paraId="0A190C10" w14:textId="587787CC" w:rsidR="0011171C" w:rsidRPr="006C11C0" w:rsidRDefault="005A1A08" w:rsidP="00836F1B">
      <w:pPr>
        <w:rPr>
          <w:noProof/>
          <w:lang w:val="es-GT" w:eastAsia="es-GT"/>
        </w:rPr>
      </w:pPr>
      <w:r>
        <w:rPr>
          <w:noProof/>
        </w:rPr>
        <w:drawing>
          <wp:anchor distT="0" distB="0" distL="114300" distR="114300" simplePos="0" relativeHeight="252251136" behindDoc="0" locked="0" layoutInCell="1" allowOverlap="1" wp14:anchorId="65F4F8A2" wp14:editId="7CAA3999">
            <wp:simplePos x="0" y="0"/>
            <wp:positionH relativeFrom="column">
              <wp:posOffset>3495040</wp:posOffset>
            </wp:positionH>
            <wp:positionV relativeFrom="paragraph">
              <wp:posOffset>46990</wp:posOffset>
            </wp:positionV>
            <wp:extent cx="2491800" cy="2434904"/>
            <wp:effectExtent l="0" t="0" r="3810" b="3810"/>
            <wp:wrapNone/>
            <wp:docPr id="1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662"/>
                    <a:stretch/>
                  </pic:blipFill>
                  <pic:spPr bwMode="auto">
                    <a:xfrm>
                      <a:off x="0" y="0"/>
                      <a:ext cx="2491800" cy="2434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B51F4" w14:textId="309EE437" w:rsidR="00836F1B" w:rsidRPr="006C11C0" w:rsidRDefault="00836F1B" w:rsidP="00836F1B">
      <w:pPr>
        <w:rPr>
          <w:noProof/>
          <w:lang w:val="es-GT" w:eastAsia="es-GT"/>
        </w:rPr>
      </w:pPr>
    </w:p>
    <w:p w14:paraId="1DF3DA8E" w14:textId="4FC214FE" w:rsidR="00836F1B" w:rsidRDefault="00D12581" w:rsidP="003D720E">
      <w:pPr>
        <w:pStyle w:val="ListParagraph"/>
        <w:numPr>
          <w:ilvl w:val="1"/>
          <w:numId w:val="33"/>
        </w:numPr>
        <w:spacing w:after="160" w:line="259" w:lineRule="auto"/>
        <w:rPr>
          <w:b w:val="0"/>
          <w:lang w:val="es-GT" w:eastAsia="es-GT"/>
        </w:rPr>
      </w:pPr>
      <w:proofErr w:type="spellStart"/>
      <w:proofErr w:type="gramStart"/>
      <w:r>
        <w:rPr>
          <w:b w:val="0"/>
          <w:lang w:val="es-GT" w:eastAsia="es-GT"/>
        </w:rPr>
        <w:t>Click</w:t>
      </w:r>
      <w:proofErr w:type="spellEnd"/>
      <w:proofErr w:type="gramEnd"/>
      <w:r>
        <w:rPr>
          <w:b w:val="0"/>
          <w:lang w:val="es-GT" w:eastAsia="es-GT"/>
        </w:rPr>
        <w:t xml:space="preserve"> a Aceptar</w:t>
      </w:r>
    </w:p>
    <w:p w14:paraId="1EF697D6" w14:textId="0D3671A2" w:rsidR="00D12581" w:rsidRDefault="00D12581" w:rsidP="00D12581">
      <w:pPr>
        <w:spacing w:after="160" w:line="259" w:lineRule="auto"/>
        <w:rPr>
          <w:b w:val="0"/>
          <w:lang w:val="es-GT" w:eastAsia="es-GT"/>
        </w:rPr>
      </w:pPr>
    </w:p>
    <w:p w14:paraId="335C5324" w14:textId="565BFB72" w:rsidR="00D12581" w:rsidRDefault="00D12581" w:rsidP="00D12581">
      <w:pPr>
        <w:spacing w:after="160" w:line="259" w:lineRule="auto"/>
        <w:rPr>
          <w:b w:val="0"/>
          <w:lang w:val="es-GT" w:eastAsia="es-GT"/>
        </w:rPr>
      </w:pPr>
    </w:p>
    <w:p w14:paraId="21CA3928" w14:textId="77777777" w:rsidR="00A70C12" w:rsidRDefault="00A70C12" w:rsidP="00D12581">
      <w:pPr>
        <w:spacing w:after="160" w:line="259" w:lineRule="auto"/>
        <w:rPr>
          <w:b w:val="0"/>
          <w:lang w:val="es-GT" w:eastAsia="es-GT"/>
        </w:rPr>
      </w:pPr>
    </w:p>
    <w:p w14:paraId="10AEAFB3" w14:textId="2BA08569" w:rsidR="00D12581" w:rsidRDefault="00D12581" w:rsidP="00D12581">
      <w:pPr>
        <w:spacing w:after="160" w:line="259" w:lineRule="auto"/>
        <w:rPr>
          <w:b w:val="0"/>
          <w:lang w:val="es-GT" w:eastAsia="es-GT"/>
        </w:rPr>
      </w:pPr>
    </w:p>
    <w:p w14:paraId="482AC93D" w14:textId="2C76F690" w:rsidR="00D409AE" w:rsidRDefault="00D409AE" w:rsidP="00D12581">
      <w:pPr>
        <w:spacing w:after="160" w:line="259" w:lineRule="auto"/>
        <w:rPr>
          <w:b w:val="0"/>
          <w:lang w:val="es-GT" w:eastAsia="es-GT"/>
        </w:rPr>
      </w:pPr>
    </w:p>
    <w:p w14:paraId="6ADDBE23" w14:textId="57D43E06" w:rsidR="00D409AE" w:rsidRDefault="00D409AE" w:rsidP="00D12581">
      <w:pPr>
        <w:spacing w:after="160" w:line="259" w:lineRule="auto"/>
        <w:rPr>
          <w:b w:val="0"/>
          <w:lang w:val="es-GT" w:eastAsia="es-GT"/>
        </w:rPr>
      </w:pPr>
    </w:p>
    <w:p w14:paraId="045C4905" w14:textId="6369FA50" w:rsidR="00D409AE" w:rsidRDefault="00D409AE" w:rsidP="00D12581">
      <w:pPr>
        <w:spacing w:after="160" w:line="259" w:lineRule="auto"/>
        <w:rPr>
          <w:b w:val="0"/>
          <w:lang w:val="es-GT" w:eastAsia="es-GT"/>
        </w:rPr>
      </w:pPr>
    </w:p>
    <w:p w14:paraId="73B4C36C" w14:textId="78BA09CE" w:rsidR="00D409AE" w:rsidRDefault="00D409AE" w:rsidP="00D12581">
      <w:pPr>
        <w:spacing w:after="160" w:line="259" w:lineRule="auto"/>
        <w:rPr>
          <w:b w:val="0"/>
          <w:lang w:val="es-GT" w:eastAsia="es-GT"/>
        </w:rPr>
      </w:pPr>
    </w:p>
    <w:p w14:paraId="701CE8EA" w14:textId="6EEEC7FF" w:rsidR="00D12581" w:rsidRDefault="00D12581" w:rsidP="00D12581">
      <w:pPr>
        <w:spacing w:after="160" w:line="259" w:lineRule="auto"/>
        <w:rPr>
          <w:b w:val="0"/>
          <w:lang w:val="es-GT" w:eastAsia="es-GT"/>
        </w:rPr>
      </w:pPr>
    </w:p>
    <w:p w14:paraId="100BEC68" w14:textId="597B6AC3" w:rsidR="00D12581" w:rsidRPr="00D12581" w:rsidRDefault="00F52B57" w:rsidP="00D12581">
      <w:pPr>
        <w:spacing w:after="160" w:line="259" w:lineRule="auto"/>
        <w:rPr>
          <w:b w:val="0"/>
          <w:lang w:val="es-GT" w:eastAsia="es-GT"/>
        </w:rPr>
      </w:pPr>
      <w:r>
        <w:rPr>
          <w:b w:val="0"/>
          <w:noProof/>
          <w:lang w:val="es-GT"/>
        </w:rPr>
        <w:drawing>
          <wp:anchor distT="0" distB="0" distL="114300" distR="114300" simplePos="0" relativeHeight="252289024" behindDoc="0" locked="0" layoutInCell="1" allowOverlap="1" wp14:anchorId="513466C1" wp14:editId="2F68DBEC">
            <wp:simplePos x="0" y="0"/>
            <wp:positionH relativeFrom="column">
              <wp:posOffset>3479800</wp:posOffset>
            </wp:positionH>
            <wp:positionV relativeFrom="paragraph">
              <wp:posOffset>8255</wp:posOffset>
            </wp:positionV>
            <wp:extent cx="2677160" cy="2747826"/>
            <wp:effectExtent l="0" t="0" r="889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7160" cy="2747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7C619" w14:textId="51DC5F4B" w:rsidR="00A70C12" w:rsidRDefault="00D12581" w:rsidP="003D720E">
      <w:pPr>
        <w:pStyle w:val="ListParagraph"/>
        <w:numPr>
          <w:ilvl w:val="1"/>
          <w:numId w:val="33"/>
        </w:numPr>
        <w:spacing w:after="160" w:line="259" w:lineRule="auto"/>
        <w:rPr>
          <w:b w:val="0"/>
          <w:lang w:val="es-GT" w:eastAsia="es-GT"/>
        </w:rPr>
      </w:pPr>
      <w:r>
        <w:rPr>
          <w:b w:val="0"/>
          <w:lang w:val="es-GT" w:eastAsia="es-GT"/>
        </w:rPr>
        <w:t>Ingresar ID</w:t>
      </w:r>
      <w:r w:rsidR="005A1A08">
        <w:rPr>
          <w:b w:val="0"/>
          <w:lang w:val="es-GT" w:eastAsia="es-GT"/>
        </w:rPr>
        <w:t xml:space="preserve"> Registro</w:t>
      </w:r>
      <w:r>
        <w:rPr>
          <w:b w:val="0"/>
          <w:lang w:val="es-GT" w:eastAsia="es-GT"/>
        </w:rPr>
        <w:t xml:space="preserve">, tipo de </w:t>
      </w:r>
    </w:p>
    <w:p w14:paraId="0A4A7FC0" w14:textId="77777777" w:rsidR="00F52B57" w:rsidRDefault="00D12581" w:rsidP="00A70C12">
      <w:pPr>
        <w:pStyle w:val="ListParagraph"/>
        <w:spacing w:after="160" w:line="259" w:lineRule="auto"/>
        <w:ind w:left="1152" w:firstLine="288"/>
        <w:rPr>
          <w:b w:val="0"/>
          <w:lang w:val="es-GT" w:eastAsia="es-GT"/>
        </w:rPr>
      </w:pPr>
      <w:r>
        <w:rPr>
          <w:b w:val="0"/>
          <w:lang w:val="es-GT" w:eastAsia="es-GT"/>
        </w:rPr>
        <w:t>Prueba</w:t>
      </w:r>
      <w:r w:rsidR="00F52B57">
        <w:rPr>
          <w:b w:val="0"/>
          <w:lang w:val="es-GT" w:eastAsia="es-GT"/>
        </w:rPr>
        <w:t xml:space="preserve"> (</w:t>
      </w:r>
      <w:proofErr w:type="spellStart"/>
      <w:r w:rsidR="00F52B57">
        <w:rPr>
          <w:b w:val="0"/>
          <w:lang w:val="es-GT" w:eastAsia="es-GT"/>
        </w:rPr>
        <w:t>Amitai</w:t>
      </w:r>
      <w:proofErr w:type="spellEnd"/>
      <w:r w:rsidR="00F52B57">
        <w:rPr>
          <w:b w:val="0"/>
          <w:lang w:val="es-GT" w:eastAsia="es-GT"/>
        </w:rPr>
        <w:t>, RCA, MIL)</w:t>
      </w:r>
      <w:r w:rsidR="005A1A08">
        <w:rPr>
          <w:b w:val="0"/>
          <w:lang w:val="es-GT" w:eastAsia="es-GT"/>
        </w:rPr>
        <w:t>,</w:t>
      </w:r>
    </w:p>
    <w:p w14:paraId="4D9D54E2" w14:textId="77777777" w:rsidR="00F52B57" w:rsidRDefault="00A70C12" w:rsidP="00A70C12">
      <w:pPr>
        <w:pStyle w:val="ListParagraph"/>
        <w:spacing w:after="160" w:line="259" w:lineRule="auto"/>
        <w:ind w:left="1152" w:firstLine="288"/>
        <w:rPr>
          <w:b w:val="0"/>
          <w:lang w:val="es-GT" w:eastAsia="es-GT"/>
        </w:rPr>
      </w:pPr>
      <w:r>
        <w:rPr>
          <w:b w:val="0"/>
          <w:lang w:val="es-GT" w:eastAsia="es-GT"/>
        </w:rPr>
        <w:t>I</w:t>
      </w:r>
      <w:r w:rsidR="00D12581">
        <w:rPr>
          <w:b w:val="0"/>
          <w:lang w:val="es-GT" w:eastAsia="es-GT"/>
        </w:rPr>
        <w:t>D de Prueba</w:t>
      </w:r>
      <w:r w:rsidR="005A1A08">
        <w:rPr>
          <w:b w:val="0"/>
          <w:lang w:val="es-GT" w:eastAsia="es-GT"/>
        </w:rPr>
        <w:t xml:space="preserve"> (ID de descarga</w:t>
      </w:r>
    </w:p>
    <w:p w14:paraId="117507C7" w14:textId="27CE4AEE" w:rsidR="00A70C12" w:rsidRDefault="005A1A08" w:rsidP="00A70C12">
      <w:pPr>
        <w:pStyle w:val="ListParagraph"/>
        <w:spacing w:after="160" w:line="259" w:lineRule="auto"/>
        <w:ind w:left="1152" w:firstLine="288"/>
        <w:rPr>
          <w:b w:val="0"/>
          <w:noProof/>
          <w:lang w:val="es-GT"/>
        </w:rPr>
      </w:pPr>
      <w:r>
        <w:rPr>
          <w:b w:val="0"/>
          <w:lang w:val="es-GT" w:eastAsia="es-GT"/>
        </w:rPr>
        <w:t>de</w:t>
      </w:r>
      <w:r w:rsidR="00A70C12">
        <w:rPr>
          <w:b w:val="0"/>
          <w:lang w:val="es-GT" w:eastAsia="es-GT"/>
        </w:rPr>
        <w:t xml:space="preserve"> </w:t>
      </w:r>
      <w:r>
        <w:rPr>
          <w:b w:val="0"/>
          <w:lang w:val="es-GT" w:eastAsia="es-GT"/>
        </w:rPr>
        <w:t>Resultados en Portal)</w:t>
      </w:r>
      <w:r>
        <w:rPr>
          <w:b w:val="0"/>
          <w:noProof/>
          <w:lang w:val="es-GT"/>
        </w:rPr>
        <w:t xml:space="preserve"> </w:t>
      </w:r>
    </w:p>
    <w:p w14:paraId="594FBD6E" w14:textId="77777777" w:rsidR="00A70C12" w:rsidRDefault="005A1A08" w:rsidP="00A70C12">
      <w:pPr>
        <w:pStyle w:val="ListParagraph"/>
        <w:spacing w:after="160" w:line="259" w:lineRule="auto"/>
        <w:ind w:left="1152" w:firstLine="288"/>
        <w:rPr>
          <w:b w:val="0"/>
          <w:noProof/>
          <w:lang w:val="es-GT"/>
        </w:rPr>
      </w:pPr>
      <w:r>
        <w:rPr>
          <w:b w:val="0"/>
          <w:noProof/>
          <w:lang w:val="es-GT"/>
        </w:rPr>
        <w:t>y la ruta del</w:t>
      </w:r>
      <w:r w:rsidR="00A70C12">
        <w:rPr>
          <w:b w:val="0"/>
          <w:noProof/>
          <w:lang w:val="es-GT"/>
        </w:rPr>
        <w:t xml:space="preserve"> d</w:t>
      </w:r>
      <w:r>
        <w:rPr>
          <w:b w:val="0"/>
          <w:noProof/>
          <w:lang w:val="es-GT"/>
        </w:rPr>
        <w:t>ocumento</w:t>
      </w:r>
    </w:p>
    <w:p w14:paraId="0FF93214" w14:textId="104CD4E1" w:rsidR="00D12581" w:rsidRDefault="005A1A08" w:rsidP="00A70C12">
      <w:pPr>
        <w:pStyle w:val="ListParagraph"/>
        <w:spacing w:after="160" w:line="259" w:lineRule="auto"/>
        <w:ind w:left="1152" w:firstLine="288"/>
        <w:rPr>
          <w:b w:val="0"/>
          <w:noProof/>
          <w:lang w:val="es-GT"/>
        </w:rPr>
      </w:pPr>
      <w:r>
        <w:rPr>
          <w:b w:val="0"/>
          <w:noProof/>
          <w:lang w:val="es-GT"/>
        </w:rPr>
        <w:t>descargado.</w:t>
      </w:r>
    </w:p>
    <w:p w14:paraId="06F91196" w14:textId="365B9845" w:rsidR="00387C6D" w:rsidRDefault="00387C6D" w:rsidP="005A1A08">
      <w:pPr>
        <w:pStyle w:val="ListParagraph"/>
        <w:spacing w:after="160" w:line="259" w:lineRule="auto"/>
        <w:ind w:left="1152"/>
        <w:rPr>
          <w:b w:val="0"/>
          <w:noProof/>
          <w:lang w:val="es-GT"/>
        </w:rPr>
      </w:pPr>
    </w:p>
    <w:p w14:paraId="72ED5E6A" w14:textId="7B6F285D" w:rsidR="00387C6D" w:rsidRDefault="00387C6D" w:rsidP="005A1A08">
      <w:pPr>
        <w:pStyle w:val="ListParagraph"/>
        <w:spacing w:after="160" w:line="259" w:lineRule="auto"/>
        <w:ind w:left="1152"/>
        <w:rPr>
          <w:b w:val="0"/>
          <w:noProof/>
          <w:lang w:val="es-GT"/>
        </w:rPr>
      </w:pPr>
    </w:p>
    <w:p w14:paraId="2BD83E2E" w14:textId="3CDED26B" w:rsidR="005A1A08" w:rsidRDefault="005A1A08" w:rsidP="005A1A08">
      <w:pPr>
        <w:pStyle w:val="ListParagraph"/>
        <w:spacing w:after="160" w:line="259" w:lineRule="auto"/>
        <w:ind w:left="1152"/>
        <w:rPr>
          <w:b w:val="0"/>
          <w:noProof/>
          <w:lang w:val="es-GT"/>
        </w:rPr>
      </w:pPr>
    </w:p>
    <w:p w14:paraId="32E5B458" w14:textId="0CF611F4" w:rsidR="005A1A08" w:rsidRDefault="005A1A08" w:rsidP="003D720E">
      <w:pPr>
        <w:pStyle w:val="ListParagraph"/>
        <w:numPr>
          <w:ilvl w:val="1"/>
          <w:numId w:val="33"/>
        </w:numPr>
        <w:spacing w:after="160" w:line="259" w:lineRule="auto"/>
        <w:rPr>
          <w:b w:val="0"/>
          <w:noProof/>
          <w:lang w:val="es-GT"/>
        </w:rPr>
      </w:pPr>
      <w:proofErr w:type="spellStart"/>
      <w:proofErr w:type="gramStart"/>
      <w:r>
        <w:rPr>
          <w:b w:val="0"/>
          <w:lang w:val="es-GT" w:eastAsia="es-GT"/>
        </w:rPr>
        <w:t>Click</w:t>
      </w:r>
      <w:proofErr w:type="spellEnd"/>
      <w:proofErr w:type="gramEnd"/>
      <w:r>
        <w:rPr>
          <w:b w:val="0"/>
          <w:lang w:val="es-GT" w:eastAsia="es-GT"/>
        </w:rPr>
        <w:t xml:space="preserve"> a Cargar</w:t>
      </w:r>
    </w:p>
    <w:p w14:paraId="78550C9F" w14:textId="3F93F7D0" w:rsidR="00FF311D" w:rsidRDefault="00FF311D" w:rsidP="00FF311D">
      <w:pPr>
        <w:spacing w:after="160" w:line="259" w:lineRule="auto"/>
        <w:rPr>
          <w:b w:val="0"/>
          <w:noProof/>
          <w:lang w:val="es-GT"/>
        </w:rPr>
      </w:pPr>
    </w:p>
    <w:p w14:paraId="58DA3F9B" w14:textId="2B9E9691" w:rsidR="00FF311D" w:rsidRDefault="00FF311D" w:rsidP="00FF311D">
      <w:pPr>
        <w:spacing w:after="160" w:line="259" w:lineRule="auto"/>
        <w:rPr>
          <w:b w:val="0"/>
          <w:noProof/>
          <w:lang w:val="es-GT"/>
        </w:rPr>
      </w:pPr>
    </w:p>
    <w:p w14:paraId="3974026A" w14:textId="4EF5B164" w:rsidR="00FF311D" w:rsidRDefault="00FF311D" w:rsidP="00FF311D">
      <w:pPr>
        <w:spacing w:after="160" w:line="259" w:lineRule="auto"/>
        <w:rPr>
          <w:b w:val="0"/>
          <w:noProof/>
          <w:lang w:val="es-GT"/>
        </w:rPr>
      </w:pPr>
    </w:p>
    <w:p w14:paraId="7627BB57" w14:textId="77777777" w:rsidR="00FF311D" w:rsidRPr="00FF311D" w:rsidRDefault="00FF311D" w:rsidP="00FF311D">
      <w:pPr>
        <w:spacing w:after="160" w:line="259" w:lineRule="auto"/>
        <w:rPr>
          <w:b w:val="0"/>
          <w:noProof/>
          <w:lang w:val="es-GT"/>
        </w:rPr>
      </w:pPr>
    </w:p>
    <w:p w14:paraId="6E9161E1" w14:textId="504C9069" w:rsidR="00FF311D" w:rsidRDefault="00DE784A" w:rsidP="003D720E">
      <w:pPr>
        <w:pStyle w:val="ListParagraph"/>
        <w:numPr>
          <w:ilvl w:val="1"/>
          <w:numId w:val="33"/>
        </w:numPr>
        <w:spacing w:after="160" w:line="259" w:lineRule="auto"/>
        <w:rPr>
          <w:b w:val="0"/>
          <w:noProof/>
          <w:lang w:val="es-GT"/>
        </w:rPr>
      </w:pPr>
      <w:r>
        <w:rPr>
          <w:noProof/>
        </w:rPr>
        <w:drawing>
          <wp:anchor distT="0" distB="0" distL="114300" distR="114300" simplePos="0" relativeHeight="252254208" behindDoc="0" locked="0" layoutInCell="1" allowOverlap="1" wp14:anchorId="2DBE4988" wp14:editId="16572E1C">
            <wp:simplePos x="0" y="0"/>
            <wp:positionH relativeFrom="column">
              <wp:posOffset>4618838</wp:posOffset>
            </wp:positionH>
            <wp:positionV relativeFrom="paragraph">
              <wp:posOffset>10804</wp:posOffset>
            </wp:positionV>
            <wp:extent cx="729615" cy="74993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email">
                      <a:extLst>
                        <a:ext uri="{28A0092B-C50C-407E-A947-70E740481C1C}">
                          <a14:useLocalDpi xmlns:a14="http://schemas.microsoft.com/office/drawing/2010/main"/>
                        </a:ext>
                      </a:extLst>
                    </a:blip>
                    <a:srcRect l="67185" t="31481" r="10342" b="43075"/>
                    <a:stretch/>
                  </pic:blipFill>
                  <pic:spPr bwMode="auto">
                    <a:xfrm>
                      <a:off x="0" y="0"/>
                      <a:ext cx="72961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11D" w:rsidRPr="00FF311D">
        <w:rPr>
          <w:b w:val="0"/>
          <w:noProof/>
          <w:lang w:val="es-GT"/>
        </w:rPr>
        <w:t xml:space="preserve">Click al botón Aceptar en el </w:t>
      </w:r>
    </w:p>
    <w:p w14:paraId="6CD3A1C8" w14:textId="7CE89986" w:rsid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mensaje de confirmación de</w:t>
      </w:r>
    </w:p>
    <w:p w14:paraId="65719D4F" w14:textId="0199F565" w:rsidR="00FF311D" w:rsidRPr="00FF311D" w:rsidRDefault="00FF311D" w:rsidP="00FF311D">
      <w:pPr>
        <w:pStyle w:val="ListParagraph"/>
        <w:spacing w:after="160" w:line="259" w:lineRule="auto"/>
        <w:ind w:left="1152"/>
        <w:rPr>
          <w:b w:val="0"/>
          <w:noProof/>
          <w:lang w:val="es-GT"/>
        </w:rPr>
      </w:pPr>
      <w:r>
        <w:rPr>
          <w:b w:val="0"/>
          <w:noProof/>
          <w:lang w:val="es-GT"/>
        </w:rPr>
        <w:t xml:space="preserve">   </w:t>
      </w:r>
      <w:r w:rsidRPr="00FF311D">
        <w:rPr>
          <w:b w:val="0"/>
          <w:noProof/>
          <w:lang w:val="es-GT"/>
        </w:rPr>
        <w:t>carga del archivo.</w:t>
      </w:r>
    </w:p>
    <w:p w14:paraId="6FEAE6FD" w14:textId="77777777" w:rsidR="00DE784A" w:rsidRDefault="00DE784A" w:rsidP="00FF311D">
      <w:pPr>
        <w:pStyle w:val="ListParagraph"/>
        <w:spacing w:after="160" w:line="259" w:lineRule="auto"/>
        <w:ind w:left="1152"/>
        <w:rPr>
          <w:noProof/>
        </w:rPr>
      </w:pPr>
    </w:p>
    <w:p w14:paraId="52ACDD81" w14:textId="5BD9DEFE" w:rsidR="00FF311D" w:rsidRDefault="00FF311D" w:rsidP="00FF311D">
      <w:pPr>
        <w:pStyle w:val="ListParagraph"/>
        <w:spacing w:after="160" w:line="259" w:lineRule="auto"/>
        <w:ind w:left="1152"/>
        <w:rPr>
          <w:b w:val="0"/>
          <w:noProof/>
          <w:lang w:val="es-GT"/>
        </w:rPr>
      </w:pPr>
    </w:p>
    <w:p w14:paraId="71C06EDF" w14:textId="4FA41C89" w:rsidR="00FF311D" w:rsidRDefault="00FF311D" w:rsidP="00FF311D">
      <w:pPr>
        <w:pStyle w:val="ListParagraph"/>
        <w:spacing w:after="160" w:line="259" w:lineRule="auto"/>
        <w:ind w:left="1152"/>
        <w:rPr>
          <w:b w:val="0"/>
          <w:noProof/>
          <w:lang w:val="es-GT"/>
        </w:rPr>
      </w:pPr>
    </w:p>
    <w:p w14:paraId="742198DC" w14:textId="74F4F316" w:rsidR="00FF311D" w:rsidRDefault="00FF311D" w:rsidP="00FF311D">
      <w:pPr>
        <w:pStyle w:val="ListParagraph"/>
        <w:spacing w:after="160" w:line="259" w:lineRule="auto"/>
        <w:ind w:left="1152"/>
        <w:rPr>
          <w:b w:val="0"/>
          <w:noProof/>
          <w:lang w:val="es-GT"/>
        </w:rPr>
      </w:pPr>
    </w:p>
    <w:p w14:paraId="2DBA9500" w14:textId="6EBB8EAF" w:rsidR="00FF311D" w:rsidRDefault="00FF311D" w:rsidP="00FF311D">
      <w:pPr>
        <w:pStyle w:val="ListParagraph"/>
        <w:spacing w:after="160" w:line="259" w:lineRule="auto"/>
        <w:ind w:left="1152"/>
        <w:rPr>
          <w:b w:val="0"/>
          <w:noProof/>
          <w:lang w:val="es-GT"/>
        </w:rPr>
      </w:pPr>
    </w:p>
    <w:p w14:paraId="295CFDFA" w14:textId="455A8B38" w:rsidR="00FF311D" w:rsidRPr="00FF311D" w:rsidRDefault="00FF311D" w:rsidP="00FF311D">
      <w:pPr>
        <w:pStyle w:val="ListParagraph"/>
        <w:spacing w:after="160" w:line="259" w:lineRule="auto"/>
        <w:ind w:left="1152"/>
        <w:rPr>
          <w:b w:val="0"/>
          <w:noProof/>
          <w:lang w:val="es-GT"/>
        </w:rPr>
      </w:pPr>
    </w:p>
    <w:p w14:paraId="40694E22" w14:textId="4F4BC1C6" w:rsidR="00FF311D" w:rsidRDefault="00FF311D" w:rsidP="003D720E">
      <w:pPr>
        <w:pStyle w:val="ListParagraph"/>
        <w:numPr>
          <w:ilvl w:val="1"/>
          <w:numId w:val="33"/>
        </w:numPr>
        <w:spacing w:after="160" w:line="259" w:lineRule="auto"/>
        <w:rPr>
          <w:b w:val="0"/>
          <w:noProof/>
          <w:lang w:val="es-GT"/>
        </w:rPr>
      </w:pPr>
      <w:r>
        <w:rPr>
          <w:b w:val="0"/>
          <w:noProof/>
          <w:lang w:val="es-GT"/>
        </w:rPr>
        <w:t>Salir de la</w:t>
      </w:r>
      <w:r w:rsidRPr="00FF311D">
        <w:rPr>
          <w:b w:val="0"/>
          <w:noProof/>
          <w:lang w:val="es-GT"/>
        </w:rPr>
        <w:t xml:space="preserve"> aplicación</w:t>
      </w:r>
      <w:r w:rsidR="00E94D57">
        <w:rPr>
          <w:b w:val="0"/>
          <w:noProof/>
          <w:lang w:val="es-GT"/>
        </w:rPr>
        <w:t>.</w:t>
      </w:r>
    </w:p>
    <w:p w14:paraId="1206A3AB" w14:textId="0B9979D8" w:rsidR="00FF311D" w:rsidRPr="00FF311D" w:rsidRDefault="00FF311D" w:rsidP="00FF311D">
      <w:pPr>
        <w:spacing w:after="160" w:line="259" w:lineRule="auto"/>
        <w:rPr>
          <w:b w:val="0"/>
          <w:noProof/>
          <w:lang w:val="es-GT"/>
        </w:rPr>
      </w:pPr>
    </w:p>
    <w:p w14:paraId="4E380788" w14:textId="1671022A" w:rsidR="005A1A08" w:rsidRDefault="005A1A08" w:rsidP="005A1A08">
      <w:pPr>
        <w:pStyle w:val="ListParagraph"/>
        <w:spacing w:after="160" w:line="259" w:lineRule="auto"/>
        <w:ind w:left="1152"/>
        <w:rPr>
          <w:b w:val="0"/>
          <w:lang w:val="es-GT" w:eastAsia="es-GT"/>
        </w:rPr>
      </w:pPr>
    </w:p>
    <w:p w14:paraId="642A5B08" w14:textId="4A3791BF" w:rsidR="005A1A08" w:rsidRPr="005A1A08" w:rsidRDefault="005A1A08" w:rsidP="005A1A08">
      <w:pPr>
        <w:pStyle w:val="ListParagraph"/>
        <w:spacing w:after="160" w:line="259" w:lineRule="auto"/>
        <w:ind w:left="1152"/>
        <w:rPr>
          <w:b w:val="0"/>
          <w:lang w:val="es-GT" w:eastAsia="es-GT"/>
        </w:rPr>
      </w:pPr>
    </w:p>
    <w:p w14:paraId="29424545" w14:textId="77777777" w:rsidR="00836F1B" w:rsidRPr="006C11C0" w:rsidRDefault="00836F1B" w:rsidP="00836F1B">
      <w:pPr>
        <w:rPr>
          <w:noProof/>
          <w:lang w:val="es-GT" w:eastAsia="es-GT"/>
        </w:rPr>
      </w:pPr>
    </w:p>
    <w:p w14:paraId="6AF8B48C" w14:textId="77777777" w:rsidR="005D3AE2" w:rsidRDefault="005D3AE2" w:rsidP="005D3AE2">
      <w:pPr>
        <w:pStyle w:val="NoSpacing"/>
        <w:tabs>
          <w:tab w:val="left" w:pos="3706"/>
        </w:tabs>
        <w:rPr>
          <w:b w:val="0"/>
          <w:sz w:val="22"/>
        </w:rPr>
      </w:pPr>
    </w:p>
    <w:p w14:paraId="62335193" w14:textId="77777777" w:rsidR="005D3AE2" w:rsidRDefault="005D3AE2" w:rsidP="005D3AE2">
      <w:pPr>
        <w:pStyle w:val="NoSpacing"/>
        <w:tabs>
          <w:tab w:val="left" w:pos="3706"/>
        </w:tabs>
        <w:rPr>
          <w:b w:val="0"/>
          <w:sz w:val="22"/>
        </w:rPr>
      </w:pPr>
    </w:p>
    <w:p w14:paraId="65CD51D6" w14:textId="77777777" w:rsidR="005D3AE2" w:rsidRDefault="005D3AE2" w:rsidP="005D3AE2">
      <w:pPr>
        <w:pStyle w:val="NoSpacing"/>
        <w:tabs>
          <w:tab w:val="left" w:pos="3706"/>
        </w:tabs>
        <w:rPr>
          <w:b w:val="0"/>
          <w:sz w:val="22"/>
        </w:rPr>
      </w:pPr>
    </w:p>
    <w:p w14:paraId="10C96BFE" w14:textId="77777777" w:rsidR="005D3AE2" w:rsidRDefault="005D3AE2" w:rsidP="005D3AE2">
      <w:pPr>
        <w:pStyle w:val="NoSpacing"/>
        <w:tabs>
          <w:tab w:val="left" w:pos="3706"/>
        </w:tabs>
        <w:rPr>
          <w:b w:val="0"/>
          <w:sz w:val="22"/>
        </w:rPr>
      </w:pPr>
    </w:p>
    <w:p w14:paraId="6637B22B" w14:textId="05946C90" w:rsidR="005D3AE2" w:rsidRDefault="005D3AE2">
      <w:pPr>
        <w:spacing w:after="200" w:line="276" w:lineRule="auto"/>
        <w:rPr>
          <w:lang w:val="es-GT"/>
        </w:rPr>
      </w:pPr>
    </w:p>
    <w:p w14:paraId="4F06D9E5" w14:textId="77777777" w:rsidR="00921582" w:rsidRDefault="00921582" w:rsidP="003D720E">
      <w:pPr>
        <w:pStyle w:val="CGH3"/>
        <w:numPr>
          <w:ilvl w:val="1"/>
          <w:numId w:val="13"/>
        </w:numPr>
      </w:pPr>
      <w:bookmarkStart w:id="60" w:name="_Toc535393294"/>
      <w:bookmarkStart w:id="61" w:name="_Toc536735950"/>
      <w:proofErr w:type="spellStart"/>
      <w:r>
        <w:lastRenderedPageBreak/>
        <w:t>Excepciones</w:t>
      </w:r>
      <w:bookmarkEnd w:id="60"/>
      <w:bookmarkEnd w:id="61"/>
      <w:proofErr w:type="spellEnd"/>
    </w:p>
    <w:p w14:paraId="54E20C9E" w14:textId="48B13C5F" w:rsidR="00921582" w:rsidRDefault="00921582" w:rsidP="00921582">
      <w:pPr>
        <w:pStyle w:val="BodyText1"/>
        <w:jc w:val="both"/>
        <w:rPr>
          <w:lang w:val="es-GT"/>
        </w:rPr>
      </w:pPr>
      <w:r w:rsidRPr="00A16302">
        <w:rPr>
          <w:lang w:val="es-GT"/>
        </w:rPr>
        <w:t>Las excepciones para este proyecto de automatización serán divididas en dos categorías, Excepciones de Negocio y Excepciones de Sistema.</w:t>
      </w:r>
      <w:r>
        <w:rPr>
          <w:lang w:val="es-GT"/>
        </w:rPr>
        <w:t xml:space="preserve"> En este documento se contemplan algunas excepciones, sin embargo, las excepciones que se encuentren durante el desarrollo del proyecto serán registradas en el documento AOH (</w:t>
      </w:r>
      <w:r w:rsidRPr="005E225B">
        <w:rPr>
          <w:lang w:val="es-GT"/>
        </w:rPr>
        <w:t>Manual de Operación de Artefacto</w:t>
      </w:r>
      <w:r>
        <w:rPr>
          <w:lang w:val="es-GT"/>
        </w:rPr>
        <w:t>)</w:t>
      </w:r>
    </w:p>
    <w:p w14:paraId="2D26499B" w14:textId="77777777" w:rsidR="00F5630E" w:rsidRDefault="00F5630E" w:rsidP="00921582">
      <w:pPr>
        <w:pStyle w:val="BodyText1"/>
        <w:jc w:val="both"/>
        <w:rPr>
          <w:lang w:val="es-GT"/>
        </w:rPr>
      </w:pPr>
    </w:p>
    <w:p w14:paraId="45E244FA" w14:textId="77777777" w:rsidR="00F5630E" w:rsidRPr="00320C3F" w:rsidRDefault="00F5630E" w:rsidP="00F5630E">
      <w:pPr>
        <w:pStyle w:val="BodyText1"/>
        <w:rPr>
          <w:b/>
          <w:sz w:val="24"/>
          <w:lang w:val="es-GT"/>
        </w:rPr>
      </w:pPr>
      <w:r w:rsidRPr="00320C3F">
        <w:rPr>
          <w:b/>
          <w:sz w:val="24"/>
          <w:lang w:val="es-GT"/>
        </w:rPr>
        <w:t>Excepciones de Negocio</w:t>
      </w:r>
    </w:p>
    <w:p w14:paraId="147CF9F3"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Son consideradas excepciones de negocio todas las que se relacionen directamente con el mantenimiento de datos en los archivos de configuración general e individual</w:t>
      </w:r>
      <w:r>
        <w:rPr>
          <w:bCs/>
          <w:color w:val="2B143D" w:themeColor="accent3"/>
          <w:szCs w:val="20"/>
          <w:lang w:val="es-GT"/>
        </w:rPr>
        <w:t>, configuración de perfil o vistas de sistema, así como las solicitudes al artefacto</w:t>
      </w:r>
      <w:r w:rsidRPr="00A16302">
        <w:rPr>
          <w:bCs/>
          <w:color w:val="2B143D" w:themeColor="accent3"/>
          <w:szCs w:val="20"/>
          <w:lang w:val="es-GT"/>
        </w:rPr>
        <w:t>.</w:t>
      </w:r>
    </w:p>
    <w:p w14:paraId="198D8B90" w14:textId="77777777" w:rsidR="00F5630E" w:rsidRPr="00A16302" w:rsidRDefault="00F5630E" w:rsidP="00F5630E">
      <w:pPr>
        <w:pStyle w:val="BodyText1"/>
        <w:jc w:val="both"/>
        <w:rPr>
          <w:bCs/>
          <w:color w:val="2B143D" w:themeColor="accent3"/>
          <w:szCs w:val="20"/>
          <w:lang w:val="es-GT"/>
        </w:rPr>
      </w:pPr>
    </w:p>
    <w:tbl>
      <w:tblPr>
        <w:tblStyle w:val="CMU"/>
        <w:tblW w:w="10530" w:type="dxa"/>
        <w:tblLook w:val="04A0" w:firstRow="1" w:lastRow="0" w:firstColumn="1" w:lastColumn="0" w:noHBand="0" w:noVBand="1"/>
      </w:tblPr>
      <w:tblGrid>
        <w:gridCol w:w="574"/>
        <w:gridCol w:w="4191"/>
        <w:gridCol w:w="3066"/>
        <w:gridCol w:w="2699"/>
      </w:tblGrid>
      <w:tr w:rsidR="00F5630E" w:rsidRPr="00D307E8" w14:paraId="170776AA" w14:textId="77777777" w:rsidTr="008E6244">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74" w:type="dxa"/>
            <w:noWrap/>
            <w:hideMark/>
          </w:tcPr>
          <w:p w14:paraId="662FD433"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4191" w:type="dxa"/>
            <w:noWrap/>
            <w:hideMark/>
          </w:tcPr>
          <w:p w14:paraId="53EC8DE8"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3066" w:type="dxa"/>
            <w:noWrap/>
            <w:hideMark/>
          </w:tcPr>
          <w:p w14:paraId="350CCDE8"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699" w:type="dxa"/>
            <w:noWrap/>
            <w:hideMark/>
          </w:tcPr>
          <w:p w14:paraId="474401D7"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0584E69"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14601E45" w14:textId="77777777" w:rsidR="00F5630E" w:rsidRDefault="00F5630E" w:rsidP="00FC0306">
            <w:pPr>
              <w:pStyle w:val="TableSubhead"/>
              <w:jc w:val="center"/>
            </w:pPr>
            <w:r>
              <w:t>1</w:t>
            </w:r>
          </w:p>
        </w:tc>
        <w:tc>
          <w:tcPr>
            <w:tcW w:w="4191" w:type="dxa"/>
          </w:tcPr>
          <w:p w14:paraId="7DCEAE38" w14:textId="77777777" w:rsidR="00AA0B90"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Asunto de correo no contiene </w:t>
            </w:r>
          </w:p>
          <w:p w14:paraId="70111553" w14:textId="079F7E6E" w:rsid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18"/>
                <w:szCs w:val="22"/>
                <w:lang w:val="es-GT"/>
              </w:rPr>
            </w:pPr>
            <w:r>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CSI_ADT_ENVIO_PRUEBAS_PSICOMETRICAS</w:t>
            </w:r>
            <w:r>
              <w:rPr>
                <w:rFonts w:ascii="Calibri" w:eastAsia="Times New Roman" w:hAnsi="Calibri" w:cs="Times New Roman"/>
                <w:b w:val="0"/>
                <w:bCs w:val="0"/>
                <w:color w:val="000000"/>
                <w:sz w:val="18"/>
                <w:szCs w:val="22"/>
                <w:lang w:val="es-GT"/>
              </w:rPr>
              <w:t>” o</w:t>
            </w:r>
            <w:r w:rsidRPr="00AA0B90">
              <w:rPr>
                <w:rFonts w:ascii="Calibri" w:eastAsia="Times New Roman" w:hAnsi="Calibri" w:cs="Times New Roman"/>
                <w:b w:val="0"/>
                <w:bCs w:val="0"/>
                <w:color w:val="000000"/>
                <w:sz w:val="18"/>
                <w:szCs w:val="22"/>
                <w:lang w:val="es-GT"/>
              </w:rPr>
              <w:t xml:space="preserve"> </w:t>
            </w:r>
            <w:r w:rsidR="00F5630E" w:rsidRPr="00AA0B90">
              <w:rPr>
                <w:rFonts w:ascii="Calibri" w:eastAsia="Times New Roman" w:hAnsi="Calibri" w:cs="Times New Roman"/>
                <w:b w:val="0"/>
                <w:bCs w:val="0"/>
                <w:color w:val="000000"/>
                <w:sz w:val="18"/>
                <w:szCs w:val="22"/>
                <w:lang w:val="es-GT"/>
              </w:rPr>
              <w:t>“</w:t>
            </w:r>
            <w:r w:rsidRPr="00AA0B90">
              <w:rPr>
                <w:rFonts w:ascii="Calibri" w:eastAsia="Times New Roman" w:hAnsi="Calibri" w:cs="Times New Roman"/>
                <w:b w:val="0"/>
                <w:bCs w:val="0"/>
                <w:color w:val="000000"/>
                <w:sz w:val="18"/>
                <w:szCs w:val="22"/>
                <w:lang w:val="es-GT"/>
              </w:rPr>
              <w:t>CSI_ADT_RESULTADOS_PRUEBAS_PSICOMETRICAS</w:t>
            </w:r>
            <w:r w:rsidR="00F5630E" w:rsidRPr="00AA0B90">
              <w:rPr>
                <w:rFonts w:ascii="Calibri" w:eastAsia="Times New Roman" w:hAnsi="Calibri" w:cs="Times New Roman"/>
                <w:b w:val="0"/>
                <w:bCs w:val="0"/>
                <w:color w:val="000000"/>
                <w:sz w:val="18"/>
                <w:szCs w:val="22"/>
                <w:lang w:val="es-GT"/>
              </w:rPr>
              <w:t>”</w:t>
            </w:r>
          </w:p>
          <w:p w14:paraId="4675ED9F" w14:textId="1D6613C4" w:rsidR="00AA0B90" w:rsidRPr="00F5630E" w:rsidRDefault="00AA0B90"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p>
        </w:tc>
        <w:tc>
          <w:tcPr>
            <w:tcW w:w="3066" w:type="dxa"/>
          </w:tcPr>
          <w:p w14:paraId="3529BB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Se notificará a contacto (archivo de configuración general)</w:t>
            </w:r>
          </w:p>
        </w:tc>
        <w:tc>
          <w:tcPr>
            <w:tcW w:w="2699" w:type="dxa"/>
          </w:tcPr>
          <w:p w14:paraId="1CFFE747" w14:textId="77777777" w:rsidR="00F5630E" w:rsidRPr="00B961A2"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lang w:val="en-US"/>
              </w:rPr>
              <w:t>N/A</w:t>
            </w:r>
          </w:p>
        </w:tc>
      </w:tr>
      <w:tr w:rsidR="00F5630E" w:rsidRPr="00B961A2" w14:paraId="6EA19B7C"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76C4CDC9" w14:textId="77777777" w:rsidR="00F5630E" w:rsidRDefault="00F5630E" w:rsidP="00FC0306">
            <w:pPr>
              <w:pStyle w:val="TableSubhead"/>
              <w:jc w:val="center"/>
            </w:pPr>
            <w:r>
              <w:t>2</w:t>
            </w:r>
          </w:p>
        </w:tc>
        <w:tc>
          <w:tcPr>
            <w:tcW w:w="4191" w:type="dxa"/>
          </w:tcPr>
          <w:p w14:paraId="77178856" w14:textId="623DE6B9"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Error de credenciales de acceso a </w:t>
            </w:r>
            <w:r w:rsidR="00086DD2">
              <w:rPr>
                <w:rFonts w:ascii="Calibri" w:eastAsia="Times New Roman" w:hAnsi="Calibri" w:cs="Times New Roman"/>
                <w:b w:val="0"/>
                <w:bCs w:val="0"/>
                <w:color w:val="000000"/>
                <w:sz w:val="22"/>
                <w:szCs w:val="22"/>
                <w:lang w:val="es-GT"/>
              </w:rPr>
              <w:t xml:space="preserve">portal </w:t>
            </w:r>
            <w:proofErr w:type="spellStart"/>
            <w:r w:rsidR="00086DD2">
              <w:rPr>
                <w:rFonts w:ascii="Calibri" w:eastAsia="Times New Roman" w:hAnsi="Calibri" w:cs="Times New Roman"/>
                <w:b w:val="0"/>
                <w:bCs w:val="0"/>
                <w:color w:val="000000"/>
                <w:sz w:val="22"/>
                <w:szCs w:val="22"/>
                <w:lang w:val="es-GT"/>
              </w:rPr>
              <w:t>Amitai</w:t>
            </w:r>
            <w:proofErr w:type="spellEnd"/>
            <w:r w:rsidR="00086DD2">
              <w:rPr>
                <w:rFonts w:ascii="Calibri" w:eastAsia="Times New Roman" w:hAnsi="Calibri" w:cs="Times New Roman"/>
                <w:b w:val="0"/>
                <w:bCs w:val="0"/>
                <w:color w:val="000000"/>
                <w:sz w:val="22"/>
                <w:szCs w:val="22"/>
                <w:lang w:val="es-GT"/>
              </w:rPr>
              <w:t xml:space="preserve">, PCA o </w:t>
            </w:r>
            <w:r w:rsidR="004D4638">
              <w:rPr>
                <w:rFonts w:ascii="Calibri" w:eastAsia="Times New Roman" w:hAnsi="Calibri" w:cs="Times New Roman"/>
                <w:b w:val="0"/>
                <w:bCs w:val="0"/>
                <w:color w:val="000000"/>
                <w:sz w:val="22"/>
                <w:szCs w:val="22"/>
                <w:lang w:val="es-GT"/>
              </w:rPr>
              <w:t>MIL</w:t>
            </w:r>
          </w:p>
        </w:tc>
        <w:tc>
          <w:tcPr>
            <w:tcW w:w="3066" w:type="dxa"/>
          </w:tcPr>
          <w:p w14:paraId="5CD62FDF"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1FF755C1"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r w:rsidR="00F5630E" w:rsidRPr="00B961A2" w14:paraId="2BA5086A" w14:textId="77777777" w:rsidTr="00AA0B90">
        <w:trPr>
          <w:trHeight w:val="432"/>
        </w:trPr>
        <w:tc>
          <w:tcPr>
            <w:cnfStyle w:val="001000000000" w:firstRow="0" w:lastRow="0" w:firstColumn="1" w:lastColumn="0" w:oddVBand="0" w:evenVBand="0" w:oddHBand="0" w:evenHBand="0" w:firstRowFirstColumn="0" w:firstRowLastColumn="0" w:lastRowFirstColumn="0" w:lastRowLastColumn="0"/>
            <w:tcW w:w="574" w:type="dxa"/>
            <w:noWrap/>
          </w:tcPr>
          <w:p w14:paraId="48D6E419" w14:textId="77777777" w:rsidR="00F5630E" w:rsidRDefault="00F5630E" w:rsidP="00FC0306">
            <w:pPr>
              <w:pStyle w:val="TableSubhead"/>
              <w:jc w:val="center"/>
            </w:pPr>
            <w:r>
              <w:t>3</w:t>
            </w:r>
          </w:p>
        </w:tc>
        <w:tc>
          <w:tcPr>
            <w:tcW w:w="4191" w:type="dxa"/>
          </w:tcPr>
          <w:p w14:paraId="76F97D41"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Error de credenciales de acceso a BPM</w:t>
            </w:r>
          </w:p>
        </w:tc>
        <w:tc>
          <w:tcPr>
            <w:tcW w:w="3066" w:type="dxa"/>
          </w:tcPr>
          <w:p w14:paraId="5C470F36" w14:textId="77777777" w:rsidR="00F5630E" w:rsidRPr="00F5630E"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Registro de excepción y reintento, si hay reincidencia se notificará a contacto (archivo de configuración general)</w:t>
            </w:r>
          </w:p>
        </w:tc>
        <w:tc>
          <w:tcPr>
            <w:tcW w:w="2699" w:type="dxa"/>
          </w:tcPr>
          <w:p w14:paraId="2D1F7A56" w14:textId="77777777" w:rsidR="00F5630E" w:rsidRPr="00DA75B9" w:rsidRDefault="00F5630E" w:rsidP="00FC030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w:t>
            </w:r>
          </w:p>
        </w:tc>
      </w:tr>
    </w:tbl>
    <w:p w14:paraId="4F189B05" w14:textId="77777777" w:rsidR="00F5630E" w:rsidRDefault="00F5630E" w:rsidP="00F5630E">
      <w:pPr>
        <w:pStyle w:val="BodyText1"/>
        <w:jc w:val="both"/>
        <w:rPr>
          <w:b/>
          <w:bCs/>
          <w:color w:val="2B143D" w:themeColor="accent3"/>
          <w:szCs w:val="20"/>
          <w:lang w:val="es-GT"/>
        </w:rPr>
      </w:pPr>
    </w:p>
    <w:p w14:paraId="5DAFC526" w14:textId="26CDB144" w:rsidR="00F5630E" w:rsidRPr="00F5630E" w:rsidRDefault="00F5630E" w:rsidP="00F5630E">
      <w:pPr>
        <w:spacing w:after="200" w:line="276" w:lineRule="auto"/>
        <w:rPr>
          <w:lang w:val="es-GT"/>
        </w:rPr>
      </w:pPr>
      <w:r w:rsidRPr="00F5630E">
        <w:rPr>
          <w:lang w:val="es-GT"/>
        </w:rPr>
        <w:t>Excepciones de Sistema</w:t>
      </w:r>
    </w:p>
    <w:p w14:paraId="3B2B379E" w14:textId="77777777" w:rsidR="00F5630E" w:rsidRDefault="00F5630E" w:rsidP="00F5630E">
      <w:pPr>
        <w:pStyle w:val="BodyText1"/>
        <w:jc w:val="both"/>
        <w:rPr>
          <w:bCs/>
          <w:color w:val="2B143D" w:themeColor="accent3"/>
          <w:szCs w:val="20"/>
          <w:lang w:val="es-GT"/>
        </w:rPr>
      </w:pPr>
      <w:r w:rsidRPr="00A16302">
        <w:rPr>
          <w:bCs/>
          <w:color w:val="2B143D" w:themeColor="accent3"/>
          <w:szCs w:val="20"/>
          <w:lang w:val="es-GT"/>
        </w:rPr>
        <w:t xml:space="preserve">Son </w:t>
      </w:r>
      <w:r>
        <w:rPr>
          <w:bCs/>
          <w:color w:val="2B143D" w:themeColor="accent3"/>
          <w:szCs w:val="20"/>
          <w:lang w:val="es-GT"/>
        </w:rPr>
        <w:t>todas las excepciones causadas por sistemas y aplicaciones.</w:t>
      </w:r>
    </w:p>
    <w:tbl>
      <w:tblPr>
        <w:tblStyle w:val="CMU"/>
        <w:tblW w:w="10530" w:type="dxa"/>
        <w:tblLook w:val="04A0" w:firstRow="1" w:lastRow="0" w:firstColumn="1" w:lastColumn="0" w:noHBand="0" w:noVBand="1"/>
      </w:tblPr>
      <w:tblGrid>
        <w:gridCol w:w="588"/>
        <w:gridCol w:w="3277"/>
        <w:gridCol w:w="4320"/>
        <w:gridCol w:w="2345"/>
      </w:tblGrid>
      <w:tr w:rsidR="00F5630E" w:rsidRPr="00D307E8" w14:paraId="7A42BC13" w14:textId="77777777" w:rsidTr="003B1B2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88" w:type="dxa"/>
            <w:noWrap/>
            <w:hideMark/>
          </w:tcPr>
          <w:p w14:paraId="0401890F" w14:textId="77777777" w:rsidR="00F5630E" w:rsidRPr="00D307E8" w:rsidRDefault="00F5630E" w:rsidP="00FC0306">
            <w:pPr>
              <w:spacing w:after="0"/>
              <w:rPr>
                <w:rFonts w:eastAsia="Times New Roman" w:cs="Times New Roman"/>
                <w:color w:val="FFFFFF"/>
                <w:sz w:val="20"/>
                <w:szCs w:val="20"/>
                <w:lang w:val="en-US"/>
              </w:rPr>
            </w:pPr>
            <w:r w:rsidRPr="00D307E8">
              <w:rPr>
                <w:rFonts w:eastAsia="Times New Roman" w:cs="Times New Roman"/>
                <w:color w:val="FFFFFF"/>
                <w:sz w:val="20"/>
                <w:szCs w:val="20"/>
              </w:rPr>
              <w:t>No.</w:t>
            </w:r>
          </w:p>
        </w:tc>
        <w:tc>
          <w:tcPr>
            <w:tcW w:w="3277" w:type="dxa"/>
            <w:noWrap/>
            <w:hideMark/>
          </w:tcPr>
          <w:p w14:paraId="49F3C410"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rPr>
              <w:t>Excepción</w:t>
            </w:r>
          </w:p>
        </w:tc>
        <w:tc>
          <w:tcPr>
            <w:tcW w:w="4320" w:type="dxa"/>
            <w:noWrap/>
            <w:hideMark/>
          </w:tcPr>
          <w:p w14:paraId="27B57BD2" w14:textId="77777777" w:rsidR="00F5630E" w:rsidRPr="00F5630E"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s-GT"/>
              </w:rPr>
            </w:pPr>
            <w:r w:rsidRPr="00F5630E">
              <w:rPr>
                <w:rFonts w:eastAsia="Times New Roman" w:cs="Times New Roman"/>
                <w:color w:val="FFFFFF"/>
                <w:sz w:val="20"/>
                <w:szCs w:val="20"/>
                <w:lang w:val="es-GT"/>
              </w:rPr>
              <w:t>Acción de solución del artefacto</w:t>
            </w:r>
          </w:p>
        </w:tc>
        <w:tc>
          <w:tcPr>
            <w:tcW w:w="2345" w:type="dxa"/>
            <w:noWrap/>
            <w:hideMark/>
          </w:tcPr>
          <w:p w14:paraId="785BF13D" w14:textId="77777777" w:rsidR="00F5630E" w:rsidRPr="00D307E8" w:rsidRDefault="00F5630E" w:rsidP="00FC0306">
            <w:pPr>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 w:val="20"/>
                <w:szCs w:val="20"/>
                <w:lang w:val="en-US"/>
              </w:rPr>
            </w:pPr>
            <w:r>
              <w:rPr>
                <w:rFonts w:eastAsia="Times New Roman" w:cs="Times New Roman"/>
                <w:color w:val="FFFFFF"/>
                <w:sz w:val="20"/>
                <w:szCs w:val="20"/>
                <w:lang w:val="en-US"/>
              </w:rPr>
              <w:t>Intervención Manual</w:t>
            </w:r>
          </w:p>
        </w:tc>
      </w:tr>
      <w:tr w:rsidR="00F5630E" w:rsidRPr="00B961A2" w14:paraId="21843C8F"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6D361C1C" w14:textId="77777777" w:rsidR="00F5630E" w:rsidRDefault="00F5630E" w:rsidP="00FC0306">
            <w:pPr>
              <w:pStyle w:val="TableSubhead"/>
              <w:jc w:val="center"/>
            </w:pPr>
            <w:r>
              <w:t>1</w:t>
            </w:r>
          </w:p>
        </w:tc>
        <w:tc>
          <w:tcPr>
            <w:tcW w:w="3277" w:type="dxa"/>
          </w:tcPr>
          <w:p w14:paraId="4FE15E13" w14:textId="3ADF5043"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El tiempo de respuesta </w:t>
            </w:r>
            <w:r w:rsidR="008E6244">
              <w:rPr>
                <w:rFonts w:ascii="Calibri" w:eastAsia="Times New Roman" w:hAnsi="Calibri" w:cs="Times New Roman"/>
                <w:b w:val="0"/>
                <w:bCs w:val="0"/>
                <w:color w:val="000000"/>
                <w:sz w:val="22"/>
                <w:szCs w:val="22"/>
                <w:lang w:val="es-GT"/>
              </w:rPr>
              <w:t>en página excede</w:t>
            </w:r>
          </w:p>
        </w:tc>
        <w:tc>
          <w:tcPr>
            <w:tcW w:w="4320" w:type="dxa"/>
          </w:tcPr>
          <w:p w14:paraId="13E2DB24"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 Continúa con siguiente mandante</w:t>
            </w:r>
          </w:p>
        </w:tc>
        <w:tc>
          <w:tcPr>
            <w:tcW w:w="2345" w:type="dxa"/>
          </w:tcPr>
          <w:p w14:paraId="00FDBE90" w14:textId="77777777" w:rsidR="00F5630E" w:rsidRPr="00B961A2"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No*</w:t>
            </w:r>
          </w:p>
        </w:tc>
      </w:tr>
      <w:tr w:rsidR="00F5630E" w:rsidRPr="00B961A2" w14:paraId="5FCEB3FA" w14:textId="77777777" w:rsidTr="003B1B26">
        <w:trPr>
          <w:trHeight w:val="432"/>
        </w:trPr>
        <w:tc>
          <w:tcPr>
            <w:cnfStyle w:val="001000000000" w:firstRow="0" w:lastRow="0" w:firstColumn="1" w:lastColumn="0" w:oddVBand="0" w:evenVBand="0" w:oddHBand="0" w:evenHBand="0" w:firstRowFirstColumn="0" w:firstRowLastColumn="0" w:lastRowFirstColumn="0" w:lastRowLastColumn="0"/>
            <w:tcW w:w="588" w:type="dxa"/>
            <w:noWrap/>
          </w:tcPr>
          <w:p w14:paraId="795A48A2" w14:textId="77777777" w:rsidR="00F5630E" w:rsidRDefault="00F5630E" w:rsidP="00FC0306">
            <w:pPr>
              <w:pStyle w:val="TableSubhead"/>
              <w:jc w:val="center"/>
            </w:pPr>
            <w:r>
              <w:t>3</w:t>
            </w:r>
          </w:p>
        </w:tc>
        <w:tc>
          <w:tcPr>
            <w:tcW w:w="3277" w:type="dxa"/>
          </w:tcPr>
          <w:p w14:paraId="17A15C40" w14:textId="2475E7FF"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Los selectores de l</w:t>
            </w:r>
            <w:r w:rsidR="00AA3B10">
              <w:rPr>
                <w:rFonts w:ascii="Calibri" w:eastAsia="Times New Roman" w:hAnsi="Calibri" w:cs="Times New Roman"/>
                <w:b w:val="0"/>
                <w:bCs w:val="0"/>
                <w:color w:val="000000"/>
                <w:sz w:val="22"/>
                <w:szCs w:val="22"/>
                <w:lang w:val="es-GT"/>
              </w:rPr>
              <w:t xml:space="preserve">as páginas </w:t>
            </w:r>
            <w:r w:rsidRPr="00F5630E">
              <w:rPr>
                <w:rFonts w:ascii="Calibri" w:eastAsia="Times New Roman" w:hAnsi="Calibri" w:cs="Times New Roman"/>
                <w:b w:val="0"/>
                <w:bCs w:val="0"/>
                <w:color w:val="000000"/>
                <w:sz w:val="22"/>
                <w:szCs w:val="22"/>
                <w:lang w:val="es-GT"/>
              </w:rPr>
              <w:t>cambiaron (post implementación)</w:t>
            </w:r>
          </w:p>
        </w:tc>
        <w:tc>
          <w:tcPr>
            <w:tcW w:w="4320" w:type="dxa"/>
          </w:tcPr>
          <w:p w14:paraId="245CBE3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Notificación a contacto (archivo de configuración general). </w:t>
            </w:r>
            <w:r>
              <w:rPr>
                <w:rFonts w:ascii="Calibri" w:eastAsia="Times New Roman" w:hAnsi="Calibri" w:cs="Times New Roman"/>
                <w:b w:val="0"/>
                <w:bCs w:val="0"/>
                <w:color w:val="000000"/>
                <w:sz w:val="22"/>
                <w:szCs w:val="22"/>
              </w:rPr>
              <w:t>Se detiene operación</w:t>
            </w:r>
          </w:p>
        </w:tc>
        <w:tc>
          <w:tcPr>
            <w:tcW w:w="2345" w:type="dxa"/>
          </w:tcPr>
          <w:p w14:paraId="14FA4250" w14:textId="77777777" w:rsidR="00F5630E" w:rsidRPr="00DA75B9"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selectores)</w:t>
            </w:r>
          </w:p>
        </w:tc>
      </w:tr>
      <w:tr w:rsidR="00F5630E" w:rsidRPr="00546283" w14:paraId="6B0E1CF9"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DB7183" w14:textId="77777777" w:rsidR="00F5630E" w:rsidRDefault="00F5630E" w:rsidP="00FC0306">
            <w:pPr>
              <w:pStyle w:val="TableSubhead"/>
              <w:jc w:val="center"/>
            </w:pPr>
            <w:r>
              <w:lastRenderedPageBreak/>
              <w:t>4</w:t>
            </w:r>
          </w:p>
        </w:tc>
        <w:tc>
          <w:tcPr>
            <w:tcW w:w="3277" w:type="dxa"/>
          </w:tcPr>
          <w:p w14:paraId="589E7373" w14:textId="6870FE46"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Lentitud en respuesta de </w:t>
            </w:r>
            <w:r w:rsidR="00AA3B10">
              <w:rPr>
                <w:rFonts w:ascii="Calibri" w:eastAsia="Times New Roman" w:hAnsi="Calibri" w:cs="Times New Roman"/>
                <w:b w:val="0"/>
                <w:bCs w:val="0"/>
                <w:color w:val="000000"/>
                <w:sz w:val="22"/>
                <w:szCs w:val="22"/>
                <w:lang w:val="es-GT"/>
              </w:rPr>
              <w:t>portal</w:t>
            </w:r>
          </w:p>
        </w:tc>
        <w:tc>
          <w:tcPr>
            <w:tcW w:w="4320" w:type="dxa"/>
          </w:tcPr>
          <w:p w14:paraId="51BFD9D8"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sidRPr="00F5630E">
              <w:rPr>
                <w:rFonts w:ascii="Calibri" w:eastAsia="Times New Roman" w:hAnsi="Calibri" w:cs="Times New Roman"/>
                <w:b w:val="0"/>
                <w:bCs w:val="0"/>
                <w:color w:val="000000"/>
                <w:sz w:val="22"/>
                <w:szCs w:val="22"/>
                <w:lang w:val="es-GT"/>
              </w:rPr>
              <w:t xml:space="preserve">Reintento y si excepción continúa, registro de excepción y notificación a contacto. </w:t>
            </w:r>
            <w:r>
              <w:rPr>
                <w:rFonts w:ascii="Calibri" w:eastAsia="Times New Roman" w:hAnsi="Calibri" w:cs="Times New Roman"/>
                <w:b w:val="0"/>
                <w:bCs w:val="0"/>
                <w:color w:val="000000"/>
                <w:sz w:val="22"/>
                <w:szCs w:val="22"/>
              </w:rPr>
              <w:t>Continúa con siguiente mandante</w:t>
            </w:r>
          </w:p>
        </w:tc>
        <w:tc>
          <w:tcPr>
            <w:tcW w:w="2345" w:type="dxa"/>
          </w:tcPr>
          <w:p w14:paraId="48150FDB" w14:textId="4EC3B78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 xml:space="preserve">No* (Requiere verificar conectividad de servidor </w:t>
            </w:r>
            <w:r w:rsidR="00AA3B10">
              <w:rPr>
                <w:rFonts w:ascii="Calibri" w:eastAsia="Times New Roman" w:hAnsi="Calibri" w:cs="Times New Roman"/>
                <w:b w:val="0"/>
                <w:bCs w:val="0"/>
                <w:color w:val="000000"/>
                <w:sz w:val="22"/>
                <w:szCs w:val="22"/>
                <w:lang w:val="es-GT"/>
              </w:rPr>
              <w:t>del portal</w:t>
            </w:r>
            <w:r w:rsidRPr="00F5630E">
              <w:rPr>
                <w:rFonts w:ascii="Calibri" w:eastAsia="Times New Roman" w:hAnsi="Calibri" w:cs="Times New Roman"/>
                <w:b w:val="0"/>
                <w:bCs w:val="0"/>
                <w:color w:val="000000"/>
                <w:sz w:val="22"/>
                <w:szCs w:val="22"/>
                <w:lang w:val="es-GT"/>
              </w:rPr>
              <w:t>.)</w:t>
            </w:r>
          </w:p>
        </w:tc>
      </w:tr>
      <w:tr w:rsidR="00F5630E" w:rsidRPr="00B961A2" w14:paraId="0ACA5A6B" w14:textId="77777777" w:rsidTr="003B1B26">
        <w:trPr>
          <w:trHeight w:val="238"/>
        </w:trPr>
        <w:tc>
          <w:tcPr>
            <w:cnfStyle w:val="001000000000" w:firstRow="0" w:lastRow="0" w:firstColumn="1" w:lastColumn="0" w:oddVBand="0" w:evenVBand="0" w:oddHBand="0" w:evenHBand="0" w:firstRowFirstColumn="0" w:firstRowLastColumn="0" w:lastRowFirstColumn="0" w:lastRowLastColumn="0"/>
            <w:tcW w:w="588" w:type="dxa"/>
            <w:noWrap/>
          </w:tcPr>
          <w:p w14:paraId="177A6330" w14:textId="77777777" w:rsidR="00F5630E" w:rsidRDefault="00F5630E" w:rsidP="00FC0306">
            <w:pPr>
              <w:pStyle w:val="TableSubhead"/>
              <w:jc w:val="center"/>
            </w:pPr>
            <w:r>
              <w:t>5</w:t>
            </w:r>
          </w:p>
        </w:tc>
        <w:tc>
          <w:tcPr>
            <w:tcW w:w="3277" w:type="dxa"/>
          </w:tcPr>
          <w:p w14:paraId="4D3BDD1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La carga de archivo en BPM no ha sido exitosa</w:t>
            </w:r>
          </w:p>
        </w:tc>
        <w:tc>
          <w:tcPr>
            <w:tcW w:w="4320" w:type="dxa"/>
          </w:tcPr>
          <w:p w14:paraId="0C9E6F9D" w14:textId="77777777" w:rsidR="00F5630E" w:rsidRP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val="es-GT"/>
              </w:rPr>
            </w:pPr>
            <w:r w:rsidRPr="00F5630E">
              <w:rPr>
                <w:rFonts w:ascii="Calibri" w:eastAsia="Times New Roman" w:hAnsi="Calibri" w:cs="Times New Roman"/>
                <w:b w:val="0"/>
                <w:bCs w:val="0"/>
                <w:color w:val="000000"/>
                <w:sz w:val="22"/>
                <w:szCs w:val="22"/>
                <w:lang w:val="es-GT"/>
              </w:rPr>
              <w:t>Reintento y si excepción continúa, registro de excepción y notificación a contacto (archivo de configuración general)</w:t>
            </w:r>
          </w:p>
        </w:tc>
        <w:tc>
          <w:tcPr>
            <w:tcW w:w="2345" w:type="dxa"/>
          </w:tcPr>
          <w:p w14:paraId="352C97DA" w14:textId="77777777" w:rsidR="00F5630E" w:rsidRDefault="00F5630E" w:rsidP="003B1B26">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rPr>
            </w:pPr>
            <w:r>
              <w:rPr>
                <w:rFonts w:ascii="Calibri" w:eastAsia="Times New Roman" w:hAnsi="Calibri" w:cs="Times New Roman"/>
                <w:b w:val="0"/>
                <w:bCs w:val="0"/>
                <w:color w:val="000000"/>
                <w:sz w:val="22"/>
                <w:szCs w:val="22"/>
              </w:rPr>
              <w:t>Sí (Requiere revalidar conexión)</w:t>
            </w:r>
          </w:p>
        </w:tc>
      </w:tr>
    </w:tbl>
    <w:p w14:paraId="6A083E92" w14:textId="7C96D244" w:rsidR="0012405D" w:rsidRDefault="0012405D" w:rsidP="00F5630E">
      <w:pPr>
        <w:pStyle w:val="BodyText1"/>
        <w:jc w:val="both"/>
        <w:rPr>
          <w:bCs/>
          <w:color w:val="2B143D" w:themeColor="accent3"/>
          <w:szCs w:val="20"/>
          <w:lang w:val="es-GT"/>
        </w:rPr>
      </w:pPr>
    </w:p>
    <w:p w14:paraId="755707C2" w14:textId="3E371F75" w:rsidR="007928A0" w:rsidRPr="006071E5" w:rsidRDefault="0012405D" w:rsidP="00FD0A43">
      <w:pPr>
        <w:pStyle w:val="CGH3"/>
        <w:numPr>
          <w:ilvl w:val="2"/>
          <w:numId w:val="7"/>
        </w:numPr>
        <w:rPr>
          <w:color w:val="2B143D" w:themeColor="accent3"/>
          <w:sz w:val="22"/>
          <w:lang w:val="es-GT"/>
        </w:rPr>
      </w:pPr>
      <w:bookmarkStart w:id="62" w:name="_Toc536735951"/>
      <w:r>
        <w:rPr>
          <w:color w:val="2B143D" w:themeColor="accent3"/>
          <w:sz w:val="22"/>
          <w:lang w:val="es-GT"/>
        </w:rPr>
        <w:t>B</w:t>
      </w:r>
      <w:r w:rsidR="00821D27">
        <w:rPr>
          <w:color w:val="2B143D" w:themeColor="accent3"/>
          <w:sz w:val="22"/>
          <w:lang w:val="es-GT"/>
        </w:rPr>
        <w:t>osquejo del Proceso de Automatización</w:t>
      </w:r>
      <w:bookmarkEnd w:id="62"/>
    </w:p>
    <w:p w14:paraId="2FB6D396" w14:textId="16A7A807" w:rsidR="0099678C" w:rsidRDefault="0099678C" w:rsidP="0099678C">
      <w:pPr>
        <w:spacing w:after="200" w:line="276" w:lineRule="auto"/>
        <w:rPr>
          <w:color w:val="3B3B3B" w:themeColor="background2" w:themeShade="40"/>
          <w:sz w:val="20"/>
          <w:lang w:val="es-GT"/>
        </w:rPr>
      </w:pPr>
    </w:p>
    <w:p w14:paraId="161A16B9" w14:textId="77777777" w:rsidR="00EB22AF" w:rsidRDefault="00A002A7">
      <w:pPr>
        <w:spacing w:after="200" w:line="276" w:lineRule="auto"/>
        <w:rPr>
          <w:color w:val="3B3B3B" w:themeColor="background2" w:themeShade="40"/>
          <w:sz w:val="20"/>
          <w:lang w:val="es-GT"/>
        </w:rPr>
      </w:pPr>
      <w:r w:rsidRPr="00F358E5">
        <w:rPr>
          <w:color w:val="3B3B3B" w:themeColor="background2" w:themeShade="40"/>
          <w:sz w:val="20"/>
          <w:lang w:val="es-GT"/>
        </w:rPr>
        <w:t xml:space="preserve"> </w:t>
      </w:r>
      <w:r w:rsidR="00F358E5" w:rsidRPr="00F358E5">
        <w:rPr>
          <w:color w:val="3B3B3B" w:themeColor="background2" w:themeShade="40"/>
          <w:sz w:val="20"/>
          <w:lang w:val="es-GT"/>
        </w:rPr>
        <w:t>Fase Envío de Pruebas Psicométricas</w:t>
      </w:r>
    </w:p>
    <w:bookmarkStart w:id="63" w:name="_GoBack"/>
    <w:p w14:paraId="5F271ED4" w14:textId="3B8046B8" w:rsidR="00EB22AF" w:rsidRDefault="000A62A1" w:rsidP="00EB22AF">
      <w:pPr>
        <w:spacing w:after="200" w:line="276" w:lineRule="auto"/>
        <w:jc w:val="right"/>
        <w:rPr>
          <w:color w:val="3B3B3B" w:themeColor="background2" w:themeShade="40"/>
          <w:sz w:val="20"/>
          <w:lang w:val="es-GT"/>
        </w:rPr>
      </w:pPr>
      <w:r>
        <w:rPr>
          <w:color w:val="3B3B3B" w:themeColor="background2" w:themeShade="40"/>
          <w:sz w:val="20"/>
          <w:lang w:val="es-GT"/>
        </w:rPr>
        <w:object w:dxaOrig="935" w:dyaOrig="605" w14:anchorId="5546C8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50.4pt;height:28.8pt" o:ole="">
            <v:imagedata r:id="rId117" o:title=""/>
          </v:shape>
          <o:OLEObject Type="Embed" ProgID="Package" ShapeID="_x0000_i1030" DrawAspect="Icon" ObjectID="_1610882750" r:id="rId118"/>
        </w:object>
      </w:r>
      <w:bookmarkEnd w:id="63"/>
    </w:p>
    <w:p w14:paraId="538CCA2B" w14:textId="6EB0FA5E" w:rsidR="00EB22AF" w:rsidRDefault="006C5B59">
      <w:pPr>
        <w:spacing w:after="200" w:line="276" w:lineRule="auto"/>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2576" behindDoc="0" locked="0" layoutInCell="1" allowOverlap="1" wp14:anchorId="2DA78BEF" wp14:editId="001D041B">
            <wp:simplePos x="0" y="0"/>
            <wp:positionH relativeFrom="margin">
              <wp:align>right</wp:align>
            </wp:positionH>
            <wp:positionV relativeFrom="paragraph">
              <wp:posOffset>431800</wp:posOffset>
            </wp:positionV>
            <wp:extent cx="6693535" cy="3343275"/>
            <wp:effectExtent l="0" t="0" r="0" b="952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93535" cy="3343275"/>
                    </a:xfrm>
                    <a:prstGeom prst="rect">
                      <a:avLst/>
                    </a:prstGeom>
                    <a:noFill/>
                    <a:ln>
                      <a:noFill/>
                    </a:ln>
                  </pic:spPr>
                </pic:pic>
              </a:graphicData>
            </a:graphic>
          </wp:anchor>
        </w:drawing>
      </w:r>
      <w:r w:rsidR="00EB22AF">
        <w:rPr>
          <w:color w:val="3B3B3B" w:themeColor="background2" w:themeShade="40"/>
          <w:sz w:val="20"/>
          <w:lang w:val="es-GT"/>
        </w:rPr>
        <w:t xml:space="preserve"> </w:t>
      </w:r>
      <w:r w:rsidR="00EB22AF">
        <w:rPr>
          <w:color w:val="3B3B3B" w:themeColor="background2" w:themeShade="40"/>
          <w:sz w:val="20"/>
          <w:lang w:val="es-GT"/>
        </w:rPr>
        <w:br w:type="page"/>
      </w:r>
    </w:p>
    <w:p w14:paraId="3D07E728" w14:textId="77777777" w:rsidR="00EB22AF" w:rsidRDefault="00EB22AF">
      <w:pPr>
        <w:spacing w:after="200" w:line="276" w:lineRule="auto"/>
        <w:rPr>
          <w:color w:val="3B3B3B" w:themeColor="background2" w:themeShade="40"/>
          <w:sz w:val="20"/>
          <w:highlight w:val="yellow"/>
          <w:lang w:val="es-GT"/>
        </w:rPr>
      </w:pPr>
    </w:p>
    <w:p w14:paraId="65D3577B" w14:textId="1008DE6E" w:rsidR="00A62AEF" w:rsidRDefault="00F358E5" w:rsidP="002136B9">
      <w:pPr>
        <w:spacing w:after="200" w:line="276" w:lineRule="auto"/>
        <w:rPr>
          <w:color w:val="3B3B3B" w:themeColor="background2" w:themeShade="40"/>
          <w:sz w:val="20"/>
          <w:lang w:val="es-GT"/>
        </w:rPr>
      </w:pPr>
      <w:r w:rsidRPr="00F358E5">
        <w:rPr>
          <w:color w:val="3B3B3B" w:themeColor="background2" w:themeShade="40"/>
          <w:sz w:val="20"/>
          <w:lang w:val="es-GT"/>
        </w:rPr>
        <w:t>Fase Envío de Pruebas Psicométricas</w:t>
      </w:r>
    </w:p>
    <w:p w14:paraId="7E8F8108" w14:textId="75E7811A" w:rsidR="00F358E5" w:rsidRDefault="00F358E5" w:rsidP="002136B9">
      <w:pPr>
        <w:spacing w:after="200" w:line="276" w:lineRule="auto"/>
        <w:rPr>
          <w:noProof/>
          <w:color w:val="3B3B3B" w:themeColor="background2" w:themeShade="40"/>
          <w:sz w:val="20"/>
          <w:lang w:val="es-GT"/>
        </w:rPr>
      </w:pPr>
    </w:p>
    <w:p w14:paraId="4D50BB61" w14:textId="48130E14" w:rsidR="006C5B59" w:rsidRDefault="006C5B59" w:rsidP="006C5B59">
      <w:pPr>
        <w:spacing w:after="200" w:line="276" w:lineRule="auto"/>
        <w:jc w:val="right"/>
        <w:rPr>
          <w:color w:val="3B3B3B" w:themeColor="background2" w:themeShade="40"/>
          <w:sz w:val="20"/>
          <w:lang w:val="es-GT"/>
        </w:rPr>
      </w:pPr>
      <w:r>
        <w:rPr>
          <w:color w:val="3B3B3B" w:themeColor="background2" w:themeShade="40"/>
          <w:sz w:val="20"/>
          <w:lang w:val="es-GT"/>
        </w:rPr>
        <w:object w:dxaOrig="1538" w:dyaOrig="994" w14:anchorId="1E0FE12C">
          <v:shape id="_x0000_i1026" type="#_x0000_t75" style="width:79.2pt;height:50.4pt" o:ole="">
            <v:imagedata r:id="rId120" o:title=""/>
          </v:shape>
          <o:OLEObject Type="Embed" ProgID="Package" ShapeID="_x0000_i1026" DrawAspect="Icon" ObjectID="_1610882751" r:id="rId121"/>
        </w:object>
      </w:r>
    </w:p>
    <w:p w14:paraId="5168657F" w14:textId="6CE9CF82" w:rsidR="006C5B59" w:rsidRDefault="006C5B59" w:rsidP="002136B9">
      <w:pPr>
        <w:spacing w:after="200" w:line="276" w:lineRule="auto"/>
        <w:rPr>
          <w:color w:val="3B3B3B" w:themeColor="background2" w:themeShade="40"/>
          <w:sz w:val="20"/>
          <w:lang w:val="es-GT"/>
        </w:rPr>
      </w:pPr>
      <w:r>
        <w:rPr>
          <w:noProof/>
          <w:color w:val="3B3B3B" w:themeColor="background2" w:themeShade="40"/>
          <w:sz w:val="20"/>
          <w:lang w:val="es-GT"/>
        </w:rPr>
        <w:drawing>
          <wp:anchor distT="0" distB="0" distL="114300" distR="114300" simplePos="0" relativeHeight="252313600" behindDoc="0" locked="0" layoutInCell="1" allowOverlap="1" wp14:anchorId="4F7F916A" wp14:editId="34BCF23C">
            <wp:simplePos x="0" y="0"/>
            <wp:positionH relativeFrom="column">
              <wp:posOffset>1575</wp:posOffset>
            </wp:positionH>
            <wp:positionV relativeFrom="paragraph">
              <wp:posOffset>-737</wp:posOffset>
            </wp:positionV>
            <wp:extent cx="6693535" cy="2472690"/>
            <wp:effectExtent l="0" t="0" r="0" b="381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93535" cy="2472690"/>
                    </a:xfrm>
                    <a:prstGeom prst="rect">
                      <a:avLst/>
                    </a:prstGeom>
                    <a:noFill/>
                    <a:ln>
                      <a:noFill/>
                    </a:ln>
                  </pic:spPr>
                </pic:pic>
              </a:graphicData>
            </a:graphic>
          </wp:anchor>
        </w:drawing>
      </w:r>
    </w:p>
    <w:p w14:paraId="56E44DBC" w14:textId="0DDAA164" w:rsidR="00F358E5" w:rsidRDefault="00F358E5" w:rsidP="002136B9">
      <w:pPr>
        <w:spacing w:after="200" w:line="276" w:lineRule="auto"/>
        <w:rPr>
          <w:color w:val="3B3B3B" w:themeColor="background2" w:themeShade="40"/>
          <w:sz w:val="20"/>
          <w:lang w:val="es-GT"/>
        </w:rPr>
      </w:pPr>
    </w:p>
    <w:p w14:paraId="176E3FEA" w14:textId="3D22EF54" w:rsidR="00F358E5" w:rsidRDefault="00F358E5" w:rsidP="002136B9">
      <w:pPr>
        <w:spacing w:after="200" w:line="276" w:lineRule="auto"/>
        <w:rPr>
          <w:color w:val="3B3B3B" w:themeColor="background2" w:themeShade="40"/>
          <w:sz w:val="20"/>
          <w:lang w:val="es-GT"/>
        </w:rPr>
      </w:pPr>
    </w:p>
    <w:p w14:paraId="00444BFA" w14:textId="6F6ABA14" w:rsidR="00F358E5" w:rsidRDefault="00F358E5" w:rsidP="002136B9">
      <w:pPr>
        <w:spacing w:after="200" w:line="276" w:lineRule="auto"/>
        <w:rPr>
          <w:color w:val="3B3B3B" w:themeColor="background2" w:themeShade="40"/>
          <w:sz w:val="20"/>
          <w:lang w:val="es-GT"/>
        </w:rPr>
      </w:pPr>
    </w:p>
    <w:p w14:paraId="6C718F98" w14:textId="0E394413" w:rsidR="00F358E5" w:rsidRDefault="00F358E5" w:rsidP="002136B9">
      <w:pPr>
        <w:spacing w:after="200" w:line="276" w:lineRule="auto"/>
        <w:rPr>
          <w:color w:val="3B3B3B" w:themeColor="background2" w:themeShade="40"/>
          <w:sz w:val="20"/>
          <w:lang w:val="es-GT"/>
        </w:rPr>
      </w:pPr>
    </w:p>
    <w:p w14:paraId="45F539C9" w14:textId="47FAB3BA" w:rsidR="00F358E5" w:rsidRDefault="00F358E5" w:rsidP="002136B9">
      <w:pPr>
        <w:spacing w:after="200" w:line="276" w:lineRule="auto"/>
        <w:rPr>
          <w:color w:val="3B3B3B" w:themeColor="background2" w:themeShade="40"/>
          <w:sz w:val="20"/>
          <w:lang w:val="es-GT"/>
        </w:rPr>
      </w:pPr>
    </w:p>
    <w:p w14:paraId="77CDBC49" w14:textId="38ACAA5F" w:rsidR="00F358E5" w:rsidRDefault="00F358E5" w:rsidP="002136B9">
      <w:pPr>
        <w:spacing w:after="200" w:line="276" w:lineRule="auto"/>
        <w:rPr>
          <w:color w:val="3B3B3B" w:themeColor="background2" w:themeShade="40"/>
          <w:sz w:val="20"/>
          <w:lang w:val="es-GT"/>
        </w:rPr>
      </w:pPr>
    </w:p>
    <w:p w14:paraId="5310C804" w14:textId="59B97927" w:rsidR="00F358E5" w:rsidRDefault="00F358E5" w:rsidP="002136B9">
      <w:pPr>
        <w:spacing w:after="200" w:line="276" w:lineRule="auto"/>
        <w:rPr>
          <w:color w:val="3B3B3B" w:themeColor="background2" w:themeShade="40"/>
          <w:sz w:val="20"/>
          <w:lang w:val="es-GT"/>
        </w:rPr>
      </w:pPr>
    </w:p>
    <w:p w14:paraId="00AB7515" w14:textId="40E515B1" w:rsidR="00F358E5" w:rsidRDefault="00F358E5" w:rsidP="002136B9">
      <w:pPr>
        <w:spacing w:after="200" w:line="276" w:lineRule="auto"/>
        <w:rPr>
          <w:color w:val="3B3B3B" w:themeColor="background2" w:themeShade="40"/>
          <w:sz w:val="20"/>
          <w:lang w:val="es-GT"/>
        </w:rPr>
      </w:pPr>
    </w:p>
    <w:p w14:paraId="4E95DC41" w14:textId="69AEAAE8" w:rsidR="007928A0" w:rsidRPr="006071E5" w:rsidRDefault="00821D27" w:rsidP="007928A0">
      <w:pPr>
        <w:pStyle w:val="CGH3"/>
        <w:rPr>
          <w:lang w:val="es-GT"/>
        </w:rPr>
      </w:pPr>
      <w:bookmarkStart w:id="64" w:name="_Toc536735952"/>
      <w:bookmarkStart w:id="65" w:name="_Toc503529208"/>
      <w:r>
        <w:rPr>
          <w:lang w:val="es-GT"/>
        </w:rPr>
        <w:t>Requerimientos de la Automatización</w:t>
      </w:r>
      <w:bookmarkEnd w:id="64"/>
    </w:p>
    <w:p w14:paraId="662F9B81" w14:textId="2DACE333" w:rsidR="007928A0" w:rsidRPr="006071E5" w:rsidRDefault="00821D27" w:rsidP="00FD0A43">
      <w:pPr>
        <w:pStyle w:val="CGH3"/>
        <w:numPr>
          <w:ilvl w:val="2"/>
          <w:numId w:val="7"/>
        </w:numPr>
        <w:rPr>
          <w:color w:val="2B143D" w:themeColor="accent3"/>
          <w:sz w:val="22"/>
          <w:lang w:val="es-GT"/>
        </w:rPr>
      </w:pPr>
      <w:bookmarkStart w:id="66" w:name="_Toc536735953"/>
      <w:r>
        <w:rPr>
          <w:color w:val="2B143D" w:themeColor="accent3"/>
          <w:sz w:val="22"/>
          <w:lang w:val="es-GT"/>
        </w:rPr>
        <w:t>Requerimientos del Negocio</w:t>
      </w:r>
      <w:bookmarkEnd w:id="66"/>
    </w:p>
    <w:p w14:paraId="4B6D814C" w14:textId="1E0D2DD4" w:rsidR="007928A0" w:rsidRPr="00821D27" w:rsidRDefault="007928A0" w:rsidP="007928A0">
      <w:pPr>
        <w:pStyle w:val="Heading40"/>
        <w:spacing w:before="0"/>
        <w:rPr>
          <w:color w:val="3B3B3B" w:themeColor="background2" w:themeShade="40"/>
          <w:sz w:val="20"/>
          <w:highlight w:val="yellow"/>
          <w:lang w:val="es-GT"/>
        </w:rPr>
      </w:pPr>
    </w:p>
    <w:tbl>
      <w:tblPr>
        <w:tblStyle w:val="CMU"/>
        <w:tblW w:w="0" w:type="auto"/>
        <w:tblLook w:val="04A0" w:firstRow="1" w:lastRow="0" w:firstColumn="1" w:lastColumn="0" w:noHBand="0" w:noVBand="1"/>
      </w:tblPr>
      <w:tblGrid>
        <w:gridCol w:w="1205"/>
        <w:gridCol w:w="4791"/>
        <w:gridCol w:w="4060"/>
      </w:tblGrid>
      <w:tr w:rsidR="0065624C" w:rsidRPr="006071E5" w14:paraId="70F3BC5C" w14:textId="77777777" w:rsidTr="00262B5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05" w:type="dxa"/>
          </w:tcPr>
          <w:p w14:paraId="43062DDB" w14:textId="77777777" w:rsidR="0065624C" w:rsidRPr="006071E5" w:rsidRDefault="0065624C" w:rsidP="00821D27">
            <w:pPr>
              <w:pStyle w:val="TableHead"/>
              <w:rPr>
                <w:lang w:val="es-GT"/>
              </w:rPr>
            </w:pPr>
            <w:r w:rsidRPr="006071E5">
              <w:rPr>
                <w:lang w:val="es-GT"/>
              </w:rPr>
              <w:t>No.</w:t>
            </w:r>
          </w:p>
        </w:tc>
        <w:tc>
          <w:tcPr>
            <w:tcW w:w="4791" w:type="dxa"/>
          </w:tcPr>
          <w:p w14:paraId="5F19FDF4" w14:textId="069A3898"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w:t>
            </w:r>
          </w:p>
        </w:tc>
        <w:tc>
          <w:tcPr>
            <w:tcW w:w="4060" w:type="dxa"/>
          </w:tcPr>
          <w:p w14:paraId="033059DA" w14:textId="626AB183" w:rsidR="0065624C" w:rsidRPr="006071E5" w:rsidRDefault="00821D27" w:rsidP="00821D27">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Archivo</w:t>
            </w:r>
          </w:p>
        </w:tc>
      </w:tr>
      <w:tr w:rsidR="0065624C" w:rsidRPr="004902E8" w14:paraId="7DAD2F3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518E1028" w14:textId="77777777" w:rsidR="0065624C" w:rsidRPr="006071E5" w:rsidRDefault="0065624C" w:rsidP="00821D27">
            <w:pPr>
              <w:pStyle w:val="TableSubhead"/>
              <w:jc w:val="center"/>
              <w:rPr>
                <w:lang w:val="es-GT"/>
              </w:rPr>
            </w:pPr>
            <w:r w:rsidRPr="006071E5">
              <w:rPr>
                <w:lang w:val="es-GT"/>
              </w:rPr>
              <w:t>1</w:t>
            </w:r>
          </w:p>
        </w:tc>
        <w:tc>
          <w:tcPr>
            <w:tcW w:w="4791" w:type="dxa"/>
          </w:tcPr>
          <w:p w14:paraId="520EAD51" w14:textId="728A5CED" w:rsidR="0065624C" w:rsidRPr="000B47FB" w:rsidRDefault="004902E8"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general de configuraciones (</w:t>
            </w:r>
            <w:r w:rsidRPr="007D68B4">
              <w:rPr>
                <w:lang w:val="es-GT"/>
              </w:rPr>
              <w:t>Conexiones_Aplicativos.xlsx</w:t>
            </w:r>
            <w:r>
              <w:rPr>
                <w:lang w:val="es-GT"/>
              </w:rPr>
              <w:t>)</w:t>
            </w:r>
          </w:p>
        </w:tc>
        <w:tc>
          <w:tcPr>
            <w:tcW w:w="4060" w:type="dxa"/>
          </w:tcPr>
          <w:p w14:paraId="181BCDA7" w14:textId="220C65C5" w:rsidR="0065624C" w:rsidRPr="006071E5" w:rsidRDefault="00CD7C6F"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1538" w:dyaOrig="994" w14:anchorId="0D648365">
                <v:shape id="_x0000_i1027" type="#_x0000_t75" style="width:57.6pt;height:36pt" o:ole="">
                  <v:imagedata r:id="rId123" o:title=""/>
                </v:shape>
                <o:OLEObject Type="Embed" ProgID="Excel.Sheet.12" ShapeID="_x0000_i1027" DrawAspect="Icon" ObjectID="_1610882752" r:id="rId124"/>
              </w:object>
            </w:r>
          </w:p>
        </w:tc>
      </w:tr>
      <w:tr w:rsidR="00FB6471" w:rsidRPr="00262B5F" w14:paraId="4300BD5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6AEB5FF0" w14:textId="0E6CFA71" w:rsidR="00FB6471" w:rsidRPr="006071E5" w:rsidRDefault="00FB6471" w:rsidP="00821D27">
            <w:pPr>
              <w:pStyle w:val="TableSubhead"/>
              <w:jc w:val="center"/>
              <w:rPr>
                <w:lang w:val="es-GT"/>
              </w:rPr>
            </w:pPr>
            <w:r>
              <w:rPr>
                <w:lang w:val="es-GT"/>
              </w:rPr>
              <w:t>2</w:t>
            </w:r>
          </w:p>
        </w:tc>
        <w:tc>
          <w:tcPr>
            <w:tcW w:w="4791" w:type="dxa"/>
          </w:tcPr>
          <w:p w14:paraId="62CC74D8" w14:textId="7701E1FA" w:rsidR="00FB6471" w:rsidRPr="00FB6471" w:rsidRDefault="00FB6471" w:rsidP="00FB6471">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2"/>
                <w:szCs w:val="22"/>
                <w:lang w:val="es-GT"/>
              </w:rPr>
            </w:pPr>
            <w:r>
              <w:rPr>
                <w:rFonts w:ascii="Calibri" w:eastAsia="Times New Roman" w:hAnsi="Calibri" w:cs="Calibri"/>
                <w:b w:val="0"/>
                <w:bCs w:val="0"/>
                <w:color w:val="000000"/>
                <w:sz w:val="22"/>
                <w:szCs w:val="22"/>
                <w:lang w:val="es-GT"/>
              </w:rPr>
              <w:t xml:space="preserve">Archivo individual de configuraciones </w:t>
            </w:r>
            <w:r w:rsidR="00262B5F">
              <w:rPr>
                <w:rFonts w:ascii="Calibri" w:eastAsia="Times New Roman" w:hAnsi="Calibri" w:cs="Calibri"/>
                <w:b w:val="0"/>
                <w:bCs w:val="0"/>
                <w:color w:val="000000"/>
                <w:sz w:val="22"/>
                <w:szCs w:val="22"/>
                <w:lang w:val="es-GT"/>
              </w:rPr>
              <w:t>(A ser definido)</w:t>
            </w:r>
          </w:p>
        </w:tc>
        <w:tc>
          <w:tcPr>
            <w:tcW w:w="4060" w:type="dxa"/>
          </w:tcPr>
          <w:p w14:paraId="58AB69A5" w14:textId="76E054D5" w:rsidR="00FB6471" w:rsidRDefault="00262B5F" w:rsidP="00821D27">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No hay archivos relacionados</w:t>
            </w:r>
          </w:p>
        </w:tc>
      </w:tr>
      <w:tr w:rsidR="00262B5F" w:rsidRPr="006071E5" w14:paraId="5D52E75E"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77FA6AD6" w14:textId="623B30E7" w:rsidR="00262B5F" w:rsidRPr="006071E5" w:rsidRDefault="00262B5F" w:rsidP="00FB6471">
            <w:pPr>
              <w:pStyle w:val="TableSubhead"/>
              <w:jc w:val="center"/>
              <w:rPr>
                <w:lang w:val="es-GT"/>
              </w:rPr>
            </w:pPr>
            <w:r>
              <w:rPr>
                <w:lang w:val="es-GT"/>
              </w:rPr>
              <w:t>3</w:t>
            </w:r>
          </w:p>
        </w:tc>
        <w:tc>
          <w:tcPr>
            <w:tcW w:w="4791" w:type="dxa"/>
          </w:tcPr>
          <w:p w14:paraId="5CE183C2" w14:textId="23143207"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Artefacto (proyecto y archivos UiPath 3.1) previo para la recepción, lectura, comunicación y enlace al nuevo proceso de automatización.</w:t>
            </w:r>
          </w:p>
        </w:tc>
        <w:tc>
          <w:tcPr>
            <w:tcW w:w="4060" w:type="dxa"/>
          </w:tcPr>
          <w:p w14:paraId="52889898" w14:textId="3E98EDBA" w:rsidR="00262B5F" w:rsidRPr="006071E5" w:rsidRDefault="00262B5F" w:rsidP="00FB6471">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 ser confirmado.</w:t>
            </w:r>
          </w:p>
        </w:tc>
      </w:tr>
      <w:tr w:rsidR="00262B5F" w:rsidRPr="006071E5" w14:paraId="422B188A" w14:textId="77777777" w:rsidTr="00262B5F">
        <w:trPr>
          <w:trHeight w:val="253"/>
        </w:trPr>
        <w:tc>
          <w:tcPr>
            <w:cnfStyle w:val="001000000000" w:firstRow="0" w:lastRow="0" w:firstColumn="1" w:lastColumn="0" w:oddVBand="0" w:evenVBand="0" w:oddHBand="0" w:evenHBand="0" w:firstRowFirstColumn="0" w:firstRowLastColumn="0" w:lastRowFirstColumn="0" w:lastRowLastColumn="0"/>
            <w:tcW w:w="1205" w:type="dxa"/>
            <w:shd w:val="clear" w:color="auto" w:fill="ECECEC" w:themeFill="background2"/>
          </w:tcPr>
          <w:p w14:paraId="2983FC81" w14:textId="13D00788" w:rsidR="00262B5F" w:rsidRPr="006071E5" w:rsidRDefault="00262B5F" w:rsidP="00CE2CAB">
            <w:pPr>
              <w:pStyle w:val="TableSubhead"/>
              <w:jc w:val="center"/>
              <w:rPr>
                <w:lang w:val="es-GT"/>
              </w:rPr>
            </w:pPr>
            <w:r>
              <w:rPr>
                <w:lang w:val="es-GT"/>
              </w:rPr>
              <w:t>4</w:t>
            </w:r>
          </w:p>
        </w:tc>
        <w:tc>
          <w:tcPr>
            <w:tcW w:w="4791" w:type="dxa"/>
          </w:tcPr>
          <w:p w14:paraId="477AACC4" w14:textId="228C22BF" w:rsidR="00262B5F" w:rsidRDefault="00262B5F"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Archivo de Registro</w:t>
            </w:r>
          </w:p>
        </w:tc>
        <w:tc>
          <w:tcPr>
            <w:tcW w:w="4060" w:type="dxa"/>
          </w:tcPr>
          <w:p w14:paraId="4842B51E" w14:textId="1F709E1A" w:rsidR="00262B5F" w:rsidRDefault="00576DEE" w:rsidP="00CE2CAB">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object w:dxaOrig="1538" w:dyaOrig="994" w14:anchorId="6C9A90BD">
                <v:shape id="_x0000_i1028" type="#_x0000_t75" style="width:36pt;height:28.8pt" o:ole="">
                  <v:imagedata r:id="rId125" o:title=""/>
                </v:shape>
                <o:OLEObject Type="Embed" ProgID="Excel.Sheet.12" ShapeID="_x0000_i1028" DrawAspect="Icon" ObjectID="_1610882753" r:id="rId126"/>
              </w:object>
            </w:r>
          </w:p>
        </w:tc>
      </w:tr>
    </w:tbl>
    <w:p w14:paraId="5082ED6B" w14:textId="5191BFA7" w:rsidR="007928A0" w:rsidRPr="006071E5" w:rsidRDefault="00821D27" w:rsidP="00FD0A43">
      <w:pPr>
        <w:pStyle w:val="CGH3"/>
        <w:numPr>
          <w:ilvl w:val="2"/>
          <w:numId w:val="7"/>
        </w:numPr>
        <w:rPr>
          <w:color w:val="3B3B3B" w:themeColor="background2" w:themeShade="40"/>
          <w:sz w:val="20"/>
          <w:lang w:val="es-GT"/>
        </w:rPr>
      </w:pPr>
      <w:bookmarkStart w:id="67" w:name="_Toc536735954"/>
      <w:r>
        <w:rPr>
          <w:color w:val="2B143D" w:themeColor="accent3"/>
          <w:sz w:val="22"/>
          <w:lang w:val="es-GT"/>
        </w:rPr>
        <w:lastRenderedPageBreak/>
        <w:t>Requerimientos Técnicos</w:t>
      </w:r>
      <w:bookmarkEnd w:id="67"/>
    </w:p>
    <w:p w14:paraId="3D564AB8" w14:textId="34635539" w:rsidR="00821D27" w:rsidRDefault="00821D27" w:rsidP="007928A0">
      <w:pPr>
        <w:pStyle w:val="Heading40"/>
        <w:spacing w:before="0"/>
        <w:jc w:val="both"/>
        <w:rPr>
          <w:color w:val="3B3B3B" w:themeColor="background2" w:themeShade="40"/>
          <w:sz w:val="20"/>
          <w:lang w:val="es-GT"/>
        </w:rPr>
      </w:pPr>
      <w:bookmarkStart w:id="68" w:name="_Toc503790331"/>
      <w:r>
        <w:rPr>
          <w:color w:val="3B3B3B" w:themeColor="background2" w:themeShade="40"/>
          <w:sz w:val="20"/>
          <w:lang w:val="es-GT"/>
        </w:rPr>
        <w:t>Todas las aplicaciones utilizadas en el proceso actual, al igual que el ambiente de automatización deberían ser accesibles para la etapa de desarrollo en la versión adecuada, reflejando el ambiente actual. Para asegurar las capacidades de automatización una muestra de data representativa debe ser entregada. Los casos provistos deben reflejar el flujo más común y escenarios de excepción incluidos en el alcance de la automatización.</w:t>
      </w:r>
      <w:r w:rsidR="000E02DF">
        <w:rPr>
          <w:color w:val="3B3B3B" w:themeColor="background2" w:themeShade="40"/>
          <w:sz w:val="20"/>
          <w:lang w:val="es-GT"/>
        </w:rPr>
        <w:t xml:space="preserve"> Para propósitos de desarrollo y mejorar el rendimiento de la automatización todos los requerimientos que se refieren a licencias y provisión de cuentas de robot con los accesos correctos deben ser entregados según se acuerde en la fase de planeación del proyecto. Para evitar interrupciones durante el desarrollo, todas las actualizaciones no-críticas deben ser deshabilitadas y cualquier des habilitación calendarizada de los programas utilizadas en el proceso debe ser informada con antelación respectivamente.</w:t>
      </w:r>
    </w:p>
    <w:p w14:paraId="73AC079E" w14:textId="214B3CB8" w:rsidR="007928A0" w:rsidRPr="006071E5" w:rsidRDefault="000E02DF" w:rsidP="007928A0">
      <w:pPr>
        <w:pStyle w:val="CGH3"/>
        <w:rPr>
          <w:lang w:val="es-GT"/>
        </w:rPr>
      </w:pPr>
      <w:bookmarkStart w:id="69" w:name="_Toc536735955"/>
      <w:bookmarkEnd w:id="68"/>
      <w:r>
        <w:rPr>
          <w:lang w:val="es-GT"/>
        </w:rPr>
        <w:t>Fuera del Alcance de Automatización</w:t>
      </w:r>
      <w:bookmarkEnd w:id="69"/>
    </w:p>
    <w:bookmarkEnd w:id="65"/>
    <w:p w14:paraId="75F3D72B" w14:textId="7AA3DB74" w:rsidR="007928A0" w:rsidRPr="006071E5" w:rsidRDefault="007928A0" w:rsidP="007928A0">
      <w:pPr>
        <w:pStyle w:val="BodyText1"/>
        <w:rPr>
          <w:lang w:val="es-GT"/>
        </w:rPr>
      </w:pPr>
    </w:p>
    <w:tbl>
      <w:tblPr>
        <w:tblStyle w:val="CMU"/>
        <w:tblW w:w="5000" w:type="pct"/>
        <w:tblLook w:val="04A0" w:firstRow="1" w:lastRow="0" w:firstColumn="1" w:lastColumn="0" w:noHBand="0" w:noVBand="1"/>
      </w:tblPr>
      <w:tblGrid>
        <w:gridCol w:w="1750"/>
        <w:gridCol w:w="8780"/>
      </w:tblGrid>
      <w:tr w:rsidR="00C42DFD" w:rsidRPr="006071E5" w14:paraId="6C482C95" w14:textId="77777777" w:rsidTr="00FC030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31" w:type="pct"/>
          </w:tcPr>
          <w:p w14:paraId="7B891BFE" w14:textId="77777777" w:rsidR="00C42DFD" w:rsidRPr="006071E5" w:rsidRDefault="00C42DFD" w:rsidP="00FC0306">
            <w:pPr>
              <w:pStyle w:val="TableHead"/>
              <w:rPr>
                <w:lang w:val="es-GT"/>
              </w:rPr>
            </w:pPr>
            <w:r>
              <w:rPr>
                <w:lang w:val="es-GT"/>
              </w:rPr>
              <w:t>ID</w:t>
            </w:r>
          </w:p>
        </w:tc>
        <w:tc>
          <w:tcPr>
            <w:tcW w:w="4169" w:type="pct"/>
          </w:tcPr>
          <w:p w14:paraId="5603D67C" w14:textId="77777777" w:rsidR="00C42DFD" w:rsidRPr="006071E5" w:rsidRDefault="00C42DFD" w:rsidP="00FC0306">
            <w:pPr>
              <w:pStyle w:val="TableHead"/>
              <w:cnfStyle w:val="100000000000" w:firstRow="1" w:lastRow="0" w:firstColumn="0" w:lastColumn="0" w:oddVBand="0" w:evenVBand="0" w:oddHBand="0" w:evenHBand="0" w:firstRowFirstColumn="0" w:firstRowLastColumn="0" w:lastRowFirstColumn="0" w:lastRowLastColumn="0"/>
              <w:rPr>
                <w:lang w:val="es-GT"/>
              </w:rPr>
            </w:pPr>
            <w:r>
              <w:rPr>
                <w:lang w:val="es-GT"/>
              </w:rPr>
              <w:t>Descripción de la Excepción</w:t>
            </w:r>
          </w:p>
        </w:tc>
      </w:tr>
      <w:tr w:rsidR="00C42DFD" w:rsidRPr="00546283" w14:paraId="6C94F2F6"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7E352A8" w14:textId="77777777" w:rsidR="00C42DFD" w:rsidRPr="006071E5" w:rsidRDefault="00C42DFD" w:rsidP="00FC0306">
            <w:pPr>
              <w:pStyle w:val="TableSubhead"/>
              <w:jc w:val="center"/>
            </w:pPr>
            <w:r w:rsidRPr="006071E5">
              <w:t>1</w:t>
            </w:r>
          </w:p>
        </w:tc>
        <w:tc>
          <w:tcPr>
            <w:tcW w:w="4169" w:type="pct"/>
          </w:tcPr>
          <w:p w14:paraId="56E6BAB1" w14:textId="4BAC456C"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conectividad con </w:t>
            </w:r>
            <w:r w:rsidR="00033ABE">
              <w:rPr>
                <w:lang w:val="es-GT"/>
              </w:rPr>
              <w:t>los portales</w:t>
            </w:r>
          </w:p>
        </w:tc>
      </w:tr>
      <w:tr w:rsidR="00C42DFD" w:rsidRPr="00546283" w14:paraId="3A386868"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939BF54" w14:textId="77777777" w:rsidR="00C42DFD" w:rsidRPr="006071E5" w:rsidRDefault="00C42DFD" w:rsidP="00FC0306">
            <w:pPr>
              <w:pStyle w:val="TableSubhead"/>
              <w:jc w:val="center"/>
            </w:pPr>
            <w:r w:rsidRPr="006071E5">
              <w:t>2</w:t>
            </w:r>
          </w:p>
        </w:tc>
        <w:tc>
          <w:tcPr>
            <w:tcW w:w="4169" w:type="pct"/>
          </w:tcPr>
          <w:p w14:paraId="276DCC03" w14:textId="23050678" w:rsidR="00C42DFD" w:rsidRPr="006071E5"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Problemas de lentitud o tiempo de respuesta </w:t>
            </w:r>
            <w:r w:rsidR="00033ABE">
              <w:rPr>
                <w:lang w:val="es-GT"/>
              </w:rPr>
              <w:t>con los portales</w:t>
            </w:r>
          </w:p>
        </w:tc>
      </w:tr>
      <w:tr w:rsidR="00C42DFD" w:rsidRPr="00546283" w14:paraId="185506D5"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210A250A" w14:textId="77777777" w:rsidR="00C42DFD" w:rsidRPr="006071E5" w:rsidRDefault="00C42DFD" w:rsidP="00FC0306">
            <w:pPr>
              <w:pStyle w:val="TableSubhead"/>
              <w:jc w:val="center"/>
            </w:pPr>
            <w:r>
              <w:t>3</w:t>
            </w:r>
          </w:p>
        </w:tc>
        <w:tc>
          <w:tcPr>
            <w:tcW w:w="4169" w:type="pct"/>
          </w:tcPr>
          <w:p w14:paraId="1D3BC082" w14:textId="699FF15B" w:rsidR="00C42DFD" w:rsidRDefault="00033ABE"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Cambio de selectores post automatización</w:t>
            </w:r>
          </w:p>
        </w:tc>
      </w:tr>
      <w:tr w:rsidR="00C42DFD" w:rsidRPr="00546283" w14:paraId="7EAB6667" w14:textId="77777777" w:rsidTr="00FC0306">
        <w:trPr>
          <w:trHeight w:val="253"/>
        </w:trPr>
        <w:tc>
          <w:tcPr>
            <w:cnfStyle w:val="001000000000" w:firstRow="0" w:lastRow="0" w:firstColumn="1" w:lastColumn="0" w:oddVBand="0" w:evenVBand="0" w:oddHBand="0" w:evenHBand="0" w:firstRowFirstColumn="0" w:firstRowLastColumn="0" w:lastRowFirstColumn="0" w:lastRowLastColumn="0"/>
            <w:tcW w:w="831" w:type="pct"/>
            <w:shd w:val="clear" w:color="auto" w:fill="ECECEC" w:themeFill="background2"/>
          </w:tcPr>
          <w:p w14:paraId="10F3D76C" w14:textId="77777777" w:rsidR="00C42DFD" w:rsidRDefault="00C42DFD" w:rsidP="00FC0306">
            <w:pPr>
              <w:pStyle w:val="TableSubhead"/>
              <w:jc w:val="center"/>
            </w:pPr>
            <w:r>
              <w:t>4</w:t>
            </w:r>
          </w:p>
        </w:tc>
        <w:tc>
          <w:tcPr>
            <w:tcW w:w="4169" w:type="pct"/>
          </w:tcPr>
          <w:p w14:paraId="759C0CFE" w14:textId="6B17A46F" w:rsidR="00C42DFD" w:rsidRDefault="00C42DFD" w:rsidP="00FC0306">
            <w:pPr>
              <w:pStyle w:val="TableText"/>
              <w:cnfStyle w:val="000000000000" w:firstRow="0" w:lastRow="0" w:firstColumn="0" w:lastColumn="0" w:oddVBand="0" w:evenVBand="0" w:oddHBand="0" w:evenHBand="0" w:firstRowFirstColumn="0" w:firstRowLastColumn="0" w:lastRowFirstColumn="0" w:lastRowLastColumn="0"/>
              <w:rPr>
                <w:lang w:val="es-GT"/>
              </w:rPr>
            </w:pPr>
            <w:r>
              <w:rPr>
                <w:lang w:val="es-GT"/>
              </w:rPr>
              <w:t xml:space="preserve">Actualización </w:t>
            </w:r>
            <w:r w:rsidR="007E14CE">
              <w:rPr>
                <w:lang w:val="es-GT"/>
              </w:rPr>
              <w:t>y llenado de campos de archivo individual de configuración</w:t>
            </w:r>
          </w:p>
        </w:tc>
      </w:tr>
    </w:tbl>
    <w:p w14:paraId="7E9D8BA3" w14:textId="77777777" w:rsidR="001531BC" w:rsidRPr="006071E5" w:rsidRDefault="001531BC" w:rsidP="001531BC">
      <w:pPr>
        <w:pStyle w:val="BodyText1"/>
        <w:rPr>
          <w:lang w:val="es-GT"/>
        </w:rPr>
      </w:pPr>
    </w:p>
    <w:p w14:paraId="7D02DFC0" w14:textId="77777777" w:rsidR="00ED4F71" w:rsidRPr="00266E1E" w:rsidRDefault="00ED4F71" w:rsidP="00BE14E2">
      <w:pPr>
        <w:rPr>
          <w:lang w:val="es-GT"/>
        </w:rPr>
        <w:sectPr w:rsidR="00ED4F71" w:rsidRPr="00266E1E" w:rsidSect="00315E70">
          <w:headerReference w:type="default" r:id="rId127"/>
          <w:headerReference w:type="first" r:id="rId128"/>
          <w:type w:val="continuous"/>
          <w:pgSz w:w="12240" w:h="15840" w:code="1"/>
          <w:pgMar w:top="1138" w:right="850" w:bottom="1440" w:left="850" w:header="720" w:footer="562" w:gutter="0"/>
          <w:cols w:space="720"/>
          <w:docGrid w:linePitch="360"/>
        </w:sectPr>
      </w:pPr>
    </w:p>
    <w:p w14:paraId="724ECC8C" w14:textId="77777777" w:rsidR="00ED4F71" w:rsidRPr="006A5424" w:rsidRDefault="00ED4F71" w:rsidP="003F728C">
      <w:pPr>
        <w:pStyle w:val="BoilerplateHead"/>
      </w:pPr>
      <w:r w:rsidRPr="006A5424">
        <w:t>About Capgemini</w:t>
      </w:r>
    </w:p>
    <w:p w14:paraId="540A042E" w14:textId="77777777" w:rsidR="005C3455" w:rsidRPr="00A176B0" w:rsidRDefault="005C3455" w:rsidP="005C3455">
      <w:pPr>
        <w:pStyle w:val="BoilerplateText"/>
        <w:jc w:val="both"/>
        <w:rPr>
          <w:szCs w:val="16"/>
          <w:lang w:val="en-US"/>
        </w:rPr>
      </w:pPr>
      <w:r w:rsidRPr="00A176B0">
        <w:rPr>
          <w:szCs w:val="16"/>
          <w:lang w:val="en-US"/>
        </w:rPr>
        <w:t>A global leader in consulting, technology services and digital transformation, Capgemini is at the forefront of innovation to address the entire breadth of clients’ opportunities in the evolving world of cloud, digital and platforms. Building on its strong 50-year heritage and deep industry-specific expertise, Capgemini enables organizations to realize their business ambitions through an array of services from strategy to operations. Capgemini is driven by the conviction that the business value of technology comes from and through people. It is a multicultural company of 200,000 team members in over 40 countries. The Group reported 2016 global revenues of EUR 12.5 billion.</w:t>
      </w:r>
    </w:p>
    <w:p w14:paraId="1F4F3327" w14:textId="77777777" w:rsidR="00AD193F" w:rsidRPr="00A176B0" w:rsidRDefault="00FB5010" w:rsidP="005C3455">
      <w:pPr>
        <w:pStyle w:val="BoilerplateText"/>
        <w:jc w:val="both"/>
        <w:rPr>
          <w:szCs w:val="16"/>
          <w:lang w:val="en-US"/>
        </w:rPr>
      </w:pPr>
      <w:r w:rsidRPr="00A176B0">
        <w:rPr>
          <w:szCs w:val="16"/>
          <w:lang w:val="en-US"/>
        </w:rPr>
        <w:t xml:space="preserve">Learn more about us at </w:t>
      </w:r>
      <w:hyperlink r:id="rId129" w:history="1">
        <w:r w:rsidR="005C3455" w:rsidRPr="00A176B0">
          <w:rPr>
            <w:rStyle w:val="Hyperlink"/>
            <w:sz w:val="16"/>
            <w:szCs w:val="16"/>
            <w:lang w:val="en-US"/>
          </w:rPr>
          <w:t>www.capgemini.com</w:t>
        </w:r>
      </w:hyperlink>
    </w:p>
    <w:p w14:paraId="3C6A1BDC" w14:textId="77777777" w:rsidR="005C3455" w:rsidRPr="00A176B0" w:rsidRDefault="005C3455" w:rsidP="005C3455">
      <w:pPr>
        <w:pStyle w:val="BoilerplateText"/>
        <w:ind w:left="0"/>
        <w:jc w:val="both"/>
        <w:rPr>
          <w:szCs w:val="16"/>
          <w:lang w:val="en-US"/>
        </w:rPr>
      </w:pPr>
    </w:p>
    <w:p w14:paraId="4DBBA5B5" w14:textId="4975CE98" w:rsidR="000C1BB9" w:rsidRPr="006071E5" w:rsidRDefault="003F728C" w:rsidP="00BE14E2">
      <w:pPr>
        <w:rPr>
          <w:lang w:val="es-GT"/>
        </w:rPr>
      </w:pPr>
      <w:r w:rsidRPr="006071E5">
        <w:rPr>
          <w:noProof/>
          <w:lang w:val="es-GT" w:eastAsia="es-GT"/>
        </w:rPr>
        <mc:AlternateContent>
          <mc:Choice Requires="wps">
            <w:drawing>
              <wp:anchor distT="0" distB="0" distL="114300" distR="114300" simplePos="0" relativeHeight="251864064" behindDoc="0" locked="0" layoutInCell="1" allowOverlap="1" wp14:anchorId="10063D6F" wp14:editId="5A6F955A">
                <wp:simplePos x="0" y="0"/>
                <wp:positionH relativeFrom="column">
                  <wp:posOffset>635</wp:posOffset>
                </wp:positionH>
                <wp:positionV relativeFrom="paragraph">
                  <wp:posOffset>4485776</wp:posOffset>
                </wp:positionV>
                <wp:extent cx="3542190" cy="569387"/>
                <wp:effectExtent l="0" t="0" r="0" b="0"/>
                <wp:wrapNone/>
                <wp:docPr id="41" name="Rectangle 22"/>
                <wp:cNvGraphicFramePr/>
                <a:graphic xmlns:a="http://schemas.openxmlformats.org/drawingml/2006/main">
                  <a:graphicData uri="http://schemas.microsoft.com/office/word/2010/wordprocessingShape">
                    <wps:wsp>
                      <wps:cNvSpPr/>
                      <wps:spPr>
                        <a:xfrm>
                          <a:off x="0" y="0"/>
                          <a:ext cx="3542190" cy="569387"/>
                        </a:xfrm>
                        <a:prstGeom prst="rect">
                          <a:avLst/>
                        </a:prstGeom>
                      </wps:spPr>
                      <wps:txbx>
                        <w:txbxContent>
                          <w:p w14:paraId="0782DA80" w14:textId="77777777" w:rsidR="003C087B" w:rsidRPr="005C3455" w:rsidRDefault="003C087B"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wps:txbx>
                      <wps:bodyPr wrap="square" lIns="0" tIns="0" rIns="0" bIns="0" anchor="b" anchorCtr="0">
                        <a:spAutoFit/>
                      </wps:bodyPr>
                    </wps:wsp>
                  </a:graphicData>
                </a:graphic>
                <wp14:sizeRelH relativeFrom="margin">
                  <wp14:pctWidth>0</wp14:pctWidth>
                </wp14:sizeRelH>
              </wp:anchor>
            </w:drawing>
          </mc:Choice>
          <mc:Fallback>
            <w:pict>
              <v:rect w14:anchorId="10063D6F" id="Rectangle 22" o:spid="_x0000_s1029" style="position:absolute;margin-left:.05pt;margin-top:353.2pt;width:278.9pt;height:44.8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" filled="f" stroked="f">
                <v:textbox style="mso-fit-shape-to-text:t" inset="0,0,0,0">
                  <w:txbxContent>
                    <w:p w14:paraId="0782DA80" w14:textId="77777777" w:rsidR="003C087B" w:rsidRPr="005C3455" w:rsidRDefault="003C087B"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txbxContent>
                </v:textbox>
              </v:rect>
            </w:pict>
          </mc:Fallback>
        </mc:AlternateContent>
      </w:r>
    </w:p>
    <w:sectPr w:rsidR="000C1BB9" w:rsidRPr="006071E5" w:rsidSect="00315E70">
      <w:headerReference w:type="first" r:id="rId130"/>
      <w:footerReference w:type="first" r:id="rId131"/>
      <w:type w:val="continuous"/>
      <w:pgSz w:w="12240" w:h="15840" w:code="1"/>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4A2D8" w14:textId="77777777" w:rsidR="002673E9" w:rsidRDefault="002673E9" w:rsidP="00BE14E2">
      <w:r>
        <w:separator/>
      </w:r>
    </w:p>
  </w:endnote>
  <w:endnote w:type="continuationSeparator" w:id="0">
    <w:p w14:paraId="0869AA8F" w14:textId="77777777" w:rsidR="002673E9" w:rsidRDefault="002673E9" w:rsidP="00BE1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4E6F5" w14:textId="77777777" w:rsidR="003C087B" w:rsidRPr="0095444F" w:rsidRDefault="003C087B">
    <w:pPr>
      <w:pStyle w:val="Footer"/>
      <w:rPr>
        <w:lang w:val="es-GT"/>
      </w:rPr>
    </w:pPr>
    <w:r>
      <w:rPr>
        <w:lang w:val="es-GT"/>
      </w:rPr>
      <w:t xml:space="preserve">         </w:t>
    </w:r>
  </w:p>
  <w:tbl>
    <w:tblPr>
      <w:tblStyle w:val="TableGrid"/>
      <w:tblW w:w="945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40"/>
      <w:gridCol w:w="5310"/>
    </w:tblGrid>
    <w:tr w:rsidR="003C087B" w:rsidRPr="00546283" w14:paraId="7FB2B7DD" w14:textId="77777777" w:rsidTr="006C71CA">
      <w:trPr>
        <w:trHeight w:val="427"/>
      </w:trPr>
      <w:tc>
        <w:tcPr>
          <w:tcW w:w="4140" w:type="dxa"/>
          <w:vAlign w:val="center"/>
        </w:tcPr>
        <w:p w14:paraId="078D0ED0" w14:textId="77777777" w:rsidR="003C087B" w:rsidRPr="005C3455" w:rsidRDefault="003C087B" w:rsidP="00315E70">
          <w:pPr>
            <w:pStyle w:val="CapgeminiPageNumber"/>
            <w:jc w:val="left"/>
            <w:rPr>
              <w:b w:val="0"/>
              <w:sz w:val="16"/>
              <w:szCs w:val="16"/>
            </w:rPr>
          </w:pPr>
          <w:r>
            <w:rPr>
              <w:b w:val="0"/>
              <w:sz w:val="16"/>
              <w:szCs w:val="16"/>
            </w:rPr>
            <w:t>© 2019</w:t>
          </w:r>
          <w:r w:rsidRPr="005C3455">
            <w:rPr>
              <w:b w:val="0"/>
              <w:sz w:val="16"/>
              <w:szCs w:val="16"/>
            </w:rPr>
            <w:t xml:space="preserve"> Capgemini. </w:t>
          </w:r>
          <w:proofErr w:type="spellStart"/>
          <w:r>
            <w:rPr>
              <w:b w:val="0"/>
              <w:sz w:val="16"/>
              <w:szCs w:val="16"/>
            </w:rPr>
            <w:t>Derechos</w:t>
          </w:r>
          <w:proofErr w:type="spellEnd"/>
          <w:r>
            <w:rPr>
              <w:b w:val="0"/>
              <w:sz w:val="16"/>
              <w:szCs w:val="16"/>
            </w:rPr>
            <w:t xml:space="preserve"> </w:t>
          </w:r>
          <w:proofErr w:type="spellStart"/>
          <w:r>
            <w:rPr>
              <w:b w:val="0"/>
              <w:sz w:val="16"/>
              <w:szCs w:val="16"/>
            </w:rPr>
            <w:t>reservados</w:t>
          </w:r>
          <w:proofErr w:type="spellEnd"/>
          <w:r>
            <w:rPr>
              <w:b w:val="0"/>
              <w:sz w:val="16"/>
              <w:szCs w:val="16"/>
            </w:rPr>
            <w:t>.</w:t>
          </w:r>
        </w:p>
      </w:tc>
      <w:tc>
        <w:tcPr>
          <w:tcW w:w="5310" w:type="dxa"/>
          <w:tcMar>
            <w:left w:w="29" w:type="dxa"/>
          </w:tcMar>
          <w:vAlign w:val="center"/>
        </w:tcPr>
        <w:p w14:paraId="497DF1D1" w14:textId="77777777" w:rsidR="003C087B" w:rsidRPr="004F1C06" w:rsidRDefault="003C087B" w:rsidP="00315E70">
          <w:pPr>
            <w:pStyle w:val="CapgeminiPageNumber"/>
            <w:rPr>
              <w:b w:val="0"/>
              <w:color w:val="95E616" w:themeColor="accent5"/>
              <w:sz w:val="16"/>
              <w:szCs w:val="16"/>
              <w:lang w:val="es-GT"/>
            </w:rPr>
          </w:pPr>
          <w:r w:rsidRPr="004F1C06">
            <w:rPr>
              <w:b w:val="0"/>
              <w:sz w:val="16"/>
              <w:szCs w:val="16"/>
              <w:lang w:val="es-GT"/>
            </w:rPr>
            <w:t>Procesos Actuales y Requerimientos de Automatización</w:t>
          </w:r>
          <w:r w:rsidRPr="004F1C06">
            <w:rPr>
              <w:b w:val="0"/>
              <w:sz w:val="16"/>
              <w:szCs w:val="16"/>
              <w:lang w:val="es-GT"/>
            </w:rPr>
            <w:tab/>
          </w:r>
          <w:r w:rsidRPr="005C3455">
            <w:rPr>
              <w:b w:val="0"/>
              <w:sz w:val="16"/>
              <w:szCs w:val="16"/>
            </w:rPr>
            <w:fldChar w:fldCharType="begin"/>
          </w:r>
          <w:r w:rsidRPr="004F1C06">
            <w:rPr>
              <w:b w:val="0"/>
              <w:sz w:val="16"/>
              <w:szCs w:val="16"/>
              <w:lang w:val="es-GT"/>
            </w:rPr>
            <w:instrText xml:space="preserve">PAGE  </w:instrText>
          </w:r>
          <w:r w:rsidRPr="005C3455">
            <w:rPr>
              <w:b w:val="0"/>
              <w:sz w:val="16"/>
              <w:szCs w:val="16"/>
            </w:rPr>
            <w:fldChar w:fldCharType="separate"/>
          </w:r>
          <w:r w:rsidRPr="004F1C06">
            <w:rPr>
              <w:b w:val="0"/>
              <w:noProof/>
              <w:sz w:val="16"/>
              <w:szCs w:val="16"/>
              <w:lang w:val="es-GT"/>
            </w:rPr>
            <w:t>7</w:t>
          </w:r>
          <w:r w:rsidRPr="005C3455">
            <w:rPr>
              <w:b w:val="0"/>
              <w:sz w:val="16"/>
              <w:szCs w:val="16"/>
            </w:rPr>
            <w:fldChar w:fldCharType="end"/>
          </w:r>
        </w:p>
      </w:tc>
    </w:tr>
  </w:tbl>
  <w:p w14:paraId="004B1852" w14:textId="3ED1A1B1" w:rsidR="003C087B" w:rsidRPr="0095444F" w:rsidRDefault="003C087B">
    <w:pPr>
      <w:pStyle w:val="Footer"/>
      <w:rPr>
        <w:lang w:val="es-G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F17C4" w14:textId="77777777" w:rsidR="003C087B" w:rsidRPr="007A77DB" w:rsidRDefault="003C087B" w:rsidP="00BE14E2">
    <w:pPr>
      <w:pStyle w:val="Footer"/>
    </w:pPr>
    <w:r>
      <w:rPr>
        <w:noProof/>
        <w:lang w:val="es-GT" w:eastAsia="es-GT"/>
      </w:rPr>
      <mc:AlternateContent>
        <mc:Choice Requires="wpg">
          <w:drawing>
            <wp:anchor distT="0" distB="0" distL="114300" distR="114300" simplePos="0" relativeHeight="251659776" behindDoc="1" locked="0" layoutInCell="1" allowOverlap="1" wp14:anchorId="21DE125D" wp14:editId="5F7342D7">
              <wp:simplePos x="0" y="0"/>
              <wp:positionH relativeFrom="column">
                <wp:posOffset>3877310</wp:posOffset>
              </wp:positionH>
              <wp:positionV relativeFrom="paragraph">
                <wp:posOffset>-4467225</wp:posOffset>
              </wp:positionV>
              <wp:extent cx="822960" cy="760695"/>
              <wp:effectExtent l="0" t="0" r="0" b="1905"/>
              <wp:wrapNone/>
              <wp:docPr id="30"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26"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29"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B9D87BE" id="Group 8" o:spid="_x0000_s1026" style="position:absolute;margin-left:305.3pt;margin-top:-351.75pt;width:64.8pt;height:59.9pt;z-index:-251656704;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rsidRPr="003F728C">
      <w:rPr>
        <w:noProof/>
        <w:lang w:val="es-GT" w:eastAsia="es-GT"/>
      </w:rPr>
      <mc:AlternateContent>
        <mc:Choice Requires="wpg">
          <w:drawing>
            <wp:anchor distT="0" distB="0" distL="114300" distR="114300" simplePos="0" relativeHeight="251753472" behindDoc="0" locked="0" layoutInCell="1" allowOverlap="1" wp14:anchorId="63D80FC4" wp14:editId="72E1ADFD">
              <wp:simplePos x="0" y="0"/>
              <wp:positionH relativeFrom="column">
                <wp:posOffset>6985</wp:posOffset>
              </wp:positionH>
              <wp:positionV relativeFrom="paragraph">
                <wp:posOffset>-3516226</wp:posOffset>
              </wp:positionV>
              <wp:extent cx="2560320" cy="655926"/>
              <wp:effectExtent l="0" t="0" r="0" b="0"/>
              <wp:wrapNone/>
              <wp:docPr id="44"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232" name="Picture 34"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234" name="Picture 35"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235" name="Picture 36"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236" name="Picture 37"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246" name="Picture 38"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247" name="Picture 39"/>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w:pict>
            <v:group w14:anchorId="6F0ACB39" id="Group 1" o:spid="_x0000_s1026" style="position:absolute;margin-left:.55pt;margin-top:-276.85pt;width:201.6pt;height:51.65pt;z-index:251753472"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" o:button="t">
                <v:fill o:detectmouseclick="t"/>
                <v:imagedata r:id="rId12" o:title="LinkedIN"/>
              </v:shape>
              <v:shape id="Picture 35"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" o:button="t">
                <v:fill o:detectmouseclick="t"/>
                <v:imagedata r:id="rId13" o:title="SlideShare"/>
              </v:shape>
              <v:shape id="Picture 36"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" o:button="t">
                <v:fill o:detectmouseclick="t"/>
                <v:imagedata r:id="rId14" o:title="Twitter"/>
              </v:shape>
              <v:shape id="Picture 37"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" o:button="t">
                <v:fill o:detectmouseclick="t"/>
                <v:imagedata r:id="rId15" o:title="YouTube"/>
              </v:shape>
              <v:shape id="Picture 38"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" o:button="t">
                <v:fill o:detectmouseclick="t"/>
                <v:imagedata r:id="rId16" o:title="Facebook"/>
              </v:shape>
              <v:shape id="Picture 39"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">
                <v:imagedata r:id="rId17" o:title="" grayscale="t" bilevel="t"/>
              </v:shape>
            </v:group>
          </w:pict>
        </mc:Fallback>
      </mc:AlternateContent>
    </w:r>
    <w:r w:rsidRPr="007A77DB">
      <w:rPr>
        <w:noProof/>
        <w:lang w:val="es-GT" w:eastAsia="es-GT"/>
      </w:rPr>
      <w:drawing>
        <wp:anchor distT="0" distB="0" distL="114300" distR="114300" simplePos="0" relativeHeight="251655680" behindDoc="0" locked="0" layoutInCell="1" allowOverlap="1" wp14:anchorId="56DCB04E" wp14:editId="6B6481AA">
          <wp:simplePos x="0" y="0"/>
          <wp:positionH relativeFrom="column">
            <wp:posOffset>4502150</wp:posOffset>
          </wp:positionH>
          <wp:positionV relativeFrom="paragraph">
            <wp:posOffset>10085070</wp:posOffset>
          </wp:positionV>
          <wp:extent cx="2514600" cy="200025"/>
          <wp:effectExtent l="19050" t="0" r="0" b="0"/>
          <wp:wrapNone/>
          <wp:docPr id="96" name="Picture 96"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8"/>
                  <a:srcRect/>
                  <a:stretch>
                    <a:fillRect/>
                  </a:stretch>
                </pic:blipFill>
                <pic:spPr bwMode="auto">
                  <a:xfrm>
                    <a:off x="0" y="0"/>
                    <a:ext cx="2514600" cy="200025"/>
                  </a:xfrm>
                  <a:prstGeom prst="rect">
                    <a:avLst/>
                  </a:prstGeom>
                  <a:noFill/>
                </pic:spPr>
              </pic:pic>
            </a:graphicData>
          </a:graphic>
        </wp:anchor>
      </w:drawing>
    </w:r>
    <w:r w:rsidRPr="007A77DB">
      <w:rPr>
        <w:noProof/>
        <w:lang w:val="es-GT" w:eastAsia="es-GT"/>
      </w:rPr>
      <w:drawing>
        <wp:anchor distT="0" distB="0" distL="114300" distR="114300" simplePos="0" relativeHeight="251653632" behindDoc="0" locked="0" layoutInCell="1" allowOverlap="1" wp14:anchorId="09CF5517" wp14:editId="7200106B">
          <wp:simplePos x="0" y="0"/>
          <wp:positionH relativeFrom="column">
            <wp:posOffset>4654550</wp:posOffset>
          </wp:positionH>
          <wp:positionV relativeFrom="paragraph">
            <wp:posOffset>10237470</wp:posOffset>
          </wp:positionV>
          <wp:extent cx="2519680" cy="239395"/>
          <wp:effectExtent l="19050" t="0" r="0" b="0"/>
          <wp:wrapNone/>
          <wp:docPr id="97" name="Picture 97"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8"/>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3DBD4" w14:textId="77777777" w:rsidR="002673E9" w:rsidRDefault="002673E9" w:rsidP="00BE14E2">
      <w:r>
        <w:separator/>
      </w:r>
    </w:p>
  </w:footnote>
  <w:footnote w:type="continuationSeparator" w:id="0">
    <w:p w14:paraId="0D295371" w14:textId="77777777" w:rsidR="002673E9" w:rsidRDefault="002673E9" w:rsidP="00BE1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CellMar>
        <w:left w:w="0" w:type="dxa"/>
        <w:right w:w="0" w:type="dxa"/>
      </w:tblCellMar>
      <w:tblLook w:val="04A0" w:firstRow="1" w:lastRow="0" w:firstColumn="1" w:lastColumn="0" w:noHBand="0" w:noVBand="1"/>
    </w:tblPr>
    <w:tblGrid>
      <w:gridCol w:w="6396"/>
      <w:gridCol w:w="2679"/>
    </w:tblGrid>
    <w:tr w:rsidR="003C087B" w:rsidRPr="005F63DD" w14:paraId="22BD4DB7" w14:textId="77777777" w:rsidTr="00743A49">
      <w:trPr>
        <w:trHeight w:val="936"/>
      </w:trPr>
      <w:tc>
        <w:tcPr>
          <w:tcW w:w="6396" w:type="dxa"/>
          <w:vAlign w:val="center"/>
        </w:tcPr>
        <w:p w14:paraId="1B11ACA4" w14:textId="77777777" w:rsidR="003C087B" w:rsidRPr="005F63DD" w:rsidRDefault="003C087B" w:rsidP="00C77001">
          <w:pPr>
            <w:ind w:left="-36"/>
          </w:pPr>
          <w:r w:rsidRPr="003C4339">
            <w:rPr>
              <w:noProof/>
              <w:lang w:val="es-GT" w:eastAsia="es-GT"/>
            </w:rPr>
            <w:drawing>
              <wp:anchor distT="0" distB="0" distL="114300" distR="114300" simplePos="0" relativeHeight="251768832" behindDoc="0" locked="0" layoutInCell="1" allowOverlap="1" wp14:anchorId="230CC7F3" wp14:editId="3C5F6A1A">
                <wp:simplePos x="0" y="0"/>
                <wp:positionH relativeFrom="column">
                  <wp:posOffset>-332740</wp:posOffset>
                </wp:positionH>
                <wp:positionV relativeFrom="paragraph">
                  <wp:posOffset>-127000</wp:posOffset>
                </wp:positionV>
                <wp:extent cx="2011680" cy="47053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059" t="-4768" r="-1096" b="-2998"/>
                        <a:stretch/>
                      </pic:blipFill>
                      <pic:spPr bwMode="auto">
                        <a:xfrm>
                          <a:off x="0" y="0"/>
                          <a:ext cx="2011680" cy="470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9" w:type="dxa"/>
          <w:tcMar>
            <w:right w:w="72" w:type="dxa"/>
          </w:tcMar>
          <w:vAlign w:val="center"/>
        </w:tcPr>
        <w:p w14:paraId="1018CEAC" w14:textId="406B4BF7" w:rsidR="003C087B" w:rsidRPr="00C46C4F" w:rsidRDefault="003C087B" w:rsidP="003C4339">
          <w:pPr>
            <w:pStyle w:val="Cover-Sector"/>
            <w:spacing w:after="0"/>
            <w:jc w:val="left"/>
            <w:rPr>
              <w:color w:val="404040" w:themeColor="text1" w:themeTint="BF"/>
              <w:sz w:val="28"/>
            </w:rPr>
          </w:pPr>
          <w:r>
            <w:rPr>
              <w:noProof/>
              <w:lang w:val="es-GT"/>
            </w:rPr>
            <w:drawing>
              <wp:anchor distT="0" distB="0" distL="114300" distR="114300" simplePos="0" relativeHeight="251777024" behindDoc="0" locked="0" layoutInCell="1" allowOverlap="1" wp14:anchorId="0D336DFD" wp14:editId="36EDCB4E">
                <wp:simplePos x="0" y="0"/>
                <wp:positionH relativeFrom="column">
                  <wp:posOffset>148590</wp:posOffset>
                </wp:positionH>
                <wp:positionV relativeFrom="paragraph">
                  <wp:posOffset>-246380</wp:posOffset>
                </wp:positionV>
                <wp:extent cx="1945005" cy="8274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45005" cy="827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35B25EB" w14:textId="2E02E72C" w:rsidR="003C087B" w:rsidRPr="00CE2602" w:rsidRDefault="003C087B" w:rsidP="00BE14E2">
    <w:r>
      <w:rPr>
        <w:bCs w:val="0"/>
        <w:noProof/>
        <w:lang w:val="es-GT" w:eastAsia="es-GT"/>
      </w:rPr>
      <mc:AlternateContent>
        <mc:Choice Requires="wps">
          <w:drawing>
            <wp:anchor distT="0" distB="0" distL="114300" distR="114300" simplePos="0" relativeHeight="251772928" behindDoc="0" locked="0" layoutInCell="1" allowOverlap="1" wp14:anchorId="2C51B305" wp14:editId="74B4FE96">
              <wp:simplePos x="0" y="0"/>
              <wp:positionH relativeFrom="margin">
                <wp:align>center</wp:align>
              </wp:positionH>
              <wp:positionV relativeFrom="paragraph">
                <wp:posOffset>1713629</wp:posOffset>
              </wp:positionV>
              <wp:extent cx="8564400" cy="7387200"/>
              <wp:effectExtent l="0" t="116205" r="6350" b="177800"/>
              <wp:wrapNone/>
              <wp:docPr id="4" name="Rectangle 4"/>
              <wp:cNvGraphicFramePr/>
              <a:graphic xmlns:a="http://schemas.openxmlformats.org/drawingml/2006/main">
                <a:graphicData uri="http://schemas.microsoft.com/office/word/2010/wordprocessingShape">
                  <wps:wsp>
                    <wps:cNvSpPr/>
                    <wps:spPr bwMode="auto">
                      <a:xfrm rot="16047199">
                        <a:off x="0" y="0"/>
                        <a:ext cx="8564400" cy="7387200"/>
                      </a:xfrm>
                      <a:prstGeom prst="rect">
                        <a:avLst/>
                      </a:prstGeom>
                      <a:blipFill dpi="0" rotWithShape="1">
                        <a:blip r:embed="rId3">
                          <a:alphaModFix amt="15000"/>
                        </a:blip>
                        <a:srcRect/>
                        <a:stretch>
                          <a:fillRect/>
                        </a:stretch>
                      </a:blipFill>
                      <a:ln>
                        <a:noFill/>
                      </a:ln>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72A" id="Rectangle 4" o:spid="_x0000_s1026" style="position:absolute;margin-left:0;margin-top:134.95pt;width:674.35pt;height:581.65pt;rotation:-6065139fd;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" stroked="f">
              <v:fill r:id="rId4" o:title="" opacity="9830f" recolor="t" rotate="t" type="frame"/>
              <w10:wrap anchorx="margin"/>
            </v:rect>
          </w:pict>
        </mc:Fallback>
      </mc:AlternateContent>
    </w:r>
    <w:r w:rsidRPr="00BD216C">
      <w:rPr>
        <w:bCs w:val="0"/>
        <w:noProof/>
        <w:lang w:val="es-GT" w:eastAsia="es-GT"/>
      </w:rPr>
      <mc:AlternateContent>
        <mc:Choice Requires="wps">
          <w:drawing>
            <wp:anchor distT="0" distB="0" distL="114300" distR="114300" simplePos="0" relativeHeight="251770880" behindDoc="1" locked="0" layoutInCell="1" allowOverlap="1" wp14:anchorId="1DFC6000" wp14:editId="75FB95DF">
              <wp:simplePos x="0" y="0"/>
              <wp:positionH relativeFrom="page">
                <wp:posOffset>3192586</wp:posOffset>
              </wp:positionH>
              <wp:positionV relativeFrom="paragraph">
                <wp:posOffset>-1128761</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chemeClr val="accent2">
                          <a:lumMod val="75000"/>
                          <a:alpha val="45000"/>
                        </a:schemeClr>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BD81490" id="Freeform 9" o:spid="_x0000_s1026" style="position:absolute;margin-left:251.4pt;margin-top:-88.9pt;width:385.65pt;height:356.7pt;flip:x;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" path="m1453,v,,184,326,-215,494c840,663,594,755,763,1046,230,1514,,1449,,1449,,,,,,l1453,xe" fillcolor="#0d7fa3 [2405]" stroked="f">
              <v:fill opacity="29555f"/>
              <v:path arrowok="t" o:connecttype="custom" o:connectlocs="4347244,0;3703983,1478114;2282827,3129772;0,4335601;0,0;4347244,0" o:connectangles="0,0,0,0,0,0"/>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C4383" w14:textId="055FEBE8" w:rsidR="003C087B" w:rsidRDefault="003C087B" w:rsidP="003D42EE">
    <w:pPr>
      <w:jc w:val="center"/>
      <w:rPr>
        <w:rFonts w:asciiTheme="majorHAnsi" w:hAnsiTheme="majorHAnsi" w:cstheme="majorHAnsi"/>
        <w:color w:val="2B143D" w:themeColor="accent3"/>
        <w:szCs w:val="36"/>
        <w:lang w:val="pl-PL"/>
      </w:rPr>
    </w:pPr>
    <w:r>
      <w:rPr>
        <w:rFonts w:asciiTheme="majorHAnsi" w:hAnsiTheme="majorHAnsi" w:cstheme="majorHAnsi"/>
        <w:color w:val="2B143D" w:themeColor="accent3"/>
        <w:szCs w:val="36"/>
        <w:lang w:val="pl-PL"/>
      </w:rPr>
      <w:t>Proceso Actual &amp; Requerimientos de Automatización</w:t>
    </w:r>
  </w:p>
  <w:p w14:paraId="31F6E6F6" w14:textId="77777777" w:rsidR="003C087B" w:rsidRPr="00FC0306" w:rsidRDefault="003C087B" w:rsidP="003D42EE">
    <w:pPr>
      <w:jc w:val="center"/>
      <w:rPr>
        <w:lang w:val="es-G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5148" w14:textId="77777777" w:rsidR="003C087B" w:rsidRDefault="003C087B" w:rsidP="00BE1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6DFC2" w14:textId="77777777" w:rsidR="003C087B" w:rsidRPr="00CE2602" w:rsidRDefault="003C087B" w:rsidP="00BE14E2">
    <w:r>
      <w:rPr>
        <w:noProof/>
        <w:lang w:val="es-GT" w:eastAsia="es-GT"/>
      </w:rPr>
      <mc:AlternateContent>
        <mc:Choice Requires="wps">
          <w:drawing>
            <wp:anchor distT="0" distB="0" distL="114300" distR="114300" simplePos="0" relativeHeight="251534335" behindDoc="1" locked="0" layoutInCell="1" allowOverlap="1" wp14:anchorId="5E6C3336" wp14:editId="77AE37F5">
              <wp:simplePos x="0" y="0"/>
              <wp:positionH relativeFrom="column">
                <wp:posOffset>-524482</wp:posOffset>
              </wp:positionH>
              <wp:positionV relativeFrom="paragraph">
                <wp:posOffset>-457200</wp:posOffset>
              </wp:positionV>
              <wp:extent cx="9326880" cy="12240308"/>
              <wp:effectExtent l="0" t="0" r="7620" b="8890"/>
              <wp:wrapNone/>
              <wp:docPr id="16"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w:pict>
            <v:shape w14:anchorId="4E782B02" id="Freeform 21" o:spid="_x0000_s1026" style="position:absolute;margin-left:-41.3pt;margin-top:-36pt;width:734.4pt;height:963.8pt;z-index:-251782145;visibility:visible;mso-wrap-style:square;mso-wrap-distance-left:9pt;mso-wrap-distance-top:0;mso-wrap-distance-right:9pt;mso-wrap-distance-bottom:0;mso-position-horizontal:absolute;mso-position-horizontal-relative:text;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v:shape>
          </w:pict>
        </mc:Fallback>
      </mc:AlternateContent>
    </w:r>
  </w:p>
  <w:p w14:paraId="53A2E8F2" w14:textId="77777777" w:rsidR="003C087B" w:rsidRPr="00B85364" w:rsidRDefault="003C087B" w:rsidP="00BE14E2">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C7A"/>
    <w:multiLevelType w:val="multilevel"/>
    <w:tmpl w:val="4F64089E"/>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2954F8E"/>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9E41341"/>
    <w:multiLevelType w:val="hybridMultilevel"/>
    <w:tmpl w:val="A75C0668"/>
    <w:lvl w:ilvl="0" w:tplc="3F62EE8E">
      <w:start w:val="1"/>
      <w:numFmt w:val="decimal"/>
      <w:pStyle w:val="Numbering1"/>
      <w:lvlText w:val="%1."/>
      <w:lvlJc w:val="left"/>
      <w:pPr>
        <w:ind w:left="36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B34D7"/>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C461777"/>
    <w:multiLevelType w:val="hybridMultilevel"/>
    <w:tmpl w:val="4476EA42"/>
    <w:lvl w:ilvl="0" w:tplc="82A8DC58">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67CD"/>
    <w:multiLevelType w:val="multilevel"/>
    <w:tmpl w:val="0409001F"/>
    <w:lvl w:ilvl="0">
      <w:start w:val="1"/>
      <w:numFmt w:val="decimal"/>
      <w:lvlText w:val="%1."/>
      <w:lvlJc w:val="left"/>
      <w:pPr>
        <w:ind w:left="360" w:hanging="360"/>
      </w:pPr>
      <w:rPr>
        <w:rFonts w:hint="default"/>
        <w:color w:val="0070C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9D50C6"/>
    <w:multiLevelType w:val="multilevel"/>
    <w:tmpl w:val="36BAEEC0"/>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color w:val="003856" w:themeColor="accent1" w:themeShade="80"/>
        <w:sz w:val="32"/>
      </w:rPr>
    </w:lvl>
    <w:lvl w:ilvl="2">
      <w:start w:val="1"/>
      <w:numFmt w:val="decimal"/>
      <w:lvlText w:val="%1.%2.%3."/>
      <w:lvlJc w:val="left"/>
      <w:pPr>
        <w:ind w:left="1584" w:hanging="504"/>
      </w:pPr>
      <w:rPr>
        <w:rFonts w:hint="default"/>
        <w:b w:val="0"/>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202B57FA"/>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239E0D75"/>
    <w:multiLevelType w:val="hybridMultilevel"/>
    <w:tmpl w:val="86DC2CB6"/>
    <w:lvl w:ilvl="0" w:tplc="A90485E8">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F7939"/>
    <w:multiLevelType w:val="hybridMultilevel"/>
    <w:tmpl w:val="BA0C13A4"/>
    <w:lvl w:ilvl="0" w:tplc="FA44A11E">
      <w:start w:val="1"/>
      <w:numFmt w:val="bullet"/>
      <w:lvlText w:val=""/>
      <w:lvlJc w:val="left"/>
      <w:pPr>
        <w:ind w:left="720" w:hanging="360"/>
      </w:pPr>
      <w:rPr>
        <w:rFonts w:ascii="Wingdings" w:hAnsi="Wingdings" w:cs="Times New Roman" w:hint="default"/>
        <w:b w:val="0"/>
        <w:bCs w:val="0"/>
        <w:i w:val="0"/>
        <w:iCs w:val="0"/>
        <w:caps w:val="0"/>
        <w:strike w:val="0"/>
        <w:dstrike w:val="0"/>
        <w:snapToGrid w:val="0"/>
        <w:vanish w:val="0"/>
        <w:color w:val="12ABDB" w:themeColor="accent2"/>
        <w:spacing w:val="0"/>
        <w:w w:val="0"/>
        <w:kern w:val="0"/>
        <w:position w:val="0"/>
        <w:sz w:val="18"/>
        <w:szCs w:val="0"/>
        <w:u w:val="none"/>
        <w:vertAlign w:val="baseline"/>
        <w:em w:val="no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2B4C3A"/>
    <w:multiLevelType w:val="hybridMultilevel"/>
    <w:tmpl w:val="62BC4A8C"/>
    <w:lvl w:ilvl="0" w:tplc="7B224646">
      <w:start w:val="3"/>
      <w:numFmt w:val="bullet"/>
      <w:lvlText w:val="•"/>
      <w:lvlJc w:val="left"/>
      <w:pPr>
        <w:ind w:left="720" w:hanging="360"/>
      </w:pPr>
      <w:rPr>
        <w:rFonts w:ascii="Verdana" w:eastAsia="Arial"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C6B4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E081F11"/>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E2E4684"/>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36936ABA"/>
    <w:multiLevelType w:val="multilevel"/>
    <w:tmpl w:val="4F64089E"/>
    <w:lvl w:ilvl="0">
      <w:start w:val="1"/>
      <w:numFmt w:val="upperLetter"/>
      <w:lvlText w:val="%1."/>
      <w:lvlJc w:val="left"/>
      <w:pPr>
        <w:ind w:left="720" w:hanging="360"/>
      </w:pPr>
      <w:rPr>
        <w:rFonts w:hint="default"/>
        <w:b w:val="0"/>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3A69198A"/>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32044"/>
    <w:multiLevelType w:val="multilevel"/>
    <w:tmpl w:val="2EE2F776"/>
    <w:lvl w:ilvl="0">
      <w:start w:val="1"/>
      <w:numFmt w:val="upperLetter"/>
      <w:lvlText w:val="%1."/>
      <w:lvlJc w:val="left"/>
      <w:pPr>
        <w:ind w:left="720" w:hanging="360"/>
      </w:pPr>
      <w:rPr>
        <w:rFonts w:hint="default"/>
        <w:b w:val="0"/>
        <w:color w:val="0070C0"/>
        <w:sz w:val="32"/>
      </w:rPr>
    </w:lvl>
    <w:lvl w:ilvl="1">
      <w:start w:val="7"/>
      <w:numFmt w:val="decimal"/>
      <w:lvlText w:val="%1.%2."/>
      <w:lvlJc w:val="left"/>
      <w:pPr>
        <w:ind w:left="1152" w:hanging="432"/>
      </w:pPr>
      <w:rPr>
        <w:rFonts w:hint="default"/>
        <w:b w:val="0"/>
      </w:rPr>
    </w:lvl>
    <w:lvl w:ilvl="2">
      <w:start w:val="1"/>
      <w:numFmt w:val="decimal"/>
      <w:lvlText w:val="B.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3BF27BD7"/>
    <w:multiLevelType w:val="hybridMultilevel"/>
    <w:tmpl w:val="ED2C7704"/>
    <w:lvl w:ilvl="0" w:tplc="4920BBF4">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A25E1"/>
    <w:multiLevelType w:val="multilevel"/>
    <w:tmpl w:val="E2080C7A"/>
    <w:lvl w:ilvl="0">
      <w:start w:val="1"/>
      <w:numFmt w:val="decimal"/>
      <w:lvlText w:val="%1."/>
      <w:lvlJc w:val="left"/>
      <w:pPr>
        <w:ind w:left="360" w:hanging="360"/>
      </w:pPr>
      <w:rPr>
        <w:rFonts w:hint="default"/>
        <w:b w:val="0"/>
        <w:color w:val="0070C0"/>
        <w:sz w:val="32"/>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lang w:val="es-G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B30543"/>
    <w:multiLevelType w:val="hybridMultilevel"/>
    <w:tmpl w:val="FB06A364"/>
    <w:lvl w:ilvl="0" w:tplc="9EBC0C96">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8DE178D"/>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5C6F4939"/>
    <w:multiLevelType w:val="hybridMultilevel"/>
    <w:tmpl w:val="BC84A36C"/>
    <w:lvl w:ilvl="0" w:tplc="D3108D6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83253"/>
    <w:multiLevelType w:val="multilevel"/>
    <w:tmpl w:val="09B24904"/>
    <w:lvl w:ilvl="0">
      <w:start w:val="1"/>
      <w:numFmt w:val="decimal"/>
      <w:lvlText w:val="%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5"/>
      <w:numFmt w:val="decimal"/>
      <w:lvlText w:val="%2."/>
      <w:lvlJc w:val="left"/>
      <w:pPr>
        <w:ind w:left="792" w:hanging="432"/>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5.1.%3."/>
      <w:lvlJc w:val="left"/>
      <w:pPr>
        <w:ind w:left="1224" w:hanging="504"/>
      </w:pPr>
      <w:rPr>
        <w:rFonts w:hint="default"/>
        <w:b/>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F867435"/>
    <w:multiLevelType w:val="multilevel"/>
    <w:tmpl w:val="4DE852CE"/>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601D77EA"/>
    <w:multiLevelType w:val="multilevel"/>
    <w:tmpl w:val="607AA902"/>
    <w:lvl w:ilvl="0">
      <w:start w:val="1"/>
      <w:numFmt w:val="upperLetter"/>
      <w:lvlText w:val="%1."/>
      <w:lvlJc w:val="left"/>
      <w:pPr>
        <w:ind w:left="720" w:hanging="360"/>
      </w:pPr>
      <w:rPr>
        <w:rFonts w:hint="default"/>
        <w:color w:val="0070C0"/>
        <w:sz w:val="32"/>
      </w:rPr>
    </w:lvl>
    <w:lvl w:ilvl="1">
      <w:start w:val="1"/>
      <w:numFmt w:val="upperLetter"/>
      <w:lvlText w:val="%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2826E35"/>
    <w:multiLevelType w:val="multilevel"/>
    <w:tmpl w:val="E9D074F2"/>
    <w:lvl w:ilvl="0">
      <w:start w:val="1"/>
      <w:numFmt w:val="upperLetter"/>
      <w:lvlText w:val="%1."/>
      <w:lvlJc w:val="left"/>
      <w:pPr>
        <w:ind w:left="720" w:hanging="360"/>
      </w:pPr>
      <w:rPr>
        <w:rFonts w:hint="default"/>
        <w:b w:val="0"/>
        <w:color w:val="0070C0"/>
        <w:sz w:val="24"/>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94A1918"/>
    <w:multiLevelType w:val="multilevel"/>
    <w:tmpl w:val="F0C8E888"/>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A754D36"/>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6EEB7F32"/>
    <w:multiLevelType w:val="multilevel"/>
    <w:tmpl w:val="63E4A2CC"/>
    <w:lvl w:ilvl="0">
      <w:start w:val="1"/>
      <w:numFmt w:val="upperLetter"/>
      <w:lvlText w:val="%1."/>
      <w:lvlJc w:val="left"/>
      <w:pPr>
        <w:ind w:left="720" w:hanging="360"/>
      </w:pPr>
      <w:rPr>
        <w:rFonts w:hint="default"/>
        <w:color w:val="0070C0"/>
        <w:sz w:val="32"/>
      </w:rPr>
    </w:lvl>
    <w:lvl w:ilvl="1">
      <w:start w:val="1"/>
      <w:numFmt w:val="decimal"/>
      <w:lvlText w:val="%1.%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4292CA5"/>
    <w:multiLevelType w:val="hybridMultilevel"/>
    <w:tmpl w:val="1692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E3651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7536D5D"/>
    <w:multiLevelType w:val="multilevel"/>
    <w:tmpl w:val="FA2CFBD2"/>
    <w:lvl w:ilvl="0">
      <w:start w:val="2"/>
      <w:numFmt w:val="upperLetter"/>
      <w:lvlText w:val="%1."/>
      <w:lvlJc w:val="left"/>
      <w:pPr>
        <w:ind w:left="720" w:hanging="360"/>
      </w:pPr>
      <w:rPr>
        <w:rFonts w:hint="default"/>
        <w:b w:val="0"/>
        <w:color w:val="0070C0"/>
        <w:sz w:val="32"/>
      </w:rPr>
    </w:lvl>
    <w:lvl w:ilvl="1">
      <w:start w:val="1"/>
      <w:numFmt w:val="decimal"/>
      <w:lvlText w:val="B.%2."/>
      <w:lvlJc w:val="left"/>
      <w:pPr>
        <w:ind w:left="1152" w:hanging="432"/>
      </w:pPr>
      <w:rPr>
        <w:rFonts w:hint="default"/>
        <w:b w: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lang w:val="es-G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21"/>
  </w:num>
  <w:num w:numId="2">
    <w:abstractNumId w:val="4"/>
  </w:num>
  <w:num w:numId="3">
    <w:abstractNumId w:val="8"/>
  </w:num>
  <w:num w:numId="4">
    <w:abstractNumId w:val="19"/>
  </w:num>
  <w:num w:numId="5">
    <w:abstractNumId w:val="2"/>
  </w:num>
  <w:num w:numId="6">
    <w:abstractNumId w:val="17"/>
  </w:num>
  <w:num w:numId="7">
    <w:abstractNumId w:val="22"/>
  </w:num>
  <w:num w:numId="8">
    <w:abstractNumId w:val="9"/>
  </w:num>
  <w:num w:numId="9">
    <w:abstractNumId w:val="26"/>
  </w:num>
  <w:num w:numId="10">
    <w:abstractNumId w:val="15"/>
  </w:num>
  <w:num w:numId="11">
    <w:abstractNumId w:val="29"/>
  </w:num>
  <w:num w:numId="12">
    <w:abstractNumId w:val="24"/>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5"/>
  </w:num>
  <w:num w:numId="16">
    <w:abstractNumId w:val="28"/>
  </w:num>
  <w:num w:numId="17">
    <w:abstractNumId w:val="12"/>
  </w:num>
  <w:num w:numId="18">
    <w:abstractNumId w:val="1"/>
  </w:num>
  <w:num w:numId="19">
    <w:abstractNumId w:val="23"/>
  </w:num>
  <w:num w:numId="20">
    <w:abstractNumId w:val="11"/>
  </w:num>
  <w:num w:numId="21">
    <w:abstractNumId w:val="3"/>
  </w:num>
  <w:num w:numId="22">
    <w:abstractNumId w:val="10"/>
  </w:num>
  <w:num w:numId="23">
    <w:abstractNumId w:val="6"/>
  </w:num>
  <w:num w:numId="24">
    <w:abstractNumId w:val="14"/>
  </w:num>
  <w:num w:numId="25">
    <w:abstractNumId w:val="27"/>
  </w:num>
  <w:num w:numId="26">
    <w:abstractNumId w:val="28"/>
    <w:lvlOverride w:ilvl="0">
      <w:lvl w:ilvl="0">
        <w:start w:val="1"/>
        <w:numFmt w:val="upperLetter"/>
        <w:lvlText w:val="%1."/>
        <w:lvlJc w:val="left"/>
        <w:pPr>
          <w:ind w:left="720" w:hanging="360"/>
        </w:pPr>
        <w:rPr>
          <w:rFonts w:hint="default"/>
          <w:color w:val="0070C0"/>
          <w:sz w:val="32"/>
        </w:rPr>
      </w:lvl>
    </w:lvlOverride>
    <w:lvlOverride w:ilvl="1">
      <w:lvl w:ilvl="1">
        <w:start w:val="1"/>
        <w:numFmt w:val="decimal"/>
        <w:lvlText w:val="%1.%2."/>
        <w:lvlJc w:val="left"/>
        <w:pPr>
          <w:ind w:left="1152" w:hanging="432"/>
        </w:pPr>
        <w:rPr>
          <w:rFonts w:hint="default"/>
          <w:b w:val="0"/>
        </w:rPr>
      </w:lvl>
    </w:lvlOverride>
    <w:lvlOverride w:ilvl="2">
      <w:lvl w:ilvl="2">
        <w:start w:val="1"/>
        <w:numFmt w:val="decimal"/>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27">
    <w:abstractNumId w:val="7"/>
  </w:num>
  <w:num w:numId="28">
    <w:abstractNumId w:val="16"/>
  </w:num>
  <w:num w:numId="29">
    <w:abstractNumId w:val="0"/>
  </w:num>
  <w:num w:numId="30">
    <w:abstractNumId w:val="30"/>
  </w:num>
  <w:num w:numId="31">
    <w:abstractNumId w:val="31"/>
  </w:num>
  <w:num w:numId="32">
    <w:abstractNumId w:val="13"/>
  </w:num>
  <w:num w:numId="33">
    <w:abstractNumId w:val="25"/>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194"/>
    <w:rsid w:val="000020DF"/>
    <w:rsid w:val="000051B4"/>
    <w:rsid w:val="00010B79"/>
    <w:rsid w:val="00012219"/>
    <w:rsid w:val="000143A6"/>
    <w:rsid w:val="00017244"/>
    <w:rsid w:val="00022A34"/>
    <w:rsid w:val="000262BE"/>
    <w:rsid w:val="000306F9"/>
    <w:rsid w:val="00030E3F"/>
    <w:rsid w:val="00031D22"/>
    <w:rsid w:val="00033ABE"/>
    <w:rsid w:val="00041EBC"/>
    <w:rsid w:val="00045390"/>
    <w:rsid w:val="00050738"/>
    <w:rsid w:val="0005253D"/>
    <w:rsid w:val="000546ED"/>
    <w:rsid w:val="00055870"/>
    <w:rsid w:val="00055F1A"/>
    <w:rsid w:val="000601CD"/>
    <w:rsid w:val="000618BA"/>
    <w:rsid w:val="0006550B"/>
    <w:rsid w:val="00065B4C"/>
    <w:rsid w:val="00072003"/>
    <w:rsid w:val="0007390B"/>
    <w:rsid w:val="00073B48"/>
    <w:rsid w:val="00073D89"/>
    <w:rsid w:val="00073EAF"/>
    <w:rsid w:val="00073F32"/>
    <w:rsid w:val="00074237"/>
    <w:rsid w:val="00075303"/>
    <w:rsid w:val="00075584"/>
    <w:rsid w:val="000755FD"/>
    <w:rsid w:val="00077EDE"/>
    <w:rsid w:val="00080D46"/>
    <w:rsid w:val="000840B5"/>
    <w:rsid w:val="000842CC"/>
    <w:rsid w:val="00085BD6"/>
    <w:rsid w:val="00086DD2"/>
    <w:rsid w:val="00094E5D"/>
    <w:rsid w:val="000A03F7"/>
    <w:rsid w:val="000A62A1"/>
    <w:rsid w:val="000A7827"/>
    <w:rsid w:val="000B4162"/>
    <w:rsid w:val="000B47FB"/>
    <w:rsid w:val="000B6336"/>
    <w:rsid w:val="000B672E"/>
    <w:rsid w:val="000C0657"/>
    <w:rsid w:val="000C09AE"/>
    <w:rsid w:val="000C1BB9"/>
    <w:rsid w:val="000C299C"/>
    <w:rsid w:val="000C3F35"/>
    <w:rsid w:val="000C4481"/>
    <w:rsid w:val="000C49C6"/>
    <w:rsid w:val="000C64AD"/>
    <w:rsid w:val="000C6DA8"/>
    <w:rsid w:val="000C6F26"/>
    <w:rsid w:val="000C74B3"/>
    <w:rsid w:val="000C75E9"/>
    <w:rsid w:val="000D0487"/>
    <w:rsid w:val="000D1003"/>
    <w:rsid w:val="000E003F"/>
    <w:rsid w:val="000E02DF"/>
    <w:rsid w:val="000E0D5C"/>
    <w:rsid w:val="000E4C3F"/>
    <w:rsid w:val="000E735B"/>
    <w:rsid w:val="000F0EF1"/>
    <w:rsid w:val="000F369A"/>
    <w:rsid w:val="000F3823"/>
    <w:rsid w:val="000F785B"/>
    <w:rsid w:val="00104C63"/>
    <w:rsid w:val="0011171C"/>
    <w:rsid w:val="001128D7"/>
    <w:rsid w:val="0011295B"/>
    <w:rsid w:val="00112CC0"/>
    <w:rsid w:val="001233CE"/>
    <w:rsid w:val="0012405D"/>
    <w:rsid w:val="00135842"/>
    <w:rsid w:val="00137E11"/>
    <w:rsid w:val="001409B6"/>
    <w:rsid w:val="001409F7"/>
    <w:rsid w:val="00141651"/>
    <w:rsid w:val="001429F0"/>
    <w:rsid w:val="00145482"/>
    <w:rsid w:val="00150A36"/>
    <w:rsid w:val="00150AA3"/>
    <w:rsid w:val="001531BC"/>
    <w:rsid w:val="0015367C"/>
    <w:rsid w:val="0015516F"/>
    <w:rsid w:val="001554E0"/>
    <w:rsid w:val="0016186F"/>
    <w:rsid w:val="0016199D"/>
    <w:rsid w:val="00162D0C"/>
    <w:rsid w:val="00165146"/>
    <w:rsid w:val="00167A74"/>
    <w:rsid w:val="0017057C"/>
    <w:rsid w:val="001829D2"/>
    <w:rsid w:val="00191709"/>
    <w:rsid w:val="001924C2"/>
    <w:rsid w:val="001947DF"/>
    <w:rsid w:val="00196390"/>
    <w:rsid w:val="001A048D"/>
    <w:rsid w:val="001A43F0"/>
    <w:rsid w:val="001A4A97"/>
    <w:rsid w:val="001B2E62"/>
    <w:rsid w:val="001B4EFF"/>
    <w:rsid w:val="001B598B"/>
    <w:rsid w:val="001C0E1A"/>
    <w:rsid w:val="001C2C09"/>
    <w:rsid w:val="001D14DC"/>
    <w:rsid w:val="001D2412"/>
    <w:rsid w:val="001E4FAB"/>
    <w:rsid w:val="001E6D32"/>
    <w:rsid w:val="001F01A7"/>
    <w:rsid w:val="001F2F89"/>
    <w:rsid w:val="00201CDD"/>
    <w:rsid w:val="002025F1"/>
    <w:rsid w:val="00204212"/>
    <w:rsid w:val="00204703"/>
    <w:rsid w:val="002136B9"/>
    <w:rsid w:val="00216FFA"/>
    <w:rsid w:val="00220D13"/>
    <w:rsid w:val="00234E2D"/>
    <w:rsid w:val="00235BA4"/>
    <w:rsid w:val="00237333"/>
    <w:rsid w:val="00240A2E"/>
    <w:rsid w:val="002421AB"/>
    <w:rsid w:val="002426D4"/>
    <w:rsid w:val="00244551"/>
    <w:rsid w:val="00251B1C"/>
    <w:rsid w:val="002540C2"/>
    <w:rsid w:val="00255101"/>
    <w:rsid w:val="00255537"/>
    <w:rsid w:val="00260FC6"/>
    <w:rsid w:val="00262B5F"/>
    <w:rsid w:val="002652D9"/>
    <w:rsid w:val="00265C7B"/>
    <w:rsid w:val="00265C9E"/>
    <w:rsid w:val="00266E1E"/>
    <w:rsid w:val="002673E9"/>
    <w:rsid w:val="0027139C"/>
    <w:rsid w:val="00273052"/>
    <w:rsid w:val="00277C5F"/>
    <w:rsid w:val="00280D88"/>
    <w:rsid w:val="002870A3"/>
    <w:rsid w:val="002907C6"/>
    <w:rsid w:val="00291771"/>
    <w:rsid w:val="00291ECA"/>
    <w:rsid w:val="00292562"/>
    <w:rsid w:val="00296319"/>
    <w:rsid w:val="00296F29"/>
    <w:rsid w:val="002A0155"/>
    <w:rsid w:val="002B03BB"/>
    <w:rsid w:val="002B5987"/>
    <w:rsid w:val="002B647D"/>
    <w:rsid w:val="002B65B9"/>
    <w:rsid w:val="002C03C0"/>
    <w:rsid w:val="002C0C00"/>
    <w:rsid w:val="002C3364"/>
    <w:rsid w:val="002D52A8"/>
    <w:rsid w:val="002D7AA3"/>
    <w:rsid w:val="002E24D0"/>
    <w:rsid w:val="002E499A"/>
    <w:rsid w:val="002E4A4A"/>
    <w:rsid w:val="002E73EF"/>
    <w:rsid w:val="002F080E"/>
    <w:rsid w:val="002F58FD"/>
    <w:rsid w:val="002F617D"/>
    <w:rsid w:val="0030025E"/>
    <w:rsid w:val="0030100A"/>
    <w:rsid w:val="003014F1"/>
    <w:rsid w:val="00302489"/>
    <w:rsid w:val="0030408A"/>
    <w:rsid w:val="0031243D"/>
    <w:rsid w:val="00312802"/>
    <w:rsid w:val="00313259"/>
    <w:rsid w:val="00315E70"/>
    <w:rsid w:val="00320019"/>
    <w:rsid w:val="0032229D"/>
    <w:rsid w:val="00331FA1"/>
    <w:rsid w:val="003343D3"/>
    <w:rsid w:val="003407E5"/>
    <w:rsid w:val="00341798"/>
    <w:rsid w:val="003439F3"/>
    <w:rsid w:val="00343B63"/>
    <w:rsid w:val="003457D8"/>
    <w:rsid w:val="00346337"/>
    <w:rsid w:val="00347CE7"/>
    <w:rsid w:val="00353BD0"/>
    <w:rsid w:val="00356C27"/>
    <w:rsid w:val="00357551"/>
    <w:rsid w:val="00360FB2"/>
    <w:rsid w:val="00367F07"/>
    <w:rsid w:val="00371AAD"/>
    <w:rsid w:val="003741CF"/>
    <w:rsid w:val="00374337"/>
    <w:rsid w:val="00375C02"/>
    <w:rsid w:val="00376841"/>
    <w:rsid w:val="003816E7"/>
    <w:rsid w:val="00381911"/>
    <w:rsid w:val="00382161"/>
    <w:rsid w:val="003835A6"/>
    <w:rsid w:val="003857AC"/>
    <w:rsid w:val="00387C6D"/>
    <w:rsid w:val="00390B17"/>
    <w:rsid w:val="003926E0"/>
    <w:rsid w:val="00392E0A"/>
    <w:rsid w:val="00394369"/>
    <w:rsid w:val="00396487"/>
    <w:rsid w:val="003A0C90"/>
    <w:rsid w:val="003A3200"/>
    <w:rsid w:val="003A3CDD"/>
    <w:rsid w:val="003A5905"/>
    <w:rsid w:val="003A6D45"/>
    <w:rsid w:val="003A729C"/>
    <w:rsid w:val="003B1B26"/>
    <w:rsid w:val="003B2E53"/>
    <w:rsid w:val="003B3546"/>
    <w:rsid w:val="003B364A"/>
    <w:rsid w:val="003C087B"/>
    <w:rsid w:val="003C334F"/>
    <w:rsid w:val="003C3E75"/>
    <w:rsid w:val="003C4339"/>
    <w:rsid w:val="003C6E17"/>
    <w:rsid w:val="003D42EE"/>
    <w:rsid w:val="003D720E"/>
    <w:rsid w:val="003E02D2"/>
    <w:rsid w:val="003E0DFB"/>
    <w:rsid w:val="003E5991"/>
    <w:rsid w:val="003E7D23"/>
    <w:rsid w:val="003F2560"/>
    <w:rsid w:val="003F269D"/>
    <w:rsid w:val="003F2700"/>
    <w:rsid w:val="003F3D88"/>
    <w:rsid w:val="003F728C"/>
    <w:rsid w:val="004006FB"/>
    <w:rsid w:val="00403E54"/>
    <w:rsid w:val="004076A2"/>
    <w:rsid w:val="00413219"/>
    <w:rsid w:val="00416349"/>
    <w:rsid w:val="00420C44"/>
    <w:rsid w:val="00422791"/>
    <w:rsid w:val="00424BF0"/>
    <w:rsid w:val="00427CC5"/>
    <w:rsid w:val="0043163A"/>
    <w:rsid w:val="00434E9D"/>
    <w:rsid w:val="0044283D"/>
    <w:rsid w:val="004447B1"/>
    <w:rsid w:val="00451315"/>
    <w:rsid w:val="00454107"/>
    <w:rsid w:val="0045615D"/>
    <w:rsid w:val="004574B1"/>
    <w:rsid w:val="00461BE2"/>
    <w:rsid w:val="00474A28"/>
    <w:rsid w:val="00483720"/>
    <w:rsid w:val="004902E8"/>
    <w:rsid w:val="00493F73"/>
    <w:rsid w:val="004A0048"/>
    <w:rsid w:val="004A56A9"/>
    <w:rsid w:val="004B06A6"/>
    <w:rsid w:val="004B0A81"/>
    <w:rsid w:val="004B47B4"/>
    <w:rsid w:val="004B7F13"/>
    <w:rsid w:val="004C11FD"/>
    <w:rsid w:val="004C5B16"/>
    <w:rsid w:val="004C6C76"/>
    <w:rsid w:val="004C7120"/>
    <w:rsid w:val="004C7AF4"/>
    <w:rsid w:val="004D053B"/>
    <w:rsid w:val="004D1FFE"/>
    <w:rsid w:val="004D2CAE"/>
    <w:rsid w:val="004D4638"/>
    <w:rsid w:val="004D483D"/>
    <w:rsid w:val="004D7EA6"/>
    <w:rsid w:val="004E1D4E"/>
    <w:rsid w:val="004E32F1"/>
    <w:rsid w:val="004E55C5"/>
    <w:rsid w:val="004E657B"/>
    <w:rsid w:val="004E720F"/>
    <w:rsid w:val="004F0A62"/>
    <w:rsid w:val="004F5CF0"/>
    <w:rsid w:val="004F5EC0"/>
    <w:rsid w:val="004F6D30"/>
    <w:rsid w:val="00503FD6"/>
    <w:rsid w:val="005101B7"/>
    <w:rsid w:val="00510ED1"/>
    <w:rsid w:val="005153F5"/>
    <w:rsid w:val="00515AA8"/>
    <w:rsid w:val="00521313"/>
    <w:rsid w:val="005243EA"/>
    <w:rsid w:val="00525629"/>
    <w:rsid w:val="00525DC6"/>
    <w:rsid w:val="00530F22"/>
    <w:rsid w:val="00534AA9"/>
    <w:rsid w:val="00534FA3"/>
    <w:rsid w:val="00536CC4"/>
    <w:rsid w:val="00542D9E"/>
    <w:rsid w:val="00543DFB"/>
    <w:rsid w:val="00546104"/>
    <w:rsid w:val="00546283"/>
    <w:rsid w:val="00556FDD"/>
    <w:rsid w:val="005616B5"/>
    <w:rsid w:val="00564B0F"/>
    <w:rsid w:val="00566D51"/>
    <w:rsid w:val="00572525"/>
    <w:rsid w:val="00573280"/>
    <w:rsid w:val="00576DEE"/>
    <w:rsid w:val="00584428"/>
    <w:rsid w:val="00586215"/>
    <w:rsid w:val="005863C0"/>
    <w:rsid w:val="00587370"/>
    <w:rsid w:val="00587A39"/>
    <w:rsid w:val="00591D5D"/>
    <w:rsid w:val="00593B77"/>
    <w:rsid w:val="00594F25"/>
    <w:rsid w:val="00597151"/>
    <w:rsid w:val="005A0DB4"/>
    <w:rsid w:val="005A1A08"/>
    <w:rsid w:val="005A270E"/>
    <w:rsid w:val="005A334C"/>
    <w:rsid w:val="005A648A"/>
    <w:rsid w:val="005B1309"/>
    <w:rsid w:val="005B2F6B"/>
    <w:rsid w:val="005B65E5"/>
    <w:rsid w:val="005C04D7"/>
    <w:rsid w:val="005C3455"/>
    <w:rsid w:val="005C50DB"/>
    <w:rsid w:val="005C7CC0"/>
    <w:rsid w:val="005D22A8"/>
    <w:rsid w:val="005D3526"/>
    <w:rsid w:val="005D3AE2"/>
    <w:rsid w:val="005D782C"/>
    <w:rsid w:val="005E0279"/>
    <w:rsid w:val="005E1865"/>
    <w:rsid w:val="005E1CB8"/>
    <w:rsid w:val="005E344B"/>
    <w:rsid w:val="005E3ADC"/>
    <w:rsid w:val="005E57BA"/>
    <w:rsid w:val="00603802"/>
    <w:rsid w:val="00605296"/>
    <w:rsid w:val="006071E5"/>
    <w:rsid w:val="00610C68"/>
    <w:rsid w:val="00613B0D"/>
    <w:rsid w:val="006148E1"/>
    <w:rsid w:val="00616986"/>
    <w:rsid w:val="006173F4"/>
    <w:rsid w:val="00620529"/>
    <w:rsid w:val="0062500A"/>
    <w:rsid w:val="00625CE4"/>
    <w:rsid w:val="006334DC"/>
    <w:rsid w:val="00633C7E"/>
    <w:rsid w:val="006343AE"/>
    <w:rsid w:val="006352F9"/>
    <w:rsid w:val="00635DF1"/>
    <w:rsid w:val="0063682D"/>
    <w:rsid w:val="00637F44"/>
    <w:rsid w:val="006454AE"/>
    <w:rsid w:val="0064588E"/>
    <w:rsid w:val="0064629C"/>
    <w:rsid w:val="00646D7C"/>
    <w:rsid w:val="00651057"/>
    <w:rsid w:val="006560A3"/>
    <w:rsid w:val="0065624C"/>
    <w:rsid w:val="00657157"/>
    <w:rsid w:val="00657927"/>
    <w:rsid w:val="00660EFA"/>
    <w:rsid w:val="00661C0B"/>
    <w:rsid w:val="006642E0"/>
    <w:rsid w:val="00664793"/>
    <w:rsid w:val="006719A3"/>
    <w:rsid w:val="00672B7F"/>
    <w:rsid w:val="006815DF"/>
    <w:rsid w:val="0068197E"/>
    <w:rsid w:val="00684709"/>
    <w:rsid w:val="0068485F"/>
    <w:rsid w:val="006851A6"/>
    <w:rsid w:val="00686E2F"/>
    <w:rsid w:val="00690402"/>
    <w:rsid w:val="00691FC9"/>
    <w:rsid w:val="006A14F8"/>
    <w:rsid w:val="006A4B2F"/>
    <w:rsid w:val="006A5424"/>
    <w:rsid w:val="006B0CBA"/>
    <w:rsid w:val="006B1932"/>
    <w:rsid w:val="006B3ED3"/>
    <w:rsid w:val="006B5266"/>
    <w:rsid w:val="006B6517"/>
    <w:rsid w:val="006B7596"/>
    <w:rsid w:val="006C16E4"/>
    <w:rsid w:val="006C5527"/>
    <w:rsid w:val="006C5B59"/>
    <w:rsid w:val="006C71CA"/>
    <w:rsid w:val="006D5BD2"/>
    <w:rsid w:val="006D6494"/>
    <w:rsid w:val="006E411E"/>
    <w:rsid w:val="006F6DE7"/>
    <w:rsid w:val="00700ACC"/>
    <w:rsid w:val="00704E53"/>
    <w:rsid w:val="007115C2"/>
    <w:rsid w:val="00714A1F"/>
    <w:rsid w:val="00716D5C"/>
    <w:rsid w:val="00717743"/>
    <w:rsid w:val="00724A29"/>
    <w:rsid w:val="00724F5C"/>
    <w:rsid w:val="00726108"/>
    <w:rsid w:val="00726E3A"/>
    <w:rsid w:val="00736069"/>
    <w:rsid w:val="00743A49"/>
    <w:rsid w:val="0074521B"/>
    <w:rsid w:val="00745424"/>
    <w:rsid w:val="007455A6"/>
    <w:rsid w:val="007525BF"/>
    <w:rsid w:val="00765E76"/>
    <w:rsid w:val="00783692"/>
    <w:rsid w:val="007917F8"/>
    <w:rsid w:val="007927EC"/>
    <w:rsid w:val="007928A0"/>
    <w:rsid w:val="00794ED3"/>
    <w:rsid w:val="00797673"/>
    <w:rsid w:val="007A2433"/>
    <w:rsid w:val="007A2AA0"/>
    <w:rsid w:val="007A2CD6"/>
    <w:rsid w:val="007A45D2"/>
    <w:rsid w:val="007A5E24"/>
    <w:rsid w:val="007A77DB"/>
    <w:rsid w:val="007B03A4"/>
    <w:rsid w:val="007B189A"/>
    <w:rsid w:val="007B3512"/>
    <w:rsid w:val="007B4F2A"/>
    <w:rsid w:val="007B65E5"/>
    <w:rsid w:val="007B6ADB"/>
    <w:rsid w:val="007B7D1B"/>
    <w:rsid w:val="007C0AC2"/>
    <w:rsid w:val="007C567E"/>
    <w:rsid w:val="007C6E62"/>
    <w:rsid w:val="007D4846"/>
    <w:rsid w:val="007D4C1F"/>
    <w:rsid w:val="007D5489"/>
    <w:rsid w:val="007E14CE"/>
    <w:rsid w:val="007E3E82"/>
    <w:rsid w:val="007F0101"/>
    <w:rsid w:val="007F08FE"/>
    <w:rsid w:val="007F1379"/>
    <w:rsid w:val="007F29D8"/>
    <w:rsid w:val="007F4436"/>
    <w:rsid w:val="007F44A8"/>
    <w:rsid w:val="007F47CF"/>
    <w:rsid w:val="0080011B"/>
    <w:rsid w:val="00804D82"/>
    <w:rsid w:val="00806B0D"/>
    <w:rsid w:val="008079DA"/>
    <w:rsid w:val="00811B60"/>
    <w:rsid w:val="00813DDD"/>
    <w:rsid w:val="00814883"/>
    <w:rsid w:val="00815641"/>
    <w:rsid w:val="0081698D"/>
    <w:rsid w:val="00816C7E"/>
    <w:rsid w:val="00821D27"/>
    <w:rsid w:val="00824532"/>
    <w:rsid w:val="00825ED5"/>
    <w:rsid w:val="008302B2"/>
    <w:rsid w:val="008316E9"/>
    <w:rsid w:val="008320E6"/>
    <w:rsid w:val="0083411B"/>
    <w:rsid w:val="008368AA"/>
    <w:rsid w:val="00836F1B"/>
    <w:rsid w:val="00841520"/>
    <w:rsid w:val="00841567"/>
    <w:rsid w:val="00843C0E"/>
    <w:rsid w:val="008444F1"/>
    <w:rsid w:val="008464ED"/>
    <w:rsid w:val="00846A7B"/>
    <w:rsid w:val="008510BE"/>
    <w:rsid w:val="008569F1"/>
    <w:rsid w:val="00857CFF"/>
    <w:rsid w:val="00863AD0"/>
    <w:rsid w:val="0086499B"/>
    <w:rsid w:val="00865E9C"/>
    <w:rsid w:val="00865FE5"/>
    <w:rsid w:val="0086690A"/>
    <w:rsid w:val="00867E66"/>
    <w:rsid w:val="00867F17"/>
    <w:rsid w:val="0087023D"/>
    <w:rsid w:val="00874614"/>
    <w:rsid w:val="00876241"/>
    <w:rsid w:val="008814A2"/>
    <w:rsid w:val="00881532"/>
    <w:rsid w:val="00884784"/>
    <w:rsid w:val="0088558F"/>
    <w:rsid w:val="00891DCA"/>
    <w:rsid w:val="00891EAB"/>
    <w:rsid w:val="00893E06"/>
    <w:rsid w:val="00896CB9"/>
    <w:rsid w:val="008A07CD"/>
    <w:rsid w:val="008A4453"/>
    <w:rsid w:val="008A7238"/>
    <w:rsid w:val="008A7E19"/>
    <w:rsid w:val="008B3F5F"/>
    <w:rsid w:val="008B54AE"/>
    <w:rsid w:val="008B5C26"/>
    <w:rsid w:val="008B68D0"/>
    <w:rsid w:val="008C6EC5"/>
    <w:rsid w:val="008C7696"/>
    <w:rsid w:val="008D2AF0"/>
    <w:rsid w:val="008D4387"/>
    <w:rsid w:val="008E1078"/>
    <w:rsid w:val="008E12A9"/>
    <w:rsid w:val="008E478F"/>
    <w:rsid w:val="008E6244"/>
    <w:rsid w:val="00900522"/>
    <w:rsid w:val="0090226A"/>
    <w:rsid w:val="00903E1F"/>
    <w:rsid w:val="0090423F"/>
    <w:rsid w:val="009058B6"/>
    <w:rsid w:val="00914374"/>
    <w:rsid w:val="00916825"/>
    <w:rsid w:val="00920720"/>
    <w:rsid w:val="00921582"/>
    <w:rsid w:val="009276AB"/>
    <w:rsid w:val="00932D4B"/>
    <w:rsid w:val="009347FA"/>
    <w:rsid w:val="00934A34"/>
    <w:rsid w:val="00941DED"/>
    <w:rsid w:val="009427BE"/>
    <w:rsid w:val="009432BA"/>
    <w:rsid w:val="009442A8"/>
    <w:rsid w:val="00944DAA"/>
    <w:rsid w:val="00945861"/>
    <w:rsid w:val="00946FA4"/>
    <w:rsid w:val="0095444F"/>
    <w:rsid w:val="009545ED"/>
    <w:rsid w:val="00960399"/>
    <w:rsid w:val="00965100"/>
    <w:rsid w:val="00970F2C"/>
    <w:rsid w:val="00972CAA"/>
    <w:rsid w:val="009738E1"/>
    <w:rsid w:val="0097418E"/>
    <w:rsid w:val="00981433"/>
    <w:rsid w:val="00984381"/>
    <w:rsid w:val="00986C5C"/>
    <w:rsid w:val="00987259"/>
    <w:rsid w:val="0099029F"/>
    <w:rsid w:val="0099207D"/>
    <w:rsid w:val="00992DB2"/>
    <w:rsid w:val="00994F17"/>
    <w:rsid w:val="0099678C"/>
    <w:rsid w:val="009A0821"/>
    <w:rsid w:val="009A33F3"/>
    <w:rsid w:val="009B5852"/>
    <w:rsid w:val="009B6C22"/>
    <w:rsid w:val="009C3E55"/>
    <w:rsid w:val="009D0ABF"/>
    <w:rsid w:val="009E0B92"/>
    <w:rsid w:val="009E0C6C"/>
    <w:rsid w:val="009E1EA3"/>
    <w:rsid w:val="009E5449"/>
    <w:rsid w:val="009E5482"/>
    <w:rsid w:val="009E65EE"/>
    <w:rsid w:val="009E7E4C"/>
    <w:rsid w:val="009F55FA"/>
    <w:rsid w:val="009F59CD"/>
    <w:rsid w:val="009F6632"/>
    <w:rsid w:val="00A002A7"/>
    <w:rsid w:val="00A01F9B"/>
    <w:rsid w:val="00A0371D"/>
    <w:rsid w:val="00A10D0F"/>
    <w:rsid w:val="00A15A50"/>
    <w:rsid w:val="00A176B0"/>
    <w:rsid w:val="00A20283"/>
    <w:rsid w:val="00A22B4C"/>
    <w:rsid w:val="00A25A4F"/>
    <w:rsid w:val="00A31CD4"/>
    <w:rsid w:val="00A42BC0"/>
    <w:rsid w:val="00A4542A"/>
    <w:rsid w:val="00A46C17"/>
    <w:rsid w:val="00A50941"/>
    <w:rsid w:val="00A514CB"/>
    <w:rsid w:val="00A51583"/>
    <w:rsid w:val="00A516C5"/>
    <w:rsid w:val="00A60FBA"/>
    <w:rsid w:val="00A6146D"/>
    <w:rsid w:val="00A626A8"/>
    <w:rsid w:val="00A62AEF"/>
    <w:rsid w:val="00A6642B"/>
    <w:rsid w:val="00A677DA"/>
    <w:rsid w:val="00A70C12"/>
    <w:rsid w:val="00A721E1"/>
    <w:rsid w:val="00A765D0"/>
    <w:rsid w:val="00A7718F"/>
    <w:rsid w:val="00A816A8"/>
    <w:rsid w:val="00A826DB"/>
    <w:rsid w:val="00A82795"/>
    <w:rsid w:val="00A844E3"/>
    <w:rsid w:val="00A90F76"/>
    <w:rsid w:val="00A9579B"/>
    <w:rsid w:val="00AA0B90"/>
    <w:rsid w:val="00AA0CC8"/>
    <w:rsid w:val="00AA3B10"/>
    <w:rsid w:val="00AB0AB0"/>
    <w:rsid w:val="00AB10D0"/>
    <w:rsid w:val="00AB2ABB"/>
    <w:rsid w:val="00AB65CC"/>
    <w:rsid w:val="00AC2C0B"/>
    <w:rsid w:val="00AC51CB"/>
    <w:rsid w:val="00AD0359"/>
    <w:rsid w:val="00AD193F"/>
    <w:rsid w:val="00AD3550"/>
    <w:rsid w:val="00AE5C3B"/>
    <w:rsid w:val="00AF1327"/>
    <w:rsid w:val="00AF6FF4"/>
    <w:rsid w:val="00AF7754"/>
    <w:rsid w:val="00B00B79"/>
    <w:rsid w:val="00B022AF"/>
    <w:rsid w:val="00B10EEB"/>
    <w:rsid w:val="00B10F5F"/>
    <w:rsid w:val="00B13C2B"/>
    <w:rsid w:val="00B15468"/>
    <w:rsid w:val="00B16971"/>
    <w:rsid w:val="00B1778E"/>
    <w:rsid w:val="00B208F0"/>
    <w:rsid w:val="00B265C5"/>
    <w:rsid w:val="00B457DD"/>
    <w:rsid w:val="00B5302D"/>
    <w:rsid w:val="00B55CF4"/>
    <w:rsid w:val="00B57F24"/>
    <w:rsid w:val="00B60BC4"/>
    <w:rsid w:val="00B62062"/>
    <w:rsid w:val="00B65483"/>
    <w:rsid w:val="00B659BB"/>
    <w:rsid w:val="00B70283"/>
    <w:rsid w:val="00B70B72"/>
    <w:rsid w:val="00B742DD"/>
    <w:rsid w:val="00B755AC"/>
    <w:rsid w:val="00B81CF2"/>
    <w:rsid w:val="00B8683F"/>
    <w:rsid w:val="00B9129E"/>
    <w:rsid w:val="00B9659A"/>
    <w:rsid w:val="00B9797F"/>
    <w:rsid w:val="00BA29CB"/>
    <w:rsid w:val="00BA3A38"/>
    <w:rsid w:val="00BA4364"/>
    <w:rsid w:val="00BA78DF"/>
    <w:rsid w:val="00BB5651"/>
    <w:rsid w:val="00BB71C2"/>
    <w:rsid w:val="00BC25CB"/>
    <w:rsid w:val="00BC317C"/>
    <w:rsid w:val="00BC39B7"/>
    <w:rsid w:val="00BC67FD"/>
    <w:rsid w:val="00BC7CEC"/>
    <w:rsid w:val="00BD216C"/>
    <w:rsid w:val="00BD5BCE"/>
    <w:rsid w:val="00BD646F"/>
    <w:rsid w:val="00BD724D"/>
    <w:rsid w:val="00BE0576"/>
    <w:rsid w:val="00BE14E2"/>
    <w:rsid w:val="00BE24D2"/>
    <w:rsid w:val="00BE36A9"/>
    <w:rsid w:val="00BE47E1"/>
    <w:rsid w:val="00BE4EE4"/>
    <w:rsid w:val="00BE5872"/>
    <w:rsid w:val="00BE6A5F"/>
    <w:rsid w:val="00BE6FC4"/>
    <w:rsid w:val="00BF6286"/>
    <w:rsid w:val="00BF66C9"/>
    <w:rsid w:val="00BF7FDB"/>
    <w:rsid w:val="00C015A2"/>
    <w:rsid w:val="00C015BB"/>
    <w:rsid w:val="00C02AFC"/>
    <w:rsid w:val="00C05D7E"/>
    <w:rsid w:val="00C07B1F"/>
    <w:rsid w:val="00C124E9"/>
    <w:rsid w:val="00C16037"/>
    <w:rsid w:val="00C26698"/>
    <w:rsid w:val="00C30525"/>
    <w:rsid w:val="00C33BA9"/>
    <w:rsid w:val="00C40CE4"/>
    <w:rsid w:val="00C411AE"/>
    <w:rsid w:val="00C42DFD"/>
    <w:rsid w:val="00C43F44"/>
    <w:rsid w:val="00C46C4F"/>
    <w:rsid w:val="00C5170E"/>
    <w:rsid w:val="00C55826"/>
    <w:rsid w:val="00C6534B"/>
    <w:rsid w:val="00C67A06"/>
    <w:rsid w:val="00C72817"/>
    <w:rsid w:val="00C73939"/>
    <w:rsid w:val="00C75077"/>
    <w:rsid w:val="00C76944"/>
    <w:rsid w:val="00C77001"/>
    <w:rsid w:val="00C77029"/>
    <w:rsid w:val="00C8285F"/>
    <w:rsid w:val="00C84CDF"/>
    <w:rsid w:val="00C93A4A"/>
    <w:rsid w:val="00CA29C6"/>
    <w:rsid w:val="00CA41D6"/>
    <w:rsid w:val="00CB36D6"/>
    <w:rsid w:val="00CC0C09"/>
    <w:rsid w:val="00CC0F40"/>
    <w:rsid w:val="00CC34EC"/>
    <w:rsid w:val="00CC5F98"/>
    <w:rsid w:val="00CC650B"/>
    <w:rsid w:val="00CD0D77"/>
    <w:rsid w:val="00CD39A2"/>
    <w:rsid w:val="00CD4E29"/>
    <w:rsid w:val="00CD712F"/>
    <w:rsid w:val="00CD72E6"/>
    <w:rsid w:val="00CD7C6F"/>
    <w:rsid w:val="00CD7E84"/>
    <w:rsid w:val="00CE0C67"/>
    <w:rsid w:val="00CE2CAB"/>
    <w:rsid w:val="00CF1967"/>
    <w:rsid w:val="00D05F05"/>
    <w:rsid w:val="00D06866"/>
    <w:rsid w:val="00D10971"/>
    <w:rsid w:val="00D12581"/>
    <w:rsid w:val="00D14E9F"/>
    <w:rsid w:val="00D168CC"/>
    <w:rsid w:val="00D169F1"/>
    <w:rsid w:val="00D203FC"/>
    <w:rsid w:val="00D26635"/>
    <w:rsid w:val="00D27B2B"/>
    <w:rsid w:val="00D35B1F"/>
    <w:rsid w:val="00D3620B"/>
    <w:rsid w:val="00D409AE"/>
    <w:rsid w:val="00D43324"/>
    <w:rsid w:val="00D47EAF"/>
    <w:rsid w:val="00D55BA9"/>
    <w:rsid w:val="00D56377"/>
    <w:rsid w:val="00D6186D"/>
    <w:rsid w:val="00D6395D"/>
    <w:rsid w:val="00D72129"/>
    <w:rsid w:val="00D727FB"/>
    <w:rsid w:val="00D74B7E"/>
    <w:rsid w:val="00D802B0"/>
    <w:rsid w:val="00D83BDD"/>
    <w:rsid w:val="00D849AC"/>
    <w:rsid w:val="00D8618F"/>
    <w:rsid w:val="00D92CFB"/>
    <w:rsid w:val="00D973BD"/>
    <w:rsid w:val="00DA0B7B"/>
    <w:rsid w:val="00DA107B"/>
    <w:rsid w:val="00DA16D7"/>
    <w:rsid w:val="00DA1D3E"/>
    <w:rsid w:val="00DA28E3"/>
    <w:rsid w:val="00DB053A"/>
    <w:rsid w:val="00DB762F"/>
    <w:rsid w:val="00DC4E2B"/>
    <w:rsid w:val="00DD1C0F"/>
    <w:rsid w:val="00DD2875"/>
    <w:rsid w:val="00DD69EF"/>
    <w:rsid w:val="00DE1233"/>
    <w:rsid w:val="00DE2DCB"/>
    <w:rsid w:val="00DE547C"/>
    <w:rsid w:val="00DE784A"/>
    <w:rsid w:val="00DF48A9"/>
    <w:rsid w:val="00DF726D"/>
    <w:rsid w:val="00E007AA"/>
    <w:rsid w:val="00E0203D"/>
    <w:rsid w:val="00E04DA2"/>
    <w:rsid w:val="00E325B9"/>
    <w:rsid w:val="00E35A14"/>
    <w:rsid w:val="00E432B1"/>
    <w:rsid w:val="00E448FB"/>
    <w:rsid w:val="00E52CB8"/>
    <w:rsid w:val="00E60458"/>
    <w:rsid w:val="00E616F6"/>
    <w:rsid w:val="00E755A0"/>
    <w:rsid w:val="00E77FFB"/>
    <w:rsid w:val="00E8030A"/>
    <w:rsid w:val="00E80FBC"/>
    <w:rsid w:val="00E850A5"/>
    <w:rsid w:val="00E871FA"/>
    <w:rsid w:val="00E90F3E"/>
    <w:rsid w:val="00E91406"/>
    <w:rsid w:val="00E91B55"/>
    <w:rsid w:val="00E94D57"/>
    <w:rsid w:val="00EA0BFB"/>
    <w:rsid w:val="00EA1B35"/>
    <w:rsid w:val="00EA353C"/>
    <w:rsid w:val="00EB1FD7"/>
    <w:rsid w:val="00EB22AF"/>
    <w:rsid w:val="00EC3B69"/>
    <w:rsid w:val="00EC562E"/>
    <w:rsid w:val="00EC6BD0"/>
    <w:rsid w:val="00ED3A55"/>
    <w:rsid w:val="00ED4F71"/>
    <w:rsid w:val="00ED5C93"/>
    <w:rsid w:val="00ED6039"/>
    <w:rsid w:val="00ED70AB"/>
    <w:rsid w:val="00EE1AE2"/>
    <w:rsid w:val="00EE52F6"/>
    <w:rsid w:val="00EF4112"/>
    <w:rsid w:val="00EF66CA"/>
    <w:rsid w:val="00F014A8"/>
    <w:rsid w:val="00F0281B"/>
    <w:rsid w:val="00F02F87"/>
    <w:rsid w:val="00F03CDC"/>
    <w:rsid w:val="00F07233"/>
    <w:rsid w:val="00F078EE"/>
    <w:rsid w:val="00F10C39"/>
    <w:rsid w:val="00F11968"/>
    <w:rsid w:val="00F11FBF"/>
    <w:rsid w:val="00F15A1A"/>
    <w:rsid w:val="00F2005B"/>
    <w:rsid w:val="00F23D7A"/>
    <w:rsid w:val="00F27A80"/>
    <w:rsid w:val="00F34C17"/>
    <w:rsid w:val="00F352AD"/>
    <w:rsid w:val="00F358E5"/>
    <w:rsid w:val="00F37EA5"/>
    <w:rsid w:val="00F41FF2"/>
    <w:rsid w:val="00F47FC8"/>
    <w:rsid w:val="00F507F4"/>
    <w:rsid w:val="00F50D62"/>
    <w:rsid w:val="00F523C6"/>
    <w:rsid w:val="00F52B57"/>
    <w:rsid w:val="00F54190"/>
    <w:rsid w:val="00F5630E"/>
    <w:rsid w:val="00F60E4C"/>
    <w:rsid w:val="00F63FA7"/>
    <w:rsid w:val="00F705F4"/>
    <w:rsid w:val="00F75B63"/>
    <w:rsid w:val="00F801CC"/>
    <w:rsid w:val="00F8043E"/>
    <w:rsid w:val="00F817C4"/>
    <w:rsid w:val="00F82664"/>
    <w:rsid w:val="00F82FC0"/>
    <w:rsid w:val="00F843F3"/>
    <w:rsid w:val="00F87D71"/>
    <w:rsid w:val="00F87F42"/>
    <w:rsid w:val="00F936C4"/>
    <w:rsid w:val="00F9376B"/>
    <w:rsid w:val="00F97D8C"/>
    <w:rsid w:val="00FA08A8"/>
    <w:rsid w:val="00FA0B7A"/>
    <w:rsid w:val="00FA2F83"/>
    <w:rsid w:val="00FA42A3"/>
    <w:rsid w:val="00FB0CC8"/>
    <w:rsid w:val="00FB4396"/>
    <w:rsid w:val="00FB4703"/>
    <w:rsid w:val="00FB5010"/>
    <w:rsid w:val="00FB6471"/>
    <w:rsid w:val="00FC0306"/>
    <w:rsid w:val="00FC1488"/>
    <w:rsid w:val="00FC3B0F"/>
    <w:rsid w:val="00FD0645"/>
    <w:rsid w:val="00FD0A43"/>
    <w:rsid w:val="00FD1319"/>
    <w:rsid w:val="00FD5115"/>
    <w:rsid w:val="00FD6194"/>
    <w:rsid w:val="00FD6790"/>
    <w:rsid w:val="00FE4F4D"/>
    <w:rsid w:val="00FF1CAA"/>
    <w:rsid w:val="00FF311D"/>
    <w:rsid w:val="00FF4AED"/>
    <w:rsid w:val="00FF5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2A90B2"/>
  <w15:docId w15:val="{A8F861B1-DBCD-49FC-BFA4-7B9AF04D8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5">
    <w:lsdException w:name="Normal" w:locked="0"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A516C5"/>
    <w:pPr>
      <w:spacing w:after="120" w:line="240" w:lineRule="auto"/>
    </w:pPr>
    <w:rPr>
      <w:rFonts w:ascii="Verdana" w:eastAsia="Arial" w:hAnsi="Verdana" w:cs="Arial"/>
      <w:b/>
      <w:bCs/>
      <w:color w:val="000000" w:themeColor="text1"/>
      <w:sz w:val="24"/>
      <w:szCs w:val="24"/>
      <w:lang w:val="en-GB"/>
    </w:rPr>
  </w:style>
  <w:style w:type="paragraph" w:styleId="Heading1">
    <w:name w:val="heading 1"/>
    <w:aliases w:val="Cover-Title"/>
    <w:next w:val="BodyText1"/>
    <w:link w:val="Heading1Char"/>
    <w:uiPriority w:val="9"/>
    <w:locked/>
    <w:rsid w:val="00BF66C9"/>
    <w:pPr>
      <w:spacing w:after="0" w:line="240" w:lineRule="auto"/>
      <w:outlineLvl w:val="0"/>
    </w:pPr>
    <w:rPr>
      <w:rFonts w:ascii="Arial Narrow" w:eastAsia="Arial" w:hAnsi="Arial Narrow" w:cs="Arial Narrow"/>
      <w:color w:val="263147"/>
      <w:sz w:val="80"/>
      <w:szCs w:val="80"/>
      <w:lang w:val="en-GB"/>
    </w:rPr>
  </w:style>
  <w:style w:type="paragraph" w:styleId="Heading2">
    <w:name w:val="heading 2"/>
    <w:aliases w:val="Heading Style 01"/>
    <w:basedOn w:val="Normal"/>
    <w:next w:val="Normal"/>
    <w:link w:val="Heading2Char"/>
    <w:uiPriority w:val="9"/>
    <w:unhideWhenUsed/>
    <w:qFormat/>
    <w:locked/>
    <w:rsid w:val="00ED4F71"/>
    <w:pPr>
      <w:keepNext/>
      <w:keepLines/>
      <w:spacing w:after="60"/>
      <w:outlineLvl w:val="1"/>
    </w:pPr>
    <w:rPr>
      <w:rFonts w:ascii="Arial Narrow" w:eastAsia="Times New Roman" w:hAnsi="Arial Narrow"/>
      <w:b w:val="0"/>
      <w:bCs w:val="0"/>
      <w:color w:val="0098C7"/>
      <w:sz w:val="28"/>
      <w:szCs w:val="26"/>
    </w:rPr>
  </w:style>
  <w:style w:type="paragraph" w:styleId="Heading3">
    <w:name w:val="heading 3"/>
    <w:aliases w:val="Heading Stlye 02"/>
    <w:basedOn w:val="Normal"/>
    <w:next w:val="Normal"/>
    <w:link w:val="Heading3Char"/>
    <w:uiPriority w:val="9"/>
    <w:unhideWhenUsed/>
    <w:qFormat/>
    <w:locked/>
    <w:rsid w:val="00ED4F71"/>
    <w:pPr>
      <w:keepNext/>
      <w:keepLines/>
      <w:spacing w:after="60"/>
      <w:outlineLvl w:val="2"/>
    </w:pPr>
    <w:rPr>
      <w:rFonts w:ascii="Arial Narrow" w:eastAsia="Times New Roman" w:hAnsi="Arial Narrow"/>
      <w:b w:val="0"/>
      <w:bCs w:val="0"/>
      <w:color w:val="E47E1A"/>
      <w:szCs w:val="20"/>
    </w:rPr>
  </w:style>
  <w:style w:type="paragraph" w:styleId="Heading4">
    <w:name w:val="heading 4"/>
    <w:aliases w:val="Heading Stle 03"/>
    <w:basedOn w:val="Normal"/>
    <w:next w:val="Normal"/>
    <w:link w:val="Heading4Char"/>
    <w:uiPriority w:val="9"/>
    <w:unhideWhenUsed/>
    <w:qFormat/>
    <w:locked/>
    <w:rsid w:val="00ED4F71"/>
    <w:pPr>
      <w:keepNext/>
      <w:keepLines/>
      <w:spacing w:after="60"/>
      <w:outlineLvl w:val="3"/>
    </w:pPr>
    <w:rPr>
      <w:rFonts w:ascii="Arial Narrow" w:eastAsia="Times New Roman" w:hAnsi="Arial Narrow"/>
      <w:b w:val="0"/>
      <w:bCs w:val="0"/>
      <w:iCs/>
      <w:color w:val="AC2B37"/>
      <w:sz w:val="20"/>
      <w:szCs w:val="20"/>
    </w:rPr>
  </w:style>
  <w:style w:type="paragraph" w:styleId="Heading5">
    <w:name w:val="heading 5"/>
    <w:basedOn w:val="Normal"/>
    <w:next w:val="Normal"/>
    <w:link w:val="Heading5Char"/>
    <w:uiPriority w:val="9"/>
    <w:unhideWhenUsed/>
    <w:locked/>
    <w:rsid w:val="005D3AE2"/>
    <w:pPr>
      <w:keepNext/>
      <w:keepLines/>
      <w:spacing w:before="40" w:after="0"/>
      <w:outlineLvl w:val="4"/>
    </w:pPr>
    <w:rPr>
      <w:rFonts w:asciiTheme="majorHAnsi" w:eastAsiaTheme="majorEastAsia" w:hAnsiTheme="majorHAnsi" w:cstheme="majorBidi"/>
      <w:color w:val="00538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basedOn w:val="DefaultParagraphFont"/>
    <w:link w:val="Heading1"/>
    <w:uiPriority w:val="9"/>
    <w:rsid w:val="00BF66C9"/>
    <w:rPr>
      <w:rFonts w:ascii="Arial Narrow" w:eastAsia="Arial" w:hAnsi="Arial Narrow" w:cs="Arial Narrow"/>
      <w:color w:val="263147"/>
      <w:sz w:val="80"/>
      <w:szCs w:val="80"/>
      <w:lang w:val="en-GB"/>
    </w:rPr>
  </w:style>
  <w:style w:type="character" w:customStyle="1" w:styleId="Heading2Char">
    <w:name w:val="Heading 2 Char"/>
    <w:aliases w:val="Heading Style 01 Char"/>
    <w:basedOn w:val="DefaultParagraphFont"/>
    <w:link w:val="Heading2"/>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
    <w:basedOn w:val="DefaultParagraphFont"/>
    <w:link w:val="Heading3"/>
    <w:uiPriority w:val="9"/>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
    <w:basedOn w:val="DefaultParagraphFont"/>
    <w:link w:val="Heading4"/>
    <w:uiPriority w:val="9"/>
    <w:rsid w:val="00ED4F71"/>
    <w:rPr>
      <w:rFonts w:ascii="Arial Narrow" w:eastAsia="Times New Roman" w:hAnsi="Arial Narrow" w:cs="Times New Roman"/>
      <w:b/>
      <w:bCs/>
      <w:iCs/>
      <w:color w:val="AC2B37"/>
      <w:sz w:val="20"/>
      <w:szCs w:val="20"/>
      <w:lang w:val="en-GB"/>
    </w:rPr>
  </w:style>
  <w:style w:type="paragraph" w:customStyle="1" w:styleId="CoverSubtitle">
    <w:name w:val="Cover Subtitle"/>
    <w:qFormat/>
    <w:rsid w:val="000842CC"/>
    <w:pPr>
      <w:spacing w:after="0" w:line="240" w:lineRule="auto"/>
    </w:pPr>
    <w:rPr>
      <w:rFonts w:ascii="Verdana" w:eastAsia="Arial" w:hAnsi="Verdana" w:cs="Times New Roman"/>
      <w:b/>
      <w:color w:val="12ABDB" w:themeColor="accent2"/>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Header">
    <w:name w:val="header"/>
    <w:basedOn w:val="Normal"/>
    <w:link w:val="HeaderChar"/>
    <w:unhideWhenUsed/>
    <w:locked/>
    <w:rsid w:val="00ED4F71"/>
    <w:pPr>
      <w:tabs>
        <w:tab w:val="center" w:pos="4680"/>
        <w:tab w:val="right" w:pos="9360"/>
      </w:tabs>
      <w:spacing w:after="0"/>
    </w:pPr>
  </w:style>
  <w:style w:type="character" w:customStyle="1" w:styleId="HeaderChar">
    <w:name w:val="Header Char"/>
    <w:basedOn w:val="DefaultParagraphFont"/>
    <w:link w:val="Header"/>
    <w:rsid w:val="00ED4F71"/>
    <w:rPr>
      <w:rFonts w:ascii="Book Antiqua" w:eastAsia="Arial" w:hAnsi="Book Antiqua" w:cs="Times New Roman"/>
      <w:lang w:val="en-GB"/>
    </w:rPr>
  </w:style>
  <w:style w:type="paragraph" w:styleId="Footer">
    <w:name w:val="footer"/>
    <w:basedOn w:val="Normal"/>
    <w:link w:val="FooterChar"/>
    <w:unhideWhenUsed/>
    <w:locked/>
    <w:rsid w:val="00ED4F71"/>
    <w:pPr>
      <w:tabs>
        <w:tab w:val="center" w:pos="4680"/>
        <w:tab w:val="right" w:pos="9360"/>
      </w:tabs>
      <w:spacing w:after="0"/>
    </w:pPr>
  </w:style>
  <w:style w:type="character" w:customStyle="1" w:styleId="FooterChar">
    <w:name w:val="Footer Char"/>
    <w:basedOn w:val="DefaultParagraphFont"/>
    <w:link w:val="Footer"/>
    <w:rsid w:val="00ED4F71"/>
    <w:rPr>
      <w:rFonts w:ascii="Book Antiqua" w:eastAsia="Arial" w:hAnsi="Book Antiqua" w:cs="Times New Roman"/>
      <w:lang w:val="en-GB"/>
    </w:rPr>
  </w:style>
  <w:style w:type="paragraph" w:customStyle="1" w:styleId="BodyText1">
    <w:name w:val="Body Text1"/>
    <w:qFormat/>
    <w:rsid w:val="00DD2875"/>
    <w:pPr>
      <w:widowControl w:val="0"/>
      <w:spacing w:after="120" w:line="240" w:lineRule="auto"/>
    </w:pPr>
    <w:rPr>
      <w:rFonts w:ascii="Verdana" w:eastAsia="Arial" w:hAnsi="Verdana" w:cs="Times New Roman"/>
      <w:color w:val="3B3B3B" w:themeColor="background2" w:themeShade="40"/>
      <w:sz w:val="20"/>
    </w:rPr>
  </w:style>
  <w:style w:type="paragraph" w:customStyle="1" w:styleId="BoilerplateHead">
    <w:name w:val="Boilerplate Head"/>
    <w:next w:val="BoilerplateText"/>
    <w:qFormat/>
    <w:rsid w:val="003F728C"/>
    <w:pPr>
      <w:pBdr>
        <w:bottom w:val="single" w:sz="4" w:space="1" w:color="auto"/>
      </w:pBdr>
      <w:spacing w:before="1440" w:after="360" w:line="240" w:lineRule="auto"/>
      <w:ind w:left="3067" w:right="490"/>
    </w:pPr>
    <w:rPr>
      <w:rFonts w:ascii="Verdana" w:eastAsia="Arial" w:hAnsi="Verdana" w:cs="Times New Roman"/>
      <w:noProof/>
      <w:color w:val="0070AD" w:themeColor="accent1"/>
      <w:sz w:val="36"/>
    </w:rPr>
  </w:style>
  <w:style w:type="paragraph" w:customStyle="1" w:styleId="BoilerplateText">
    <w:name w:val="Boilerplate Text"/>
    <w:qFormat/>
    <w:rsid w:val="003F728C"/>
    <w:pPr>
      <w:spacing w:before="240" w:after="0" w:line="240" w:lineRule="auto"/>
      <w:ind w:left="3060" w:right="487"/>
    </w:pPr>
    <w:rPr>
      <w:rFonts w:ascii="Verdana" w:eastAsia="Arial" w:hAnsi="Verdana" w:cs="Arial"/>
      <w:color w:val="3B3B3B" w:themeColor="background2" w:themeShade="40"/>
      <w:sz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qFormat/>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DC4E2B"/>
    <w:pPr>
      <w:spacing w:after="0" w:line="240" w:lineRule="auto"/>
    </w:pPr>
    <w:rPr>
      <w:rFonts w:ascii="Verdana" w:eastAsia="Arial" w:hAnsi="Verdana" w:cs="Arial Narrow"/>
      <w:color w:val="0070AD" w:themeColor="accent1"/>
      <w:sz w:val="56"/>
      <w:szCs w:val="80"/>
      <w:lang w:val="en-GB"/>
    </w:rPr>
  </w:style>
  <w:style w:type="paragraph" w:customStyle="1" w:styleId="Website">
    <w:name w:val="Website"/>
    <w:qFormat/>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yperlink">
    <w:name w:val="Hyperlink"/>
    <w:basedOn w:val="DefaultParagraphFont"/>
    <w:uiPriority w:val="99"/>
    <w:unhideWhenUsed/>
    <w:locked/>
    <w:rsid w:val="00DC4E2B"/>
    <w:rPr>
      <w:rFonts w:ascii="Verdana" w:hAnsi="Verdana"/>
      <w:color w:val="6FAC10" w:themeColor="accent5" w:themeShade="BF"/>
      <w:sz w:val="20"/>
      <w:u w:val="single"/>
    </w:rPr>
  </w:style>
  <w:style w:type="paragraph" w:customStyle="1" w:styleId="Heading10">
    <w:name w:val="Heading1"/>
    <w:next w:val="BodyText1"/>
    <w:qFormat/>
    <w:rsid w:val="007927EC"/>
    <w:pPr>
      <w:keepNext/>
      <w:keepLines/>
      <w:spacing w:after="720" w:line="240" w:lineRule="auto"/>
    </w:pPr>
    <w:rPr>
      <w:rFonts w:ascii="Verdana" w:eastAsia="Arial" w:hAnsi="Verdana" w:cs="Times New Roman"/>
      <w:color w:val="0070AD" w:themeColor="accent1"/>
      <w:sz w:val="52"/>
      <w:szCs w:val="60"/>
      <w:lang w:val="en-GB"/>
    </w:rPr>
  </w:style>
  <w:style w:type="paragraph" w:customStyle="1" w:styleId="Heading20">
    <w:name w:val="Heading2"/>
    <w:next w:val="BodyText1"/>
    <w:qFormat/>
    <w:rsid w:val="007927EC"/>
    <w:pPr>
      <w:keepNext/>
      <w:keepLines/>
      <w:spacing w:before="360" w:after="0" w:line="240" w:lineRule="auto"/>
    </w:pPr>
    <w:rPr>
      <w:rFonts w:ascii="Verdana" w:eastAsia="Arial" w:hAnsi="Verdana" w:cs="Times New Roman"/>
      <w:color w:val="12ABDB" w:themeColor="accent2"/>
      <w:sz w:val="48"/>
    </w:rPr>
  </w:style>
  <w:style w:type="paragraph" w:customStyle="1" w:styleId="Heading30">
    <w:name w:val="Heading3"/>
    <w:basedOn w:val="Heading40"/>
    <w:next w:val="BodyText1"/>
    <w:qFormat/>
    <w:rsid w:val="007927EC"/>
  </w:style>
  <w:style w:type="paragraph" w:customStyle="1" w:styleId="Heading40">
    <w:name w:val="Heading4"/>
    <w:next w:val="BodyText1"/>
    <w:qFormat/>
    <w:rsid w:val="007927EC"/>
    <w:pPr>
      <w:keepNext/>
      <w:keepLines/>
      <w:spacing w:before="360" w:after="120" w:line="240" w:lineRule="auto"/>
    </w:pPr>
    <w:rPr>
      <w:rFonts w:ascii="Verdana" w:eastAsia="Arial" w:hAnsi="Verdana" w:cs="Times New Roman"/>
      <w:color w:val="12ABDB" w:themeColor="accent2"/>
      <w:sz w:val="40"/>
    </w:rPr>
  </w:style>
  <w:style w:type="paragraph" w:customStyle="1" w:styleId="Heading50">
    <w:name w:val="Heading5"/>
    <w:next w:val="BodyText1"/>
    <w:qFormat/>
    <w:rsid w:val="007927EC"/>
    <w:pPr>
      <w:keepNext/>
      <w:keepLines/>
      <w:spacing w:before="360" w:after="120" w:line="240" w:lineRule="auto"/>
    </w:pPr>
    <w:rPr>
      <w:rFonts w:asciiTheme="majorHAnsi" w:eastAsia="Arial" w:hAnsiTheme="majorHAnsi" w:cs="Times New Roman"/>
      <w:color w:val="12ABDB" w:themeColor="accent2"/>
      <w:sz w:val="32"/>
      <w:lang w:val="en-GB"/>
    </w:rPr>
  </w:style>
  <w:style w:type="paragraph" w:customStyle="1" w:styleId="Subhead">
    <w:name w:val="Subhead"/>
    <w:next w:val="BodyText1"/>
    <w:qFormat/>
    <w:rsid w:val="00903E1F"/>
    <w:pPr>
      <w:keepNext/>
      <w:keepLines/>
      <w:widowControl w:val="0"/>
      <w:spacing w:before="240" w:after="0" w:line="240" w:lineRule="auto"/>
    </w:pPr>
    <w:rPr>
      <w:rFonts w:ascii="Verdana" w:eastAsia="Arial" w:hAnsi="Verdana" w:cs="Times New Roman"/>
      <w:b/>
      <w:color w:val="2B143D" w:themeColor="accent3"/>
      <w:lang w:val="en-GB"/>
    </w:rPr>
  </w:style>
  <w:style w:type="paragraph" w:customStyle="1" w:styleId="BulletIntro">
    <w:name w:val="Bullet Intro"/>
    <w:next w:val="Bullet1"/>
    <w:qFormat/>
    <w:rsid w:val="00DD2875"/>
    <w:pPr>
      <w:keepNext/>
      <w:keepLines/>
      <w:spacing w:before="120" w:after="60" w:line="260" w:lineRule="exact"/>
    </w:pPr>
    <w:rPr>
      <w:rFonts w:ascii="Verdana" w:eastAsia="Arial" w:hAnsi="Verdana" w:cs="Times New Roman"/>
      <w:color w:val="3B3B3B" w:themeColor="background2" w:themeShade="40"/>
      <w:sz w:val="20"/>
      <w:lang w:val="en-GB"/>
    </w:rPr>
  </w:style>
  <w:style w:type="paragraph" w:customStyle="1" w:styleId="Bullet1">
    <w:name w:val="Bullet1"/>
    <w:qFormat/>
    <w:rsid w:val="00E35A14"/>
    <w:pPr>
      <w:keepNext/>
      <w:keepLines/>
      <w:numPr>
        <w:numId w:val="3"/>
      </w:numPr>
      <w:spacing w:before="60" w:after="0" w:line="260" w:lineRule="exact"/>
      <w:ind w:left="357" w:hanging="357"/>
    </w:pPr>
    <w:rPr>
      <w:rFonts w:ascii="Arial" w:eastAsia="Arial" w:hAnsi="Arial" w:cs="Times New Roman"/>
      <w:color w:val="767676" w:themeColor="background2" w:themeShade="80"/>
      <w:sz w:val="20"/>
      <w:szCs w:val="20"/>
      <w:lang w:val="en-GB"/>
    </w:rPr>
  </w:style>
  <w:style w:type="paragraph" w:customStyle="1" w:styleId="Bullet1-end">
    <w:name w:val="Bullet1 - end"/>
    <w:basedOn w:val="Bullet1"/>
    <w:next w:val="BodyText1"/>
    <w:qFormat/>
    <w:rsid w:val="00B10F5F"/>
    <w:pPr>
      <w:spacing w:after="120"/>
    </w:pPr>
  </w:style>
  <w:style w:type="paragraph" w:customStyle="1" w:styleId="Bullet2">
    <w:name w:val="Bullet2"/>
    <w:basedOn w:val="Bullet1"/>
    <w:qFormat/>
    <w:rsid w:val="00B10F5F"/>
    <w:pPr>
      <w:numPr>
        <w:numId w:val="2"/>
      </w:numPr>
    </w:pPr>
  </w:style>
  <w:style w:type="paragraph" w:customStyle="1" w:styleId="Bullet2-end">
    <w:name w:val="Bullet2 - end"/>
    <w:basedOn w:val="Bullet2"/>
    <w:next w:val="BodyText1"/>
    <w:qFormat/>
    <w:rsid w:val="004F5EC0"/>
    <w:pPr>
      <w:spacing w:after="120"/>
    </w:pPr>
  </w:style>
  <w:style w:type="paragraph" w:customStyle="1" w:styleId="Bullet3">
    <w:name w:val="Bullet3"/>
    <w:basedOn w:val="Bullet1"/>
    <w:qFormat/>
    <w:rsid w:val="00B10F5F"/>
    <w:pPr>
      <w:numPr>
        <w:numId w:val="4"/>
      </w:numPr>
    </w:pPr>
  </w:style>
  <w:style w:type="paragraph" w:customStyle="1" w:styleId="Bullet3-end">
    <w:name w:val="Bullet3 - end"/>
    <w:basedOn w:val="Bullet3"/>
    <w:next w:val="BodyText1"/>
    <w:qFormat/>
    <w:rsid w:val="00B10F5F"/>
    <w:pPr>
      <w:spacing w:after="120"/>
    </w:pPr>
  </w:style>
  <w:style w:type="paragraph" w:customStyle="1" w:styleId="NumberedIntro">
    <w:name w:val="Numbered Intro"/>
    <w:basedOn w:val="BulletIntro"/>
    <w:next w:val="Numbering1"/>
    <w:qFormat/>
    <w:rsid w:val="00DD2875"/>
  </w:style>
  <w:style w:type="paragraph" w:customStyle="1" w:styleId="Numbering1">
    <w:name w:val="Numbering1"/>
    <w:qFormat/>
    <w:rsid w:val="00DD2875"/>
    <w:pPr>
      <w:numPr>
        <w:numId w:val="5"/>
      </w:numPr>
      <w:spacing w:before="60" w:after="0" w:line="260" w:lineRule="exact"/>
      <w:ind w:left="357" w:hanging="357"/>
    </w:pPr>
    <w:rPr>
      <w:rFonts w:ascii="Verdana" w:eastAsia="Arial" w:hAnsi="Verdana" w:cs="Times New Roman"/>
      <w:color w:val="3B3B3B" w:themeColor="background2" w:themeShade="40"/>
      <w:sz w:val="20"/>
      <w:lang w:val="en-GB"/>
    </w:rPr>
  </w:style>
  <w:style w:type="paragraph" w:customStyle="1" w:styleId="Numbering1-end">
    <w:name w:val="Numbering1 - end"/>
    <w:basedOn w:val="Numbering1"/>
    <w:next w:val="BodyText1"/>
    <w:qFormat/>
    <w:rsid w:val="00B10F5F"/>
    <w:pPr>
      <w:spacing w:after="120"/>
    </w:pPr>
  </w:style>
  <w:style w:type="paragraph" w:customStyle="1" w:styleId="Numbering2">
    <w:name w:val="Numbering2"/>
    <w:basedOn w:val="Numbering1"/>
    <w:qFormat/>
    <w:rsid w:val="00B10F5F"/>
    <w:pPr>
      <w:numPr>
        <w:numId w:val="1"/>
      </w:numPr>
      <w:tabs>
        <w:tab w:val="left" w:pos="630"/>
      </w:tabs>
    </w:pPr>
  </w:style>
  <w:style w:type="paragraph" w:customStyle="1" w:styleId="Numbering2-end">
    <w:name w:val="Numbering2 - end"/>
    <w:basedOn w:val="Numbering2"/>
    <w:next w:val="BodyText1"/>
    <w:qFormat/>
    <w:rsid w:val="00726E3A"/>
    <w:pPr>
      <w:spacing w:after="120"/>
      <w:ind w:left="634" w:hanging="274"/>
    </w:pPr>
  </w:style>
  <w:style w:type="paragraph" w:customStyle="1" w:styleId="Numbering3">
    <w:name w:val="Numbering3"/>
    <w:basedOn w:val="Numbering1"/>
    <w:qFormat/>
    <w:rsid w:val="00B10F5F"/>
    <w:pPr>
      <w:numPr>
        <w:numId w:val="6"/>
      </w:numPr>
    </w:pPr>
  </w:style>
  <w:style w:type="paragraph" w:customStyle="1" w:styleId="Numbering3-end">
    <w:name w:val="Numbering3 - end"/>
    <w:basedOn w:val="Numbering3"/>
    <w:next w:val="BodyText1"/>
    <w:qFormat/>
    <w:rsid w:val="00726E3A"/>
    <w:pPr>
      <w:spacing w:after="120"/>
      <w:ind w:left="994"/>
    </w:pPr>
  </w:style>
  <w:style w:type="paragraph" w:customStyle="1" w:styleId="IntroductoryText">
    <w:name w:val="Introductory Text"/>
    <w:next w:val="BodyText1"/>
    <w:qFormat/>
    <w:rsid w:val="0099029F"/>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99029F"/>
    <w:pPr>
      <w:spacing w:before="240" w:after="120" w:line="240" w:lineRule="auto"/>
    </w:pPr>
    <w:rPr>
      <w:rFonts w:ascii="Verdana" w:eastAsia="Arial" w:hAnsi="Verdana" w:cs="Times New Roman"/>
      <w:b/>
      <w:color w:val="7F7F7F" w:themeColor="text1" w:themeTint="80"/>
      <w:sz w:val="16"/>
      <w:lang w:val="fr-FR"/>
    </w:rPr>
  </w:style>
  <w:style w:type="paragraph" w:customStyle="1" w:styleId="TableText">
    <w:name w:val="Table Text"/>
    <w:basedOn w:val="BodyText1"/>
    <w:qFormat/>
    <w:rsid w:val="00BE14E2"/>
    <w:pPr>
      <w:spacing w:after="0"/>
    </w:pPr>
    <w:rPr>
      <w:szCs w:val="20"/>
    </w:rPr>
  </w:style>
  <w:style w:type="paragraph" w:customStyle="1" w:styleId="TableBullet1">
    <w:name w:val="Table Bullet1"/>
    <w:basedOn w:val="Bullet1"/>
    <w:qFormat/>
    <w:rsid w:val="00903E1F"/>
    <w:pPr>
      <w:ind w:left="154" w:hanging="154"/>
    </w:pPr>
    <w:rPr>
      <w:rFonts w:ascii="Verdana" w:hAnsi="Verdana"/>
      <w:color w:val="3B3B3B" w:themeColor="background2" w:themeShade="40"/>
    </w:rPr>
  </w:style>
  <w:style w:type="paragraph" w:customStyle="1" w:styleId="TableBullet2">
    <w:name w:val="Table Bullet2"/>
    <w:basedOn w:val="Bullet2"/>
    <w:qFormat/>
    <w:rsid w:val="00903E1F"/>
    <w:pPr>
      <w:ind w:left="334" w:hanging="180"/>
    </w:pPr>
    <w:rPr>
      <w:rFonts w:ascii="Verdana" w:hAnsi="Verdana"/>
      <w:color w:val="3B3B3B" w:themeColor="background2" w:themeShade="40"/>
    </w:rPr>
  </w:style>
  <w:style w:type="paragraph" w:customStyle="1" w:styleId="TableBullet3">
    <w:name w:val="Table Bullet3"/>
    <w:basedOn w:val="Bullet3"/>
    <w:qFormat/>
    <w:rsid w:val="00903E1F"/>
    <w:pPr>
      <w:ind w:left="514" w:hanging="180"/>
    </w:pPr>
    <w:rPr>
      <w:rFonts w:ascii="Verdana" w:hAnsi="Verdana"/>
      <w:color w:val="3B3B3B" w:themeColor="background2" w:themeShade="40"/>
    </w:rPr>
  </w:style>
  <w:style w:type="paragraph" w:customStyle="1" w:styleId="TableHead">
    <w:name w:val="Table Head"/>
    <w:next w:val="TableSubhead"/>
    <w:qFormat/>
    <w:rsid w:val="000A03F7"/>
    <w:pPr>
      <w:spacing w:after="0" w:line="240" w:lineRule="auto"/>
      <w:jc w:val="center"/>
    </w:pPr>
    <w:rPr>
      <w:rFonts w:ascii="Verdana" w:eastAsia="Arial" w:hAnsi="Verdana" w:cs="Times New Roman"/>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sz w:val="20"/>
    </w:rPr>
  </w:style>
  <w:style w:type="paragraph" w:customStyle="1" w:styleId="TableofContents">
    <w:name w:val="Table of Contents"/>
    <w:qFormat/>
    <w:rsid w:val="00863AD0"/>
    <w:pPr>
      <w:spacing w:after="720" w:line="240" w:lineRule="auto"/>
    </w:pPr>
    <w:rPr>
      <w:rFonts w:ascii="Verdana" w:eastAsia="Arial" w:hAnsi="Verdana" w:cs="Times New Roman"/>
      <w:color w:val="0070AD" w:themeColor="accent1"/>
      <w:sz w:val="52"/>
      <w:szCs w:val="60"/>
      <w:lang w:val="en-GB"/>
    </w:rPr>
  </w:style>
  <w:style w:type="paragraph" w:styleId="TOC1">
    <w:name w:val="toc 1"/>
    <w:next w:val="TOC2"/>
    <w:autoRedefine/>
    <w:uiPriority w:val="39"/>
    <w:unhideWhenUsed/>
    <w:locked/>
    <w:rsid w:val="007927EC"/>
    <w:pPr>
      <w:tabs>
        <w:tab w:val="right" w:leader="dot" w:pos="10199"/>
      </w:tabs>
      <w:spacing w:after="100" w:line="240" w:lineRule="auto"/>
    </w:pPr>
    <w:rPr>
      <w:rFonts w:eastAsia="Arial" w:cs="Times New Roman"/>
      <w:noProof/>
      <w:color w:val="404040" w:themeColor="text1" w:themeTint="BF"/>
      <w:sz w:val="20"/>
      <w:lang w:val="en-GB"/>
    </w:rPr>
  </w:style>
  <w:style w:type="paragraph" w:styleId="TOC2">
    <w:name w:val="toc 2"/>
    <w:next w:val="TOC3"/>
    <w:autoRedefine/>
    <w:uiPriority w:val="39"/>
    <w:unhideWhenUsed/>
    <w:locked/>
    <w:rsid w:val="009738E1"/>
    <w:pPr>
      <w:tabs>
        <w:tab w:val="left" w:pos="1100"/>
        <w:tab w:val="right" w:leader="dot" w:pos="10199"/>
      </w:tabs>
      <w:spacing w:after="100" w:line="240" w:lineRule="auto"/>
      <w:ind w:left="272"/>
    </w:pPr>
    <w:rPr>
      <w:rFonts w:ascii="Arial" w:eastAsia="Arial" w:hAnsi="Arial" w:cs="Times New Roman"/>
      <w:noProof/>
      <w:color w:val="7F7F7F" w:themeColor="text1" w:themeTint="80"/>
      <w:sz w:val="20"/>
      <w:lang w:val="en-GB"/>
    </w:rPr>
  </w:style>
  <w:style w:type="paragraph" w:styleId="TOC3">
    <w:name w:val="toc 3"/>
    <w:next w:val="TOC4"/>
    <w:autoRedefine/>
    <w:uiPriority w:val="39"/>
    <w:unhideWhenUsed/>
    <w:locked/>
    <w:rsid w:val="00903E1F"/>
    <w:pPr>
      <w:tabs>
        <w:tab w:val="right" w:leader="dot" w:pos="10199"/>
      </w:tabs>
      <w:spacing w:after="100" w:line="240" w:lineRule="auto"/>
      <w:ind w:left="450"/>
    </w:pPr>
    <w:rPr>
      <w:rFonts w:ascii="Arial" w:eastAsia="Arial" w:hAnsi="Arial" w:cs="Times New Roman"/>
      <w:noProof/>
      <w:color w:val="7F7F7F" w:themeColor="text1" w:themeTint="80"/>
      <w:sz w:val="18"/>
      <w:lang w:val="en-GB"/>
    </w:rPr>
  </w:style>
  <w:style w:type="paragraph" w:styleId="TOC4">
    <w:name w:val="toc 4"/>
    <w:next w:val="TOC5"/>
    <w:autoRedefine/>
    <w:uiPriority w:val="39"/>
    <w:unhideWhenUsed/>
    <w:locked/>
    <w:rsid w:val="00903E1F"/>
    <w:pPr>
      <w:tabs>
        <w:tab w:val="right" w:leader="dot" w:pos="10199"/>
      </w:tabs>
      <w:spacing w:after="100" w:line="240" w:lineRule="auto"/>
      <w:ind w:left="660"/>
    </w:pPr>
    <w:rPr>
      <w:rFonts w:ascii="Arial" w:eastAsia="Arial" w:hAnsi="Arial" w:cs="Times New Roman"/>
      <w:noProof/>
      <w:color w:val="7F7F7F" w:themeColor="text1" w:themeTint="80"/>
      <w:sz w:val="16"/>
      <w:lang w:val="en-GB"/>
    </w:rPr>
  </w:style>
  <w:style w:type="paragraph" w:styleId="TOC5">
    <w:name w:val="toc 5"/>
    <w:next w:val="BodyText1"/>
    <w:autoRedefine/>
    <w:uiPriority w:val="39"/>
    <w:unhideWhenUsed/>
    <w:locked/>
    <w:rsid w:val="00903E1F"/>
    <w:pPr>
      <w:tabs>
        <w:tab w:val="right" w:leader="dot" w:pos="10199"/>
      </w:tabs>
      <w:spacing w:after="100" w:line="240" w:lineRule="auto"/>
      <w:ind w:left="810"/>
    </w:pPr>
    <w:rPr>
      <w:rFonts w:ascii="Arial" w:eastAsia="Arial" w:hAnsi="Arial" w:cs="Times New Roman"/>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Verdana" w:eastAsia="Arial" w:hAnsi="Verdana" w:cs="Times New Roman"/>
      <w:b/>
      <w:color w:val="767676" w:themeColor="background2" w:themeShade="80"/>
      <w:sz w:val="18"/>
      <w:lang w:val="en-GB"/>
    </w:rPr>
  </w:style>
  <w:style w:type="paragraph" w:customStyle="1" w:styleId="Biostitle">
    <w:name w:val="Bios title"/>
    <w:basedOn w:val="Normal"/>
    <w:uiPriority w:val="99"/>
    <w:qFormat/>
    <w:rsid w:val="00BE14E2"/>
    <w:pPr>
      <w:spacing w:before="60"/>
      <w:contextualSpacing/>
    </w:pPr>
    <w:rPr>
      <w:rFonts w:eastAsia="Times New Roman"/>
      <w:b w:val="0"/>
      <w:color w:val="0070AD" w:themeColor="accent1"/>
      <w:sz w:val="28"/>
      <w:szCs w:val="32"/>
      <w:lang w:val="en-US"/>
    </w:rPr>
  </w:style>
  <w:style w:type="paragraph" w:styleId="BodyText">
    <w:name w:val="Body Text"/>
    <w:basedOn w:val="Normal"/>
    <w:link w:val="BodyTextChar"/>
    <w:uiPriority w:val="99"/>
    <w:semiHidden/>
    <w:unhideWhenUsed/>
    <w:locked/>
    <w:rsid w:val="00ED4F71"/>
  </w:style>
  <w:style w:type="character" w:customStyle="1" w:styleId="BodyTextChar">
    <w:name w:val="Body Text Char"/>
    <w:basedOn w:val="DefaultParagraphFont"/>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val="0"/>
      <w:color w:val="0098C7"/>
      <w:sz w:val="96"/>
      <w:szCs w:val="20"/>
      <w:lang w:val="en-US"/>
    </w:rPr>
  </w:style>
  <w:style w:type="paragraph" w:styleId="BodyText3">
    <w:name w:val="Body Text 3"/>
    <w:basedOn w:val="Normal"/>
    <w:link w:val="BodyText3Char"/>
    <w:uiPriority w:val="99"/>
    <w:semiHidden/>
    <w:unhideWhenUsed/>
    <w:locked/>
    <w:rsid w:val="00ED4F71"/>
    <w:pPr>
      <w:spacing w:line="240" w:lineRule="atLeast"/>
    </w:pPr>
    <w:rPr>
      <w:rFonts w:ascii="Georgia" w:hAnsi="Georgia"/>
      <w:sz w:val="16"/>
      <w:szCs w:val="16"/>
      <w:lang w:val="en-US"/>
    </w:rPr>
  </w:style>
  <w:style w:type="character" w:customStyle="1" w:styleId="BodyText3Char">
    <w:name w:val="Body Text 3 Char"/>
    <w:basedOn w:val="DefaultParagraphFont"/>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lang w:val="en-US"/>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lang w:val="en-US"/>
    </w:rPr>
  </w:style>
  <w:style w:type="paragraph" w:customStyle="1" w:styleId="Bioheads">
    <w:name w:val="Bio heads"/>
    <w:basedOn w:val="Normal"/>
    <w:uiPriority w:val="99"/>
    <w:qFormat/>
    <w:rsid w:val="00BE14E2"/>
    <w:pPr>
      <w:spacing w:before="60" w:after="60" w:line="240" w:lineRule="atLeast"/>
      <w:contextualSpacing/>
    </w:pPr>
    <w:rPr>
      <w:rFonts w:eastAsia="Times New Roman"/>
      <w:b w:val="0"/>
      <w:color w:val="12ABDB" w:themeColor="accent2"/>
      <w:sz w:val="20"/>
      <w:szCs w:val="21"/>
      <w:lang w:val="en-US"/>
    </w:rPr>
  </w:style>
  <w:style w:type="paragraph" w:styleId="BlockText">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BalloonText">
    <w:name w:val="Balloon Text"/>
    <w:basedOn w:val="Normal"/>
    <w:link w:val="BalloonTextChar"/>
    <w:uiPriority w:val="99"/>
    <w:semiHidden/>
    <w:unhideWhenUsed/>
    <w:locked/>
    <w:rsid w:val="00ED4F7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220D13"/>
    <w:pPr>
      <w:keepNext/>
      <w:keepLines/>
      <w:spacing w:before="240" w:after="240" w:line="240" w:lineRule="auto"/>
    </w:pPr>
    <w:rPr>
      <w:rFonts w:ascii="Verdana" w:eastAsia="Arial" w:hAnsi="Verdana" w:cs="Times New Roman"/>
      <w:i/>
      <w:color w:val="0070AD" w:themeColor="accent1"/>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BE14E2"/>
    <w:pPr>
      <w:spacing w:after="0" w:line="240" w:lineRule="auto"/>
    </w:pPr>
    <w:rPr>
      <w:rFonts w:ascii="Arial" w:eastAsia="Arial" w:hAnsi="Arial" w:cs="Times New Roman"/>
      <w:b/>
      <w:color w:val="CCEFFB" w:themeColor="accent2" w:themeTint="33"/>
      <w:sz w:val="534"/>
    </w:rPr>
  </w:style>
  <w:style w:type="paragraph" w:customStyle="1" w:styleId="NormalQuote">
    <w:name w:val="Normal Quote"/>
    <w:qFormat/>
    <w:rsid w:val="00220D13"/>
    <w:pPr>
      <w:spacing w:after="120" w:line="240" w:lineRule="auto"/>
    </w:pPr>
    <w:rPr>
      <w:rFonts w:ascii="Verdana" w:eastAsia="Arial" w:hAnsi="Verdana" w:cs="Times New Roman"/>
      <w:b/>
      <w:color w:val="12ABDB" w:themeColor="accent2"/>
      <w:sz w:val="28"/>
    </w:rPr>
  </w:style>
  <w:style w:type="paragraph" w:customStyle="1" w:styleId="BiosDesignation">
    <w:name w:val="Bios Designation"/>
    <w:qFormat/>
    <w:rsid w:val="00220D13"/>
    <w:pPr>
      <w:spacing w:after="240" w:line="240" w:lineRule="atLeast"/>
    </w:pPr>
    <w:rPr>
      <w:rFonts w:ascii="Verdana" w:eastAsia="Times New Roman" w:hAnsi="Verdana" w:cs="Times New Roman"/>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0A03F7"/>
    <w:pPr>
      <w:spacing w:before="120" w:after="240" w:line="240" w:lineRule="auto"/>
    </w:pPr>
    <w:rPr>
      <w:rFonts w:ascii="Arial" w:eastAsia="Arial" w:hAnsi="Arial" w:cs="Times New Roman"/>
      <w:noProof/>
      <w:color w:val="000000" w:themeColor="text1"/>
      <w:sz w:val="20"/>
    </w:rPr>
  </w:style>
  <w:style w:type="table" w:customStyle="1" w:styleId="NSN">
    <w:name w:val="NSN"/>
    <w:basedOn w:val="Table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MU">
    <w:name w:val="CMU"/>
    <w:basedOn w:val="Capgemini-NewVI"/>
    <w:uiPriority w:val="99"/>
    <w:qFormat/>
    <w:rsid w:val="000A03F7"/>
    <w:rPr>
      <w:rFonts w:ascii="Verdana" w:hAnsi="Verdana"/>
      <w:color w:val="3B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00C37B"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cs="Times New Roman"/>
      <w:b w:val="0"/>
      <w:bCs w:val="0"/>
      <w:color w:val="auto"/>
      <w:lang w:val="en-US"/>
    </w:rPr>
  </w:style>
  <w:style w:type="paragraph" w:customStyle="1" w:styleId="CopyrightExtraLine">
    <w:name w:val="Copyright Extra Line"/>
    <w:basedOn w:val="Normal"/>
    <w:qFormat/>
    <w:rsid w:val="003F728C"/>
    <w:rPr>
      <w:b w:val="0"/>
      <w:color w:val="FFFFFF" w:themeColor="background1"/>
      <w:sz w:val="16"/>
    </w:rPr>
  </w:style>
  <w:style w:type="character" w:styleId="FollowedHyperlink">
    <w:name w:val="FollowedHyperlink"/>
    <w:basedOn w:val="DefaultParagraphFont"/>
    <w:uiPriority w:val="99"/>
    <w:semiHidden/>
    <w:unhideWhenUsed/>
    <w:locked/>
    <w:rsid w:val="005C3455"/>
    <w:rPr>
      <w:color w:val="7E39BA" w:themeColor="followedHyperlink"/>
      <w:u w:val="single"/>
    </w:rPr>
  </w:style>
  <w:style w:type="character" w:styleId="CommentReference">
    <w:name w:val="annotation reference"/>
    <w:basedOn w:val="DefaultParagraphFont"/>
    <w:uiPriority w:val="99"/>
    <w:semiHidden/>
    <w:unhideWhenUsed/>
    <w:locked/>
    <w:rsid w:val="0043163A"/>
    <w:rPr>
      <w:sz w:val="16"/>
      <w:szCs w:val="16"/>
    </w:rPr>
  </w:style>
  <w:style w:type="paragraph" w:styleId="CommentText">
    <w:name w:val="annotation text"/>
    <w:basedOn w:val="Normal"/>
    <w:link w:val="CommentTextChar"/>
    <w:uiPriority w:val="99"/>
    <w:semiHidden/>
    <w:unhideWhenUsed/>
    <w:locked/>
    <w:rsid w:val="0043163A"/>
    <w:rPr>
      <w:sz w:val="20"/>
      <w:szCs w:val="20"/>
    </w:rPr>
  </w:style>
  <w:style w:type="character" w:customStyle="1" w:styleId="CommentTextChar">
    <w:name w:val="Comment Text Char"/>
    <w:basedOn w:val="DefaultParagraphFont"/>
    <w:link w:val="CommentText"/>
    <w:uiPriority w:val="99"/>
    <w:semiHidden/>
    <w:rsid w:val="0043163A"/>
    <w:rPr>
      <w:rFonts w:ascii="Verdana" w:eastAsia="Arial" w:hAnsi="Verdana" w:cs="Arial"/>
      <w:b/>
      <w:bCs/>
      <w:color w:val="000000" w:themeColor="text1"/>
      <w:sz w:val="20"/>
      <w:szCs w:val="20"/>
      <w:lang w:val="en-GB"/>
    </w:rPr>
  </w:style>
  <w:style w:type="paragraph" w:styleId="CommentSubject">
    <w:name w:val="annotation subject"/>
    <w:basedOn w:val="CommentText"/>
    <w:next w:val="CommentText"/>
    <w:link w:val="CommentSubjectChar"/>
    <w:uiPriority w:val="99"/>
    <w:semiHidden/>
    <w:unhideWhenUsed/>
    <w:locked/>
    <w:rsid w:val="0043163A"/>
  </w:style>
  <w:style w:type="character" w:customStyle="1" w:styleId="CommentSubjectChar">
    <w:name w:val="Comment Subject Char"/>
    <w:basedOn w:val="CommentTextChar"/>
    <w:link w:val="CommentSubject"/>
    <w:uiPriority w:val="99"/>
    <w:semiHidden/>
    <w:rsid w:val="0043163A"/>
    <w:rPr>
      <w:rFonts w:ascii="Verdana" w:eastAsia="Arial" w:hAnsi="Verdana" w:cs="Arial"/>
      <w:b/>
      <w:bCs/>
      <w:color w:val="000000" w:themeColor="text1"/>
      <w:sz w:val="20"/>
      <w:szCs w:val="20"/>
      <w:lang w:val="en-GB"/>
    </w:rPr>
  </w:style>
  <w:style w:type="paragraph" w:styleId="Revision">
    <w:name w:val="Revision"/>
    <w:hidden/>
    <w:uiPriority w:val="99"/>
    <w:semiHidden/>
    <w:rsid w:val="0043163A"/>
    <w:pPr>
      <w:spacing w:after="0" w:line="240" w:lineRule="auto"/>
    </w:pPr>
    <w:rPr>
      <w:rFonts w:ascii="Verdana" w:eastAsia="Arial" w:hAnsi="Verdana" w:cs="Arial"/>
      <w:b/>
      <w:bCs/>
      <w:color w:val="000000" w:themeColor="text1"/>
      <w:sz w:val="24"/>
      <w:szCs w:val="24"/>
      <w:lang w:val="en-GB"/>
    </w:rPr>
  </w:style>
  <w:style w:type="paragraph" w:styleId="TOCHeading">
    <w:name w:val="TOC Heading"/>
    <w:basedOn w:val="Heading1"/>
    <w:next w:val="Normal"/>
    <w:uiPriority w:val="39"/>
    <w:unhideWhenUsed/>
    <w:qFormat/>
    <w:locked/>
    <w:rsid w:val="00CD7E84"/>
    <w:pPr>
      <w:keepNext/>
      <w:keepLines/>
      <w:spacing w:before="240"/>
      <w:outlineLvl w:val="9"/>
    </w:pPr>
    <w:rPr>
      <w:rFonts w:asciiTheme="majorHAnsi" w:eastAsiaTheme="majorEastAsia" w:hAnsiTheme="majorHAnsi" w:cstheme="majorBidi"/>
      <w:b/>
      <w:bCs/>
      <w:color w:val="005381" w:themeColor="accent1" w:themeShade="BF"/>
      <w:sz w:val="32"/>
      <w:szCs w:val="32"/>
    </w:rPr>
  </w:style>
  <w:style w:type="paragraph" w:customStyle="1" w:styleId="CGH2">
    <w:name w:val="CG_H2"/>
    <w:basedOn w:val="BodyText1"/>
    <w:link w:val="CGH2Car"/>
    <w:qFormat/>
    <w:rsid w:val="004D2CAE"/>
    <w:pPr>
      <w:spacing w:before="360"/>
      <w:outlineLvl w:val="0"/>
    </w:pPr>
    <w:rPr>
      <w:rFonts w:asciiTheme="majorHAnsi" w:hAnsiTheme="majorHAnsi"/>
      <w:b/>
      <w:bCs/>
      <w:color w:val="0070AD" w:themeColor="accent1"/>
      <w:sz w:val="32"/>
      <w:szCs w:val="20"/>
    </w:rPr>
  </w:style>
  <w:style w:type="character" w:customStyle="1" w:styleId="CGH2Car">
    <w:name w:val="CG_H2 Car"/>
    <w:basedOn w:val="DefaultParagraphFont"/>
    <w:link w:val="CGH2"/>
    <w:rsid w:val="004D2CAE"/>
    <w:rPr>
      <w:rFonts w:asciiTheme="majorHAnsi" w:eastAsia="Arial" w:hAnsiTheme="majorHAnsi" w:cs="Times New Roman"/>
      <w:b/>
      <w:bCs/>
      <w:color w:val="0070AD" w:themeColor="accent1"/>
      <w:sz w:val="32"/>
      <w:szCs w:val="20"/>
    </w:rPr>
  </w:style>
  <w:style w:type="paragraph" w:customStyle="1" w:styleId="CGH3">
    <w:name w:val="CG_H3"/>
    <w:basedOn w:val="BodyText1"/>
    <w:link w:val="CGH3Car"/>
    <w:qFormat/>
    <w:rsid w:val="004D2CAE"/>
    <w:pPr>
      <w:spacing w:before="360"/>
      <w:outlineLvl w:val="1"/>
    </w:pPr>
    <w:rPr>
      <w:rFonts w:asciiTheme="majorHAnsi" w:hAnsiTheme="majorHAnsi"/>
      <w:b/>
      <w:bCs/>
      <w:color w:val="12ABDB" w:themeColor="accent2"/>
      <w:sz w:val="24"/>
      <w:szCs w:val="20"/>
    </w:rPr>
  </w:style>
  <w:style w:type="character" w:customStyle="1" w:styleId="CGH3Car">
    <w:name w:val="CG_H3 Car"/>
    <w:basedOn w:val="DefaultParagraphFont"/>
    <w:link w:val="CGH3"/>
    <w:rsid w:val="004D2CAE"/>
    <w:rPr>
      <w:rFonts w:asciiTheme="majorHAnsi" w:eastAsia="Arial" w:hAnsiTheme="majorHAnsi" w:cs="Times New Roman"/>
      <w:b/>
      <w:bCs/>
      <w:color w:val="12ABDB" w:themeColor="accent2"/>
      <w:sz w:val="24"/>
      <w:szCs w:val="20"/>
    </w:rPr>
  </w:style>
  <w:style w:type="paragraph" w:styleId="ListParagraph">
    <w:name w:val="List Paragraph"/>
    <w:basedOn w:val="Normal"/>
    <w:uiPriority w:val="34"/>
    <w:qFormat/>
    <w:locked/>
    <w:rsid w:val="002E499A"/>
    <w:pPr>
      <w:ind w:left="720"/>
      <w:contextualSpacing/>
    </w:pPr>
  </w:style>
  <w:style w:type="table" w:customStyle="1" w:styleId="CGTable2">
    <w:name w:val="CG_Table 2"/>
    <w:basedOn w:val="TableNormal"/>
    <w:uiPriority w:val="99"/>
    <w:rsid w:val="00D727FB"/>
    <w:pPr>
      <w:spacing w:after="0" w:line="240" w:lineRule="auto"/>
    </w:pPr>
    <w:rPr>
      <w:rFonts w:ascii="Arial" w:eastAsia="Times New Roman" w:hAnsi="Arial" w:cs="Times New Roman"/>
      <w:sz w:val="20"/>
      <w:szCs w:val="20"/>
    </w:rPr>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paragraph" w:customStyle="1" w:styleId="EDICBodyText">
    <w:name w:val="EDIC Body Text"/>
    <w:link w:val="EDICBodyTextCharChar"/>
    <w:rsid w:val="00D727FB"/>
    <w:pPr>
      <w:keepLines/>
      <w:tabs>
        <w:tab w:val="left" w:pos="360"/>
        <w:tab w:val="left" w:pos="720"/>
        <w:tab w:val="left" w:pos="1080"/>
      </w:tabs>
      <w:spacing w:before="120" w:after="120" w:line="260" w:lineRule="exact"/>
    </w:pPr>
    <w:rPr>
      <w:rFonts w:ascii="Arial" w:eastAsia="Times New Roman" w:hAnsi="Arial" w:cs="Arial"/>
      <w:sz w:val="20"/>
      <w:szCs w:val="24"/>
    </w:rPr>
  </w:style>
  <w:style w:type="character" w:customStyle="1" w:styleId="EDICBodyTextCharChar">
    <w:name w:val="EDIC Body Text Char Char"/>
    <w:link w:val="EDICBodyText"/>
    <w:rsid w:val="00D727FB"/>
    <w:rPr>
      <w:rFonts w:ascii="Arial" w:eastAsia="Times New Roman" w:hAnsi="Arial" w:cs="Arial"/>
      <w:sz w:val="20"/>
      <w:szCs w:val="24"/>
    </w:rPr>
  </w:style>
  <w:style w:type="paragraph" w:styleId="NoSpacing">
    <w:name w:val="No Spacing"/>
    <w:uiPriority w:val="1"/>
    <w:qFormat/>
    <w:locked/>
    <w:rsid w:val="00BC39B7"/>
    <w:pPr>
      <w:spacing w:after="0" w:line="240" w:lineRule="auto"/>
    </w:pPr>
    <w:rPr>
      <w:rFonts w:ascii="Verdana" w:eastAsia="Arial" w:hAnsi="Verdana" w:cs="Arial"/>
      <w:b/>
      <w:bCs/>
      <w:color w:val="000000" w:themeColor="text1"/>
      <w:sz w:val="24"/>
      <w:szCs w:val="24"/>
      <w:lang w:val="es-GT"/>
    </w:rPr>
  </w:style>
  <w:style w:type="character" w:styleId="PlaceholderText">
    <w:name w:val="Placeholder Text"/>
    <w:basedOn w:val="DefaultParagraphFont"/>
    <w:uiPriority w:val="99"/>
    <w:semiHidden/>
    <w:locked/>
    <w:rsid w:val="000618BA"/>
    <w:rPr>
      <w:color w:val="808080"/>
    </w:rPr>
  </w:style>
  <w:style w:type="character" w:styleId="UnresolvedMention">
    <w:name w:val="Unresolved Mention"/>
    <w:basedOn w:val="DefaultParagraphFont"/>
    <w:uiPriority w:val="99"/>
    <w:semiHidden/>
    <w:unhideWhenUsed/>
    <w:rsid w:val="00F11968"/>
    <w:rPr>
      <w:color w:val="605E5C"/>
      <w:shd w:val="clear" w:color="auto" w:fill="E1DFDD"/>
    </w:rPr>
  </w:style>
  <w:style w:type="character" w:customStyle="1" w:styleId="Heading5Char">
    <w:name w:val="Heading 5 Char"/>
    <w:basedOn w:val="DefaultParagraphFont"/>
    <w:link w:val="Heading5"/>
    <w:uiPriority w:val="9"/>
    <w:rsid w:val="005D3AE2"/>
    <w:rPr>
      <w:rFonts w:asciiTheme="majorHAnsi" w:eastAsiaTheme="majorEastAsia" w:hAnsiTheme="majorHAnsi" w:cstheme="majorBidi"/>
      <w:b/>
      <w:bCs/>
      <w:color w:val="005381" w:themeColor="accent1" w:themeShade="B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333">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85281144">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1367485817">
      <w:bodyDiv w:val="1"/>
      <w:marLeft w:val="0"/>
      <w:marRight w:val="0"/>
      <w:marTop w:val="0"/>
      <w:marBottom w:val="0"/>
      <w:divBdr>
        <w:top w:val="none" w:sz="0" w:space="0" w:color="auto"/>
        <w:left w:val="none" w:sz="0" w:space="0" w:color="auto"/>
        <w:bottom w:val="none" w:sz="0" w:space="0" w:color="auto"/>
        <w:right w:val="none" w:sz="0" w:space="0" w:color="auto"/>
      </w:divBdr>
    </w:div>
    <w:div w:id="1552695912">
      <w:bodyDiv w:val="1"/>
      <w:marLeft w:val="0"/>
      <w:marRight w:val="0"/>
      <w:marTop w:val="0"/>
      <w:marBottom w:val="0"/>
      <w:divBdr>
        <w:top w:val="none" w:sz="0" w:space="0" w:color="auto"/>
        <w:left w:val="none" w:sz="0" w:space="0" w:color="auto"/>
        <w:bottom w:val="none" w:sz="0" w:space="0" w:color="auto"/>
        <w:right w:val="none" w:sz="0" w:space="0" w:color="auto"/>
      </w:divBdr>
    </w:div>
    <w:div w:id="1918632516">
      <w:bodyDiv w:val="1"/>
      <w:marLeft w:val="0"/>
      <w:marRight w:val="0"/>
      <w:marTop w:val="0"/>
      <w:marBottom w:val="0"/>
      <w:divBdr>
        <w:top w:val="none" w:sz="0" w:space="0" w:color="auto"/>
        <w:left w:val="none" w:sz="0" w:space="0" w:color="auto"/>
        <w:bottom w:val="none" w:sz="0" w:space="0" w:color="auto"/>
        <w:right w:val="none" w:sz="0" w:space="0" w:color="auto"/>
      </w:divBdr>
    </w:div>
    <w:div w:id="206289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imshr.com/pca"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emf"/><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milrrhh.timsinternational.net" TargetMode="External"/><Relationship Id="rId113" Type="http://schemas.openxmlformats.org/officeDocument/2006/relationships/hyperlink" Target="mailto:pca@timshr.com" TargetMode="External"/><Relationship Id="rId118" Type="http://schemas.openxmlformats.org/officeDocument/2006/relationships/oleObject" Target="embeddings/oleObject1.bin"/><Relationship Id="rId126" Type="http://schemas.openxmlformats.org/officeDocument/2006/relationships/package" Target="embeddings/Microsoft_Excel_Worksheet1.xlsx"/><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2.bin"/><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3.png"/><Relationship Id="rId124" Type="http://schemas.openxmlformats.org/officeDocument/2006/relationships/package" Target="embeddings/Microsoft_Excel_Worksheet.xlsx"/><Relationship Id="rId129" Type="http://schemas.openxmlformats.org/officeDocument/2006/relationships/hyperlink" Target="http://www.capgemini.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hyperlink" Target="https://timshr.com/pca" TargetMode="External"/><Relationship Id="rId119" Type="http://schemas.openxmlformats.org/officeDocument/2006/relationships/image" Target="media/image105.pn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30"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mailto:pca@timshr.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6.emf"/><Relationship Id="rId125" Type="http://schemas.openxmlformats.org/officeDocument/2006/relationships/image" Target="media/image109.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2.png"/><Relationship Id="rId131"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_rels/footer2.xml.rels><?xml version="1.0" encoding="UTF-8" standalone="yes"?>
<Relationships xmlns="http://schemas.openxmlformats.org/package/2006/relationships"><Relationship Id="rId8" Type="http://schemas.openxmlformats.org/officeDocument/2006/relationships/image" Target="media/image113.png"/><Relationship Id="rId13" Type="http://schemas.openxmlformats.org/officeDocument/2006/relationships/image" Target="media/image150.png"/><Relationship Id="rId18" Type="http://schemas.openxmlformats.org/officeDocument/2006/relationships/image" Target="media/image116.emf"/><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2" Type="http://schemas.openxmlformats.org/officeDocument/2006/relationships/image" Target="media/image140.png"/><Relationship Id="rId17" Type="http://schemas.openxmlformats.org/officeDocument/2006/relationships/image" Target="media/image190.png"/><Relationship Id="rId2" Type="http://schemas.openxmlformats.org/officeDocument/2006/relationships/image" Target="media/image110.png"/><Relationship Id="rId16" Type="http://schemas.openxmlformats.org/officeDocument/2006/relationships/image" Target="media/image180.png"/><Relationship Id="rId1" Type="http://schemas.openxmlformats.org/officeDocument/2006/relationships/hyperlink" Target="http://www.linkedin.com/company/capgemini" TargetMode="External"/><Relationship Id="rId6" Type="http://schemas.openxmlformats.org/officeDocument/2006/relationships/image" Target="media/image112.png"/><Relationship Id="rId11" Type="http://schemas.openxmlformats.org/officeDocument/2006/relationships/image" Target="media/image115.png"/><Relationship Id="rId5" Type="http://schemas.openxmlformats.org/officeDocument/2006/relationships/hyperlink" Target="http://www.twitter.com/capgemini" TargetMode="External"/><Relationship Id="rId15" Type="http://schemas.openxmlformats.org/officeDocument/2006/relationships/image" Target="media/image170.png"/><Relationship Id="rId10" Type="http://schemas.openxmlformats.org/officeDocument/2006/relationships/image" Target="media/image114.png"/><Relationship Id="rId4" Type="http://schemas.openxmlformats.org/officeDocument/2006/relationships/image" Target="media/image111.png"/><Relationship Id="rId9" Type="http://schemas.openxmlformats.org/officeDocument/2006/relationships/hyperlink" Target="http://www.facebook.com/capgemini" TargetMode="External"/><Relationship Id="rId14" Type="http://schemas.openxmlformats.org/officeDocument/2006/relationships/image" Target="media/image16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emf"/><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krobaszy\Downloads\Word_Standard-Template_16-11-2017.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Capgemini Palette">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88D5ED"/>
      </a:hlink>
      <a:folHlink>
        <a:srgbClr val="7E39BA"/>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blipFill dpi="0" rotWithShape="1">
          <a:blip xmlns:r="http://schemas.openxmlformats.org/officeDocument/2006/relationships" r:embed="rId1">
            <a:alphaModFix amt="15000"/>
          </a:blip>
          <a:srcRect/>
          <a:stretch>
            <a:fillRect/>
          </a:stretch>
        </a:blip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5166BA976EB94BB6A7ECF3A7703673" ma:contentTypeVersion="0" ma:contentTypeDescription="Create a new document." ma:contentTypeScope="" ma:versionID="33c3b9458cf54fda7bfcf655f8cb78f6">
  <xsd:schema xmlns:xsd="http://www.w3.org/2001/XMLSchema" xmlns:xs="http://www.w3.org/2001/XMLSchema" xmlns:p="http://schemas.microsoft.com/office/2006/metadata/properties" targetNamespace="http://schemas.microsoft.com/office/2006/metadata/properties" ma:root="true" ma:fieldsID="99653376294f81086e7b884b358f4d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522D2-E617-4069-8394-51D7CAA5BB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35E338-3034-40A8-B8E0-2DCE7BBD4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000D2F7-7E2B-415F-803A-4271AB3397E8}">
  <ds:schemaRefs>
    <ds:schemaRef ds:uri="http://schemas.microsoft.com/sharepoint/v3/contenttype/forms"/>
  </ds:schemaRefs>
</ds:datastoreItem>
</file>

<file path=customXml/itemProps4.xml><?xml version="1.0" encoding="utf-8"?>
<ds:datastoreItem xmlns:ds="http://schemas.openxmlformats.org/officeDocument/2006/customXml" ds:itemID="{6A96D68B-FCAC-4B2E-B837-579DF6036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Word_Standard-Template_16-11-2017.dotx</Template>
  <TotalTime>190</TotalTime>
  <Pages>69</Pages>
  <Words>4169</Words>
  <Characters>23767</Characters>
  <Application>Microsoft Office Word</Application>
  <DocSecurity>0</DocSecurity>
  <Lines>198</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Word Template</vt:lpstr>
      <vt:lpstr>Word Template</vt:lpstr>
    </vt:vector>
  </TitlesOfParts>
  <Company>Capgemini</Company>
  <LinksUpToDate>false</LinksUpToDate>
  <CharactersWithSpaces>27881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krobaszy</dc:creator>
  <cp:keywords/>
  <dc:description>© 2017 Capgemini. All rights reserved.</dc:description>
  <cp:lastModifiedBy>Carranza, Juan Jose</cp:lastModifiedBy>
  <cp:revision>7</cp:revision>
  <cp:lastPrinted>2018-01-22T10:27:00Z</cp:lastPrinted>
  <dcterms:created xsi:type="dcterms:W3CDTF">2019-02-05T12:52:00Z</dcterms:created>
  <dcterms:modified xsi:type="dcterms:W3CDTF">2019-02-05T20:39:00Z</dcterms:modified>
  <cp:category>MS WORD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0x010100CE5166BA976EB94BB6A7ECF3A7703673</vt:lpwstr>
  </property>
</Properties>
</file>