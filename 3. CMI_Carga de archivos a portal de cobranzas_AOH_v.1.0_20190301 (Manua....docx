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tmp" ContentType="image/png"/>
  <Default Extension="xlsm" ContentType="application/vnd.ms-excel.sheet.macroEnabled.12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0DDA67" w14:textId="77777777" w:rsidR="00F627CA" w:rsidRPr="002B6F19" w:rsidRDefault="00F627CA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68" w14:textId="77777777" w:rsidR="002A3179" w:rsidRPr="002B6F19" w:rsidRDefault="002A3179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69" w14:textId="77777777" w:rsidR="002A3179" w:rsidRPr="002B6F19" w:rsidRDefault="002A3179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6A" w14:textId="77777777" w:rsidR="002A3179" w:rsidRPr="002B6F19" w:rsidRDefault="002A3179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6B" w14:textId="77777777" w:rsidR="002A3179" w:rsidRPr="002B6F19" w:rsidRDefault="002A3179" w:rsidP="00593EC5">
      <w:pPr>
        <w:pStyle w:val="BodyText1"/>
        <w:rPr>
          <w:rFonts w:asciiTheme="majorHAnsi" w:hAnsiTheme="majorHAnsi" w:cstheme="majorHAnsi"/>
          <w:lang w:val="es-GT"/>
        </w:rPr>
      </w:pPr>
    </w:p>
    <w:tbl>
      <w:tblPr>
        <w:tblW w:w="10560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 w:rsidR="00A0788F" w:rsidRPr="002B6F19" w14:paraId="010DDA6D" w14:textId="77777777" w:rsidTr="00A0788F">
        <w:trPr>
          <w:trHeight w:val="288"/>
        </w:trPr>
        <w:tc>
          <w:tcPr>
            <w:tcW w:w="10560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6C" w14:textId="77777777" w:rsidR="00A0788F" w:rsidRPr="002B6F19" w:rsidRDefault="00A0788F" w:rsidP="00A0788F">
            <w:pPr>
              <w:spacing w:before="0" w:after="0"/>
              <w:jc w:val="center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79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6E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6F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0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1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2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3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4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5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6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7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8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7D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A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7B" w14:textId="3A50AEEE" w:rsidR="00A0788F" w:rsidRPr="002B6F19" w:rsidRDefault="000C67A3" w:rsidP="00A0788F">
            <w:pPr>
              <w:spacing w:before="0" w:after="0"/>
              <w:jc w:val="center"/>
              <w:rPr>
                <w:rFonts w:cs="Arial"/>
                <w:b/>
                <w:bCs/>
                <w:color w:val="007098"/>
                <w:sz w:val="40"/>
                <w:szCs w:val="40"/>
                <w:lang w:val="es-GT" w:eastAsia="pl-PL"/>
              </w:rPr>
            </w:pPr>
            <w:r w:rsidRPr="002B6F19">
              <w:rPr>
                <w:rFonts w:cs="Arial"/>
                <w:b/>
                <w:bCs/>
                <w:color w:val="007098"/>
                <w:sz w:val="40"/>
                <w:szCs w:val="40"/>
                <w:lang w:val="es-GT" w:eastAsia="pl-PL"/>
              </w:rPr>
              <w:t>Manual Operativo del Artefacto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C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81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7E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0DDA7F" w14:textId="77777777" w:rsidR="00A0788F" w:rsidRPr="002B6F19" w:rsidRDefault="00A0788F" w:rsidP="00A0788F">
            <w:pPr>
              <w:spacing w:before="0" w:after="0"/>
              <w:rPr>
                <w:rFonts w:cs="Arial"/>
                <w:b/>
                <w:bCs/>
                <w:color w:val="007098"/>
                <w:sz w:val="40"/>
                <w:szCs w:val="40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0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8D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2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3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4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5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6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7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8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9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A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B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C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3F2491" w14:paraId="010DDA91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8E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8F" w14:textId="153FFDCC" w:rsidR="00A0788F" w:rsidRPr="002B6F19" w:rsidRDefault="00391484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  <w:r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  <w:t>Carga de pagos al portal de cobranzas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90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3F2491" w14:paraId="010DDA95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92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0DDA93" w14:textId="77777777" w:rsidR="00A0788F" w:rsidRPr="002B6F19" w:rsidRDefault="00A0788F" w:rsidP="00A0788F">
            <w:pPr>
              <w:spacing w:before="0" w:after="0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94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3F2491" w14:paraId="010DDAA1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96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7" w14:textId="77777777" w:rsidR="00A0788F" w:rsidRPr="00681B84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8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9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A" w14:textId="77777777" w:rsidR="00A0788F" w:rsidRPr="002B6F19" w:rsidRDefault="00A0788F" w:rsidP="00A0788F">
            <w:pPr>
              <w:spacing w:before="0" w:after="0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B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C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D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E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9F" w14:textId="77777777" w:rsidR="00A0788F" w:rsidRPr="002B6F19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00234B"/>
                <w:sz w:val="36"/>
                <w:szCs w:val="36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0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A6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2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4800" w:type="dxa"/>
            <w:gridSpan w:val="5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A3" w14:textId="37D39C2C" w:rsidR="00A0788F" w:rsidRPr="00681B84" w:rsidRDefault="000C67A3" w:rsidP="00A0788F">
            <w:pPr>
              <w:spacing w:before="0" w:after="0"/>
              <w:jc w:val="center"/>
              <w:rPr>
                <w:rFonts w:cs="Arial"/>
                <w:color w:val="00234B"/>
                <w:sz w:val="24"/>
                <w:lang w:val="es-GT" w:eastAsia="pl-PL"/>
              </w:rPr>
            </w:pPr>
            <w:r w:rsidRPr="00681B84">
              <w:rPr>
                <w:rFonts w:cs="Arial"/>
                <w:color w:val="00234B"/>
                <w:sz w:val="24"/>
                <w:lang w:val="es-GT" w:eastAsia="pl-PL"/>
              </w:rPr>
              <w:t>Número de Revisión</w:t>
            </w:r>
            <w:r w:rsidR="00A0788F" w:rsidRPr="00681B84">
              <w:rPr>
                <w:rFonts w:cs="Arial"/>
                <w:color w:val="00234B"/>
                <w:sz w:val="24"/>
                <w:lang w:val="es-GT" w:eastAsia="pl-PL"/>
              </w:rPr>
              <w:t xml:space="preserve">: </w:t>
            </w:r>
            <w:r w:rsidR="003F2491">
              <w:rPr>
                <w:rFonts w:cs="Arial"/>
                <w:color w:val="00234B"/>
                <w:sz w:val="24"/>
                <w:lang w:val="es-GT" w:eastAsia="pl-PL"/>
              </w:rPr>
              <w:t>1.1</w:t>
            </w:r>
          </w:p>
        </w:tc>
        <w:tc>
          <w:tcPr>
            <w:tcW w:w="3840" w:type="dxa"/>
            <w:gridSpan w:val="4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A4" w14:textId="5F089019" w:rsidR="00A0788F" w:rsidRPr="002B6F19" w:rsidRDefault="000C67A3" w:rsidP="00391484">
            <w:pPr>
              <w:spacing w:before="0" w:after="0"/>
              <w:jc w:val="center"/>
              <w:rPr>
                <w:rFonts w:cs="Arial"/>
                <w:color w:val="00234B"/>
                <w:sz w:val="24"/>
                <w:lang w:val="es-GT" w:eastAsia="pl-PL"/>
              </w:rPr>
            </w:pPr>
            <w:r w:rsidRPr="002B6F19">
              <w:rPr>
                <w:rFonts w:cs="Arial"/>
                <w:color w:val="00234B"/>
                <w:sz w:val="24"/>
                <w:lang w:val="es-GT" w:eastAsia="pl-PL"/>
              </w:rPr>
              <w:t>Fecha</w:t>
            </w:r>
            <w:r w:rsidR="00A0788F" w:rsidRPr="002B6F19">
              <w:rPr>
                <w:rFonts w:cs="Arial"/>
                <w:color w:val="00234B"/>
                <w:sz w:val="24"/>
                <w:lang w:val="es-GT" w:eastAsia="pl-PL"/>
              </w:rPr>
              <w:t xml:space="preserve">: </w:t>
            </w:r>
            <w:r w:rsidR="003F2491">
              <w:rPr>
                <w:rFonts w:cs="Arial"/>
                <w:color w:val="00234B"/>
                <w:sz w:val="24"/>
                <w:lang w:val="es-GT" w:eastAsia="pl-PL"/>
              </w:rPr>
              <w:t>08</w:t>
            </w:r>
            <w:bookmarkStart w:id="0" w:name="_GoBack"/>
            <w:bookmarkEnd w:id="0"/>
            <w:r w:rsidR="00391484">
              <w:rPr>
                <w:rFonts w:cs="Arial"/>
                <w:color w:val="00234B"/>
                <w:sz w:val="24"/>
                <w:lang w:val="es-GT" w:eastAsia="pl-PL"/>
              </w:rPr>
              <w:t>/03</w:t>
            </w:r>
            <w:r w:rsidR="00681B84">
              <w:rPr>
                <w:rFonts w:cs="Arial"/>
                <w:color w:val="00234B"/>
                <w:sz w:val="24"/>
                <w:lang w:val="es-GT" w:eastAsia="pl-PL"/>
              </w:rPr>
              <w:t>/2019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5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AB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7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4800" w:type="dxa"/>
            <w:gridSpan w:val="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0DDAA8" w14:textId="77777777" w:rsidR="00A0788F" w:rsidRPr="00681B84" w:rsidRDefault="00A0788F" w:rsidP="00A0788F">
            <w:pPr>
              <w:spacing w:before="0" w:after="0"/>
              <w:rPr>
                <w:rFonts w:cs="Arial"/>
                <w:color w:val="00234B"/>
                <w:sz w:val="24"/>
                <w:lang w:val="es-GT" w:eastAsia="pl-PL"/>
              </w:rPr>
            </w:pPr>
          </w:p>
        </w:tc>
        <w:tc>
          <w:tcPr>
            <w:tcW w:w="3840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0DDAA9" w14:textId="77777777" w:rsidR="00A0788F" w:rsidRPr="002B6F19" w:rsidRDefault="00A0788F" w:rsidP="00A0788F">
            <w:pPr>
              <w:spacing w:before="0" w:after="0"/>
              <w:rPr>
                <w:rFonts w:cs="Arial"/>
                <w:color w:val="00234B"/>
                <w:sz w:val="24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A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AF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C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DDAAD" w14:textId="4C1B2637" w:rsidR="00A0788F" w:rsidRPr="00681B84" w:rsidRDefault="00A0788F" w:rsidP="00A0788F">
            <w:pPr>
              <w:spacing w:before="0" w:after="0"/>
              <w:jc w:val="center"/>
              <w:rPr>
                <w:rFonts w:cs="Arial"/>
                <w:b/>
                <w:bCs/>
                <w:color w:val="ED771A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AE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B3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0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8640" w:type="dxa"/>
            <w:gridSpan w:val="9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0DDAB1" w14:textId="77777777" w:rsidR="00A0788F" w:rsidRPr="002B6F19" w:rsidRDefault="00A0788F" w:rsidP="00A0788F">
            <w:pPr>
              <w:spacing w:before="0" w:after="0"/>
              <w:rPr>
                <w:rFonts w:cs="Arial"/>
                <w:b/>
                <w:bCs/>
                <w:color w:val="ED771A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2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BF" w14:textId="77777777" w:rsidTr="00A0788F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4" w14:textId="2A63A4BE" w:rsidR="00A0788F" w:rsidRPr="002B6F19" w:rsidRDefault="004F2C5E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  <w:r w:rsidRPr="002B6F19">
              <w:rPr>
                <w:rFonts w:ascii="Calibri" w:hAnsi="Calibri"/>
                <w:noProof/>
                <w:color w:val="00234B"/>
                <w:sz w:val="22"/>
                <w:szCs w:val="22"/>
                <w:lang w:val="es-GT" w:eastAsia="es-GT"/>
              </w:rPr>
              <mc:AlternateContent>
                <mc:Choice Requires="wps">
                  <w:drawing>
                    <wp:anchor distT="0" distB="0" distL="114300" distR="114300" simplePos="0" relativeHeight="251658246" behindDoc="0" locked="0" layoutInCell="1" allowOverlap="1" wp14:anchorId="010DDCD9" wp14:editId="3BF1129B">
                      <wp:simplePos x="0" y="0"/>
                      <wp:positionH relativeFrom="page">
                        <wp:posOffset>-678180</wp:posOffset>
                      </wp:positionH>
                      <wp:positionV relativeFrom="page">
                        <wp:posOffset>144780</wp:posOffset>
                      </wp:positionV>
                      <wp:extent cx="7840980" cy="200025"/>
                      <wp:effectExtent l="0" t="0" r="2540" b="0"/>
                      <wp:wrapNone/>
                      <wp:docPr id="16" name="Rectangle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V="1">
                                <a:off x="0" y="0"/>
                                <a:ext cx="7840980" cy="200025"/>
                              </a:xfrm>
                              <a:prstGeom prst="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chemeClr val="tx2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rgbClr val="FFFFFF"/>
                                  </a:gs>
                                </a:gsLst>
                                <a:lin ang="5400000" scaled="1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chemeClr val="accent2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3A159EA" id="Rectangle 15" o:spid="_x0000_s1026" style="position:absolute;margin-left:-53.4pt;margin-top:11.4pt;width:617.4pt;height:15.75pt;flip:y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" fillcolor="#9f958f [3215]" stroked="f" strokecolor="#ed771a [3205]">
                      <v:fill rotate="t" focus="100%" type="gradient"/>
                      <w10:wrap anchorx="page" anchory="page"/>
                    </v:rect>
                  </w:pict>
                </mc:Fallback>
              </mc:AlternateConten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5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6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7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8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9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A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B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C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D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DDABE" w14:textId="77777777" w:rsidR="00A0788F" w:rsidRPr="002B6F19" w:rsidRDefault="00A0788F" w:rsidP="00A0788F">
            <w:pPr>
              <w:spacing w:before="0" w:after="0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  <w:tr w:rsidR="00A0788F" w:rsidRPr="002B6F19" w14:paraId="010DDAC1" w14:textId="77777777" w:rsidTr="00A0788F">
        <w:trPr>
          <w:trHeight w:val="288"/>
        </w:trPr>
        <w:tc>
          <w:tcPr>
            <w:tcW w:w="10560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10DDAC0" w14:textId="77777777" w:rsidR="00A0788F" w:rsidRPr="002B6F19" w:rsidRDefault="00A0788F" w:rsidP="00A0788F">
            <w:pPr>
              <w:spacing w:before="0" w:after="0"/>
              <w:jc w:val="center"/>
              <w:rPr>
                <w:rFonts w:ascii="Calibri" w:hAnsi="Calibri"/>
                <w:color w:val="00234B"/>
                <w:sz w:val="22"/>
                <w:szCs w:val="22"/>
                <w:lang w:val="es-GT" w:eastAsia="pl-PL"/>
              </w:rPr>
            </w:pPr>
          </w:p>
        </w:tc>
      </w:tr>
    </w:tbl>
    <w:p w14:paraId="010DDAC2" w14:textId="77777777" w:rsidR="00F627CA" w:rsidRPr="002B6F19" w:rsidRDefault="00F627CA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C3" w14:textId="4BC02C32" w:rsidR="00F627CA" w:rsidRPr="002B6F19" w:rsidRDefault="004F2C5E" w:rsidP="00593EC5">
      <w:pPr>
        <w:pStyle w:val="BodyText1"/>
        <w:rPr>
          <w:rFonts w:asciiTheme="majorHAnsi" w:hAnsiTheme="majorHAnsi" w:cstheme="majorHAnsi"/>
          <w:lang w:val="es-GT"/>
        </w:rPr>
      </w:pPr>
      <w:r w:rsidRPr="002B6F19">
        <w:rPr>
          <w:rFonts w:asciiTheme="majorHAnsi" w:hAnsiTheme="majorHAnsi" w:cstheme="majorHAnsi"/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010DDCDA" wp14:editId="64487BBF">
                <wp:simplePos x="0" y="0"/>
                <wp:positionH relativeFrom="page">
                  <wp:posOffset>-137795</wp:posOffset>
                </wp:positionH>
                <wp:positionV relativeFrom="page">
                  <wp:posOffset>4829175</wp:posOffset>
                </wp:positionV>
                <wp:extent cx="7840980" cy="200025"/>
                <wp:effectExtent l="0" t="0" r="2540" b="0"/>
                <wp:wrapNone/>
                <wp:docPr id="15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7840980" cy="20002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chemeClr val="tx2">
                                <a:lumMod val="100000"/>
                                <a:lumOff val="0"/>
                              </a:schemeClr>
                            </a:gs>
                            <a:gs pos="100000">
                              <a:srgbClr val="FFFFFF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0D9E6C8" id="Rectangle 14" o:spid="_x0000_s1026" style="position:absolute;margin-left:-10.85pt;margin-top:380.25pt;width:617.4pt;height:15.75pt;flip:y;z-index:25165824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" fillcolor="#9f958f [3215]" stroked="f" strokecolor="#ed771a [3205]">
                <v:fill rotate="t" focus="100%" type="gradient"/>
                <w10:wrap anchorx="page" anchory="page"/>
              </v:rect>
            </w:pict>
          </mc:Fallback>
        </mc:AlternateContent>
      </w:r>
      <w:r w:rsidRPr="002B6F19">
        <w:rPr>
          <w:rFonts w:asciiTheme="majorHAnsi" w:hAnsiTheme="majorHAnsi" w:cstheme="majorHAnsi"/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10DDCDB" wp14:editId="5478BA90">
                <wp:simplePos x="0" y="0"/>
                <wp:positionH relativeFrom="page">
                  <wp:posOffset>-287655</wp:posOffset>
                </wp:positionH>
                <wp:positionV relativeFrom="page">
                  <wp:posOffset>2478405</wp:posOffset>
                </wp:positionV>
                <wp:extent cx="7840980" cy="200025"/>
                <wp:effectExtent l="0" t="1905" r="0" b="0"/>
                <wp:wrapNone/>
                <wp:docPr id="14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40980" cy="20002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chemeClr val="tx2">
                                <a:lumMod val="100000"/>
                                <a:lumOff val="0"/>
                              </a:schemeClr>
                            </a:gs>
                            <a:gs pos="100000">
                              <a:srgbClr val="FFFFFF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06E1775" id="Rectangle 13" o:spid="_x0000_s1026" style="position:absolute;margin-left:-22.65pt;margin-top:195.15pt;width:617.4pt;height:15.75pt;z-index:2516582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" fillcolor="#9f958f [3215]" stroked="f" strokecolor="#ed771a [3205]">
                <v:fill rotate="t" focus="100%" type="gradient"/>
                <w10:wrap anchorx="page" anchory="page"/>
              </v:rect>
            </w:pict>
          </mc:Fallback>
        </mc:AlternateContent>
      </w:r>
    </w:p>
    <w:p w14:paraId="010DDAC4" w14:textId="77777777" w:rsidR="00593EC5" w:rsidRPr="002B6F19" w:rsidRDefault="00593EC5" w:rsidP="00593EC5">
      <w:pPr>
        <w:pStyle w:val="BodyText1"/>
        <w:rPr>
          <w:rFonts w:asciiTheme="majorHAnsi" w:hAnsiTheme="majorHAnsi" w:cstheme="majorHAnsi"/>
          <w:lang w:val="es-GT"/>
        </w:rPr>
      </w:pPr>
    </w:p>
    <w:p w14:paraId="010DDAC5" w14:textId="77777777" w:rsidR="00593EC5" w:rsidRPr="002B6F19" w:rsidRDefault="00593EC5" w:rsidP="00593EC5">
      <w:pPr>
        <w:pStyle w:val="BodyText1"/>
        <w:rPr>
          <w:rFonts w:asciiTheme="majorHAnsi" w:hAnsiTheme="majorHAnsi" w:cstheme="majorHAnsi"/>
          <w:lang w:val="es-GT"/>
        </w:rPr>
        <w:sectPr w:rsidR="00593EC5" w:rsidRPr="002B6F19" w:rsidSect="002A3179">
          <w:headerReference w:type="default" r:id="rId11"/>
          <w:footerReference w:type="default" r:id="rId12"/>
          <w:headerReference w:type="first" r:id="rId13"/>
          <w:footerReference w:type="first" r:id="rId14"/>
          <w:type w:val="continuous"/>
          <w:pgSz w:w="11907" w:h="16839" w:code="9"/>
          <w:pgMar w:top="1134" w:right="851" w:bottom="1043" w:left="851" w:header="1701" w:footer="454" w:gutter="0"/>
          <w:pgNumType w:start="1"/>
          <w:cols w:space="720"/>
          <w:docGrid w:linePitch="360"/>
        </w:sectPr>
      </w:pPr>
    </w:p>
    <w:p w14:paraId="010DDAC6" w14:textId="77777777" w:rsidR="006F4CFD" w:rsidRPr="002B6F19" w:rsidRDefault="006F4CFD" w:rsidP="00D85007">
      <w:pPr>
        <w:pStyle w:val="BodyText1"/>
        <w:spacing w:after="1000"/>
        <w:rPr>
          <w:rFonts w:asciiTheme="majorHAnsi" w:eastAsia="Times New Roman" w:hAnsiTheme="majorHAnsi" w:cstheme="majorHAnsi"/>
          <w:b/>
          <w:bCs/>
          <w:color w:val="007198" w:themeColor="accent5" w:themeShade="BF"/>
          <w:sz w:val="36"/>
          <w:szCs w:val="36"/>
          <w:lang w:val="es-GT"/>
        </w:rPr>
      </w:pPr>
      <w:bookmarkStart w:id="1" w:name="_Toc343264291"/>
      <w:bookmarkStart w:id="2" w:name="_Toc348104900"/>
      <w:bookmarkStart w:id="3" w:name="_Toc348105685"/>
      <w:bookmarkStart w:id="4" w:name="_Toc348106629"/>
      <w:bookmarkStart w:id="5" w:name="_Toc348114690"/>
    </w:p>
    <w:p w14:paraId="010DDAC7" w14:textId="3753B603" w:rsidR="00D85007" w:rsidRPr="002B6F19" w:rsidRDefault="000C67A3" w:rsidP="00D85007">
      <w:pPr>
        <w:pStyle w:val="BodyText1"/>
        <w:spacing w:after="1000"/>
        <w:rPr>
          <w:rFonts w:asciiTheme="majorHAnsi" w:eastAsia="Times New Roman" w:hAnsiTheme="majorHAnsi" w:cstheme="majorHAnsi"/>
          <w:b/>
          <w:bCs/>
          <w:color w:val="007198" w:themeColor="accent5" w:themeShade="BF"/>
          <w:sz w:val="36"/>
          <w:szCs w:val="36"/>
          <w:lang w:val="es-GT"/>
        </w:rPr>
      </w:pPr>
      <w:bookmarkStart w:id="6" w:name="TableOfContents"/>
      <w:bookmarkStart w:id="7" w:name="_Toc131393217"/>
      <w:bookmarkEnd w:id="1"/>
      <w:bookmarkEnd w:id="2"/>
      <w:bookmarkEnd w:id="3"/>
      <w:bookmarkEnd w:id="4"/>
      <w:bookmarkEnd w:id="5"/>
      <w:bookmarkEnd w:id="6"/>
      <w:r w:rsidRPr="002B6F19">
        <w:rPr>
          <w:rFonts w:asciiTheme="majorHAnsi" w:eastAsia="Times New Roman" w:hAnsiTheme="majorHAnsi" w:cstheme="majorHAnsi"/>
          <w:b/>
          <w:bCs/>
          <w:color w:val="007198" w:themeColor="accent5" w:themeShade="BF"/>
          <w:sz w:val="36"/>
          <w:szCs w:val="36"/>
          <w:lang w:val="es-GT"/>
        </w:rPr>
        <w:t>Tabla de Contenidos</w:t>
      </w:r>
    </w:p>
    <w:sdt>
      <w:sdtPr>
        <w:rPr>
          <w:rFonts w:ascii="Arial" w:eastAsia="Times New Roman" w:hAnsi="Arial" w:cs="Times New Roman"/>
          <w:b w:val="0"/>
          <w:bCs w:val="0"/>
          <w:color w:val="auto"/>
          <w:sz w:val="20"/>
          <w:lang w:val="en-US" w:eastAsia="en-CA"/>
        </w:rPr>
        <w:id w:val="-427422912"/>
        <w:docPartObj>
          <w:docPartGallery w:val="Table of Contents"/>
          <w:docPartUnique/>
        </w:docPartObj>
      </w:sdtPr>
      <w:sdtEndPr>
        <w:rPr>
          <w:rFonts w:cstheme="majorHAnsi"/>
          <w:noProof/>
        </w:rPr>
      </w:sdtEndPr>
      <w:sdtContent>
        <w:p w14:paraId="010DDAC8" w14:textId="2152CA81" w:rsidR="00E62C7B" w:rsidRPr="002B6F19" w:rsidRDefault="000C67A3" w:rsidP="00EB7CEA">
          <w:pPr>
            <w:pStyle w:val="NoSpacing"/>
          </w:pPr>
          <w:r w:rsidRPr="002B6F19">
            <w:t>Contenidos</w:t>
          </w:r>
        </w:p>
        <w:p w14:paraId="010DDAC9" w14:textId="26EFA68E" w:rsidR="00A402DE" w:rsidRPr="002B6F19" w:rsidRDefault="00A402DE" w:rsidP="00A402DE">
          <w:pPr>
            <w:rPr>
              <w:rFonts w:asciiTheme="majorHAnsi" w:hAnsiTheme="majorHAnsi" w:cstheme="majorHAnsi"/>
              <w:lang w:val="es-GT"/>
            </w:rPr>
          </w:pPr>
        </w:p>
        <w:p w14:paraId="755880B8" w14:textId="1C5C5A51" w:rsidR="00943CD5" w:rsidRDefault="006D0D8C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r w:rsidRPr="002B6F19">
            <w:rPr>
              <w:rFonts w:cstheme="majorHAnsi"/>
              <w:b w:val="0"/>
              <w:bCs/>
              <w:lang w:val="es-GT"/>
            </w:rPr>
            <w:fldChar w:fldCharType="begin"/>
          </w:r>
          <w:r w:rsidR="00E62C7B" w:rsidRPr="002B6F19">
            <w:rPr>
              <w:rFonts w:cstheme="majorHAnsi"/>
              <w:lang w:val="es-GT"/>
            </w:rPr>
            <w:instrText xml:space="preserve"> TOC \o "1-3" \h \z \u </w:instrText>
          </w:r>
          <w:r w:rsidRPr="002B6F19">
            <w:rPr>
              <w:rFonts w:cstheme="majorHAnsi"/>
              <w:b w:val="0"/>
              <w:bCs/>
              <w:lang w:val="es-GT"/>
            </w:rPr>
            <w:fldChar w:fldCharType="separate"/>
          </w:r>
          <w:hyperlink w:anchor="_Toc1482237" w:history="1">
            <w:r w:rsidR="00943CD5" w:rsidRPr="002573CD">
              <w:rPr>
                <w:rStyle w:val="Hyperlink"/>
                <w:lang w:val="es-GT"/>
              </w:rPr>
              <w:t>Historial de Revisión del Documento</w:t>
            </w:r>
            <w:r w:rsidR="00943CD5">
              <w:rPr>
                <w:webHidden/>
              </w:rPr>
              <w:tab/>
            </w:r>
            <w:r w:rsidR="00943CD5">
              <w:rPr>
                <w:webHidden/>
              </w:rPr>
              <w:fldChar w:fldCharType="begin"/>
            </w:r>
            <w:r w:rsidR="00943CD5">
              <w:rPr>
                <w:webHidden/>
              </w:rPr>
              <w:instrText xml:space="preserve"> PAGEREF _Toc1482237 \h </w:instrText>
            </w:r>
            <w:r w:rsidR="00943CD5">
              <w:rPr>
                <w:webHidden/>
              </w:rPr>
            </w:r>
            <w:r w:rsidR="00943CD5">
              <w:rPr>
                <w:webHidden/>
              </w:rPr>
              <w:fldChar w:fldCharType="separate"/>
            </w:r>
            <w:r w:rsidR="00943CD5">
              <w:rPr>
                <w:webHidden/>
              </w:rPr>
              <w:t>2</w:t>
            </w:r>
            <w:r w:rsidR="00943CD5">
              <w:rPr>
                <w:webHidden/>
              </w:rPr>
              <w:fldChar w:fldCharType="end"/>
            </w:r>
          </w:hyperlink>
        </w:p>
        <w:p w14:paraId="5F4EFB4B" w14:textId="057FAC0A" w:rsidR="00943CD5" w:rsidRDefault="00B86466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482238" w:history="1">
            <w:r w:rsidR="00943CD5" w:rsidRPr="002573CD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943CD5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943CD5" w:rsidRPr="002573CD">
              <w:rPr>
                <w:rStyle w:val="Hyperlink"/>
                <w:lang w:val="es-GT"/>
              </w:rPr>
              <w:t>Vista General de la Solución de Negocio</w:t>
            </w:r>
            <w:r w:rsidR="00943CD5">
              <w:rPr>
                <w:webHidden/>
              </w:rPr>
              <w:tab/>
            </w:r>
            <w:r w:rsidR="00943CD5">
              <w:rPr>
                <w:webHidden/>
              </w:rPr>
              <w:fldChar w:fldCharType="begin"/>
            </w:r>
            <w:r w:rsidR="00943CD5">
              <w:rPr>
                <w:webHidden/>
              </w:rPr>
              <w:instrText xml:space="preserve"> PAGEREF _Toc1482238 \h </w:instrText>
            </w:r>
            <w:r w:rsidR="00943CD5">
              <w:rPr>
                <w:webHidden/>
              </w:rPr>
            </w:r>
            <w:r w:rsidR="00943CD5">
              <w:rPr>
                <w:webHidden/>
              </w:rPr>
              <w:fldChar w:fldCharType="separate"/>
            </w:r>
            <w:r w:rsidR="00943CD5">
              <w:rPr>
                <w:webHidden/>
              </w:rPr>
              <w:t>4</w:t>
            </w:r>
            <w:r w:rsidR="00943CD5">
              <w:rPr>
                <w:webHidden/>
              </w:rPr>
              <w:fldChar w:fldCharType="end"/>
            </w:r>
          </w:hyperlink>
        </w:p>
        <w:p w14:paraId="740B4E2D" w14:textId="2309904A" w:rsidR="00943CD5" w:rsidRDefault="00B86466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482239" w:history="1">
            <w:r w:rsidR="00943CD5" w:rsidRPr="002573CD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943CD5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943CD5" w:rsidRPr="002573CD">
              <w:rPr>
                <w:rStyle w:val="Hyperlink"/>
                <w:lang w:val="es-GT"/>
              </w:rPr>
              <w:t>Requerimientos de la Solución de Negocios</w:t>
            </w:r>
            <w:r w:rsidR="00943CD5">
              <w:rPr>
                <w:webHidden/>
              </w:rPr>
              <w:tab/>
            </w:r>
            <w:r w:rsidR="00943CD5">
              <w:rPr>
                <w:webHidden/>
              </w:rPr>
              <w:fldChar w:fldCharType="begin"/>
            </w:r>
            <w:r w:rsidR="00943CD5">
              <w:rPr>
                <w:webHidden/>
              </w:rPr>
              <w:instrText xml:space="preserve"> PAGEREF _Toc1482239 \h </w:instrText>
            </w:r>
            <w:r w:rsidR="00943CD5">
              <w:rPr>
                <w:webHidden/>
              </w:rPr>
            </w:r>
            <w:r w:rsidR="00943CD5">
              <w:rPr>
                <w:webHidden/>
              </w:rPr>
              <w:fldChar w:fldCharType="separate"/>
            </w:r>
            <w:r w:rsidR="00943CD5">
              <w:rPr>
                <w:webHidden/>
              </w:rPr>
              <w:t>4</w:t>
            </w:r>
            <w:r w:rsidR="00943CD5">
              <w:rPr>
                <w:webHidden/>
              </w:rPr>
              <w:fldChar w:fldCharType="end"/>
            </w:r>
          </w:hyperlink>
        </w:p>
        <w:p w14:paraId="70C2FDB2" w14:textId="0EC58F13" w:rsidR="00943CD5" w:rsidRDefault="00B86466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482240" w:history="1">
            <w:r w:rsidR="00943CD5" w:rsidRPr="002573CD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</w:t>
            </w:r>
            <w:r w:rsidR="00943CD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943CD5" w:rsidRPr="002573CD">
              <w:rPr>
                <w:rStyle w:val="Hyperlink"/>
                <w:lang w:val="es-GT"/>
              </w:rPr>
              <w:t>Especificación de la Máquina</w:t>
            </w:r>
            <w:r w:rsidR="00943CD5">
              <w:rPr>
                <w:webHidden/>
              </w:rPr>
              <w:tab/>
            </w:r>
            <w:r w:rsidR="00943CD5">
              <w:rPr>
                <w:webHidden/>
              </w:rPr>
              <w:fldChar w:fldCharType="begin"/>
            </w:r>
            <w:r w:rsidR="00943CD5">
              <w:rPr>
                <w:webHidden/>
              </w:rPr>
              <w:instrText xml:space="preserve"> PAGEREF _Toc1482240 \h </w:instrText>
            </w:r>
            <w:r w:rsidR="00943CD5">
              <w:rPr>
                <w:webHidden/>
              </w:rPr>
            </w:r>
            <w:r w:rsidR="00943CD5">
              <w:rPr>
                <w:webHidden/>
              </w:rPr>
              <w:fldChar w:fldCharType="separate"/>
            </w:r>
            <w:r w:rsidR="00943CD5">
              <w:rPr>
                <w:webHidden/>
              </w:rPr>
              <w:t>4</w:t>
            </w:r>
            <w:r w:rsidR="00943CD5">
              <w:rPr>
                <w:webHidden/>
              </w:rPr>
              <w:fldChar w:fldCharType="end"/>
            </w:r>
          </w:hyperlink>
        </w:p>
        <w:p w14:paraId="038B7E7E" w14:textId="209948AA" w:rsidR="00943CD5" w:rsidRDefault="00B86466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482241" w:history="1">
            <w:r w:rsidR="00943CD5" w:rsidRPr="002573CD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</w:t>
            </w:r>
            <w:r w:rsidR="00943CD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943CD5" w:rsidRPr="002573CD">
              <w:rPr>
                <w:rStyle w:val="Hyperlink"/>
                <w:lang w:val="es-GT"/>
              </w:rPr>
              <w:t>Especificación de Software</w:t>
            </w:r>
            <w:r w:rsidR="00943CD5">
              <w:rPr>
                <w:webHidden/>
              </w:rPr>
              <w:tab/>
            </w:r>
            <w:r w:rsidR="00943CD5">
              <w:rPr>
                <w:webHidden/>
              </w:rPr>
              <w:fldChar w:fldCharType="begin"/>
            </w:r>
            <w:r w:rsidR="00943CD5">
              <w:rPr>
                <w:webHidden/>
              </w:rPr>
              <w:instrText xml:space="preserve"> PAGEREF _Toc1482241 \h </w:instrText>
            </w:r>
            <w:r w:rsidR="00943CD5">
              <w:rPr>
                <w:webHidden/>
              </w:rPr>
            </w:r>
            <w:r w:rsidR="00943CD5">
              <w:rPr>
                <w:webHidden/>
              </w:rPr>
              <w:fldChar w:fldCharType="separate"/>
            </w:r>
            <w:r w:rsidR="00943CD5">
              <w:rPr>
                <w:webHidden/>
              </w:rPr>
              <w:t>4</w:t>
            </w:r>
            <w:r w:rsidR="00943CD5">
              <w:rPr>
                <w:webHidden/>
              </w:rPr>
              <w:fldChar w:fldCharType="end"/>
            </w:r>
          </w:hyperlink>
        </w:p>
        <w:p w14:paraId="19805FBF" w14:textId="7CF59C10" w:rsidR="00943CD5" w:rsidRDefault="00B86466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482242" w:history="1">
            <w:r w:rsidR="00943CD5" w:rsidRPr="002573CD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943CD5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943CD5" w:rsidRPr="002573CD">
              <w:rPr>
                <w:rStyle w:val="Hyperlink"/>
                <w:lang w:val="es-GT"/>
              </w:rPr>
              <w:t>Requerimientos Operativos</w:t>
            </w:r>
            <w:r w:rsidR="00943CD5">
              <w:rPr>
                <w:webHidden/>
              </w:rPr>
              <w:tab/>
            </w:r>
            <w:r w:rsidR="00943CD5">
              <w:rPr>
                <w:webHidden/>
              </w:rPr>
              <w:fldChar w:fldCharType="begin"/>
            </w:r>
            <w:r w:rsidR="00943CD5">
              <w:rPr>
                <w:webHidden/>
              </w:rPr>
              <w:instrText xml:space="preserve"> PAGEREF _Toc1482242 \h </w:instrText>
            </w:r>
            <w:r w:rsidR="00943CD5">
              <w:rPr>
                <w:webHidden/>
              </w:rPr>
            </w:r>
            <w:r w:rsidR="00943CD5">
              <w:rPr>
                <w:webHidden/>
              </w:rPr>
              <w:fldChar w:fldCharType="separate"/>
            </w:r>
            <w:r w:rsidR="00943CD5">
              <w:rPr>
                <w:webHidden/>
              </w:rPr>
              <w:t>5</w:t>
            </w:r>
            <w:r w:rsidR="00943CD5">
              <w:rPr>
                <w:webHidden/>
              </w:rPr>
              <w:fldChar w:fldCharType="end"/>
            </w:r>
          </w:hyperlink>
        </w:p>
        <w:p w14:paraId="6CE5F029" w14:textId="4319DF6C" w:rsidR="00943CD5" w:rsidRDefault="00B86466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482243" w:history="1">
            <w:r w:rsidR="00943CD5" w:rsidRPr="002573CD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</w:t>
            </w:r>
            <w:r w:rsidR="00943CD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943CD5" w:rsidRPr="002573CD">
              <w:rPr>
                <w:rStyle w:val="Hyperlink"/>
                <w:lang w:val="es-GT"/>
              </w:rPr>
              <w:t>Requerimientos Técnicos</w:t>
            </w:r>
            <w:r w:rsidR="00943CD5">
              <w:rPr>
                <w:webHidden/>
              </w:rPr>
              <w:tab/>
            </w:r>
            <w:r w:rsidR="00943CD5">
              <w:rPr>
                <w:webHidden/>
              </w:rPr>
              <w:fldChar w:fldCharType="begin"/>
            </w:r>
            <w:r w:rsidR="00943CD5">
              <w:rPr>
                <w:webHidden/>
              </w:rPr>
              <w:instrText xml:space="preserve"> PAGEREF _Toc1482243 \h </w:instrText>
            </w:r>
            <w:r w:rsidR="00943CD5">
              <w:rPr>
                <w:webHidden/>
              </w:rPr>
            </w:r>
            <w:r w:rsidR="00943CD5">
              <w:rPr>
                <w:webHidden/>
              </w:rPr>
              <w:fldChar w:fldCharType="separate"/>
            </w:r>
            <w:r w:rsidR="00943CD5">
              <w:rPr>
                <w:webHidden/>
              </w:rPr>
              <w:t>5</w:t>
            </w:r>
            <w:r w:rsidR="00943CD5">
              <w:rPr>
                <w:webHidden/>
              </w:rPr>
              <w:fldChar w:fldCharType="end"/>
            </w:r>
          </w:hyperlink>
        </w:p>
        <w:p w14:paraId="4C3B4390" w14:textId="2BEC82ED" w:rsidR="00943CD5" w:rsidRDefault="00B86466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482244" w:history="1">
            <w:r w:rsidR="00943CD5" w:rsidRPr="002573CD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</w:t>
            </w:r>
            <w:r w:rsidR="00943CD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943CD5" w:rsidRPr="002573CD">
              <w:rPr>
                <w:rStyle w:val="Hyperlink"/>
                <w:lang w:val="es-GT"/>
              </w:rPr>
              <w:t>Generalidades de la Solución</w:t>
            </w:r>
            <w:r w:rsidR="00943CD5">
              <w:rPr>
                <w:webHidden/>
              </w:rPr>
              <w:tab/>
            </w:r>
            <w:r w:rsidR="00943CD5">
              <w:rPr>
                <w:webHidden/>
              </w:rPr>
              <w:fldChar w:fldCharType="begin"/>
            </w:r>
            <w:r w:rsidR="00943CD5">
              <w:rPr>
                <w:webHidden/>
              </w:rPr>
              <w:instrText xml:space="preserve"> PAGEREF _Toc1482244 \h </w:instrText>
            </w:r>
            <w:r w:rsidR="00943CD5">
              <w:rPr>
                <w:webHidden/>
              </w:rPr>
            </w:r>
            <w:r w:rsidR="00943CD5">
              <w:rPr>
                <w:webHidden/>
              </w:rPr>
              <w:fldChar w:fldCharType="separate"/>
            </w:r>
            <w:r w:rsidR="00943CD5">
              <w:rPr>
                <w:webHidden/>
              </w:rPr>
              <w:t>6</w:t>
            </w:r>
            <w:r w:rsidR="00943CD5">
              <w:rPr>
                <w:webHidden/>
              </w:rPr>
              <w:fldChar w:fldCharType="end"/>
            </w:r>
          </w:hyperlink>
        </w:p>
        <w:p w14:paraId="189BD018" w14:textId="7CCE35AC" w:rsidR="00943CD5" w:rsidRDefault="00B86466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482245" w:history="1">
            <w:r w:rsidR="00943CD5" w:rsidRPr="002573CD">
              <w:rPr>
                <w:rStyle w:val="Hyperlink"/>
                <w:lang w:val="es-GT"/>
              </w:rPr>
              <w:t>Diagrama de la Solución</w:t>
            </w:r>
            <w:r w:rsidR="00943CD5">
              <w:rPr>
                <w:webHidden/>
              </w:rPr>
              <w:tab/>
            </w:r>
            <w:r w:rsidR="00943CD5">
              <w:rPr>
                <w:webHidden/>
              </w:rPr>
              <w:fldChar w:fldCharType="begin"/>
            </w:r>
            <w:r w:rsidR="00943CD5">
              <w:rPr>
                <w:webHidden/>
              </w:rPr>
              <w:instrText xml:space="preserve"> PAGEREF _Toc1482245 \h </w:instrText>
            </w:r>
            <w:r w:rsidR="00943CD5">
              <w:rPr>
                <w:webHidden/>
              </w:rPr>
            </w:r>
            <w:r w:rsidR="00943CD5">
              <w:rPr>
                <w:webHidden/>
              </w:rPr>
              <w:fldChar w:fldCharType="separate"/>
            </w:r>
            <w:r w:rsidR="00943CD5">
              <w:rPr>
                <w:webHidden/>
              </w:rPr>
              <w:t>7</w:t>
            </w:r>
            <w:r w:rsidR="00943CD5">
              <w:rPr>
                <w:webHidden/>
              </w:rPr>
              <w:fldChar w:fldCharType="end"/>
            </w:r>
          </w:hyperlink>
        </w:p>
        <w:p w14:paraId="2C8AE7F6" w14:textId="0F63BEF0" w:rsidR="00943CD5" w:rsidRDefault="00B86466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482246" w:history="1">
            <w:r w:rsidR="00943CD5" w:rsidRPr="002573CD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943CD5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943CD5" w:rsidRPr="002573CD">
              <w:rPr>
                <w:rStyle w:val="Hyperlink"/>
                <w:lang w:val="es-GT"/>
              </w:rPr>
              <w:t>Control de Proceso y Contingencia Operacional</w:t>
            </w:r>
            <w:r w:rsidR="00943CD5">
              <w:rPr>
                <w:webHidden/>
              </w:rPr>
              <w:tab/>
            </w:r>
            <w:r w:rsidR="00943CD5">
              <w:rPr>
                <w:webHidden/>
              </w:rPr>
              <w:fldChar w:fldCharType="begin"/>
            </w:r>
            <w:r w:rsidR="00943CD5">
              <w:rPr>
                <w:webHidden/>
              </w:rPr>
              <w:instrText xml:space="preserve"> PAGEREF _Toc1482246 \h </w:instrText>
            </w:r>
            <w:r w:rsidR="00943CD5">
              <w:rPr>
                <w:webHidden/>
              </w:rPr>
            </w:r>
            <w:r w:rsidR="00943CD5">
              <w:rPr>
                <w:webHidden/>
              </w:rPr>
              <w:fldChar w:fldCharType="separate"/>
            </w:r>
            <w:r w:rsidR="00943CD5">
              <w:rPr>
                <w:webHidden/>
              </w:rPr>
              <w:t>7</w:t>
            </w:r>
            <w:r w:rsidR="00943CD5">
              <w:rPr>
                <w:webHidden/>
              </w:rPr>
              <w:fldChar w:fldCharType="end"/>
            </w:r>
          </w:hyperlink>
        </w:p>
        <w:p w14:paraId="67F18788" w14:textId="5A468461" w:rsidR="00943CD5" w:rsidRDefault="00B86466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482247" w:history="1">
            <w:r w:rsidR="00943CD5" w:rsidRPr="002573CD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</w:t>
            </w:r>
            <w:r w:rsidR="00943CD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943CD5" w:rsidRPr="002573CD">
              <w:rPr>
                <w:rStyle w:val="Hyperlink"/>
                <w:lang w:val="es-GT"/>
              </w:rPr>
              <w:t>Error / Excepción</w:t>
            </w:r>
            <w:r w:rsidR="00943CD5">
              <w:rPr>
                <w:webHidden/>
              </w:rPr>
              <w:tab/>
            </w:r>
            <w:r w:rsidR="00943CD5">
              <w:rPr>
                <w:webHidden/>
              </w:rPr>
              <w:fldChar w:fldCharType="begin"/>
            </w:r>
            <w:r w:rsidR="00943CD5">
              <w:rPr>
                <w:webHidden/>
              </w:rPr>
              <w:instrText xml:space="preserve"> PAGEREF _Toc1482247 \h </w:instrText>
            </w:r>
            <w:r w:rsidR="00943CD5">
              <w:rPr>
                <w:webHidden/>
              </w:rPr>
            </w:r>
            <w:r w:rsidR="00943CD5">
              <w:rPr>
                <w:webHidden/>
              </w:rPr>
              <w:fldChar w:fldCharType="separate"/>
            </w:r>
            <w:r w:rsidR="00943CD5">
              <w:rPr>
                <w:webHidden/>
              </w:rPr>
              <w:t>8</w:t>
            </w:r>
            <w:r w:rsidR="00943CD5">
              <w:rPr>
                <w:webHidden/>
              </w:rPr>
              <w:fldChar w:fldCharType="end"/>
            </w:r>
          </w:hyperlink>
        </w:p>
        <w:p w14:paraId="37E94AF7" w14:textId="66029428" w:rsidR="00943CD5" w:rsidRDefault="00B86466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482248" w:history="1">
            <w:r w:rsidR="00943CD5" w:rsidRPr="002573CD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</w:t>
            </w:r>
            <w:r w:rsidR="00943CD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943CD5" w:rsidRPr="002573CD">
              <w:rPr>
                <w:rStyle w:val="Hyperlink"/>
                <w:lang w:val="es-GT"/>
              </w:rPr>
              <w:t>Excepción / Error de Negocio</w:t>
            </w:r>
            <w:r w:rsidR="00943CD5">
              <w:rPr>
                <w:webHidden/>
              </w:rPr>
              <w:tab/>
            </w:r>
            <w:r w:rsidR="00943CD5">
              <w:rPr>
                <w:webHidden/>
              </w:rPr>
              <w:fldChar w:fldCharType="begin"/>
            </w:r>
            <w:r w:rsidR="00943CD5">
              <w:rPr>
                <w:webHidden/>
              </w:rPr>
              <w:instrText xml:space="preserve"> PAGEREF _Toc1482248 \h </w:instrText>
            </w:r>
            <w:r w:rsidR="00943CD5">
              <w:rPr>
                <w:webHidden/>
              </w:rPr>
            </w:r>
            <w:r w:rsidR="00943CD5">
              <w:rPr>
                <w:webHidden/>
              </w:rPr>
              <w:fldChar w:fldCharType="separate"/>
            </w:r>
            <w:r w:rsidR="00943CD5">
              <w:rPr>
                <w:webHidden/>
              </w:rPr>
              <w:t>9</w:t>
            </w:r>
            <w:r w:rsidR="00943CD5">
              <w:rPr>
                <w:webHidden/>
              </w:rPr>
              <w:fldChar w:fldCharType="end"/>
            </w:r>
          </w:hyperlink>
        </w:p>
        <w:p w14:paraId="0BEDC86A" w14:textId="29B632BD" w:rsidR="00943CD5" w:rsidRDefault="00B86466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482249" w:history="1">
            <w:r w:rsidR="00943CD5" w:rsidRPr="002573CD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</w:t>
            </w:r>
            <w:r w:rsidR="00943CD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943CD5" w:rsidRPr="002573CD">
              <w:rPr>
                <w:rStyle w:val="Hyperlink"/>
                <w:lang w:val="es-GT"/>
              </w:rPr>
              <w:t>Notificaciones y Reportes de Salida Correctos del Proceso</w:t>
            </w:r>
            <w:r w:rsidR="00943CD5">
              <w:rPr>
                <w:webHidden/>
              </w:rPr>
              <w:tab/>
            </w:r>
            <w:r w:rsidR="00943CD5">
              <w:rPr>
                <w:webHidden/>
              </w:rPr>
              <w:fldChar w:fldCharType="begin"/>
            </w:r>
            <w:r w:rsidR="00943CD5">
              <w:rPr>
                <w:webHidden/>
              </w:rPr>
              <w:instrText xml:space="preserve"> PAGEREF _Toc1482249 \h </w:instrText>
            </w:r>
            <w:r w:rsidR="00943CD5">
              <w:rPr>
                <w:webHidden/>
              </w:rPr>
            </w:r>
            <w:r w:rsidR="00943CD5">
              <w:rPr>
                <w:webHidden/>
              </w:rPr>
              <w:fldChar w:fldCharType="separate"/>
            </w:r>
            <w:r w:rsidR="00943CD5">
              <w:rPr>
                <w:webHidden/>
              </w:rPr>
              <w:t>9</w:t>
            </w:r>
            <w:r w:rsidR="00943CD5">
              <w:rPr>
                <w:webHidden/>
              </w:rPr>
              <w:fldChar w:fldCharType="end"/>
            </w:r>
          </w:hyperlink>
        </w:p>
        <w:p w14:paraId="3C2E4673" w14:textId="6D3602C4" w:rsidR="00943CD5" w:rsidRDefault="00B86466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482250" w:history="1">
            <w:r w:rsidR="00943CD5" w:rsidRPr="002573CD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943CD5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943CD5" w:rsidRPr="002573CD">
              <w:rPr>
                <w:rStyle w:val="Hyperlink"/>
                <w:lang w:val="es-GT"/>
              </w:rPr>
              <w:t>Producción y Operaciones</w:t>
            </w:r>
            <w:r w:rsidR="00943CD5">
              <w:rPr>
                <w:webHidden/>
              </w:rPr>
              <w:tab/>
            </w:r>
            <w:r w:rsidR="00943CD5">
              <w:rPr>
                <w:webHidden/>
              </w:rPr>
              <w:fldChar w:fldCharType="begin"/>
            </w:r>
            <w:r w:rsidR="00943CD5">
              <w:rPr>
                <w:webHidden/>
              </w:rPr>
              <w:instrText xml:space="preserve"> PAGEREF _Toc1482250 \h </w:instrText>
            </w:r>
            <w:r w:rsidR="00943CD5">
              <w:rPr>
                <w:webHidden/>
              </w:rPr>
            </w:r>
            <w:r w:rsidR="00943CD5">
              <w:rPr>
                <w:webHidden/>
              </w:rPr>
              <w:fldChar w:fldCharType="separate"/>
            </w:r>
            <w:r w:rsidR="00943CD5">
              <w:rPr>
                <w:webHidden/>
              </w:rPr>
              <w:t>10</w:t>
            </w:r>
            <w:r w:rsidR="00943CD5">
              <w:rPr>
                <w:webHidden/>
              </w:rPr>
              <w:fldChar w:fldCharType="end"/>
            </w:r>
          </w:hyperlink>
        </w:p>
        <w:p w14:paraId="56518F9B" w14:textId="0DC5EEC6" w:rsidR="00943CD5" w:rsidRDefault="00B86466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482251" w:history="1">
            <w:r w:rsidR="00943CD5" w:rsidRPr="002573CD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</w:t>
            </w:r>
            <w:r w:rsidR="00943CD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943CD5" w:rsidRPr="002573CD">
              <w:rPr>
                <w:rStyle w:val="Hyperlink"/>
                <w:lang w:val="es-GT"/>
              </w:rPr>
              <w:t>Reportería</w:t>
            </w:r>
            <w:r w:rsidR="00943CD5">
              <w:rPr>
                <w:webHidden/>
              </w:rPr>
              <w:tab/>
            </w:r>
            <w:r w:rsidR="00943CD5">
              <w:rPr>
                <w:webHidden/>
              </w:rPr>
              <w:fldChar w:fldCharType="begin"/>
            </w:r>
            <w:r w:rsidR="00943CD5">
              <w:rPr>
                <w:webHidden/>
              </w:rPr>
              <w:instrText xml:space="preserve"> PAGEREF _Toc1482251 \h </w:instrText>
            </w:r>
            <w:r w:rsidR="00943CD5">
              <w:rPr>
                <w:webHidden/>
              </w:rPr>
            </w:r>
            <w:r w:rsidR="00943CD5">
              <w:rPr>
                <w:webHidden/>
              </w:rPr>
              <w:fldChar w:fldCharType="separate"/>
            </w:r>
            <w:r w:rsidR="00943CD5">
              <w:rPr>
                <w:webHidden/>
              </w:rPr>
              <w:t>10</w:t>
            </w:r>
            <w:r w:rsidR="00943CD5">
              <w:rPr>
                <w:webHidden/>
              </w:rPr>
              <w:fldChar w:fldCharType="end"/>
            </w:r>
          </w:hyperlink>
        </w:p>
        <w:p w14:paraId="11FF0162" w14:textId="70645209" w:rsidR="00943CD5" w:rsidRDefault="00B86466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482252" w:history="1">
            <w:r w:rsidR="00943CD5" w:rsidRPr="002573CD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</w:t>
            </w:r>
            <w:r w:rsidR="00943CD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943CD5" w:rsidRPr="002573CD">
              <w:rPr>
                <w:rStyle w:val="Hyperlink"/>
                <w:lang w:val="es-GT"/>
              </w:rPr>
              <w:t>Seguridad de la Información</w:t>
            </w:r>
            <w:r w:rsidR="00943CD5">
              <w:rPr>
                <w:webHidden/>
              </w:rPr>
              <w:tab/>
            </w:r>
            <w:r w:rsidR="00943CD5">
              <w:rPr>
                <w:webHidden/>
              </w:rPr>
              <w:fldChar w:fldCharType="begin"/>
            </w:r>
            <w:r w:rsidR="00943CD5">
              <w:rPr>
                <w:webHidden/>
              </w:rPr>
              <w:instrText xml:space="preserve"> PAGEREF _Toc1482252 \h </w:instrText>
            </w:r>
            <w:r w:rsidR="00943CD5">
              <w:rPr>
                <w:webHidden/>
              </w:rPr>
            </w:r>
            <w:r w:rsidR="00943CD5">
              <w:rPr>
                <w:webHidden/>
              </w:rPr>
              <w:fldChar w:fldCharType="separate"/>
            </w:r>
            <w:r w:rsidR="00943CD5">
              <w:rPr>
                <w:webHidden/>
              </w:rPr>
              <w:t>10</w:t>
            </w:r>
            <w:r w:rsidR="00943CD5">
              <w:rPr>
                <w:webHidden/>
              </w:rPr>
              <w:fldChar w:fldCharType="end"/>
            </w:r>
          </w:hyperlink>
        </w:p>
        <w:p w14:paraId="7EE4B86E" w14:textId="7B96A4BA" w:rsidR="00943CD5" w:rsidRDefault="00B86466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482253" w:history="1">
            <w:r w:rsidR="00943CD5" w:rsidRPr="002573CD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</w:t>
            </w:r>
            <w:r w:rsidR="00943CD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943CD5" w:rsidRPr="002573CD">
              <w:rPr>
                <w:rStyle w:val="Hyperlink"/>
                <w:lang w:val="es-GT"/>
              </w:rPr>
              <w:t>Manejo de Credenciales</w:t>
            </w:r>
            <w:r w:rsidR="00943CD5">
              <w:rPr>
                <w:webHidden/>
              </w:rPr>
              <w:tab/>
            </w:r>
            <w:r w:rsidR="00943CD5">
              <w:rPr>
                <w:webHidden/>
              </w:rPr>
              <w:fldChar w:fldCharType="begin"/>
            </w:r>
            <w:r w:rsidR="00943CD5">
              <w:rPr>
                <w:webHidden/>
              </w:rPr>
              <w:instrText xml:space="preserve"> PAGEREF _Toc1482253 \h </w:instrText>
            </w:r>
            <w:r w:rsidR="00943CD5">
              <w:rPr>
                <w:webHidden/>
              </w:rPr>
            </w:r>
            <w:r w:rsidR="00943CD5">
              <w:rPr>
                <w:webHidden/>
              </w:rPr>
              <w:fldChar w:fldCharType="separate"/>
            </w:r>
            <w:r w:rsidR="00943CD5">
              <w:rPr>
                <w:webHidden/>
              </w:rPr>
              <w:t>10</w:t>
            </w:r>
            <w:r w:rsidR="00943CD5">
              <w:rPr>
                <w:webHidden/>
              </w:rPr>
              <w:fldChar w:fldCharType="end"/>
            </w:r>
          </w:hyperlink>
        </w:p>
        <w:p w14:paraId="27845E21" w14:textId="7F564F2C" w:rsidR="00943CD5" w:rsidRDefault="00B86466">
          <w:pPr>
            <w:pStyle w:val="TOC1"/>
            <w:tabs>
              <w:tab w:val="left" w:pos="1008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482254" w:history="1">
            <w:r w:rsidR="00943CD5" w:rsidRPr="002573CD">
              <w:rPr>
                <w:rStyle w:val="Hyperlink"/>
                <w:lang w:val="es-GT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</w:t>
            </w:r>
            <w:r w:rsidR="00943CD5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943CD5" w:rsidRPr="002573CD">
              <w:rPr>
                <w:rStyle w:val="Hyperlink"/>
                <w:lang w:val="es-GT"/>
              </w:rPr>
              <w:t>Apéndice – Manual de Usuario</w:t>
            </w:r>
            <w:r w:rsidR="00943CD5">
              <w:rPr>
                <w:webHidden/>
              </w:rPr>
              <w:tab/>
            </w:r>
            <w:r w:rsidR="00943CD5">
              <w:rPr>
                <w:webHidden/>
              </w:rPr>
              <w:fldChar w:fldCharType="begin"/>
            </w:r>
            <w:r w:rsidR="00943CD5">
              <w:rPr>
                <w:webHidden/>
              </w:rPr>
              <w:instrText xml:space="preserve"> PAGEREF _Toc1482254 \h </w:instrText>
            </w:r>
            <w:r w:rsidR="00943CD5">
              <w:rPr>
                <w:webHidden/>
              </w:rPr>
            </w:r>
            <w:r w:rsidR="00943CD5">
              <w:rPr>
                <w:webHidden/>
              </w:rPr>
              <w:fldChar w:fldCharType="separate"/>
            </w:r>
            <w:r w:rsidR="00943CD5">
              <w:rPr>
                <w:webHidden/>
              </w:rPr>
              <w:t>11</w:t>
            </w:r>
            <w:r w:rsidR="00943CD5">
              <w:rPr>
                <w:webHidden/>
              </w:rPr>
              <w:fldChar w:fldCharType="end"/>
            </w:r>
          </w:hyperlink>
        </w:p>
        <w:p w14:paraId="010DDADD" w14:textId="1A060E1F" w:rsidR="00AF3C62" w:rsidRPr="002B6F19" w:rsidRDefault="006D0D8C" w:rsidP="006933BE">
          <w:pPr>
            <w:rPr>
              <w:rFonts w:cstheme="majorHAnsi"/>
              <w:noProof/>
              <w:lang w:val="es-GT"/>
            </w:rPr>
          </w:pPr>
          <w:r w:rsidRPr="002B6F19">
            <w:rPr>
              <w:rFonts w:asciiTheme="majorHAnsi" w:hAnsiTheme="majorHAnsi" w:cstheme="majorHAnsi"/>
              <w:b/>
              <w:bCs/>
              <w:noProof/>
              <w:lang w:val="es-GT"/>
            </w:rPr>
            <w:fldChar w:fldCharType="end"/>
          </w:r>
        </w:p>
      </w:sdtContent>
    </w:sdt>
    <w:p w14:paraId="010DDADE" w14:textId="77777777" w:rsidR="004C5842" w:rsidRPr="002B6F19" w:rsidRDefault="006D0D8C" w:rsidP="006933BE">
      <w:pPr>
        <w:rPr>
          <w:rFonts w:asciiTheme="majorHAnsi" w:hAnsiTheme="majorHAnsi" w:cstheme="majorHAnsi"/>
          <w:lang w:val="es-GT"/>
        </w:rPr>
        <w:sectPr w:rsidR="004C5842" w:rsidRPr="002B6F19" w:rsidSect="0034601A">
          <w:headerReference w:type="default" r:id="rId15"/>
          <w:footerReference w:type="default" r:id="rId16"/>
          <w:pgSz w:w="11907" w:h="16839" w:code="9"/>
          <w:pgMar w:top="1134" w:right="851" w:bottom="1043" w:left="851" w:header="1134" w:footer="454" w:gutter="0"/>
          <w:pgNumType w:start="1"/>
          <w:cols w:space="720"/>
          <w:docGrid w:linePitch="360"/>
        </w:sectPr>
      </w:pPr>
      <w:r w:rsidRPr="002B6F19">
        <w:rPr>
          <w:rFonts w:asciiTheme="majorHAnsi" w:hAnsiTheme="majorHAnsi" w:cstheme="majorHAnsi"/>
          <w:lang w:val="es-GT"/>
        </w:rPr>
        <w:fldChar w:fldCharType="begin"/>
      </w:r>
      <w:r w:rsidR="0069679E" w:rsidRPr="002B6F19">
        <w:rPr>
          <w:rFonts w:asciiTheme="majorHAnsi" w:hAnsiTheme="majorHAnsi" w:cstheme="majorHAnsi"/>
          <w:lang w:val="es-GT"/>
        </w:rPr>
        <w:instrText xml:space="preserve"> TOC \h \z \t "CG_H2;2;CG_H3;3;CG_Heading 1;1" </w:instrText>
      </w:r>
      <w:r w:rsidRPr="002B6F19">
        <w:rPr>
          <w:rFonts w:asciiTheme="majorHAnsi" w:hAnsiTheme="majorHAnsi" w:cstheme="majorHAnsi"/>
          <w:lang w:val="es-GT"/>
        </w:rPr>
        <w:fldChar w:fldCharType="end"/>
      </w:r>
    </w:p>
    <w:p w14:paraId="010DDADF" w14:textId="3882804D" w:rsidR="00351D44" w:rsidRPr="002B6F19" w:rsidRDefault="000C67A3" w:rsidP="005F5E9F">
      <w:pPr>
        <w:pStyle w:val="CGH2"/>
        <w:numPr>
          <w:ilvl w:val="0"/>
          <w:numId w:val="0"/>
        </w:numPr>
        <w:ind w:left="360" w:hanging="360"/>
        <w:rPr>
          <w:lang w:val="es-GT"/>
        </w:rPr>
      </w:pPr>
      <w:bookmarkStart w:id="8" w:name="_Toc1482237"/>
      <w:bookmarkEnd w:id="7"/>
      <w:r w:rsidRPr="002B6F19">
        <w:rPr>
          <w:lang w:val="es-GT"/>
        </w:rPr>
        <w:lastRenderedPageBreak/>
        <w:t>Historial de Revisión del Documento</w:t>
      </w:r>
      <w:bookmarkEnd w:id="8"/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2517"/>
        <w:gridCol w:w="2846"/>
        <w:gridCol w:w="2367"/>
        <w:gridCol w:w="2455"/>
      </w:tblGrid>
      <w:tr w:rsidR="00351D44" w:rsidRPr="002B6F19" w14:paraId="010DDAE4" w14:textId="77777777" w:rsidTr="003914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236" w:type="pct"/>
          </w:tcPr>
          <w:p w14:paraId="010DDAE0" w14:textId="64DA2EA0" w:rsidR="00351D44" w:rsidRPr="002B6F19" w:rsidRDefault="000C67A3" w:rsidP="00351D44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Versión</w:t>
            </w:r>
          </w:p>
        </w:tc>
        <w:tc>
          <w:tcPr>
            <w:tcW w:w="1397" w:type="pct"/>
          </w:tcPr>
          <w:p w14:paraId="010DDAE1" w14:textId="389A74CB" w:rsidR="00351D44" w:rsidRPr="002B6F19" w:rsidRDefault="000C67A3" w:rsidP="00351D44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Descripción del Cambio</w:t>
            </w:r>
          </w:p>
        </w:tc>
        <w:tc>
          <w:tcPr>
            <w:tcW w:w="1162" w:type="pct"/>
          </w:tcPr>
          <w:p w14:paraId="010DDAE2" w14:textId="13A46572" w:rsidR="00351D44" w:rsidRPr="002B6F19" w:rsidRDefault="000C67A3" w:rsidP="00351D44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Fecha</w:t>
            </w:r>
          </w:p>
        </w:tc>
        <w:tc>
          <w:tcPr>
            <w:tcW w:w="1205" w:type="pct"/>
          </w:tcPr>
          <w:p w14:paraId="010DDAE3" w14:textId="1F2FE0FF" w:rsidR="00351D44" w:rsidRPr="002B6F19" w:rsidRDefault="000C67A3" w:rsidP="00351D44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Autor</w:t>
            </w:r>
          </w:p>
        </w:tc>
      </w:tr>
      <w:tr w:rsidR="003C6253" w:rsidRPr="002B6F19" w14:paraId="010DDAE9" w14:textId="77777777" w:rsidTr="003914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236" w:type="pct"/>
          </w:tcPr>
          <w:p w14:paraId="010DDAE5" w14:textId="77777777" w:rsidR="003C6253" w:rsidRPr="00681B84" w:rsidRDefault="003C6253" w:rsidP="005F5E9F">
            <w:pPr>
              <w:pStyle w:val="BodyText1"/>
              <w:rPr>
                <w:b/>
                <w:lang w:val="es-GT"/>
              </w:rPr>
            </w:pPr>
            <w:r w:rsidRPr="00681B84">
              <w:rPr>
                <w:lang w:val="es-GT"/>
              </w:rPr>
              <w:t>1.0</w:t>
            </w:r>
          </w:p>
        </w:tc>
        <w:tc>
          <w:tcPr>
            <w:tcW w:w="1397" w:type="pct"/>
          </w:tcPr>
          <w:p w14:paraId="010DDAE6" w14:textId="4B2A588D" w:rsidR="003C6253" w:rsidRPr="00681B84" w:rsidRDefault="000C67A3" w:rsidP="005F5E9F">
            <w:pPr>
              <w:pStyle w:val="BodyText1"/>
              <w:rPr>
                <w:b/>
                <w:lang w:val="es-GT"/>
              </w:rPr>
            </w:pPr>
            <w:r w:rsidRPr="00681B84">
              <w:rPr>
                <w:lang w:val="es-GT"/>
              </w:rPr>
              <w:t>Creación de Borrador</w:t>
            </w:r>
          </w:p>
        </w:tc>
        <w:tc>
          <w:tcPr>
            <w:tcW w:w="1162" w:type="pct"/>
          </w:tcPr>
          <w:p w14:paraId="010DDAE7" w14:textId="10EBF533" w:rsidR="003C6253" w:rsidRPr="00681B84" w:rsidRDefault="0020337D" w:rsidP="00391484">
            <w:pPr>
              <w:pStyle w:val="CGH2"/>
              <w:numPr>
                <w:ilvl w:val="0"/>
                <w:numId w:val="0"/>
              </w:numPr>
              <w:spacing w:before="120"/>
              <w:jc w:val="center"/>
              <w:rPr>
                <w:rFonts w:asciiTheme="majorHAnsi" w:hAnsiTheme="majorHAnsi" w:cstheme="majorHAnsi"/>
                <w:b w:val="0"/>
                <w:color w:val="auto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b w:val="0"/>
                <w:color w:val="auto"/>
                <w:sz w:val="20"/>
                <w:lang w:val="es-GT"/>
              </w:rPr>
              <w:t>03/01</w:t>
            </w:r>
            <w:r w:rsidR="00391484">
              <w:rPr>
                <w:rFonts w:asciiTheme="majorHAnsi" w:hAnsiTheme="majorHAnsi" w:cstheme="majorHAnsi"/>
                <w:b w:val="0"/>
                <w:color w:val="auto"/>
                <w:sz w:val="20"/>
                <w:lang w:val="es-GT"/>
              </w:rPr>
              <w:t>/2019</w:t>
            </w:r>
          </w:p>
        </w:tc>
        <w:tc>
          <w:tcPr>
            <w:tcW w:w="1205" w:type="pct"/>
          </w:tcPr>
          <w:p w14:paraId="010DDAE8" w14:textId="1EF8995A" w:rsidR="003C6253" w:rsidRPr="002B6F19" w:rsidRDefault="00391484" w:rsidP="00A40FD3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  <w:t>Barrera, Jose Roberto</w:t>
            </w:r>
          </w:p>
        </w:tc>
      </w:tr>
      <w:tr w:rsidR="003F2491" w:rsidRPr="002B6F19" w14:paraId="010DDAEE" w14:textId="77777777" w:rsidTr="003914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236" w:type="pct"/>
          </w:tcPr>
          <w:p w14:paraId="010DDAEA" w14:textId="2130A39D" w:rsidR="003F2491" w:rsidRPr="002B6F19" w:rsidRDefault="003F2491" w:rsidP="003F2491">
            <w:pPr>
              <w:pStyle w:val="BodyText1"/>
              <w:rPr>
                <w:rFonts w:asciiTheme="majorHAnsi" w:hAnsiTheme="majorHAnsi" w:cstheme="majorHAnsi"/>
                <w:b/>
                <w:sz w:val="20"/>
                <w:lang w:val="es-GT"/>
              </w:rPr>
            </w:pPr>
            <w:r>
              <w:rPr>
                <w:lang w:val="es-GT"/>
              </w:rPr>
              <w:t>1.1</w:t>
            </w:r>
          </w:p>
        </w:tc>
        <w:tc>
          <w:tcPr>
            <w:tcW w:w="1397" w:type="pct"/>
          </w:tcPr>
          <w:p w14:paraId="010DDAEB" w14:textId="6CA8DD8B" w:rsidR="003F2491" w:rsidRPr="002B6F19" w:rsidRDefault="003F2491" w:rsidP="003F2491">
            <w:pPr>
              <w:pStyle w:val="CGH2"/>
              <w:numPr>
                <w:ilvl w:val="0"/>
                <w:numId w:val="0"/>
              </w:numPr>
              <w:spacing w:before="120"/>
              <w:rPr>
                <w:rFonts w:asciiTheme="majorHAnsi" w:hAnsiTheme="majorHAnsi" w:cstheme="majorHAnsi"/>
                <w:b w:val="0"/>
                <w:color w:val="auto"/>
                <w:sz w:val="20"/>
                <w:lang w:val="es-GT"/>
              </w:rPr>
            </w:pPr>
            <w:proofErr w:type="spellStart"/>
            <w:r>
              <w:rPr>
                <w:b w:val="0"/>
                <w:bCs w:val="0"/>
                <w:color w:val="auto"/>
                <w:sz w:val="18"/>
                <w:szCs w:val="22"/>
                <w:lang w:val="es-GT"/>
              </w:rPr>
              <w:t>Version</w:t>
            </w:r>
            <w:proofErr w:type="spellEnd"/>
            <w:r>
              <w:rPr>
                <w:b w:val="0"/>
                <w:bCs w:val="0"/>
                <w:color w:val="auto"/>
                <w:sz w:val="18"/>
                <w:szCs w:val="22"/>
                <w:lang w:val="es-GT"/>
              </w:rPr>
              <w:t xml:space="preserve"> final</w:t>
            </w:r>
          </w:p>
        </w:tc>
        <w:tc>
          <w:tcPr>
            <w:tcW w:w="1162" w:type="pct"/>
          </w:tcPr>
          <w:p w14:paraId="010DDAEC" w14:textId="591E5F91" w:rsidR="003F2491" w:rsidRPr="002B6F19" w:rsidRDefault="003F2491" w:rsidP="003F2491">
            <w:pPr>
              <w:pStyle w:val="CGH2"/>
              <w:numPr>
                <w:ilvl w:val="0"/>
                <w:numId w:val="0"/>
              </w:numPr>
              <w:spacing w:before="120"/>
              <w:jc w:val="center"/>
              <w:rPr>
                <w:rFonts w:asciiTheme="majorHAnsi" w:hAnsiTheme="majorHAnsi" w:cstheme="majorHAnsi"/>
                <w:b w:val="0"/>
                <w:color w:val="auto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b w:val="0"/>
                <w:color w:val="auto"/>
                <w:sz w:val="20"/>
                <w:lang w:val="es-GT"/>
              </w:rPr>
              <w:t>03/08/2019</w:t>
            </w:r>
          </w:p>
        </w:tc>
        <w:tc>
          <w:tcPr>
            <w:tcW w:w="1205" w:type="pct"/>
          </w:tcPr>
          <w:p w14:paraId="010DDAED" w14:textId="4D4AF9AA" w:rsidR="003F2491" w:rsidRPr="002B6F19" w:rsidRDefault="003F2491" w:rsidP="003F2491">
            <w:pPr>
              <w:pStyle w:val="CGH2"/>
              <w:numPr>
                <w:ilvl w:val="0"/>
                <w:numId w:val="0"/>
              </w:numPr>
              <w:spacing w:before="120"/>
              <w:rPr>
                <w:rFonts w:asciiTheme="majorHAnsi" w:hAnsiTheme="majorHAnsi" w:cstheme="majorHAnsi"/>
                <w:b w:val="0"/>
                <w:color w:val="auto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color w:val="007198" w:themeColor="accent5" w:themeShade="BF"/>
                <w:sz w:val="20"/>
                <w:lang w:val="es-GT"/>
              </w:rPr>
              <w:t>Barrera, Jose Roberto</w:t>
            </w:r>
          </w:p>
        </w:tc>
      </w:tr>
    </w:tbl>
    <w:p w14:paraId="010DDAF9" w14:textId="1259694E" w:rsidR="00A66D26" w:rsidRPr="002B6F19" w:rsidRDefault="000C67A3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  <w:bookmarkStart w:id="9" w:name="_Toc181679920"/>
      <w:r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t>Información del Documento</w:t>
      </w:r>
    </w:p>
    <w:tbl>
      <w:tblPr>
        <w:tblStyle w:val="CGTable2"/>
        <w:tblW w:w="5000" w:type="pct"/>
        <w:tblLook w:val="01E0" w:firstRow="1" w:lastRow="1" w:firstColumn="1" w:lastColumn="1" w:noHBand="0" w:noVBand="0"/>
      </w:tblPr>
      <w:tblGrid>
        <w:gridCol w:w="3905"/>
        <w:gridCol w:w="6280"/>
      </w:tblGrid>
      <w:tr w:rsidR="00A66D26" w:rsidRPr="002B6F19" w14:paraId="010DDAFC" w14:textId="77777777" w:rsidTr="005849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917" w:type="pct"/>
          </w:tcPr>
          <w:p w14:paraId="010DDAFA" w14:textId="16BE05C0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Nombre del Archivo</w:t>
            </w:r>
          </w:p>
        </w:tc>
        <w:tc>
          <w:tcPr>
            <w:tcW w:w="3083" w:type="pct"/>
          </w:tcPr>
          <w:p w14:paraId="010DDAFB" w14:textId="33D84FFB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Ubicación</w:t>
            </w:r>
          </w:p>
        </w:tc>
      </w:tr>
      <w:tr w:rsidR="00A66D26" w:rsidRPr="002B6F19" w14:paraId="010DDAFF" w14:textId="77777777" w:rsidTr="005849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917" w:type="pct"/>
          </w:tcPr>
          <w:p w14:paraId="010DDAFD" w14:textId="77777777" w:rsidR="00A66D26" w:rsidRPr="002B6F19" w:rsidRDefault="00A66D26" w:rsidP="00A66D26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  <w:tc>
          <w:tcPr>
            <w:tcW w:w="3083" w:type="pct"/>
          </w:tcPr>
          <w:p w14:paraId="010DDAFE" w14:textId="77777777" w:rsidR="00A66D26" w:rsidRPr="002B6F19" w:rsidRDefault="00A66D26" w:rsidP="005E77E6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</w:tr>
    </w:tbl>
    <w:p w14:paraId="010DDB00" w14:textId="0FAE4BB3" w:rsidR="00A66D26" w:rsidRPr="002B6F19" w:rsidRDefault="000C67A3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  <w:r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t>Documentos Relacionados</w:t>
      </w:r>
    </w:p>
    <w:tbl>
      <w:tblPr>
        <w:tblStyle w:val="CGTable2"/>
        <w:tblW w:w="5000" w:type="pct"/>
        <w:tblLook w:val="01E0" w:firstRow="1" w:lastRow="1" w:firstColumn="1" w:lastColumn="1" w:noHBand="0" w:noVBand="0"/>
      </w:tblPr>
      <w:tblGrid>
        <w:gridCol w:w="1598"/>
        <w:gridCol w:w="2484"/>
        <w:gridCol w:w="3701"/>
        <w:gridCol w:w="2402"/>
      </w:tblGrid>
      <w:tr w:rsidR="00A66D26" w:rsidRPr="002B6F19" w14:paraId="010DDB05" w14:textId="77777777" w:rsidTr="006215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01" w14:textId="215F12DC" w:rsidR="00A66D26" w:rsidRPr="002B6F19" w:rsidRDefault="00A66D26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#</w:t>
            </w:r>
            <w:r w:rsidR="000C67A3" w:rsidRPr="002B6F19">
              <w:rPr>
                <w:rFonts w:asciiTheme="majorHAnsi" w:hAnsiTheme="majorHAnsi" w:cstheme="majorHAnsi"/>
                <w:lang w:val="es-GT"/>
              </w:rPr>
              <w:t xml:space="preserve"> </w:t>
            </w:r>
            <w:proofErr w:type="spellStart"/>
            <w:r w:rsidR="000C67A3" w:rsidRPr="002B6F19">
              <w:rPr>
                <w:rFonts w:asciiTheme="majorHAnsi" w:hAnsiTheme="majorHAnsi" w:cstheme="majorHAnsi"/>
                <w:lang w:val="es-GT"/>
              </w:rPr>
              <w:t>Doc</w:t>
            </w:r>
            <w:proofErr w:type="spellEnd"/>
          </w:p>
        </w:tc>
        <w:tc>
          <w:tcPr>
            <w:tcW w:w="1219" w:type="pct"/>
          </w:tcPr>
          <w:p w14:paraId="010DDB02" w14:textId="18D4C4BC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Tipo de Documento</w:t>
            </w:r>
          </w:p>
        </w:tc>
        <w:tc>
          <w:tcPr>
            <w:tcW w:w="1817" w:type="pct"/>
          </w:tcPr>
          <w:p w14:paraId="010DDB03" w14:textId="72BD0D13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Título del Documento</w:t>
            </w:r>
          </w:p>
        </w:tc>
        <w:tc>
          <w:tcPr>
            <w:tcW w:w="1179" w:type="pct"/>
          </w:tcPr>
          <w:p w14:paraId="010DDB04" w14:textId="38927762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Creado por</w:t>
            </w:r>
          </w:p>
        </w:tc>
      </w:tr>
      <w:tr w:rsidR="009A2F11" w:rsidRPr="00681B84" w14:paraId="010DDB0A" w14:textId="77777777" w:rsidTr="006215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06" w14:textId="79AB49B6" w:rsidR="009A2F11" w:rsidRPr="002B6F19" w:rsidRDefault="009A2F11" w:rsidP="009A2F11">
            <w:pPr>
              <w:pStyle w:val="EDICTableBodyText"/>
              <w:jc w:val="center"/>
              <w:rPr>
                <w:rFonts w:asciiTheme="majorHAnsi" w:hAnsiTheme="majorHAnsi" w:cstheme="majorHAnsi"/>
                <w:sz w:val="20"/>
                <w:lang w:val="es-GT"/>
              </w:rPr>
            </w:pPr>
            <w:r w:rsidRPr="006F12B1">
              <w:rPr>
                <w:rFonts w:asciiTheme="majorHAnsi" w:hAnsiTheme="majorHAnsi" w:cstheme="majorHAnsi"/>
                <w:lang w:val="es-GT"/>
              </w:rPr>
              <w:t>1</w:t>
            </w:r>
          </w:p>
        </w:tc>
        <w:tc>
          <w:tcPr>
            <w:tcW w:w="1219" w:type="pct"/>
          </w:tcPr>
          <w:p w14:paraId="010DDB07" w14:textId="64DF0D5C" w:rsidR="009A2F11" w:rsidRPr="002B6F19" w:rsidRDefault="009A2F11" w:rsidP="009A2F11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6071E5">
              <w:rPr>
                <w:lang w:val="es-GT"/>
              </w:rPr>
              <w:t>Documento de Evaluación de Automatizaciones Potenciales</w:t>
            </w:r>
          </w:p>
        </w:tc>
        <w:tc>
          <w:tcPr>
            <w:tcW w:w="1817" w:type="pct"/>
          </w:tcPr>
          <w:p w14:paraId="010DDB08" w14:textId="74114D58" w:rsidR="009A2F11" w:rsidRPr="002B6F19" w:rsidRDefault="009A2F11" w:rsidP="009A2F11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7D5489">
              <w:rPr>
                <w:sz w:val="16"/>
                <w:lang w:val="es-GT"/>
              </w:rPr>
              <w:t>1.CMI_APAD_Generación y carga de información a Portal de Cobranzas.xlsx</w:t>
            </w:r>
          </w:p>
        </w:tc>
        <w:tc>
          <w:tcPr>
            <w:tcW w:w="1179" w:type="pct"/>
          </w:tcPr>
          <w:p w14:paraId="010DDB09" w14:textId="31C932D3" w:rsidR="009A2F11" w:rsidRPr="002B6F19" w:rsidRDefault="009A2F11" w:rsidP="009A2F11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 w:rsidRPr="00903A1A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CMI</w:t>
            </w:r>
          </w:p>
        </w:tc>
      </w:tr>
      <w:tr w:rsidR="009A2F11" w:rsidRPr="00681B84" w14:paraId="010DDB0F" w14:textId="77777777" w:rsidTr="006215C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0B" w14:textId="3865313A" w:rsidR="009A2F11" w:rsidRPr="002B6F19" w:rsidRDefault="009A2F11" w:rsidP="009A2F11">
            <w:pPr>
              <w:pStyle w:val="EDICTableBodyText"/>
              <w:jc w:val="center"/>
              <w:rPr>
                <w:rFonts w:asciiTheme="majorHAnsi" w:hAnsiTheme="majorHAnsi" w:cstheme="majorHAnsi"/>
                <w:sz w:val="20"/>
                <w:lang w:val="es-GT"/>
              </w:rPr>
            </w:pPr>
            <w:r w:rsidRPr="006F12B1">
              <w:rPr>
                <w:rFonts w:asciiTheme="majorHAnsi" w:hAnsiTheme="majorHAnsi" w:cstheme="majorHAnsi"/>
                <w:lang w:val="es-GT"/>
              </w:rPr>
              <w:t>2</w:t>
            </w:r>
          </w:p>
        </w:tc>
        <w:tc>
          <w:tcPr>
            <w:tcW w:w="1219" w:type="pct"/>
          </w:tcPr>
          <w:p w14:paraId="010DDB0C" w14:textId="2C9E7FAB" w:rsidR="009A2F11" w:rsidRPr="002B6F19" w:rsidRDefault="009A2F11" w:rsidP="009A2F11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6071E5">
              <w:rPr>
                <w:lang w:val="es-GT"/>
              </w:rPr>
              <w:t>Grabación de Ejecución del Proceso</w:t>
            </w:r>
          </w:p>
        </w:tc>
        <w:tc>
          <w:tcPr>
            <w:tcW w:w="1817" w:type="pct"/>
          </w:tcPr>
          <w:p w14:paraId="010DDB0D" w14:textId="787217BE" w:rsidR="009A2F11" w:rsidRPr="002B6F19" w:rsidRDefault="009A2F11" w:rsidP="009A2F11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32229D">
              <w:rPr>
                <w:lang w:val="es-GT"/>
              </w:rPr>
              <w:t>01.Carga_Cobranzas_Ali.mp4</w:t>
            </w:r>
          </w:p>
        </w:tc>
        <w:tc>
          <w:tcPr>
            <w:tcW w:w="1179" w:type="pct"/>
          </w:tcPr>
          <w:p w14:paraId="010DDB0E" w14:textId="13F111B6" w:rsidR="009A2F11" w:rsidRPr="002B6F19" w:rsidRDefault="009A2F11" w:rsidP="009A2F11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 w:rsidRPr="00903A1A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CMI</w:t>
            </w:r>
          </w:p>
        </w:tc>
      </w:tr>
      <w:tr w:rsidR="009A2F11" w:rsidRPr="00681B84" w14:paraId="010DDB14" w14:textId="77777777" w:rsidTr="006215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10" w14:textId="01FC9DAF" w:rsidR="009A2F11" w:rsidRPr="002B6F19" w:rsidRDefault="009A2F11" w:rsidP="009A2F11">
            <w:pPr>
              <w:pStyle w:val="EDICTableBodyText"/>
              <w:jc w:val="center"/>
              <w:rPr>
                <w:rFonts w:asciiTheme="majorHAnsi" w:hAnsiTheme="majorHAnsi" w:cstheme="majorHAnsi"/>
                <w:sz w:val="20"/>
                <w:lang w:val="es-GT"/>
              </w:rPr>
            </w:pPr>
            <w:r w:rsidRPr="006F12B1">
              <w:rPr>
                <w:rFonts w:asciiTheme="majorHAnsi" w:hAnsiTheme="majorHAnsi" w:cstheme="majorHAnsi"/>
                <w:lang w:val="es-GT"/>
              </w:rPr>
              <w:t>3</w:t>
            </w:r>
          </w:p>
        </w:tc>
        <w:tc>
          <w:tcPr>
            <w:tcW w:w="1219" w:type="pct"/>
          </w:tcPr>
          <w:p w14:paraId="010DDB11" w14:textId="7161E53D" w:rsidR="009A2F11" w:rsidRPr="002B6F19" w:rsidRDefault="009A2F11" w:rsidP="009A2F11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6071E5">
              <w:rPr>
                <w:lang w:val="es-GT"/>
              </w:rPr>
              <w:t>Documentos del Cliente</w:t>
            </w:r>
          </w:p>
        </w:tc>
        <w:tc>
          <w:tcPr>
            <w:tcW w:w="1817" w:type="pct"/>
          </w:tcPr>
          <w:p w14:paraId="010DDB12" w14:textId="28B8A875" w:rsidR="009A2F11" w:rsidRPr="002B6F19" w:rsidRDefault="009A2F11" w:rsidP="009A2F11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903A1A">
              <w:rPr>
                <w:sz w:val="16"/>
                <w:lang w:val="es-GT"/>
              </w:rPr>
              <w:t>Conexiones_Aplicativos.xlsx</w:t>
            </w:r>
          </w:p>
        </w:tc>
        <w:tc>
          <w:tcPr>
            <w:tcW w:w="1179" w:type="pct"/>
          </w:tcPr>
          <w:p w14:paraId="010DDB13" w14:textId="17E53AFF" w:rsidR="009A2F11" w:rsidRPr="002B6F19" w:rsidRDefault="009A2F11" w:rsidP="009A2F11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 w:rsidRPr="00903A1A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CMI</w:t>
            </w:r>
          </w:p>
        </w:tc>
      </w:tr>
      <w:tr w:rsidR="009A2F11" w:rsidRPr="002B6F19" w14:paraId="010DDB19" w14:textId="77777777" w:rsidTr="006215C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15" w14:textId="7ADA02CD" w:rsidR="009A2F11" w:rsidRPr="002B6F19" w:rsidRDefault="009A2F11" w:rsidP="009A2F11">
            <w:pPr>
              <w:pStyle w:val="EDICTableBodyText"/>
              <w:jc w:val="center"/>
              <w:rPr>
                <w:rFonts w:asciiTheme="majorHAnsi" w:hAnsiTheme="majorHAnsi" w:cstheme="majorHAnsi"/>
                <w:sz w:val="20"/>
                <w:lang w:val="es-GT"/>
              </w:rPr>
            </w:pPr>
            <w:r w:rsidRPr="006F12B1">
              <w:rPr>
                <w:rFonts w:asciiTheme="majorHAnsi" w:hAnsiTheme="majorHAnsi" w:cstheme="majorHAnsi"/>
                <w:lang w:val="es-GT"/>
              </w:rPr>
              <w:t>4</w:t>
            </w:r>
          </w:p>
        </w:tc>
        <w:tc>
          <w:tcPr>
            <w:tcW w:w="1219" w:type="pct"/>
          </w:tcPr>
          <w:p w14:paraId="010DDB16" w14:textId="5D51B05A" w:rsidR="009A2F11" w:rsidRPr="002B6F19" w:rsidRDefault="009A2F11" w:rsidP="009A2F11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lang w:val="es-GT"/>
              </w:rPr>
              <w:t>Proceso Actual &amp; Requerimientos de Automatización</w:t>
            </w:r>
          </w:p>
        </w:tc>
        <w:tc>
          <w:tcPr>
            <w:tcW w:w="1817" w:type="pct"/>
          </w:tcPr>
          <w:p w14:paraId="010DDB17" w14:textId="189F0606" w:rsidR="009A2F11" w:rsidRPr="002B6F19" w:rsidRDefault="009A2F11" w:rsidP="009A2F11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140F3D">
              <w:rPr>
                <w:sz w:val="16"/>
                <w:lang w:val="es-GT"/>
              </w:rPr>
              <w:t xml:space="preserve">2. </w:t>
            </w:r>
            <w:proofErr w:type="spellStart"/>
            <w:r w:rsidRPr="00140F3D">
              <w:rPr>
                <w:sz w:val="16"/>
                <w:lang w:val="es-GT"/>
              </w:rPr>
              <w:t>CMI_Generación</w:t>
            </w:r>
            <w:proofErr w:type="spellEnd"/>
            <w:r w:rsidRPr="00140F3D">
              <w:rPr>
                <w:sz w:val="16"/>
                <w:lang w:val="es-GT"/>
              </w:rPr>
              <w:t xml:space="preserve"> y carga de información a Portal de Cobranzas_CPAR_v.1.2_01212019(Proceso Actual y Requerimientos de Automatización).docx</w:t>
            </w:r>
          </w:p>
        </w:tc>
        <w:tc>
          <w:tcPr>
            <w:tcW w:w="1179" w:type="pct"/>
          </w:tcPr>
          <w:p w14:paraId="010DDB18" w14:textId="2AABC2FB" w:rsidR="009A2F11" w:rsidRPr="002B6F19" w:rsidRDefault="009A2F11" w:rsidP="009A2F11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Deisy Lopez</w:t>
            </w:r>
          </w:p>
        </w:tc>
      </w:tr>
      <w:tr w:rsidR="0030358B" w:rsidRPr="00681B84" w14:paraId="010DDB23" w14:textId="77777777" w:rsidTr="006215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784" w:type="pct"/>
          </w:tcPr>
          <w:p w14:paraId="010DDB1F" w14:textId="2CED82BF" w:rsidR="0030358B" w:rsidRPr="002B6F19" w:rsidRDefault="006215CC" w:rsidP="0001660E">
            <w:pPr>
              <w:pStyle w:val="EDICTableBodyText"/>
              <w:jc w:val="center"/>
              <w:rPr>
                <w:rFonts w:asciiTheme="majorHAnsi" w:hAnsiTheme="majorHAnsi" w:cstheme="majorHAnsi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sz w:val="20"/>
                <w:lang w:val="es-GT"/>
              </w:rPr>
              <w:t>5</w:t>
            </w:r>
          </w:p>
        </w:tc>
        <w:tc>
          <w:tcPr>
            <w:tcW w:w="1219" w:type="pct"/>
          </w:tcPr>
          <w:p w14:paraId="010DDB20" w14:textId="659B7085" w:rsidR="0030358B" w:rsidRPr="002B6F19" w:rsidRDefault="000C67A3" w:rsidP="0001660E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2B6F19">
              <w:rPr>
                <w:rFonts w:asciiTheme="majorHAnsi" w:hAnsiTheme="majorHAnsi" w:cstheme="majorHAnsi"/>
                <w:sz w:val="20"/>
                <w:lang w:val="es-GT"/>
              </w:rPr>
              <w:t>Aceptación de Pruebas de Usuario</w:t>
            </w:r>
          </w:p>
        </w:tc>
        <w:tc>
          <w:tcPr>
            <w:tcW w:w="1817" w:type="pct"/>
          </w:tcPr>
          <w:p w14:paraId="010DDB21" w14:textId="726D6CF6" w:rsidR="0030358B" w:rsidRPr="002B6F19" w:rsidRDefault="009A2F11" w:rsidP="0020337D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9A2F11">
              <w:rPr>
                <w:sz w:val="16"/>
                <w:lang w:val="es-GT"/>
              </w:rPr>
              <w:t xml:space="preserve">4. </w:t>
            </w:r>
            <w:proofErr w:type="spellStart"/>
            <w:r w:rsidRPr="009A2F11">
              <w:rPr>
                <w:sz w:val="16"/>
                <w:lang w:val="es-GT"/>
              </w:rPr>
              <w:t>CMI_Carga</w:t>
            </w:r>
            <w:proofErr w:type="spellEnd"/>
            <w:r w:rsidRPr="009A2F11">
              <w:rPr>
                <w:sz w:val="16"/>
                <w:lang w:val="es-GT"/>
              </w:rPr>
              <w:t xml:space="preserve"> de archivos a port</w:t>
            </w:r>
            <w:r w:rsidR="0020337D">
              <w:rPr>
                <w:sz w:val="16"/>
                <w:lang w:val="es-GT"/>
              </w:rPr>
              <w:t>al de cobranzas_UAT_v.1.0_20190225</w:t>
            </w:r>
            <w:r w:rsidRPr="009A2F11">
              <w:rPr>
                <w:sz w:val="16"/>
                <w:lang w:val="es-GT"/>
              </w:rPr>
              <w:t xml:space="preserve"> UAT (Reporte de </w:t>
            </w:r>
            <w:proofErr w:type="spellStart"/>
            <w:r w:rsidRPr="009A2F11">
              <w:rPr>
                <w:sz w:val="16"/>
                <w:lang w:val="es-GT"/>
              </w:rPr>
              <w:t>Aceptacion</w:t>
            </w:r>
            <w:proofErr w:type="spellEnd"/>
            <w:r w:rsidRPr="009A2F11">
              <w:rPr>
                <w:sz w:val="16"/>
                <w:lang w:val="es-GT"/>
              </w:rPr>
              <w:t xml:space="preserve"> de Pruebas de Usuario).docx</w:t>
            </w:r>
          </w:p>
        </w:tc>
        <w:tc>
          <w:tcPr>
            <w:tcW w:w="1179" w:type="pct"/>
          </w:tcPr>
          <w:p w14:paraId="010DDB22" w14:textId="5CC1D80A" w:rsidR="0030358B" w:rsidRPr="002B6F19" w:rsidRDefault="009A2F11" w:rsidP="0001660E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Barrera, Jos</w:t>
            </w:r>
            <w:r w:rsidRPr="005A5ACD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é</w:t>
            </w:r>
            <w:r w:rsidRPr="009E5D3E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 xml:space="preserve"> Roberto</w:t>
            </w:r>
          </w:p>
        </w:tc>
      </w:tr>
    </w:tbl>
    <w:p w14:paraId="010DDB24" w14:textId="77777777" w:rsidR="00D37F2D" w:rsidRPr="002B6F19" w:rsidRDefault="00D37F2D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</w:p>
    <w:p w14:paraId="010DDB25" w14:textId="0A6E49BE" w:rsidR="00A66D26" w:rsidRPr="002B6F19" w:rsidRDefault="00D37F2D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  <w:r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br w:type="column"/>
      </w:r>
      <w:bookmarkEnd w:id="9"/>
      <w:r w:rsidR="000C67A3"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lastRenderedPageBreak/>
        <w:t>Referencias</w:t>
      </w:r>
    </w:p>
    <w:tbl>
      <w:tblPr>
        <w:tblStyle w:val="CGTable2"/>
        <w:tblW w:w="5000" w:type="pct"/>
        <w:tblLook w:val="01E0" w:firstRow="1" w:lastRow="1" w:firstColumn="1" w:lastColumn="1" w:noHBand="0" w:noVBand="0"/>
      </w:tblPr>
      <w:tblGrid>
        <w:gridCol w:w="3559"/>
        <w:gridCol w:w="6626"/>
      </w:tblGrid>
      <w:tr w:rsidR="00A66D26" w:rsidRPr="002B6F19" w14:paraId="010DDB28" w14:textId="77777777" w:rsidTr="005849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747" w:type="pct"/>
          </w:tcPr>
          <w:p w14:paraId="010DDB26" w14:textId="1189D7BE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Título</w:t>
            </w:r>
          </w:p>
        </w:tc>
        <w:tc>
          <w:tcPr>
            <w:tcW w:w="3253" w:type="pct"/>
          </w:tcPr>
          <w:p w14:paraId="010DDB27" w14:textId="31ED0F29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Ubicación</w:t>
            </w:r>
          </w:p>
        </w:tc>
      </w:tr>
      <w:tr w:rsidR="00A66D26" w:rsidRPr="002B6F19" w14:paraId="010DDB2B" w14:textId="77777777" w:rsidTr="005849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747" w:type="pct"/>
          </w:tcPr>
          <w:p w14:paraId="010DDB29" w14:textId="77777777" w:rsidR="00A66D26" w:rsidRPr="002B6F19" w:rsidRDefault="00A66D26" w:rsidP="005E77E6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  <w:tc>
          <w:tcPr>
            <w:tcW w:w="3253" w:type="pct"/>
          </w:tcPr>
          <w:p w14:paraId="010DDB2A" w14:textId="77777777" w:rsidR="00A66D26" w:rsidRPr="002B6F19" w:rsidRDefault="00A66D26" w:rsidP="005E77E6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</w:tr>
    </w:tbl>
    <w:p w14:paraId="010DDB2C" w14:textId="2D80B341" w:rsidR="00A66D26" w:rsidRPr="002B6F19" w:rsidRDefault="000C67A3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  <w:r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t>Contribuidores</w:t>
      </w:r>
    </w:p>
    <w:tbl>
      <w:tblPr>
        <w:tblStyle w:val="CGTable2"/>
        <w:tblW w:w="5000" w:type="pct"/>
        <w:tblLook w:val="01E0" w:firstRow="1" w:lastRow="1" w:firstColumn="1" w:lastColumn="1" w:noHBand="0" w:noVBand="0"/>
      </w:tblPr>
      <w:tblGrid>
        <w:gridCol w:w="4675"/>
        <w:gridCol w:w="5510"/>
      </w:tblGrid>
      <w:tr w:rsidR="00A66D26" w:rsidRPr="002B6F19" w14:paraId="010DDB2F" w14:textId="77777777" w:rsidTr="005849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295" w:type="pct"/>
          </w:tcPr>
          <w:p w14:paraId="010DDB2D" w14:textId="4F211CBC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Nombre del Contribuidor</w:t>
            </w:r>
            <w:r w:rsidR="00A66D26" w:rsidRPr="002B6F19">
              <w:rPr>
                <w:rFonts w:asciiTheme="majorHAnsi" w:hAnsiTheme="majorHAnsi" w:cstheme="majorHAnsi"/>
                <w:lang w:val="es-GT"/>
              </w:rPr>
              <w:t xml:space="preserve"> (</w:t>
            </w:r>
            <w:r w:rsidRPr="002B6F19">
              <w:rPr>
                <w:rFonts w:asciiTheme="majorHAnsi" w:hAnsiTheme="majorHAnsi" w:cstheme="majorHAnsi"/>
                <w:lang w:val="es-GT"/>
              </w:rPr>
              <w:t>Apellido</w:t>
            </w:r>
            <w:r w:rsidR="00A66D26" w:rsidRPr="002B6F19">
              <w:rPr>
                <w:rFonts w:asciiTheme="majorHAnsi" w:hAnsiTheme="majorHAnsi" w:cstheme="majorHAnsi"/>
                <w:lang w:val="es-GT"/>
              </w:rPr>
              <w:t xml:space="preserve">, </w:t>
            </w:r>
            <w:r w:rsidRPr="002B6F19">
              <w:rPr>
                <w:rFonts w:asciiTheme="majorHAnsi" w:hAnsiTheme="majorHAnsi" w:cstheme="majorHAnsi"/>
                <w:lang w:val="es-GT"/>
              </w:rPr>
              <w:t>Nombre</w:t>
            </w:r>
            <w:r w:rsidR="00A66D26" w:rsidRPr="002B6F19">
              <w:rPr>
                <w:rFonts w:asciiTheme="majorHAnsi" w:hAnsiTheme="majorHAnsi" w:cstheme="majorHAnsi"/>
                <w:lang w:val="es-GT"/>
              </w:rPr>
              <w:t>)</w:t>
            </w:r>
          </w:p>
        </w:tc>
        <w:tc>
          <w:tcPr>
            <w:tcW w:w="2705" w:type="pct"/>
          </w:tcPr>
          <w:p w14:paraId="010DDB2E" w14:textId="2FF6CAA8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Responsabilidad</w:t>
            </w:r>
          </w:p>
        </w:tc>
      </w:tr>
      <w:tr w:rsidR="006215CC" w:rsidRPr="003F2491" w14:paraId="010DDB32" w14:textId="77777777" w:rsidTr="005849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295" w:type="pct"/>
          </w:tcPr>
          <w:p w14:paraId="010DDB30" w14:textId="7E319A86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</w:pPr>
            <w:r w:rsidRPr="00903A1A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Lopez, Ana Deisy</w:t>
            </w:r>
          </w:p>
        </w:tc>
        <w:tc>
          <w:tcPr>
            <w:tcW w:w="2705" w:type="pct"/>
          </w:tcPr>
          <w:p w14:paraId="010DDB31" w14:textId="6CA17622" w:rsidR="006215CC" w:rsidRPr="006215CC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6215CC">
              <w:rPr>
                <w:rFonts w:asciiTheme="majorHAnsi" w:hAnsiTheme="majorHAnsi" w:cstheme="majorHAnsi"/>
                <w:sz w:val="20"/>
                <w:lang w:val="es-GT"/>
              </w:rPr>
              <w:t>Crear diseño de negocios y requerimientos</w:t>
            </w:r>
          </w:p>
        </w:tc>
      </w:tr>
      <w:tr w:rsidR="006215CC" w:rsidRPr="003F2491" w14:paraId="010DDB35" w14:textId="77777777" w:rsidTr="005849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2295" w:type="pct"/>
          </w:tcPr>
          <w:p w14:paraId="010DDB33" w14:textId="1BDD5958" w:rsidR="006215CC" w:rsidRPr="002B6F19" w:rsidRDefault="009A2F11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</w:pPr>
            <w:r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Barrera, Jose Roberto</w:t>
            </w:r>
          </w:p>
        </w:tc>
        <w:tc>
          <w:tcPr>
            <w:tcW w:w="2705" w:type="pct"/>
          </w:tcPr>
          <w:p w14:paraId="010DDB34" w14:textId="1A34CC3F" w:rsidR="006215CC" w:rsidRPr="006215CC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  <w:r w:rsidRPr="006215CC">
              <w:rPr>
                <w:rFonts w:asciiTheme="majorHAnsi" w:hAnsiTheme="majorHAnsi" w:cstheme="majorHAnsi"/>
                <w:sz w:val="20"/>
                <w:lang w:val="es-GT"/>
              </w:rPr>
              <w:t>Crear diseño de artefactos, dueño del artefacto</w:t>
            </w:r>
          </w:p>
        </w:tc>
      </w:tr>
    </w:tbl>
    <w:p w14:paraId="010DDB36" w14:textId="00997EC3" w:rsidR="00A66D26" w:rsidRPr="002B6F19" w:rsidRDefault="000C67A3" w:rsidP="00A66D26">
      <w:pPr>
        <w:pStyle w:val="EDICHeading1NoTOC"/>
        <w:ind w:hanging="378"/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</w:pPr>
      <w:r w:rsidRPr="002B6F19">
        <w:rPr>
          <w:rFonts w:asciiTheme="majorHAnsi" w:eastAsia="Arial" w:hAnsiTheme="majorHAnsi" w:cstheme="majorHAnsi"/>
          <w:bCs/>
          <w:color w:val="ED771A" w:themeColor="accent2"/>
          <w:sz w:val="28"/>
          <w:lang w:val="es-GT"/>
        </w:rPr>
        <w:t>Aprobación del Documentación</w:t>
      </w:r>
    </w:p>
    <w:tbl>
      <w:tblPr>
        <w:tblStyle w:val="CGTable2"/>
        <w:tblW w:w="5000" w:type="pct"/>
        <w:tblLook w:val="01E0" w:firstRow="1" w:lastRow="1" w:firstColumn="1" w:lastColumn="1" w:noHBand="0" w:noVBand="0"/>
      </w:tblPr>
      <w:tblGrid>
        <w:gridCol w:w="2143"/>
        <w:gridCol w:w="2703"/>
        <w:gridCol w:w="3261"/>
        <w:gridCol w:w="2078"/>
      </w:tblGrid>
      <w:tr w:rsidR="00A66D26" w:rsidRPr="002B6F19" w14:paraId="010DDB3B" w14:textId="77777777" w:rsidTr="005849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052" w:type="pct"/>
          </w:tcPr>
          <w:p w14:paraId="010DDB37" w14:textId="63DDCD00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Nombre</w:t>
            </w:r>
          </w:p>
        </w:tc>
        <w:tc>
          <w:tcPr>
            <w:tcW w:w="1327" w:type="pct"/>
          </w:tcPr>
          <w:p w14:paraId="010DDB38" w14:textId="48ABBF3B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Título, Departamento/Área</w:t>
            </w:r>
          </w:p>
        </w:tc>
        <w:tc>
          <w:tcPr>
            <w:tcW w:w="1601" w:type="pct"/>
          </w:tcPr>
          <w:p w14:paraId="010DDB39" w14:textId="425090E4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Firma</w:t>
            </w:r>
          </w:p>
        </w:tc>
        <w:tc>
          <w:tcPr>
            <w:tcW w:w="1020" w:type="pct"/>
          </w:tcPr>
          <w:p w14:paraId="010DDB3A" w14:textId="0AD43434" w:rsidR="00A66D26" w:rsidRPr="002B6F19" w:rsidRDefault="000C67A3" w:rsidP="005E77E6">
            <w:pPr>
              <w:pStyle w:val="EDICTableHeadingText"/>
              <w:rPr>
                <w:rFonts w:asciiTheme="majorHAnsi" w:hAnsiTheme="majorHAnsi" w:cstheme="majorHAnsi"/>
                <w:lang w:val="es-GT"/>
              </w:rPr>
            </w:pPr>
            <w:r w:rsidRPr="002B6F19">
              <w:rPr>
                <w:rFonts w:asciiTheme="majorHAnsi" w:hAnsiTheme="majorHAnsi" w:cstheme="majorHAnsi"/>
                <w:lang w:val="es-GT"/>
              </w:rPr>
              <w:t>Fecha</w:t>
            </w:r>
          </w:p>
        </w:tc>
      </w:tr>
      <w:tr w:rsidR="009A2F11" w:rsidRPr="002B6F19" w14:paraId="010DDB40" w14:textId="77777777" w:rsidTr="005849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052" w:type="pct"/>
          </w:tcPr>
          <w:p w14:paraId="010DDB3C" w14:textId="27BC51B3" w:rsidR="009A2F11" w:rsidRPr="002B6F19" w:rsidRDefault="009A2F11" w:rsidP="009A2F11">
            <w:pPr>
              <w:pStyle w:val="EDICTableBodyText"/>
              <w:rPr>
                <w:rFonts w:asciiTheme="majorHAnsi" w:hAnsiTheme="majorHAnsi" w:cstheme="majorHAnsi"/>
                <w:color w:val="007198" w:themeColor="accent5" w:themeShade="BF"/>
                <w:sz w:val="20"/>
                <w:lang w:val="es-GT"/>
              </w:rPr>
            </w:pPr>
            <w:r w:rsidRPr="0020701B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Cárdenas</w:t>
            </w:r>
            <w:r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, Alex</w:t>
            </w:r>
          </w:p>
        </w:tc>
        <w:tc>
          <w:tcPr>
            <w:tcW w:w="1327" w:type="pct"/>
          </w:tcPr>
          <w:p w14:paraId="010DDB3D" w14:textId="04DD2B08" w:rsidR="009A2F11" w:rsidRPr="002B6F19" w:rsidRDefault="009A2F11" w:rsidP="009A2F11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 w:rsidRPr="006F12B1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SME</w:t>
            </w:r>
          </w:p>
        </w:tc>
        <w:tc>
          <w:tcPr>
            <w:tcW w:w="1601" w:type="pct"/>
          </w:tcPr>
          <w:p w14:paraId="010DDB3E" w14:textId="77777777" w:rsidR="009A2F11" w:rsidRPr="002B6F19" w:rsidRDefault="009A2F11" w:rsidP="009A2F11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  <w:tc>
          <w:tcPr>
            <w:tcW w:w="1020" w:type="pct"/>
          </w:tcPr>
          <w:p w14:paraId="010DDB3F" w14:textId="77777777" w:rsidR="009A2F11" w:rsidRPr="002B6F19" w:rsidRDefault="009A2F11" w:rsidP="009A2F11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</w:tr>
      <w:tr w:rsidR="006215CC" w:rsidRPr="002B6F19" w14:paraId="010DDB45" w14:textId="77777777" w:rsidTr="005849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052" w:type="pct"/>
          </w:tcPr>
          <w:p w14:paraId="010DDB41" w14:textId="7CB78860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color w:val="007198" w:themeColor="accent5" w:themeShade="BF"/>
                <w:sz w:val="20"/>
                <w:lang w:val="es-GT"/>
              </w:rPr>
            </w:pPr>
            <w:r w:rsidRPr="005A5ACD">
              <w:rPr>
                <w:rFonts w:asciiTheme="majorHAnsi" w:hAnsiTheme="majorHAnsi" w:cstheme="majorHAnsi"/>
                <w:b/>
                <w:color w:val="007198" w:themeColor="accent5" w:themeShade="BF"/>
                <w:lang w:val="es-GT"/>
              </w:rPr>
              <w:t>Morales, José</w:t>
            </w:r>
          </w:p>
        </w:tc>
        <w:tc>
          <w:tcPr>
            <w:tcW w:w="1327" w:type="pct"/>
          </w:tcPr>
          <w:p w14:paraId="010DDB42" w14:textId="428CBD50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</w:pPr>
            <w:r w:rsidRPr="002B6F19">
              <w:rPr>
                <w:rFonts w:asciiTheme="majorHAnsi" w:hAnsiTheme="majorHAnsi" w:cstheme="majorHAnsi"/>
                <w:b/>
                <w:color w:val="007198" w:themeColor="accent5" w:themeShade="BF"/>
                <w:sz w:val="20"/>
                <w:lang w:val="es-GT"/>
              </w:rPr>
              <w:t>Líder del Proceso</w:t>
            </w:r>
          </w:p>
        </w:tc>
        <w:tc>
          <w:tcPr>
            <w:tcW w:w="1601" w:type="pct"/>
          </w:tcPr>
          <w:p w14:paraId="010DDB43" w14:textId="77777777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  <w:tc>
          <w:tcPr>
            <w:tcW w:w="1020" w:type="pct"/>
          </w:tcPr>
          <w:p w14:paraId="010DDB44" w14:textId="77777777" w:rsidR="006215CC" w:rsidRPr="002B6F19" w:rsidRDefault="006215CC" w:rsidP="006215CC">
            <w:pPr>
              <w:pStyle w:val="EDICTableBodyText"/>
              <w:rPr>
                <w:rFonts w:asciiTheme="majorHAnsi" w:hAnsiTheme="majorHAnsi" w:cstheme="majorHAnsi"/>
                <w:sz w:val="20"/>
                <w:lang w:val="es-GT"/>
              </w:rPr>
            </w:pPr>
          </w:p>
        </w:tc>
      </w:tr>
    </w:tbl>
    <w:p w14:paraId="010DDB55" w14:textId="77777777" w:rsidR="00A66D26" w:rsidRPr="002B6F19" w:rsidRDefault="00A66D26" w:rsidP="00A66D26">
      <w:pPr>
        <w:pStyle w:val="EDICHeading1NoTOC"/>
        <w:rPr>
          <w:rFonts w:asciiTheme="majorHAnsi" w:hAnsiTheme="majorHAnsi" w:cstheme="majorHAnsi"/>
          <w:lang w:val="es-GT"/>
        </w:rPr>
      </w:pPr>
    </w:p>
    <w:p w14:paraId="010DDB56" w14:textId="77777777" w:rsidR="005D078A" w:rsidRPr="002B6F19" w:rsidRDefault="005D078A" w:rsidP="005D078A">
      <w:pPr>
        <w:pStyle w:val="ListParagraph"/>
        <w:ind w:left="360"/>
        <w:rPr>
          <w:rFonts w:asciiTheme="majorHAnsi" w:hAnsiTheme="majorHAnsi" w:cstheme="majorHAnsi"/>
          <w:b/>
          <w:bCs/>
          <w:color w:val="1F497D"/>
          <w:sz w:val="20"/>
          <w:szCs w:val="20"/>
          <w:lang w:val="es-GT"/>
        </w:rPr>
      </w:pPr>
    </w:p>
    <w:p w14:paraId="010DDB57" w14:textId="77777777" w:rsidR="008F4526" w:rsidRPr="002B6F19" w:rsidRDefault="008F4526">
      <w:pPr>
        <w:spacing w:before="0" w:after="0"/>
        <w:rPr>
          <w:rFonts w:asciiTheme="majorHAnsi" w:eastAsiaTheme="minorHAnsi" w:hAnsiTheme="majorHAnsi" w:cstheme="majorHAnsi"/>
          <w:b/>
          <w:bCs/>
          <w:color w:val="1F497D"/>
          <w:szCs w:val="20"/>
          <w:lang w:val="es-GT" w:eastAsia="en-US"/>
        </w:rPr>
      </w:pPr>
      <w:r w:rsidRPr="002B6F19">
        <w:rPr>
          <w:rFonts w:asciiTheme="majorHAnsi" w:hAnsiTheme="majorHAnsi" w:cstheme="majorHAnsi"/>
          <w:b/>
          <w:bCs/>
          <w:color w:val="1F497D"/>
          <w:szCs w:val="20"/>
          <w:lang w:val="es-GT"/>
        </w:rPr>
        <w:br w:type="page"/>
      </w:r>
    </w:p>
    <w:p w14:paraId="010DDB58" w14:textId="6F79F519" w:rsidR="00E5308D" w:rsidRPr="002B6F19" w:rsidRDefault="000C67A3" w:rsidP="00E405C6">
      <w:pPr>
        <w:pStyle w:val="CGH2"/>
        <w:rPr>
          <w:lang w:val="es-GT"/>
        </w:rPr>
      </w:pPr>
      <w:bookmarkStart w:id="10" w:name="_Toc1482238"/>
      <w:r w:rsidRPr="002B6F19">
        <w:rPr>
          <w:lang w:val="es-GT"/>
        </w:rPr>
        <w:lastRenderedPageBreak/>
        <w:t>Vista General de la Solución de Negocio</w:t>
      </w:r>
      <w:bookmarkEnd w:id="10"/>
    </w:p>
    <w:p w14:paraId="2D2D510D" w14:textId="01A9C2D2" w:rsidR="000C67A3" w:rsidRPr="002B6F19" w:rsidRDefault="000C67A3" w:rsidP="0030318E">
      <w:pPr>
        <w:pStyle w:val="BodyText1"/>
        <w:jc w:val="both"/>
        <w:rPr>
          <w:lang w:val="es-GT"/>
        </w:rPr>
      </w:pPr>
      <w:bookmarkStart w:id="11" w:name="_Toc480892983"/>
      <w:r w:rsidRPr="002B6F19">
        <w:rPr>
          <w:lang w:val="es-GT"/>
        </w:rPr>
        <w:t xml:space="preserve">El propósito de este </w:t>
      </w:r>
      <w:proofErr w:type="spellStart"/>
      <w:r w:rsidRPr="002B6F19">
        <w:rPr>
          <w:lang w:val="es-GT"/>
        </w:rPr>
        <w:t>document</w:t>
      </w:r>
      <w:proofErr w:type="spellEnd"/>
      <w:r w:rsidRPr="002B6F19">
        <w:rPr>
          <w:lang w:val="es-GT"/>
        </w:rPr>
        <w:t xml:space="preserve"> es describ</w:t>
      </w:r>
      <w:r w:rsidR="009A2F11">
        <w:rPr>
          <w:lang w:val="es-GT"/>
        </w:rPr>
        <w:t>i</w:t>
      </w:r>
      <w:r w:rsidRPr="002B6F19">
        <w:rPr>
          <w:lang w:val="es-GT"/>
        </w:rPr>
        <w:t xml:space="preserve">r los requerimientos y manejo del proceso Automatizado de </w:t>
      </w:r>
      <w:proofErr w:type="spellStart"/>
      <w:r w:rsidRPr="002B6F19">
        <w:rPr>
          <w:lang w:val="es-GT"/>
        </w:rPr>
        <w:t>UiPath</w:t>
      </w:r>
      <w:proofErr w:type="spellEnd"/>
      <w:r w:rsidRPr="002B6F19">
        <w:rPr>
          <w:lang w:val="es-GT"/>
        </w:rPr>
        <w:t xml:space="preserve"> para </w:t>
      </w:r>
      <w:r w:rsidR="00D67FAF">
        <w:rPr>
          <w:lang w:val="es-GT"/>
        </w:rPr>
        <w:t>‘</w:t>
      </w:r>
      <w:r w:rsidR="009A2F11">
        <w:rPr>
          <w:lang w:val="es-GT"/>
        </w:rPr>
        <w:t>Carga de pagos al portal de cobranzas’</w:t>
      </w:r>
    </w:p>
    <w:bookmarkEnd w:id="11"/>
    <w:p w14:paraId="010DDB5A" w14:textId="678B93DA" w:rsidR="00BE70E3" w:rsidRPr="002B6F19" w:rsidRDefault="000C67A3" w:rsidP="0030318E">
      <w:pPr>
        <w:pStyle w:val="BodyText1"/>
        <w:jc w:val="both"/>
        <w:rPr>
          <w:b/>
          <w:bCs/>
          <w:lang w:val="es-GT"/>
        </w:rPr>
      </w:pPr>
      <w:r w:rsidRPr="002B6F19">
        <w:rPr>
          <w:lang w:val="es-GT"/>
        </w:rPr>
        <w:t>El document</w:t>
      </w:r>
      <w:r w:rsidR="009A2F11">
        <w:rPr>
          <w:lang w:val="es-GT"/>
        </w:rPr>
        <w:t>o</w:t>
      </w:r>
      <w:r w:rsidRPr="002B6F19">
        <w:rPr>
          <w:lang w:val="es-GT"/>
        </w:rPr>
        <w:t xml:space="preserve"> presenta y prove</w:t>
      </w:r>
      <w:r w:rsidR="009A2F11">
        <w:rPr>
          <w:lang w:val="es-GT"/>
        </w:rPr>
        <w:t>e</w:t>
      </w:r>
      <w:r w:rsidRPr="002B6F19">
        <w:rPr>
          <w:lang w:val="es-GT"/>
        </w:rPr>
        <w:t xml:space="preserve"> una breve vista general del proceso actual y será utilizado para asistir en el desarrollo de la solución de Automatización de Proce</w:t>
      </w:r>
      <w:r w:rsidR="008B0B63" w:rsidRPr="002B6F19">
        <w:rPr>
          <w:lang w:val="es-GT"/>
        </w:rPr>
        <w:t>so Robótico utilizando</w:t>
      </w:r>
      <w:r w:rsidRPr="002B6F19">
        <w:rPr>
          <w:lang w:val="es-GT"/>
        </w:rPr>
        <w:t xml:space="preserve"> </w:t>
      </w:r>
      <w:proofErr w:type="spellStart"/>
      <w:r w:rsidRPr="002B6F19">
        <w:rPr>
          <w:lang w:val="es-GT"/>
        </w:rPr>
        <w:t>UiPath</w:t>
      </w:r>
      <w:proofErr w:type="spellEnd"/>
      <w:r w:rsidRPr="002B6F19">
        <w:rPr>
          <w:lang w:val="es-GT"/>
        </w:rPr>
        <w:t>.</w:t>
      </w:r>
      <w:r w:rsidR="0054512C" w:rsidRPr="002B6F19">
        <w:rPr>
          <w:lang w:val="es-GT"/>
        </w:rPr>
        <w:t xml:space="preserve"> Apunta a dar una vista general del estado del proceso COMO SERÁ, al igual que los sistemas y aplicaciones usadas a través del flujo del proceso y los requerimientos del negocio.</w:t>
      </w:r>
    </w:p>
    <w:p w14:paraId="010DDB5B" w14:textId="1231AEFE" w:rsidR="005D078A" w:rsidRPr="002B6F19" w:rsidRDefault="0054512C" w:rsidP="00E405C6">
      <w:pPr>
        <w:pStyle w:val="CGH2"/>
        <w:rPr>
          <w:lang w:val="es-GT"/>
        </w:rPr>
      </w:pPr>
      <w:bookmarkStart w:id="12" w:name="_Toc1482239"/>
      <w:r w:rsidRPr="002B6F19">
        <w:rPr>
          <w:lang w:val="es-GT"/>
        </w:rPr>
        <w:t>Requerimientos de la Solución de Negocios</w:t>
      </w:r>
      <w:bookmarkEnd w:id="12"/>
    </w:p>
    <w:p w14:paraId="010DDB5C" w14:textId="0761A402" w:rsidR="005D078A" w:rsidRPr="002B6F19" w:rsidRDefault="0054512C" w:rsidP="0001660E">
      <w:pPr>
        <w:jc w:val="both"/>
        <w:rPr>
          <w:rFonts w:asciiTheme="majorHAnsi" w:hAnsiTheme="majorHAnsi" w:cstheme="majorHAnsi"/>
          <w:lang w:val="es-GT" w:eastAsia="en-US"/>
        </w:rPr>
      </w:pPr>
      <w:r w:rsidRPr="002B6F19">
        <w:rPr>
          <w:rFonts w:asciiTheme="majorHAnsi" w:hAnsiTheme="majorHAnsi" w:cstheme="majorHAnsi"/>
          <w:lang w:val="es-GT" w:eastAsia="en-US"/>
        </w:rPr>
        <w:t xml:space="preserve">La sección de Descripción del Ambiente describe la configuración de software y hardware para la máquina dedicada para este proceso. Una actualización puede ser requerida si nuevos sistemas, recursos o artefactos han sido </w:t>
      </w:r>
      <w:proofErr w:type="spellStart"/>
      <w:r w:rsidRPr="002B6F19">
        <w:rPr>
          <w:rFonts w:asciiTheme="majorHAnsi" w:hAnsiTheme="majorHAnsi" w:cstheme="majorHAnsi"/>
          <w:lang w:val="es-GT" w:eastAsia="en-US"/>
        </w:rPr>
        <w:t>instsalados</w:t>
      </w:r>
      <w:proofErr w:type="spellEnd"/>
      <w:r w:rsidRPr="002B6F19">
        <w:rPr>
          <w:rFonts w:asciiTheme="majorHAnsi" w:hAnsiTheme="majorHAnsi" w:cstheme="majorHAnsi"/>
          <w:lang w:val="es-GT" w:eastAsia="en-US"/>
        </w:rPr>
        <w:t xml:space="preserve"> o se ha realizado algún tipo de cambio requerido a la configuración que facilite el proceso.</w:t>
      </w:r>
    </w:p>
    <w:p w14:paraId="010DDB5D" w14:textId="3AA9436B" w:rsidR="002F5311" w:rsidRPr="002B6F19" w:rsidRDefault="0054512C" w:rsidP="00E405C6">
      <w:pPr>
        <w:pStyle w:val="CGH3"/>
        <w:rPr>
          <w:lang w:val="es-GT"/>
        </w:rPr>
      </w:pPr>
      <w:bookmarkStart w:id="13" w:name="_Toc1482240"/>
      <w:r w:rsidRPr="002B6F19">
        <w:rPr>
          <w:lang w:val="es-GT"/>
        </w:rPr>
        <w:t>Especificación de la Máquina</w:t>
      </w:r>
      <w:bookmarkEnd w:id="13"/>
    </w:p>
    <w:tbl>
      <w:tblPr>
        <w:tblStyle w:val="LightList-Accent11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818"/>
        <w:gridCol w:w="1819"/>
        <w:gridCol w:w="2078"/>
        <w:gridCol w:w="2241"/>
        <w:gridCol w:w="2239"/>
      </w:tblGrid>
      <w:tr w:rsidR="00466256" w:rsidRPr="00D12EFD" w14:paraId="010DDB62" w14:textId="5A682EEE" w:rsidTr="00D12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" w:type="pct"/>
            <w:shd w:val="clear" w:color="auto" w:fill="00264A" w:themeFill="text1"/>
            <w:vAlign w:val="center"/>
          </w:tcPr>
          <w:p w14:paraId="010DDB5E" w14:textId="72EA0119" w:rsidR="00466256" w:rsidRPr="00D12EFD" w:rsidRDefault="00466256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Sistema Operativo</w:t>
            </w:r>
          </w:p>
        </w:tc>
        <w:tc>
          <w:tcPr>
            <w:tcW w:w="892" w:type="pct"/>
            <w:shd w:val="clear" w:color="auto" w:fill="00264A" w:themeFill="text1"/>
            <w:vAlign w:val="center"/>
          </w:tcPr>
          <w:p w14:paraId="010DDB5F" w14:textId="12988A74" w:rsidR="00466256" w:rsidRPr="00D12EFD" w:rsidRDefault="00466256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Tipo de Sistema</w:t>
            </w:r>
          </w:p>
        </w:tc>
        <w:tc>
          <w:tcPr>
            <w:tcW w:w="1019" w:type="pct"/>
            <w:shd w:val="clear" w:color="auto" w:fill="00264A" w:themeFill="text1"/>
            <w:vAlign w:val="center"/>
          </w:tcPr>
          <w:p w14:paraId="010DDB60" w14:textId="64B2EC5A" w:rsidR="00466256" w:rsidRPr="00D12EFD" w:rsidRDefault="00466256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Procesador</w:t>
            </w:r>
          </w:p>
        </w:tc>
        <w:tc>
          <w:tcPr>
            <w:tcW w:w="1099" w:type="pct"/>
            <w:shd w:val="clear" w:color="auto" w:fill="00264A" w:themeFill="text1"/>
            <w:vAlign w:val="center"/>
          </w:tcPr>
          <w:p w14:paraId="010DDB61" w14:textId="645AF9AF" w:rsidR="00466256" w:rsidRPr="00D12EFD" w:rsidRDefault="00466256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Memoria RAM</w:t>
            </w:r>
          </w:p>
        </w:tc>
        <w:tc>
          <w:tcPr>
            <w:tcW w:w="1099" w:type="pct"/>
            <w:shd w:val="clear" w:color="auto" w:fill="00264A" w:themeFill="text1"/>
            <w:vAlign w:val="center"/>
          </w:tcPr>
          <w:p w14:paraId="513F1BA9" w14:textId="181E3F00" w:rsidR="00466256" w:rsidRPr="00D12EFD" w:rsidRDefault="00466256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419"/>
              </w:rPr>
            </w:pPr>
            <w:proofErr w:type="spellStart"/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Resoluci</w:t>
            </w: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419"/>
              </w:rPr>
              <w:t>ón</w:t>
            </w:r>
            <w:proofErr w:type="spellEnd"/>
          </w:p>
        </w:tc>
      </w:tr>
      <w:tr w:rsidR="00466256" w:rsidRPr="00DD178B" w14:paraId="010DDB67" w14:textId="6A59C7E1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E8E8E8" w:themeFill="background2" w:themeFillTint="33"/>
          </w:tcPr>
          <w:p w14:paraId="010DDB63" w14:textId="4AA9227C" w:rsidR="00466256" w:rsidRPr="00DD178B" w:rsidRDefault="00466256" w:rsidP="00466256">
            <w:pPr>
              <w:jc w:val="center"/>
              <w:rPr>
                <w:rFonts w:asciiTheme="minorHAnsi" w:hAnsiTheme="minorHAnsi" w:cstheme="minorHAnsi"/>
                <w:b w:val="0"/>
                <w:sz w:val="18"/>
                <w:szCs w:val="20"/>
                <w:highlight w:val="yellow"/>
                <w:lang w:val="en-US"/>
              </w:rPr>
            </w:pPr>
            <w:r w:rsidRPr="00DD178B">
              <w:rPr>
                <w:rFonts w:asciiTheme="minorHAnsi" w:hAnsiTheme="minorHAnsi" w:cstheme="minorHAnsi"/>
                <w:b w:val="0"/>
                <w:sz w:val="18"/>
                <w:szCs w:val="20"/>
                <w:lang w:val="es-GT"/>
              </w:rPr>
              <w:t>Windows 10 Pro</w:t>
            </w:r>
          </w:p>
        </w:tc>
        <w:tc>
          <w:tcPr>
            <w:tcW w:w="892" w:type="pct"/>
            <w:tcBorders>
              <w:top w:val="none" w:sz="0" w:space="0" w:color="auto"/>
              <w:bottom w:val="none" w:sz="0" w:space="0" w:color="auto"/>
            </w:tcBorders>
            <w:shd w:val="clear" w:color="auto" w:fill="E8E8E8" w:themeFill="background2" w:themeFillTint="33"/>
          </w:tcPr>
          <w:p w14:paraId="010DDB64" w14:textId="559CD7A5" w:rsidR="00466256" w:rsidRPr="00DD178B" w:rsidRDefault="00466256" w:rsidP="004662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n-US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>64 bits</w:t>
            </w:r>
          </w:p>
        </w:tc>
        <w:tc>
          <w:tcPr>
            <w:tcW w:w="1019" w:type="pct"/>
            <w:tcBorders>
              <w:top w:val="none" w:sz="0" w:space="0" w:color="auto"/>
              <w:bottom w:val="none" w:sz="0" w:space="0" w:color="auto"/>
            </w:tcBorders>
            <w:shd w:val="clear" w:color="auto" w:fill="E8E8E8" w:themeFill="background2" w:themeFillTint="33"/>
          </w:tcPr>
          <w:p w14:paraId="010DDB65" w14:textId="7D09C4A8" w:rsidR="00466256" w:rsidRPr="00DD178B" w:rsidRDefault="00466256" w:rsidP="004662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419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 xml:space="preserve">Intel </w:t>
            </w:r>
            <w:r w:rsidRPr="00DD178B">
              <w:rPr>
                <w:rFonts w:asciiTheme="minorHAnsi" w:hAnsiTheme="minorHAnsi" w:cstheme="minorHAnsi"/>
                <w:sz w:val="18"/>
                <w:szCs w:val="20"/>
                <w:lang w:val="es-419"/>
              </w:rPr>
              <w:t>® Xeon ® CPU E5-2673 v4 @ 2.30 GHz 2.29 GHz</w:t>
            </w:r>
          </w:p>
        </w:tc>
        <w:tc>
          <w:tcPr>
            <w:tcW w:w="1099" w:type="pct"/>
            <w:tcBorders>
              <w:top w:val="none" w:sz="0" w:space="0" w:color="auto"/>
              <w:bottom w:val="none" w:sz="0" w:space="0" w:color="auto"/>
            </w:tcBorders>
            <w:shd w:val="clear" w:color="auto" w:fill="E8E8E8" w:themeFill="background2" w:themeFillTint="33"/>
          </w:tcPr>
          <w:p w14:paraId="010DDB66" w14:textId="7ACA5A90" w:rsidR="00466256" w:rsidRPr="00DD178B" w:rsidRDefault="00466256" w:rsidP="004662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>7.00 GB</w:t>
            </w:r>
          </w:p>
        </w:tc>
        <w:tc>
          <w:tcPr>
            <w:tcW w:w="1099" w:type="pct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E8E8E8" w:themeFill="background2" w:themeFillTint="33"/>
          </w:tcPr>
          <w:p w14:paraId="2C6A7573" w14:textId="6EBB8225" w:rsidR="00466256" w:rsidRPr="00DD178B" w:rsidRDefault="00466256" w:rsidP="004662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lang w:val="es-GT"/>
              </w:rPr>
            </w:pPr>
            <w:r>
              <w:rPr>
                <w:rFonts w:asciiTheme="minorHAnsi" w:hAnsiTheme="minorHAnsi" w:cstheme="minorHAnsi"/>
                <w:sz w:val="18"/>
                <w:szCs w:val="20"/>
                <w:lang w:val="es-GT"/>
              </w:rPr>
              <w:t>1280x768</w:t>
            </w:r>
          </w:p>
        </w:tc>
      </w:tr>
    </w:tbl>
    <w:p w14:paraId="010DDB68" w14:textId="3D5E45F7" w:rsidR="005D078A" w:rsidRPr="002B6F19" w:rsidRDefault="0054512C" w:rsidP="00E405C6">
      <w:pPr>
        <w:pStyle w:val="CGH3"/>
        <w:rPr>
          <w:lang w:val="es-GT"/>
        </w:rPr>
      </w:pPr>
      <w:bookmarkStart w:id="14" w:name="_Toc1482241"/>
      <w:r w:rsidRPr="002B6F19">
        <w:rPr>
          <w:lang w:val="es-GT"/>
        </w:rPr>
        <w:t>Especificación de Software</w:t>
      </w:r>
      <w:bookmarkEnd w:id="14"/>
    </w:p>
    <w:tbl>
      <w:tblPr>
        <w:tblStyle w:val="LightList-Accent11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694"/>
        <w:gridCol w:w="2624"/>
        <w:gridCol w:w="1976"/>
        <w:gridCol w:w="3901"/>
      </w:tblGrid>
      <w:tr w:rsidR="002F5311" w:rsidRPr="00D12EFD" w14:paraId="010DDB6D" w14:textId="77777777" w:rsidTr="00D12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pct"/>
            <w:shd w:val="clear" w:color="auto" w:fill="00264A" w:themeFill="text1"/>
            <w:vAlign w:val="center"/>
          </w:tcPr>
          <w:p w14:paraId="010DDB69" w14:textId="4A66E070" w:rsidR="002F5311" w:rsidRPr="00D12EFD" w:rsidRDefault="0054512C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Ambiente</w:t>
            </w:r>
          </w:p>
        </w:tc>
        <w:tc>
          <w:tcPr>
            <w:tcW w:w="1287" w:type="pct"/>
            <w:shd w:val="clear" w:color="auto" w:fill="00264A" w:themeFill="text1"/>
            <w:vAlign w:val="center"/>
          </w:tcPr>
          <w:p w14:paraId="010DDB6A" w14:textId="19D24C32" w:rsidR="002F5311" w:rsidRPr="00D12EFD" w:rsidRDefault="0054512C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Sistema/Aplicación</w:t>
            </w:r>
          </w:p>
        </w:tc>
        <w:tc>
          <w:tcPr>
            <w:tcW w:w="969" w:type="pct"/>
            <w:shd w:val="clear" w:color="auto" w:fill="00264A" w:themeFill="text1"/>
            <w:vAlign w:val="center"/>
          </w:tcPr>
          <w:p w14:paraId="010DDB6B" w14:textId="7E3534AD" w:rsidR="002F5311" w:rsidRPr="00D12EFD" w:rsidRDefault="0054512C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Versión</w:t>
            </w:r>
          </w:p>
        </w:tc>
        <w:tc>
          <w:tcPr>
            <w:tcW w:w="1913" w:type="pct"/>
            <w:shd w:val="clear" w:color="auto" w:fill="00264A" w:themeFill="text1"/>
            <w:vAlign w:val="center"/>
          </w:tcPr>
          <w:p w14:paraId="010DDB6C" w14:textId="18D0CF8C" w:rsidR="002F5311" w:rsidRPr="00D12EFD" w:rsidRDefault="0054512C" w:rsidP="00D12EFD">
            <w:pPr>
              <w:pStyle w:val="ListBullet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 w:val="0"/>
                <w:color w:val="FFFFFF" w:themeColor="background1"/>
                <w:sz w:val="18"/>
                <w:lang w:val="es-GT"/>
              </w:rPr>
              <w:t>Módulo/Transacción</w:t>
            </w:r>
          </w:p>
        </w:tc>
      </w:tr>
      <w:tr w:rsidR="0006714C" w:rsidRPr="00DD178B" w14:paraId="010DDB77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3" w14:textId="521D2913" w:rsidR="0006714C" w:rsidRPr="0006714C" w:rsidRDefault="0006714C" w:rsidP="0006714C">
            <w:pPr>
              <w:rPr>
                <w:rFonts w:asciiTheme="minorHAnsi" w:hAnsiTheme="minorHAnsi" w:cstheme="minorHAnsi"/>
                <w:b w:val="0"/>
                <w:sz w:val="18"/>
                <w:szCs w:val="20"/>
                <w:highlight w:val="yellow"/>
                <w:lang w:val="es-419"/>
              </w:rPr>
            </w:pP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</w:rPr>
              <w:t>Local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n-US"/>
              </w:rPr>
              <w:t>/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s-419"/>
              </w:rPr>
              <w:t>Directo</w:t>
            </w:r>
          </w:p>
        </w:tc>
        <w:tc>
          <w:tcPr>
            <w:tcW w:w="1287" w:type="pct"/>
            <w:tcBorders>
              <w:top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4" w14:textId="17C41A86" w:rsidR="0006714C" w:rsidRPr="0006714C" w:rsidRDefault="0006714C" w:rsidP="00067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lang w:val="es-419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Microsoft Office 365 ProPlus</w:t>
            </w:r>
          </w:p>
        </w:tc>
        <w:tc>
          <w:tcPr>
            <w:tcW w:w="969" w:type="pct"/>
            <w:tcBorders>
              <w:top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5" w14:textId="4B2CFBC9" w:rsidR="0006714C" w:rsidRPr="00DD178B" w:rsidRDefault="0006714C" w:rsidP="00067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1808</w:t>
            </w:r>
            <w:r>
              <w:rPr>
                <w:rFonts w:asciiTheme="minorHAnsi" w:hAnsiTheme="minorHAnsi" w:cstheme="minorHAnsi"/>
                <w:sz w:val="18"/>
                <w:szCs w:val="20"/>
              </w:rPr>
              <w:t xml:space="preserve"> en español</w:t>
            </w:r>
          </w:p>
        </w:tc>
        <w:tc>
          <w:tcPr>
            <w:tcW w:w="1913" w:type="pct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2D2D2" w:themeFill="background2" w:themeFillTint="66"/>
          </w:tcPr>
          <w:p w14:paraId="584C3FD0" w14:textId="77777777" w:rsidR="0006714C" w:rsidRPr="00DD178B" w:rsidRDefault="0006714C" w:rsidP="0006714C">
            <w:pPr>
              <w:pStyle w:val="CGBullet1"/>
              <w:spacing w:before="120"/>
              <w:ind w:left="289" w:hanging="28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Microsoft Excel</w:t>
            </w:r>
          </w:p>
          <w:p w14:paraId="010DDB76" w14:textId="0038FBD0" w:rsidR="0006714C" w:rsidRPr="00DD178B" w:rsidRDefault="0006714C" w:rsidP="0006714C">
            <w:pPr>
              <w:pStyle w:val="CGBulle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Microsoft Outlook</w:t>
            </w:r>
          </w:p>
        </w:tc>
      </w:tr>
      <w:tr w:rsidR="0006714C" w:rsidRPr="00DD178B" w14:paraId="010DDB7C" w14:textId="77777777" w:rsidTr="00D12EF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pct"/>
            <w:shd w:val="clear" w:color="auto" w:fill="E8E8E8" w:themeFill="background2" w:themeFillTint="33"/>
          </w:tcPr>
          <w:p w14:paraId="010DDB78" w14:textId="5CF7343C" w:rsidR="0006714C" w:rsidRPr="00DD178B" w:rsidRDefault="0006714C" w:rsidP="0006714C">
            <w:pPr>
              <w:rPr>
                <w:rFonts w:asciiTheme="minorHAnsi" w:hAnsiTheme="minorHAnsi" w:cstheme="minorHAnsi"/>
                <w:b w:val="0"/>
                <w:sz w:val="18"/>
                <w:szCs w:val="20"/>
                <w:highlight w:val="yellow"/>
                <w:lang w:val="es-GT"/>
              </w:rPr>
            </w:pP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</w:rPr>
              <w:t>Local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n-US"/>
              </w:rPr>
              <w:t>/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s-419"/>
              </w:rPr>
              <w:t>Directo</w:t>
            </w:r>
          </w:p>
        </w:tc>
        <w:tc>
          <w:tcPr>
            <w:tcW w:w="1287" w:type="pct"/>
            <w:shd w:val="clear" w:color="auto" w:fill="E8E8E8" w:themeFill="background2" w:themeFillTint="33"/>
          </w:tcPr>
          <w:p w14:paraId="010DDB79" w14:textId="7F2D326D" w:rsidR="0006714C" w:rsidRPr="00DD178B" w:rsidRDefault="0006714C" w:rsidP="000671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UiPath Studio</w:t>
            </w:r>
          </w:p>
        </w:tc>
        <w:tc>
          <w:tcPr>
            <w:tcW w:w="969" w:type="pct"/>
            <w:shd w:val="clear" w:color="auto" w:fill="E8E8E8" w:themeFill="background2" w:themeFillTint="33"/>
          </w:tcPr>
          <w:p w14:paraId="010DDB7A" w14:textId="03F47085" w:rsidR="0006714C" w:rsidRPr="00DD178B" w:rsidRDefault="0006714C" w:rsidP="000671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2019.1.0 Community Edition</w:t>
            </w:r>
          </w:p>
        </w:tc>
        <w:tc>
          <w:tcPr>
            <w:tcW w:w="1913" w:type="pct"/>
            <w:shd w:val="clear" w:color="auto" w:fill="E8E8E8" w:themeFill="background2" w:themeFillTint="33"/>
          </w:tcPr>
          <w:p w14:paraId="010DDB7B" w14:textId="538D479A" w:rsidR="0006714C" w:rsidRPr="00DD178B" w:rsidRDefault="0006714C" w:rsidP="000671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N/A</w:t>
            </w:r>
          </w:p>
        </w:tc>
      </w:tr>
      <w:tr w:rsidR="0006714C" w:rsidRPr="00DD178B" w14:paraId="010DDB81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D" w14:textId="7E45EDAE" w:rsidR="0006714C" w:rsidRPr="00DD178B" w:rsidRDefault="0006714C" w:rsidP="0006714C">
            <w:pPr>
              <w:rPr>
                <w:rFonts w:asciiTheme="minorHAnsi" w:hAnsiTheme="minorHAnsi" w:cstheme="minorHAnsi"/>
                <w:b w:val="0"/>
                <w:sz w:val="18"/>
                <w:szCs w:val="20"/>
                <w:highlight w:val="yellow"/>
                <w:lang w:val="es-GT"/>
              </w:rPr>
            </w:pP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</w:rPr>
              <w:t>Local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n-US"/>
              </w:rPr>
              <w:t>/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s-419"/>
              </w:rPr>
              <w:t>Directo</w:t>
            </w:r>
          </w:p>
        </w:tc>
        <w:tc>
          <w:tcPr>
            <w:tcW w:w="1287" w:type="pct"/>
            <w:tcBorders>
              <w:top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10DDB7E" w14:textId="2D396322" w:rsidR="0006714C" w:rsidRPr="00DD178B" w:rsidRDefault="0006714C" w:rsidP="00067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SAP Logon for Windows</w:t>
            </w:r>
          </w:p>
        </w:tc>
        <w:tc>
          <w:tcPr>
            <w:tcW w:w="969" w:type="pct"/>
            <w:tcBorders>
              <w:top w:val="none" w:sz="0" w:space="0" w:color="auto"/>
              <w:bottom w:val="none" w:sz="0" w:space="0" w:color="auto"/>
            </w:tcBorders>
            <w:shd w:val="clear" w:color="auto" w:fill="D2D2D2" w:themeFill="background2" w:themeFillTint="66"/>
          </w:tcPr>
          <w:p w14:paraId="0D9CD111" w14:textId="77777777" w:rsidR="0006714C" w:rsidRPr="00DD178B" w:rsidRDefault="0006714C" w:rsidP="00067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740 Final Release</w:t>
            </w:r>
          </w:p>
          <w:p w14:paraId="010DDB7F" w14:textId="540D381D" w:rsidR="0006714C" w:rsidRPr="00DD178B" w:rsidRDefault="0006714C" w:rsidP="0006714C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7400.1.0.1093</w:t>
            </w:r>
          </w:p>
        </w:tc>
        <w:tc>
          <w:tcPr>
            <w:tcW w:w="1913" w:type="pct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2D2D2" w:themeFill="background2" w:themeFillTint="66"/>
          </w:tcPr>
          <w:p w14:paraId="4AEE074E" w14:textId="035CAFF5" w:rsidR="0006714C" w:rsidRPr="00DD178B" w:rsidRDefault="0006714C" w:rsidP="00067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</w:rPr>
              <w:t>Transacciones:</w:t>
            </w:r>
          </w:p>
          <w:tbl>
            <w:tblPr>
              <w:tblW w:w="1196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1339"/>
            </w:tblGrid>
            <w:tr w:rsidR="009A2F11" w:rsidRPr="0046302C" w14:paraId="7F23F6A3" w14:textId="77777777" w:rsidTr="00F50CC4">
              <w:trPr>
                <w:trHeight w:val="300"/>
              </w:trPr>
              <w:tc>
                <w:tcPr>
                  <w:tcW w:w="119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02F3C2B" w14:textId="77777777" w:rsidR="009A2F11" w:rsidRPr="0046302C" w:rsidRDefault="009A2F11" w:rsidP="009A2F11">
                  <w:pPr>
                    <w:pStyle w:val="CGBullet1"/>
                    <w:rPr>
                      <w:sz w:val="18"/>
                    </w:rPr>
                  </w:pPr>
                  <w:r w:rsidRPr="0046302C">
                    <w:rPr>
                      <w:sz w:val="18"/>
                    </w:rPr>
                    <w:t>Z02_10263</w:t>
                  </w:r>
                </w:p>
              </w:tc>
            </w:tr>
            <w:tr w:rsidR="009A2F11" w:rsidRPr="0046302C" w14:paraId="710DEA69" w14:textId="77777777" w:rsidTr="00F50CC4">
              <w:trPr>
                <w:trHeight w:val="300"/>
              </w:trPr>
              <w:tc>
                <w:tcPr>
                  <w:tcW w:w="119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1B9D430" w14:textId="77777777" w:rsidR="009A2F11" w:rsidRPr="0046302C" w:rsidRDefault="009A2F11" w:rsidP="009A2F11">
                  <w:pPr>
                    <w:pStyle w:val="CGBullet1"/>
                    <w:rPr>
                      <w:sz w:val="18"/>
                    </w:rPr>
                  </w:pPr>
                  <w:r w:rsidRPr="0046302C">
                    <w:rPr>
                      <w:sz w:val="18"/>
                    </w:rPr>
                    <w:t>Z92_10102</w:t>
                  </w:r>
                </w:p>
              </w:tc>
            </w:tr>
            <w:tr w:rsidR="009A2F11" w:rsidRPr="0046302C" w14:paraId="54CB7490" w14:textId="77777777" w:rsidTr="00F50CC4">
              <w:trPr>
                <w:trHeight w:val="300"/>
              </w:trPr>
              <w:tc>
                <w:tcPr>
                  <w:tcW w:w="119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DE6A818" w14:textId="77777777" w:rsidR="009A2F11" w:rsidRPr="0046302C" w:rsidRDefault="009A2F11" w:rsidP="009A2F11">
                  <w:pPr>
                    <w:pStyle w:val="CGBullet1"/>
                    <w:rPr>
                      <w:sz w:val="18"/>
                    </w:rPr>
                  </w:pPr>
                  <w:r w:rsidRPr="0046302C">
                    <w:rPr>
                      <w:sz w:val="18"/>
                    </w:rPr>
                    <w:t>Z02_10271</w:t>
                  </w:r>
                </w:p>
              </w:tc>
            </w:tr>
          </w:tbl>
          <w:p w14:paraId="364D2068" w14:textId="6A631B02" w:rsidR="0006714C" w:rsidRPr="00DD178B" w:rsidRDefault="0006714C" w:rsidP="00067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lang w:val="en-US"/>
              </w:rPr>
            </w:pPr>
            <w:proofErr w:type="spellStart"/>
            <w:r w:rsidRPr="00DD178B">
              <w:rPr>
                <w:rFonts w:asciiTheme="minorHAnsi" w:hAnsiTheme="minorHAnsi" w:cstheme="minorHAnsi"/>
                <w:sz w:val="18"/>
                <w:szCs w:val="20"/>
                <w:lang w:val="en-US"/>
              </w:rPr>
              <w:t>Mandantes</w:t>
            </w:r>
            <w:proofErr w:type="spellEnd"/>
            <w:r w:rsidRPr="00DD178B">
              <w:rPr>
                <w:rFonts w:asciiTheme="minorHAnsi" w:hAnsiTheme="minorHAnsi" w:cstheme="minorHAnsi"/>
                <w:sz w:val="18"/>
                <w:szCs w:val="20"/>
                <w:lang w:val="en-US"/>
              </w:rPr>
              <w:t>:</w:t>
            </w:r>
          </w:p>
          <w:p w14:paraId="14C8CA1A" w14:textId="77777777" w:rsidR="0006714C" w:rsidRPr="00DD178B" w:rsidRDefault="0006714C" w:rsidP="0006714C">
            <w:pPr>
              <w:pStyle w:val="CGBulle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  <w:szCs w:val="20"/>
                <w:lang w:val="en-US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  <w:lang w:val="en-US"/>
              </w:rPr>
              <w:t>406</w:t>
            </w:r>
            <w:r w:rsidRPr="00DD178B">
              <w:rPr>
                <w:rFonts w:asciiTheme="minorHAnsi" w:hAnsiTheme="minorHAnsi" w:cstheme="minorHAnsi"/>
                <w:b/>
                <w:sz w:val="18"/>
                <w:szCs w:val="20"/>
                <w:lang w:val="en-US"/>
              </w:rPr>
              <w:t>_</w:t>
            </w:r>
            <w:r w:rsidRPr="00DD178B">
              <w:rPr>
                <w:rFonts w:asciiTheme="minorHAnsi" w:hAnsiTheme="minorHAnsi" w:cstheme="minorHAnsi"/>
                <w:sz w:val="18"/>
                <w:szCs w:val="20"/>
                <w:lang w:val="en-US"/>
              </w:rPr>
              <w:t xml:space="preserve">PRD </w:t>
            </w:r>
            <w:proofErr w:type="spellStart"/>
            <w:r w:rsidRPr="00DD178B">
              <w:rPr>
                <w:rFonts w:asciiTheme="minorHAnsi" w:hAnsiTheme="minorHAnsi" w:cstheme="minorHAnsi"/>
                <w:sz w:val="18"/>
                <w:szCs w:val="20"/>
                <w:lang w:val="en-US"/>
              </w:rPr>
              <w:t>Corporativo</w:t>
            </w:r>
            <w:proofErr w:type="spellEnd"/>
            <w:r w:rsidRPr="00DD178B">
              <w:rPr>
                <w:rFonts w:asciiTheme="minorHAnsi" w:hAnsiTheme="minorHAnsi" w:cstheme="minorHAnsi"/>
                <w:sz w:val="18"/>
                <w:szCs w:val="20"/>
                <w:lang w:val="en-US"/>
              </w:rPr>
              <w:t xml:space="preserve"> Miami Router</w:t>
            </w:r>
          </w:p>
          <w:p w14:paraId="75FE0841" w14:textId="77777777" w:rsidR="0006714C" w:rsidRPr="00DD178B" w:rsidRDefault="0006714C" w:rsidP="0006714C">
            <w:pPr>
              <w:pStyle w:val="CGBulle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  <w:szCs w:val="20"/>
                <w:lang w:val="en-US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  <w:lang w:val="en-US"/>
              </w:rPr>
              <w:t>402</w:t>
            </w:r>
            <w:r w:rsidRPr="00DD178B">
              <w:rPr>
                <w:rFonts w:asciiTheme="minorHAnsi" w:hAnsiTheme="minorHAnsi" w:cstheme="minorHAnsi"/>
                <w:b/>
                <w:sz w:val="18"/>
                <w:szCs w:val="20"/>
                <w:lang w:val="en-US"/>
              </w:rPr>
              <w:t>_</w:t>
            </w:r>
            <w:r w:rsidRPr="00DD178B">
              <w:rPr>
                <w:rFonts w:asciiTheme="minorHAnsi" w:hAnsiTheme="minorHAnsi" w:cstheme="minorHAnsi"/>
                <w:sz w:val="18"/>
                <w:szCs w:val="20"/>
                <w:lang w:val="en-US"/>
              </w:rPr>
              <w:t xml:space="preserve">PRD </w:t>
            </w:r>
            <w:proofErr w:type="spellStart"/>
            <w:r w:rsidRPr="00DD178B">
              <w:rPr>
                <w:rFonts w:asciiTheme="minorHAnsi" w:hAnsiTheme="minorHAnsi" w:cstheme="minorHAnsi"/>
                <w:sz w:val="18"/>
                <w:szCs w:val="20"/>
                <w:lang w:val="en-US"/>
              </w:rPr>
              <w:t>Energia</w:t>
            </w:r>
            <w:proofErr w:type="spellEnd"/>
            <w:r w:rsidRPr="00DD178B">
              <w:rPr>
                <w:rFonts w:asciiTheme="minorHAnsi" w:hAnsiTheme="minorHAnsi" w:cstheme="minorHAnsi"/>
                <w:sz w:val="18"/>
                <w:szCs w:val="20"/>
                <w:lang w:val="en-US"/>
              </w:rPr>
              <w:t xml:space="preserve"> Miami Router</w:t>
            </w:r>
          </w:p>
          <w:p w14:paraId="2D8FAA63" w14:textId="77777777" w:rsidR="0006714C" w:rsidRPr="00DD178B" w:rsidRDefault="0006714C" w:rsidP="0006714C">
            <w:pPr>
              <w:pStyle w:val="CGBulle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  <w:szCs w:val="20"/>
                <w:lang w:val="en-US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  <w:lang w:val="en-US"/>
              </w:rPr>
              <w:t>400</w:t>
            </w:r>
            <w:r w:rsidRPr="00DD178B">
              <w:rPr>
                <w:rFonts w:asciiTheme="minorHAnsi" w:hAnsiTheme="minorHAnsi" w:cstheme="minorHAnsi"/>
                <w:b/>
                <w:sz w:val="18"/>
                <w:szCs w:val="20"/>
                <w:lang w:val="en-US"/>
              </w:rPr>
              <w:t>_</w:t>
            </w:r>
            <w:r w:rsidRPr="00DD178B">
              <w:rPr>
                <w:rFonts w:asciiTheme="minorHAnsi" w:hAnsiTheme="minorHAnsi" w:cstheme="minorHAnsi"/>
                <w:sz w:val="18"/>
                <w:szCs w:val="20"/>
                <w:lang w:val="en-US"/>
              </w:rPr>
              <w:t>PRD IP-RCA Miami Router</w:t>
            </w:r>
          </w:p>
          <w:p w14:paraId="7B886CB5" w14:textId="77777777" w:rsidR="0006714C" w:rsidRPr="00DD178B" w:rsidRDefault="0006714C" w:rsidP="0006714C">
            <w:pPr>
              <w:pStyle w:val="CGBulle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  <w:szCs w:val="20"/>
                <w:lang w:val="en-US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  <w:lang w:val="en-US"/>
              </w:rPr>
              <w:t>401</w:t>
            </w:r>
            <w:r w:rsidRPr="00DD178B">
              <w:rPr>
                <w:rFonts w:asciiTheme="minorHAnsi" w:hAnsiTheme="minorHAnsi" w:cstheme="minorHAnsi"/>
                <w:b/>
                <w:sz w:val="18"/>
                <w:szCs w:val="20"/>
                <w:lang w:val="en-US"/>
              </w:rPr>
              <w:t>_</w:t>
            </w:r>
            <w:r w:rsidRPr="00DD178B">
              <w:rPr>
                <w:rFonts w:asciiTheme="minorHAnsi" w:hAnsiTheme="minorHAnsi" w:cstheme="minorHAnsi"/>
                <w:sz w:val="18"/>
                <w:szCs w:val="20"/>
                <w:lang w:val="en-US"/>
              </w:rPr>
              <w:t>PRD MM Router</w:t>
            </w:r>
          </w:p>
          <w:p w14:paraId="3BBF464D" w14:textId="2C73A412" w:rsidR="0006714C" w:rsidRPr="00DD178B" w:rsidRDefault="0006714C" w:rsidP="0006714C">
            <w:pPr>
              <w:pStyle w:val="CGBulle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  <w:szCs w:val="20"/>
                <w:lang w:val="es-419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  <w:lang w:val="es-419"/>
              </w:rPr>
              <w:t>404</w:t>
            </w:r>
            <w:r w:rsidRPr="00DD178B">
              <w:rPr>
                <w:rFonts w:asciiTheme="minorHAnsi" w:hAnsiTheme="minorHAnsi" w:cstheme="minorHAnsi"/>
                <w:b/>
                <w:sz w:val="18"/>
                <w:szCs w:val="20"/>
                <w:lang w:val="es-419"/>
              </w:rPr>
              <w:t>_</w:t>
            </w:r>
            <w:r w:rsidRPr="00DD178B">
              <w:rPr>
                <w:rFonts w:asciiTheme="minorHAnsi" w:hAnsiTheme="minorHAnsi" w:cstheme="minorHAnsi"/>
                <w:sz w:val="18"/>
                <w:szCs w:val="20"/>
                <w:lang w:val="es-419"/>
              </w:rPr>
              <w:t xml:space="preserve">PRD </w:t>
            </w:r>
            <w:proofErr w:type="spellStart"/>
            <w:r w:rsidRPr="00DD178B">
              <w:rPr>
                <w:rFonts w:asciiTheme="minorHAnsi" w:hAnsiTheme="minorHAnsi" w:cstheme="minorHAnsi"/>
                <w:sz w:val="18"/>
                <w:szCs w:val="20"/>
                <w:lang w:val="es-419"/>
              </w:rPr>
              <w:t>MultiProyectos</w:t>
            </w:r>
            <w:proofErr w:type="spellEnd"/>
            <w:r w:rsidRPr="00DD178B">
              <w:rPr>
                <w:rFonts w:asciiTheme="minorHAnsi" w:hAnsiTheme="minorHAnsi" w:cstheme="minorHAnsi"/>
                <w:sz w:val="18"/>
                <w:szCs w:val="20"/>
                <w:lang w:val="es-419"/>
              </w:rPr>
              <w:t xml:space="preserve"> Miami</w:t>
            </w:r>
            <w:r>
              <w:rPr>
                <w:rFonts w:asciiTheme="minorHAnsi" w:hAnsiTheme="minorHAnsi" w:cstheme="minorHAnsi"/>
                <w:sz w:val="18"/>
                <w:szCs w:val="20"/>
                <w:lang w:val="es-419"/>
              </w:rPr>
              <w:t xml:space="preserve"> </w:t>
            </w:r>
            <w:proofErr w:type="spellStart"/>
            <w:r w:rsidRPr="00DD178B">
              <w:rPr>
                <w:rFonts w:asciiTheme="minorHAnsi" w:hAnsiTheme="minorHAnsi" w:cstheme="minorHAnsi"/>
                <w:sz w:val="18"/>
                <w:szCs w:val="20"/>
                <w:lang w:val="es-419"/>
              </w:rPr>
              <w:t>Router</w:t>
            </w:r>
            <w:proofErr w:type="spellEnd"/>
          </w:p>
          <w:p w14:paraId="33F8DD34" w14:textId="77777777" w:rsidR="0006714C" w:rsidRPr="00DD178B" w:rsidRDefault="0006714C" w:rsidP="0006714C">
            <w:pPr>
              <w:pStyle w:val="CGBulle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  <w:szCs w:val="20"/>
                <w:lang w:val="es-419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  <w:lang w:val="es-419"/>
              </w:rPr>
              <w:t>400</w:t>
            </w:r>
            <w:r w:rsidRPr="00DD178B">
              <w:rPr>
                <w:rFonts w:asciiTheme="minorHAnsi" w:hAnsiTheme="minorHAnsi" w:cstheme="minorHAnsi"/>
                <w:b/>
                <w:sz w:val="18"/>
                <w:szCs w:val="20"/>
                <w:lang w:val="es-419"/>
              </w:rPr>
              <w:t>_</w:t>
            </w:r>
            <w:r w:rsidRPr="00DD178B">
              <w:rPr>
                <w:rFonts w:asciiTheme="minorHAnsi" w:hAnsiTheme="minorHAnsi" w:cstheme="minorHAnsi"/>
                <w:sz w:val="18"/>
                <w:szCs w:val="20"/>
                <w:lang w:val="es-419"/>
              </w:rPr>
              <w:t xml:space="preserve">Q01 IP-RCA Miami </w:t>
            </w:r>
            <w:proofErr w:type="spellStart"/>
            <w:r w:rsidRPr="00DD178B">
              <w:rPr>
                <w:rFonts w:asciiTheme="minorHAnsi" w:hAnsiTheme="minorHAnsi" w:cstheme="minorHAnsi"/>
                <w:sz w:val="18"/>
                <w:szCs w:val="20"/>
                <w:lang w:val="es-419"/>
              </w:rPr>
              <w:t>Router</w:t>
            </w:r>
            <w:proofErr w:type="spellEnd"/>
          </w:p>
          <w:p w14:paraId="6D4AD693" w14:textId="77777777" w:rsidR="0006714C" w:rsidRPr="00DD178B" w:rsidRDefault="0006714C" w:rsidP="0006714C">
            <w:pPr>
              <w:pStyle w:val="CGBulle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  <w:szCs w:val="20"/>
                <w:lang w:val="en-US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  <w:lang w:val="en-US"/>
              </w:rPr>
              <w:t>401</w:t>
            </w:r>
            <w:r w:rsidRPr="00DD178B">
              <w:rPr>
                <w:rFonts w:asciiTheme="minorHAnsi" w:hAnsiTheme="minorHAnsi" w:cstheme="minorHAnsi"/>
                <w:b/>
                <w:sz w:val="18"/>
                <w:szCs w:val="20"/>
                <w:lang w:val="en-US"/>
              </w:rPr>
              <w:t>_</w:t>
            </w:r>
            <w:r w:rsidRPr="00DD178B">
              <w:rPr>
                <w:rFonts w:asciiTheme="minorHAnsi" w:hAnsiTheme="minorHAnsi" w:cstheme="minorHAnsi"/>
                <w:sz w:val="18"/>
                <w:szCs w:val="20"/>
                <w:lang w:val="en-US"/>
              </w:rPr>
              <w:t>Q01 MM Router</w:t>
            </w:r>
          </w:p>
          <w:p w14:paraId="6B16B891" w14:textId="77777777" w:rsidR="0006714C" w:rsidRPr="00DD178B" w:rsidRDefault="0006714C" w:rsidP="0006714C">
            <w:pPr>
              <w:pStyle w:val="CGBulle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  <w:szCs w:val="20"/>
                <w:lang w:val="en-US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  <w:lang w:val="en-US"/>
              </w:rPr>
              <w:t>402</w:t>
            </w:r>
            <w:r w:rsidRPr="00DD178B">
              <w:rPr>
                <w:rFonts w:asciiTheme="minorHAnsi" w:hAnsiTheme="minorHAnsi" w:cstheme="minorHAnsi"/>
                <w:b/>
                <w:sz w:val="18"/>
                <w:szCs w:val="20"/>
                <w:lang w:val="en-US"/>
              </w:rPr>
              <w:t>_</w:t>
            </w:r>
            <w:r w:rsidRPr="00DD178B">
              <w:rPr>
                <w:rFonts w:asciiTheme="minorHAnsi" w:hAnsiTheme="minorHAnsi" w:cstheme="minorHAnsi"/>
                <w:sz w:val="18"/>
                <w:szCs w:val="20"/>
                <w:lang w:val="en-US"/>
              </w:rPr>
              <w:t xml:space="preserve">Q02 </w:t>
            </w:r>
            <w:proofErr w:type="spellStart"/>
            <w:r w:rsidRPr="00DD178B">
              <w:rPr>
                <w:rFonts w:asciiTheme="minorHAnsi" w:hAnsiTheme="minorHAnsi" w:cstheme="minorHAnsi"/>
                <w:sz w:val="18"/>
                <w:szCs w:val="20"/>
                <w:lang w:val="en-US"/>
              </w:rPr>
              <w:t>Energia</w:t>
            </w:r>
            <w:proofErr w:type="spellEnd"/>
            <w:r w:rsidRPr="00DD178B">
              <w:rPr>
                <w:rFonts w:asciiTheme="minorHAnsi" w:hAnsiTheme="minorHAnsi" w:cstheme="minorHAnsi"/>
                <w:sz w:val="18"/>
                <w:szCs w:val="20"/>
                <w:lang w:val="en-US"/>
              </w:rPr>
              <w:t xml:space="preserve"> Miami Router</w:t>
            </w:r>
          </w:p>
          <w:p w14:paraId="61B3738E" w14:textId="77777777" w:rsidR="0006714C" w:rsidRPr="00DD178B" w:rsidRDefault="0006714C" w:rsidP="0006714C">
            <w:pPr>
              <w:pStyle w:val="CGBulle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  <w:szCs w:val="20"/>
                <w:lang w:val="es-419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  <w:lang w:val="es-419"/>
              </w:rPr>
              <w:t>404</w:t>
            </w:r>
            <w:r w:rsidRPr="00DD178B">
              <w:rPr>
                <w:rFonts w:asciiTheme="minorHAnsi" w:hAnsiTheme="minorHAnsi" w:cstheme="minorHAnsi"/>
                <w:b/>
                <w:sz w:val="18"/>
                <w:szCs w:val="20"/>
                <w:lang w:val="es-419"/>
              </w:rPr>
              <w:t>_</w:t>
            </w:r>
            <w:r w:rsidRPr="00DD178B">
              <w:rPr>
                <w:rFonts w:asciiTheme="minorHAnsi" w:hAnsiTheme="minorHAnsi" w:cstheme="minorHAnsi"/>
                <w:sz w:val="18"/>
                <w:szCs w:val="20"/>
                <w:lang w:val="es-419"/>
              </w:rPr>
              <w:t xml:space="preserve">Q04 </w:t>
            </w:r>
            <w:proofErr w:type="spellStart"/>
            <w:r w:rsidRPr="00DD178B">
              <w:rPr>
                <w:rFonts w:asciiTheme="minorHAnsi" w:hAnsiTheme="minorHAnsi" w:cstheme="minorHAnsi"/>
                <w:sz w:val="18"/>
                <w:szCs w:val="20"/>
                <w:lang w:val="es-419"/>
              </w:rPr>
              <w:t>MultiProyectos</w:t>
            </w:r>
            <w:proofErr w:type="spellEnd"/>
            <w:r w:rsidRPr="00DD178B">
              <w:rPr>
                <w:rFonts w:asciiTheme="minorHAnsi" w:hAnsiTheme="minorHAnsi" w:cstheme="minorHAnsi"/>
                <w:sz w:val="18"/>
                <w:szCs w:val="20"/>
                <w:lang w:val="es-419"/>
              </w:rPr>
              <w:t xml:space="preserve"> Miami </w:t>
            </w:r>
            <w:proofErr w:type="spellStart"/>
            <w:r w:rsidRPr="00DD178B">
              <w:rPr>
                <w:rFonts w:asciiTheme="minorHAnsi" w:hAnsiTheme="minorHAnsi" w:cstheme="minorHAnsi"/>
                <w:sz w:val="18"/>
                <w:szCs w:val="20"/>
                <w:lang w:val="es-419"/>
              </w:rPr>
              <w:t>Router</w:t>
            </w:r>
            <w:proofErr w:type="spellEnd"/>
          </w:p>
          <w:p w14:paraId="010DDB80" w14:textId="5D038C6B" w:rsidR="0006714C" w:rsidRPr="00DD178B" w:rsidRDefault="0006714C" w:rsidP="0006714C">
            <w:pPr>
              <w:pStyle w:val="CGBullet1"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  <w:szCs w:val="20"/>
                <w:lang w:val="es-419"/>
              </w:rPr>
            </w:pPr>
            <w:r w:rsidRPr="00DD178B">
              <w:rPr>
                <w:rFonts w:asciiTheme="minorHAnsi" w:hAnsiTheme="minorHAnsi" w:cstheme="minorHAnsi"/>
                <w:sz w:val="18"/>
                <w:szCs w:val="20"/>
                <w:lang w:val="es-419"/>
              </w:rPr>
              <w:t>406</w:t>
            </w:r>
            <w:r w:rsidRPr="00DD178B">
              <w:rPr>
                <w:rFonts w:asciiTheme="minorHAnsi" w:hAnsiTheme="minorHAnsi" w:cstheme="minorHAnsi"/>
                <w:b/>
                <w:sz w:val="18"/>
                <w:szCs w:val="20"/>
                <w:lang w:val="es-419"/>
              </w:rPr>
              <w:t>_</w:t>
            </w:r>
            <w:r w:rsidRPr="00DD178B">
              <w:rPr>
                <w:rFonts w:asciiTheme="minorHAnsi" w:hAnsiTheme="minorHAnsi" w:cstheme="minorHAnsi"/>
                <w:sz w:val="18"/>
                <w:szCs w:val="20"/>
                <w:lang w:val="es-419"/>
              </w:rPr>
              <w:t xml:space="preserve">QAS Corporativo Miami </w:t>
            </w:r>
            <w:proofErr w:type="spellStart"/>
            <w:r w:rsidRPr="00DD178B">
              <w:rPr>
                <w:rFonts w:asciiTheme="minorHAnsi" w:hAnsiTheme="minorHAnsi" w:cstheme="minorHAnsi"/>
                <w:sz w:val="18"/>
                <w:szCs w:val="20"/>
                <w:lang w:val="es-419"/>
              </w:rPr>
              <w:t>Route</w:t>
            </w:r>
            <w:r>
              <w:rPr>
                <w:rFonts w:asciiTheme="minorHAnsi" w:hAnsiTheme="minorHAnsi" w:cstheme="minorHAnsi"/>
                <w:sz w:val="18"/>
                <w:szCs w:val="20"/>
                <w:lang w:val="es-419"/>
              </w:rPr>
              <w:t>r</w:t>
            </w:r>
            <w:proofErr w:type="spellEnd"/>
          </w:p>
        </w:tc>
      </w:tr>
      <w:tr w:rsidR="009A2F11" w:rsidRPr="00DD178B" w14:paraId="010DDB86" w14:textId="77777777" w:rsidTr="00D12EF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pct"/>
            <w:shd w:val="clear" w:color="auto" w:fill="E8E8E8" w:themeFill="background2" w:themeFillTint="33"/>
          </w:tcPr>
          <w:p w14:paraId="010DDB82" w14:textId="5E62406C" w:rsidR="009A2F11" w:rsidRPr="00DD178B" w:rsidRDefault="009A2F11" w:rsidP="009A2F11">
            <w:pPr>
              <w:rPr>
                <w:rFonts w:asciiTheme="minorHAnsi" w:hAnsiTheme="minorHAnsi" w:cstheme="minorHAnsi"/>
                <w:b w:val="0"/>
                <w:sz w:val="18"/>
                <w:szCs w:val="20"/>
                <w:highlight w:val="yellow"/>
                <w:lang w:val="es-GT"/>
              </w:rPr>
            </w:pP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</w:rPr>
              <w:t>Local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n-US"/>
              </w:rPr>
              <w:t>/</w:t>
            </w:r>
            <w:r w:rsidRPr="00863E63">
              <w:rPr>
                <w:rFonts w:asciiTheme="minorHAnsi" w:hAnsiTheme="minorHAnsi" w:cstheme="minorHAnsi"/>
                <w:b w:val="0"/>
                <w:sz w:val="18"/>
                <w:szCs w:val="20"/>
                <w:lang w:val="es-419"/>
              </w:rPr>
              <w:t>Directo</w:t>
            </w:r>
          </w:p>
        </w:tc>
        <w:tc>
          <w:tcPr>
            <w:tcW w:w="1287" w:type="pct"/>
            <w:shd w:val="clear" w:color="auto" w:fill="E8E8E8" w:themeFill="background2" w:themeFillTint="33"/>
          </w:tcPr>
          <w:p w14:paraId="010DDB83" w14:textId="4F83CDA3" w:rsidR="009A2F11" w:rsidRPr="00DD178B" w:rsidRDefault="009A2F11" w:rsidP="009A2F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proofErr w:type="spellStart"/>
            <w:r>
              <w:rPr>
                <w:rFonts w:asciiTheme="majorHAnsi" w:hAnsiTheme="majorHAnsi" w:cstheme="majorHAnsi"/>
                <w:szCs w:val="20"/>
                <w:lang w:val="es-419"/>
              </w:rPr>
              <w:t>FileZilla</w:t>
            </w:r>
            <w:proofErr w:type="spellEnd"/>
            <w:r>
              <w:rPr>
                <w:rFonts w:asciiTheme="majorHAnsi" w:hAnsiTheme="majorHAnsi" w:cstheme="majorHAnsi"/>
                <w:szCs w:val="20"/>
                <w:lang w:val="es-419"/>
              </w:rPr>
              <w:t xml:space="preserve"> FTP</w:t>
            </w:r>
          </w:p>
        </w:tc>
        <w:tc>
          <w:tcPr>
            <w:tcW w:w="969" w:type="pct"/>
            <w:shd w:val="clear" w:color="auto" w:fill="E8E8E8" w:themeFill="background2" w:themeFillTint="33"/>
          </w:tcPr>
          <w:p w14:paraId="010DDB84" w14:textId="30A52300" w:rsidR="009A2F11" w:rsidRPr="00DD178B" w:rsidRDefault="009A2F11" w:rsidP="009A2F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>
              <w:rPr>
                <w:rFonts w:asciiTheme="majorHAnsi" w:hAnsiTheme="majorHAnsi" w:cstheme="majorHAnsi"/>
                <w:szCs w:val="20"/>
                <w:lang w:val="es-419"/>
              </w:rPr>
              <w:t>3</w:t>
            </w:r>
            <w:r w:rsidRPr="00D36AF4">
              <w:rPr>
                <w:rFonts w:asciiTheme="majorHAnsi" w:hAnsiTheme="majorHAnsi" w:cstheme="majorHAnsi"/>
                <w:szCs w:val="20"/>
                <w:lang w:val="es-419"/>
              </w:rPr>
              <w:t>.</w:t>
            </w:r>
            <w:r>
              <w:rPr>
                <w:rFonts w:asciiTheme="majorHAnsi" w:hAnsiTheme="majorHAnsi" w:cstheme="majorHAnsi"/>
                <w:szCs w:val="20"/>
                <w:lang w:val="es-419"/>
              </w:rPr>
              <w:t>40.0</w:t>
            </w:r>
          </w:p>
        </w:tc>
        <w:tc>
          <w:tcPr>
            <w:tcW w:w="1913" w:type="pct"/>
            <w:shd w:val="clear" w:color="auto" w:fill="E8E8E8" w:themeFill="background2" w:themeFillTint="33"/>
          </w:tcPr>
          <w:p w14:paraId="010DDB85" w14:textId="0DECB80B" w:rsidR="009A2F11" w:rsidRPr="00DD178B" w:rsidRDefault="009A2F11" w:rsidP="009A2F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18"/>
                <w:szCs w:val="20"/>
                <w:highlight w:val="yellow"/>
                <w:lang w:val="es-GT"/>
              </w:rPr>
            </w:pPr>
            <w:r w:rsidRPr="00D36AF4">
              <w:rPr>
                <w:rFonts w:asciiTheme="majorHAnsi" w:hAnsiTheme="majorHAnsi" w:cstheme="majorHAnsi"/>
                <w:szCs w:val="20"/>
                <w:lang w:val="es-419"/>
              </w:rPr>
              <w:t>N/A</w:t>
            </w:r>
          </w:p>
        </w:tc>
      </w:tr>
    </w:tbl>
    <w:p w14:paraId="48367902" w14:textId="77777777" w:rsidR="00304196" w:rsidRPr="00304196" w:rsidRDefault="00304196" w:rsidP="00304196">
      <w:pPr>
        <w:pStyle w:val="CGH2"/>
        <w:numPr>
          <w:ilvl w:val="0"/>
          <w:numId w:val="0"/>
        </w:numPr>
        <w:rPr>
          <w:lang w:val="es-GT"/>
        </w:rPr>
      </w:pPr>
      <w:r w:rsidRPr="00304196">
        <w:rPr>
          <w:lang w:val="es-GT"/>
        </w:rPr>
        <w:br w:type="page"/>
      </w:r>
    </w:p>
    <w:p w14:paraId="010DDB87" w14:textId="4629AF4A" w:rsidR="005D078A" w:rsidRPr="002B6F19" w:rsidRDefault="0054512C" w:rsidP="00E405C6">
      <w:pPr>
        <w:pStyle w:val="CGH2"/>
        <w:rPr>
          <w:lang w:val="es-GT"/>
        </w:rPr>
      </w:pPr>
      <w:bookmarkStart w:id="15" w:name="_Toc1482242"/>
      <w:r w:rsidRPr="002B6F19">
        <w:rPr>
          <w:lang w:val="es-GT"/>
        </w:rPr>
        <w:lastRenderedPageBreak/>
        <w:t>Requerimientos Operativos</w:t>
      </w:r>
      <w:bookmarkEnd w:id="15"/>
    </w:p>
    <w:p w14:paraId="010DDB88" w14:textId="4B070F78" w:rsidR="003D60C6" w:rsidRDefault="0054512C" w:rsidP="0001660E">
      <w:pPr>
        <w:pStyle w:val="ListParagraph"/>
        <w:ind w:left="0"/>
        <w:jc w:val="both"/>
        <w:rPr>
          <w:rFonts w:asciiTheme="majorHAnsi" w:hAnsiTheme="majorHAnsi" w:cstheme="majorHAnsi"/>
          <w:sz w:val="20"/>
          <w:szCs w:val="20"/>
          <w:lang w:val="es-GT"/>
        </w:rPr>
      </w:pPr>
      <w:r w:rsidRPr="002B6F19">
        <w:rPr>
          <w:rFonts w:asciiTheme="majorHAnsi" w:hAnsiTheme="majorHAnsi" w:cstheme="majorHAnsi"/>
          <w:sz w:val="20"/>
          <w:szCs w:val="20"/>
          <w:lang w:val="es-GT"/>
        </w:rPr>
        <w:t>Los requerimientos operativos son para describ</w:t>
      </w:r>
      <w:r w:rsidR="0040355F">
        <w:rPr>
          <w:rFonts w:asciiTheme="majorHAnsi" w:hAnsiTheme="majorHAnsi" w:cstheme="majorHAnsi"/>
          <w:sz w:val="20"/>
          <w:szCs w:val="20"/>
          <w:lang w:val="es-GT"/>
        </w:rPr>
        <w:t>i</w:t>
      </w:r>
      <w:r w:rsidRPr="002B6F19">
        <w:rPr>
          <w:rFonts w:asciiTheme="majorHAnsi" w:hAnsiTheme="majorHAnsi" w:cstheme="majorHAnsi"/>
          <w:sz w:val="20"/>
          <w:szCs w:val="20"/>
          <w:lang w:val="es-GT"/>
        </w:rPr>
        <w:t>r cómo un proceso debe ser iniciado o reiniciado.</w:t>
      </w:r>
    </w:p>
    <w:p w14:paraId="4F0A413D" w14:textId="577598AD" w:rsidR="00780B1B" w:rsidRDefault="00780B1B" w:rsidP="0001660E">
      <w:pPr>
        <w:pStyle w:val="ListParagraph"/>
        <w:ind w:left="0"/>
        <w:jc w:val="both"/>
        <w:rPr>
          <w:rFonts w:asciiTheme="majorHAnsi" w:hAnsiTheme="majorHAnsi" w:cstheme="majorHAnsi"/>
          <w:sz w:val="20"/>
          <w:szCs w:val="20"/>
          <w:lang w:val="es-GT"/>
        </w:rPr>
      </w:pPr>
    </w:p>
    <w:p w14:paraId="010DDB8D" w14:textId="454C8439" w:rsidR="003D60C6" w:rsidRDefault="00780B1B" w:rsidP="00780B1B">
      <w:pPr>
        <w:pStyle w:val="ListParagraph"/>
        <w:ind w:left="0"/>
        <w:jc w:val="both"/>
        <w:rPr>
          <w:rFonts w:asciiTheme="majorHAnsi" w:hAnsiTheme="majorHAnsi" w:cstheme="majorHAnsi"/>
          <w:sz w:val="20"/>
          <w:szCs w:val="20"/>
          <w:lang w:val="es-GT"/>
        </w:rPr>
      </w:pPr>
      <w:r>
        <w:rPr>
          <w:rFonts w:asciiTheme="majorHAnsi" w:hAnsiTheme="majorHAnsi" w:cstheme="majorHAnsi"/>
          <w:sz w:val="20"/>
          <w:szCs w:val="20"/>
          <w:lang w:val="es-GT"/>
        </w:rPr>
        <w:t>El proceso de inicio consta de dos fases:</w:t>
      </w:r>
    </w:p>
    <w:p w14:paraId="379B7A3F" w14:textId="3016FE91" w:rsidR="00780B1B" w:rsidRDefault="00780B1B" w:rsidP="00466256">
      <w:pPr>
        <w:pStyle w:val="CGBullet2"/>
        <w:jc w:val="both"/>
        <w:rPr>
          <w:rFonts w:eastAsiaTheme="minorHAnsi"/>
          <w:lang w:val="es-GT"/>
        </w:rPr>
      </w:pPr>
      <w:r>
        <w:rPr>
          <w:rFonts w:eastAsiaTheme="minorHAnsi"/>
          <w:lang w:val="es-GT"/>
        </w:rPr>
        <w:t xml:space="preserve">Manualmente: Se debe </w:t>
      </w:r>
      <w:proofErr w:type="spellStart"/>
      <w:r>
        <w:rPr>
          <w:rFonts w:eastAsiaTheme="minorHAnsi"/>
          <w:lang w:val="es-GT"/>
        </w:rPr>
        <w:t>inicar</w:t>
      </w:r>
      <w:proofErr w:type="spellEnd"/>
      <w:r>
        <w:rPr>
          <w:rFonts w:eastAsiaTheme="minorHAnsi"/>
          <w:lang w:val="es-GT"/>
        </w:rPr>
        <w:t xml:space="preserve"> el proceso principal que </w:t>
      </w:r>
      <w:r w:rsidR="00466256">
        <w:rPr>
          <w:rFonts w:eastAsiaTheme="minorHAnsi"/>
          <w:lang w:val="es-GT"/>
        </w:rPr>
        <w:t xml:space="preserve">contiene los diferentes artefactos y </w:t>
      </w:r>
      <w:proofErr w:type="spellStart"/>
      <w:r w:rsidR="00466256">
        <w:rPr>
          <w:rFonts w:eastAsiaTheme="minorHAnsi"/>
          <w:lang w:val="es-GT"/>
        </w:rPr>
        <w:t>esta</w:t>
      </w:r>
      <w:proofErr w:type="spellEnd"/>
      <w:r w:rsidR="00466256">
        <w:rPr>
          <w:rFonts w:eastAsiaTheme="minorHAnsi"/>
          <w:lang w:val="es-GT"/>
        </w:rPr>
        <w:t xml:space="preserve"> revisando constantemente el correo por solicitudes pendientes</w:t>
      </w:r>
      <w:r w:rsidR="00CC1B51">
        <w:rPr>
          <w:rFonts w:eastAsiaTheme="minorHAnsi"/>
          <w:lang w:val="es-GT"/>
        </w:rPr>
        <w:t>.</w:t>
      </w:r>
    </w:p>
    <w:p w14:paraId="6196B9BB" w14:textId="15AFB6AE" w:rsidR="00466256" w:rsidRPr="00F92B40" w:rsidRDefault="00466256" w:rsidP="00466256">
      <w:pPr>
        <w:pStyle w:val="CGBullet2"/>
        <w:jc w:val="both"/>
        <w:rPr>
          <w:rFonts w:eastAsiaTheme="minorHAnsi"/>
          <w:lang w:val="es-GT"/>
        </w:rPr>
      </w:pPr>
      <w:r>
        <w:rPr>
          <w:rFonts w:eastAsiaTheme="minorHAnsi"/>
          <w:lang w:val="es-GT"/>
        </w:rPr>
        <w:t xml:space="preserve">Mediante correo electrónico: Se debe enviar un correo a la dirección de correo configurada en la computadora que contenga el artefacto con el asunto: </w:t>
      </w:r>
      <w:r w:rsidR="0020337D" w:rsidRPr="00F92B40">
        <w:rPr>
          <w:rFonts w:eastAsiaTheme="minorHAnsi"/>
          <w:i/>
          <w:lang w:val="es-GT"/>
        </w:rPr>
        <w:t>CSI_P2P_CARGA_PAGO_COBRANZAS_”Mandante”_”Unidad”</w:t>
      </w:r>
    </w:p>
    <w:p w14:paraId="51DFE452" w14:textId="77777777" w:rsidR="00F92B40" w:rsidRPr="00466256" w:rsidRDefault="00F92B40" w:rsidP="00F92B40">
      <w:pPr>
        <w:pStyle w:val="CGBullet2"/>
        <w:numPr>
          <w:ilvl w:val="0"/>
          <w:numId w:val="0"/>
        </w:numPr>
        <w:ind w:left="576"/>
        <w:jc w:val="both"/>
        <w:rPr>
          <w:rFonts w:eastAsiaTheme="minorHAnsi"/>
          <w:lang w:val="es-GT"/>
        </w:rPr>
      </w:pPr>
    </w:p>
    <w:p w14:paraId="2E0712C1" w14:textId="3571A650" w:rsidR="00466256" w:rsidRDefault="00466256" w:rsidP="00466256">
      <w:pPr>
        <w:pStyle w:val="CGBullet2"/>
        <w:numPr>
          <w:ilvl w:val="0"/>
          <w:numId w:val="0"/>
        </w:numPr>
        <w:jc w:val="both"/>
        <w:rPr>
          <w:rFonts w:eastAsiaTheme="minorHAnsi"/>
          <w:lang w:val="es-GT"/>
        </w:rPr>
      </w:pPr>
      <w:r>
        <w:rPr>
          <w:rFonts w:eastAsiaTheme="minorHAnsi"/>
          <w:lang w:val="es-GT"/>
        </w:rPr>
        <w:t xml:space="preserve">Para poderse ejecutar el proceso es necesario que exista un archivo de configuración individual al proceso en la ruta: </w:t>
      </w:r>
      <w:r w:rsidR="00343180" w:rsidRPr="00343180">
        <w:rPr>
          <w:rFonts w:eastAsiaTheme="minorHAnsi"/>
          <w:i/>
          <w:sz w:val="18"/>
          <w:lang w:val="es-GT"/>
        </w:rPr>
        <w:t>C:\Automaty\1_Preparacion propuesta\UiPath\P2P_CARGA_PAGO_COBRANZAS\Config_P2P_Pago_Cobranzas.xlsx</w:t>
      </w:r>
      <w:r>
        <w:rPr>
          <w:rFonts w:eastAsiaTheme="minorHAnsi"/>
          <w:i/>
          <w:lang w:val="es-GT"/>
        </w:rPr>
        <w:t xml:space="preserve">, </w:t>
      </w:r>
      <w:r>
        <w:rPr>
          <w:rFonts w:eastAsiaTheme="minorHAnsi"/>
          <w:lang w:val="es-GT"/>
        </w:rPr>
        <w:t>dentro de este se configura la ruta del archivo de conexiones para SAP el cual debe estar presen</w:t>
      </w:r>
      <w:r w:rsidR="00343180">
        <w:rPr>
          <w:rFonts w:eastAsiaTheme="minorHAnsi"/>
          <w:lang w:val="es-GT"/>
        </w:rPr>
        <w:t>te en la ruta indicada con acce</w:t>
      </w:r>
      <w:r>
        <w:rPr>
          <w:rFonts w:eastAsiaTheme="minorHAnsi"/>
          <w:lang w:val="es-GT"/>
        </w:rPr>
        <w:t>sos de lectura.</w:t>
      </w:r>
    </w:p>
    <w:p w14:paraId="1546EFEA" w14:textId="77777777" w:rsidR="00F92B40" w:rsidRDefault="00F92B40" w:rsidP="00466256">
      <w:pPr>
        <w:pStyle w:val="CGBullet2"/>
        <w:numPr>
          <w:ilvl w:val="0"/>
          <w:numId w:val="0"/>
        </w:numPr>
        <w:jc w:val="both"/>
        <w:rPr>
          <w:rFonts w:eastAsiaTheme="minorHAnsi"/>
          <w:lang w:val="es-GT"/>
        </w:rPr>
      </w:pPr>
    </w:p>
    <w:p w14:paraId="68F71E02" w14:textId="254A7FB5" w:rsidR="00466256" w:rsidRDefault="00466256" w:rsidP="00466256">
      <w:pPr>
        <w:pStyle w:val="CGBullet2"/>
        <w:numPr>
          <w:ilvl w:val="0"/>
          <w:numId w:val="0"/>
        </w:numPr>
        <w:jc w:val="both"/>
        <w:rPr>
          <w:rFonts w:eastAsiaTheme="minorHAnsi"/>
          <w:lang w:val="es-GT"/>
        </w:rPr>
      </w:pPr>
      <w:r>
        <w:rPr>
          <w:rFonts w:eastAsiaTheme="minorHAnsi"/>
          <w:lang w:val="es-GT"/>
        </w:rPr>
        <w:t>Se debe tener una cuenta de correo electrónico correctamente configurada en Microsoft Outlook.</w:t>
      </w:r>
    </w:p>
    <w:p w14:paraId="010DDB8E" w14:textId="6CF74662" w:rsidR="005D078A" w:rsidRPr="002B6F19" w:rsidRDefault="00E668B3" w:rsidP="00E405C6">
      <w:pPr>
        <w:pStyle w:val="CGH3"/>
        <w:rPr>
          <w:lang w:val="es-GT"/>
        </w:rPr>
      </w:pPr>
      <w:bookmarkStart w:id="16" w:name="_Toc1482243"/>
      <w:r w:rsidRPr="002B6F19">
        <w:rPr>
          <w:lang w:val="es-GT"/>
        </w:rPr>
        <w:t>Requerimientos Técnicos</w:t>
      </w:r>
      <w:bookmarkEnd w:id="16"/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2267"/>
        <w:gridCol w:w="2015"/>
        <w:gridCol w:w="5903"/>
      </w:tblGrid>
      <w:tr w:rsidR="00A06C8F" w:rsidRPr="00D12EFD" w14:paraId="010DDB92" w14:textId="77777777" w:rsidTr="00D12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10DDB8F" w14:textId="4F37DB88" w:rsidR="00F41CB8" w:rsidRPr="00D12EFD" w:rsidRDefault="00E668B3" w:rsidP="00D12EFD">
            <w:pPr>
              <w:pStyle w:val="ListBullet"/>
              <w:numPr>
                <w:ilvl w:val="0"/>
                <w:numId w:val="0"/>
              </w:numPr>
              <w:ind w:left="360" w:hanging="360"/>
              <w:rPr>
                <w:rFonts w:asciiTheme="majorHAnsi" w:hAnsiTheme="majorHAnsi" w:cstheme="majorHAnsi"/>
                <w:b w:val="0"/>
                <w:bCs/>
                <w:color w:val="auto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/>
                <w:color w:val="auto"/>
                <w:sz w:val="18"/>
                <w:lang w:val="es-GT"/>
              </w:rPr>
              <w:t>ID del Requerimiento</w:t>
            </w:r>
          </w:p>
        </w:tc>
        <w:tc>
          <w:tcPr>
            <w:tcW w:w="989" w:type="pct"/>
            <w:hideMark/>
          </w:tcPr>
          <w:p w14:paraId="010DDB90" w14:textId="6E27FD67" w:rsidR="00F41CB8" w:rsidRPr="00D12EFD" w:rsidRDefault="00E668B3" w:rsidP="00D12EFD">
            <w:pPr>
              <w:pStyle w:val="ListBullet"/>
              <w:numPr>
                <w:ilvl w:val="0"/>
                <w:numId w:val="0"/>
              </w:numPr>
              <w:ind w:left="360" w:hanging="360"/>
              <w:rPr>
                <w:rFonts w:asciiTheme="majorHAnsi" w:hAnsiTheme="majorHAnsi" w:cstheme="majorHAnsi"/>
                <w:b w:val="0"/>
                <w:bCs/>
                <w:color w:val="auto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/>
                <w:color w:val="auto"/>
                <w:sz w:val="18"/>
                <w:lang w:val="es-GT"/>
              </w:rPr>
              <w:t>Tipo</w:t>
            </w:r>
          </w:p>
        </w:tc>
        <w:tc>
          <w:tcPr>
            <w:tcW w:w="2898" w:type="pct"/>
            <w:hideMark/>
          </w:tcPr>
          <w:p w14:paraId="010DDB91" w14:textId="64F33C1F" w:rsidR="00F41CB8" w:rsidRPr="00D12EFD" w:rsidRDefault="00E668B3" w:rsidP="00D12EFD">
            <w:pPr>
              <w:pStyle w:val="ListBullet"/>
              <w:numPr>
                <w:ilvl w:val="0"/>
                <w:numId w:val="0"/>
              </w:numPr>
              <w:ind w:left="360" w:hanging="360"/>
              <w:rPr>
                <w:rFonts w:asciiTheme="majorHAnsi" w:hAnsiTheme="majorHAnsi" w:cstheme="majorHAnsi"/>
                <w:b w:val="0"/>
                <w:bCs/>
                <w:color w:val="auto"/>
                <w:sz w:val="18"/>
                <w:lang w:val="es-GT"/>
              </w:rPr>
            </w:pPr>
            <w:r w:rsidRPr="00D12EFD">
              <w:rPr>
                <w:rFonts w:asciiTheme="majorHAnsi" w:hAnsiTheme="majorHAnsi" w:cstheme="majorHAnsi"/>
                <w:bCs/>
                <w:color w:val="auto"/>
                <w:sz w:val="18"/>
                <w:lang w:val="es-GT"/>
              </w:rPr>
              <w:t>Requerimiento para la Ejecución</w:t>
            </w:r>
          </w:p>
        </w:tc>
      </w:tr>
      <w:tr w:rsidR="00A06C8F" w:rsidRPr="00D12EFD" w14:paraId="010DDB97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10DDB93" w14:textId="0A33CE22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Inicio – 01</w:t>
            </w:r>
          </w:p>
        </w:tc>
        <w:tc>
          <w:tcPr>
            <w:tcW w:w="989" w:type="pct"/>
            <w:hideMark/>
          </w:tcPr>
          <w:p w14:paraId="010DDB94" w14:textId="6FDD204F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Configuración</w:t>
            </w:r>
          </w:p>
        </w:tc>
        <w:tc>
          <w:tcPr>
            <w:tcW w:w="2898" w:type="pct"/>
          </w:tcPr>
          <w:p w14:paraId="2AB3A22C" w14:textId="77777777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El archivo de configuración individual debe encontrarse en el siguiente </w:t>
            </w:r>
            <w:proofErr w:type="spellStart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directiorio</w:t>
            </w:r>
            <w:proofErr w:type="spellEnd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:</w:t>
            </w:r>
          </w:p>
          <w:p w14:paraId="0F55998E" w14:textId="3629AB4A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C:\Automaty\1_Preparacion </w:t>
            </w:r>
            <w:r w:rsidRPr="00F92B40">
              <w:rPr>
                <w:rFonts w:asciiTheme="majorHAnsi" w:hAnsiTheme="majorHAnsi" w:cstheme="majorHAnsi"/>
                <w:szCs w:val="20"/>
                <w:lang w:val="es-GT"/>
              </w:rPr>
              <w:t>propuesta\</w:t>
            </w:r>
            <w:proofErr w:type="spellStart"/>
            <w:r w:rsidR="00F92B40" w:rsidRPr="00F92B40">
              <w:rPr>
                <w:rFonts w:eastAsiaTheme="minorHAnsi"/>
                <w:lang w:val="es-GT"/>
              </w:rPr>
              <w:t>UiPath</w:t>
            </w:r>
            <w:proofErr w:type="spellEnd"/>
            <w:r w:rsidR="00F92B40" w:rsidRPr="00F92B40">
              <w:rPr>
                <w:rFonts w:eastAsiaTheme="minorHAnsi"/>
                <w:lang w:val="es-GT"/>
              </w:rPr>
              <w:t>\P2P_CARGA_PAGO_COBRANZAS\</w:t>
            </w:r>
          </w:p>
          <w:p w14:paraId="010DDB96" w14:textId="779CFDA9" w:rsidR="00653C9D" w:rsidRPr="00D12EFD" w:rsidRDefault="00F92B40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>
              <w:rPr>
                <w:rFonts w:asciiTheme="majorHAnsi" w:hAnsiTheme="majorHAnsi" w:cstheme="majorHAnsi"/>
                <w:sz w:val="20"/>
                <w:szCs w:val="20"/>
                <w:lang w:val="es-GT"/>
              </w:rPr>
              <w:object w:dxaOrig="1538" w:dyaOrig="994" w14:anchorId="672D713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5pt;height:50pt" o:ole="">
                  <v:imagedata r:id="rId17" o:title=""/>
                </v:shape>
                <o:OLEObject Type="Embed" ProgID="Excel.Sheet.12" ShapeID="_x0000_i1025" DrawAspect="Icon" ObjectID="_1613551624" r:id="rId18"/>
              </w:object>
            </w:r>
          </w:p>
        </w:tc>
      </w:tr>
      <w:tr w:rsidR="00A06C8F" w:rsidRPr="00D12EFD" w14:paraId="010DDB9C" w14:textId="77777777" w:rsidTr="00D12EF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10DDB98" w14:textId="47EC74CE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Inicio – 02</w:t>
            </w:r>
          </w:p>
        </w:tc>
        <w:tc>
          <w:tcPr>
            <w:tcW w:w="989" w:type="pct"/>
            <w:hideMark/>
          </w:tcPr>
          <w:p w14:paraId="010DDB99" w14:textId="17C452D7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Configuración</w:t>
            </w:r>
          </w:p>
        </w:tc>
        <w:tc>
          <w:tcPr>
            <w:tcW w:w="2898" w:type="pct"/>
          </w:tcPr>
          <w:p w14:paraId="2EC82D32" w14:textId="77777777" w:rsidR="00653C9D" w:rsidRPr="00D12EFD" w:rsidRDefault="00653C9D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El archivo de conexión a aplicativos debe encontrarse en la ruta especificara en el </w:t>
            </w:r>
            <w:proofErr w:type="spellStart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archvo</w:t>
            </w:r>
            <w:proofErr w:type="spellEnd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individual (Inicio – 01)</w:t>
            </w:r>
          </w:p>
          <w:p w14:paraId="010DDB9B" w14:textId="555D3DB2" w:rsidR="00653C9D" w:rsidRPr="00D12EFD" w:rsidRDefault="00F92B40" w:rsidP="00653C9D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>
              <w:rPr>
                <w:rFonts w:asciiTheme="majorHAnsi" w:hAnsiTheme="majorHAnsi" w:cstheme="majorHAnsi"/>
                <w:sz w:val="20"/>
                <w:szCs w:val="20"/>
                <w:lang w:val="es-GT"/>
              </w:rPr>
              <w:object w:dxaOrig="1538" w:dyaOrig="994" w14:anchorId="3DD10718">
                <v:shape id="_x0000_i1026" type="#_x0000_t75" style="width:76.5pt;height:50pt" o:ole="">
                  <v:imagedata r:id="rId19" o:title=""/>
                </v:shape>
                <o:OLEObject Type="Embed" ProgID="Excel.Sheet.12" ShapeID="_x0000_i1026" DrawAspect="Icon" ObjectID="_1613551625" r:id="rId20"/>
              </w:object>
            </w:r>
          </w:p>
        </w:tc>
      </w:tr>
      <w:tr w:rsidR="00A06C8F" w:rsidRPr="00D12EFD" w14:paraId="6DDC6ABF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5B77C091" w14:textId="394D0E41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Reporte – 04</w:t>
            </w:r>
          </w:p>
        </w:tc>
        <w:tc>
          <w:tcPr>
            <w:tcW w:w="989" w:type="pct"/>
            <w:noWrap/>
            <w:hideMark/>
          </w:tcPr>
          <w:p w14:paraId="1C23696C" w14:textId="77777777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Salida</w:t>
            </w:r>
          </w:p>
        </w:tc>
        <w:tc>
          <w:tcPr>
            <w:tcW w:w="2898" w:type="pct"/>
            <w:hideMark/>
          </w:tcPr>
          <w:p w14:paraId="1590198C" w14:textId="77777777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Se debe tener acceso a escritura al siguiente directorio:</w:t>
            </w:r>
          </w:p>
          <w:p w14:paraId="5430C402" w14:textId="77777777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C:\Automaty\1_Preparacion propuesta</w:t>
            </w:r>
          </w:p>
        </w:tc>
      </w:tr>
      <w:tr w:rsidR="00A06C8F" w:rsidRPr="0020337D" w14:paraId="010DDBA1" w14:textId="77777777" w:rsidTr="00D12EF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10DDB9D" w14:textId="208D2190" w:rsidR="00F41CB8" w:rsidRPr="00D12EFD" w:rsidRDefault="00653C9D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Reporte</w:t>
            </w:r>
            <w:r w:rsidR="00635225"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</w:t>
            </w:r>
            <w:r w:rsidR="00F41CB8" w:rsidRPr="00D12EFD">
              <w:rPr>
                <w:rFonts w:asciiTheme="majorHAnsi" w:hAnsiTheme="majorHAnsi" w:cstheme="majorHAnsi"/>
                <w:szCs w:val="20"/>
                <w:lang w:val="es-GT"/>
              </w:rPr>
              <w:t>– 0</w:t>
            </w:r>
            <w:r w:rsidR="0006714C" w:rsidRPr="00D12EFD">
              <w:rPr>
                <w:rFonts w:asciiTheme="majorHAnsi" w:hAnsiTheme="majorHAnsi" w:cstheme="majorHAnsi"/>
                <w:szCs w:val="20"/>
                <w:lang w:val="es-GT"/>
              </w:rPr>
              <w:t>5</w:t>
            </w:r>
          </w:p>
        </w:tc>
        <w:tc>
          <w:tcPr>
            <w:tcW w:w="989" w:type="pct"/>
            <w:noWrap/>
            <w:hideMark/>
          </w:tcPr>
          <w:p w14:paraId="010DDB9E" w14:textId="124A55B2" w:rsidR="00F41CB8" w:rsidRPr="00D12EFD" w:rsidRDefault="0006714C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Entrada</w:t>
            </w:r>
          </w:p>
        </w:tc>
        <w:tc>
          <w:tcPr>
            <w:tcW w:w="2898" w:type="pct"/>
            <w:hideMark/>
          </w:tcPr>
          <w:p w14:paraId="34B0FE3A" w14:textId="77777777" w:rsidR="0006714C" w:rsidRPr="00D12EFD" w:rsidRDefault="0006714C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Los reportes del </w:t>
            </w:r>
            <w:proofErr w:type="spellStart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dia</w:t>
            </w:r>
            <w:proofErr w:type="spellEnd"/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configurado descargados de SAP deben tener el siguiente formato:</w:t>
            </w:r>
          </w:p>
          <w:p w14:paraId="010DDBA0" w14:textId="44F2E110" w:rsidR="0006714C" w:rsidRPr="00D12EFD" w:rsidRDefault="00F92B40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>
              <w:rPr>
                <w:rFonts w:asciiTheme="majorHAnsi" w:hAnsiTheme="majorHAnsi" w:cstheme="majorHAnsi"/>
                <w:sz w:val="20"/>
                <w:szCs w:val="20"/>
                <w:lang w:val="es-GT"/>
              </w:rPr>
              <w:object w:dxaOrig="1538" w:dyaOrig="994" w14:anchorId="02E61AA0">
                <v:shape id="_x0000_i1027" type="#_x0000_t75" style="width:76.5pt;height:50pt" o:ole="">
                  <v:imagedata r:id="rId21" o:title=""/>
                </v:shape>
                <o:OLEObject Type="Embed" ProgID="Excel.SheetMacroEnabled.12" ShapeID="_x0000_i1027" DrawAspect="Icon" ObjectID="_1613551626" r:id="rId22"/>
              </w:object>
            </w:r>
          </w:p>
        </w:tc>
      </w:tr>
      <w:tr w:rsidR="00A06C8F" w:rsidRPr="0020337D" w14:paraId="0A9AC95C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B3BF6B2" w14:textId="70068081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Reporte – 06</w:t>
            </w:r>
          </w:p>
        </w:tc>
        <w:tc>
          <w:tcPr>
            <w:tcW w:w="989" w:type="pct"/>
            <w:noWrap/>
            <w:hideMark/>
          </w:tcPr>
          <w:p w14:paraId="1673C27E" w14:textId="4651F390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Configuración</w:t>
            </w:r>
          </w:p>
        </w:tc>
        <w:tc>
          <w:tcPr>
            <w:tcW w:w="2898" w:type="pct"/>
            <w:hideMark/>
          </w:tcPr>
          <w:p w14:paraId="7A57851E" w14:textId="5F51EC87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SAP debe tener configurado el acceso a Scripting por aplicaciones terceras sin preguntar antes de cada acción</w:t>
            </w:r>
          </w:p>
        </w:tc>
      </w:tr>
      <w:tr w:rsidR="00A06C8F" w:rsidRPr="00F92B40" w14:paraId="5017C7A5" w14:textId="77777777" w:rsidTr="00D12EF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113" w:type="pct"/>
          </w:tcPr>
          <w:p w14:paraId="3F36B560" w14:textId="254F144E" w:rsidR="00F92B40" w:rsidRPr="00D12EFD" w:rsidRDefault="00112A28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>
              <w:rPr>
                <w:rFonts w:asciiTheme="majorHAnsi" w:hAnsiTheme="majorHAnsi" w:cstheme="majorHAnsi"/>
                <w:szCs w:val="20"/>
                <w:lang w:val="es-GT"/>
              </w:rPr>
              <w:lastRenderedPageBreak/>
              <w:t xml:space="preserve">Reporte </w:t>
            </w:r>
            <w:r w:rsidR="00F92B40">
              <w:rPr>
                <w:rFonts w:asciiTheme="majorHAnsi" w:hAnsiTheme="majorHAnsi" w:cstheme="majorHAnsi"/>
                <w:szCs w:val="20"/>
                <w:lang w:val="es-GT"/>
              </w:rPr>
              <w:t>- 07</w:t>
            </w:r>
          </w:p>
        </w:tc>
        <w:tc>
          <w:tcPr>
            <w:tcW w:w="989" w:type="pct"/>
            <w:noWrap/>
          </w:tcPr>
          <w:p w14:paraId="30D8F360" w14:textId="3272150C" w:rsidR="00F92B40" w:rsidRPr="00D12EFD" w:rsidRDefault="00F92B40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proofErr w:type="spellStart"/>
            <w:r>
              <w:rPr>
                <w:rFonts w:asciiTheme="majorHAnsi" w:hAnsiTheme="majorHAnsi" w:cstheme="majorHAnsi"/>
                <w:szCs w:val="20"/>
                <w:lang w:val="es-GT"/>
              </w:rPr>
              <w:t>Configuracion</w:t>
            </w:r>
            <w:proofErr w:type="spellEnd"/>
          </w:p>
        </w:tc>
        <w:tc>
          <w:tcPr>
            <w:tcW w:w="2898" w:type="pct"/>
          </w:tcPr>
          <w:p w14:paraId="5D9E4E17" w14:textId="77777777" w:rsidR="00F92B40" w:rsidRDefault="00F92B40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>
              <w:rPr>
                <w:rFonts w:asciiTheme="majorHAnsi" w:hAnsiTheme="majorHAnsi" w:cstheme="majorHAnsi"/>
                <w:szCs w:val="20"/>
                <w:lang w:val="es-GT"/>
              </w:rPr>
              <w:t>El archivo que contiene la macro debe tener el siguiente formato:</w:t>
            </w:r>
          </w:p>
          <w:p w14:paraId="0DFD7901" w14:textId="77777777" w:rsidR="00F92B40" w:rsidRDefault="00F92B40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>
              <w:rPr>
                <w:rFonts w:asciiTheme="majorHAnsi" w:hAnsiTheme="majorHAnsi" w:cstheme="majorHAnsi"/>
                <w:sz w:val="20"/>
                <w:szCs w:val="20"/>
                <w:lang w:val="es-GT"/>
              </w:rPr>
              <w:object w:dxaOrig="1538" w:dyaOrig="994" w14:anchorId="66DF5A48">
                <v:shape id="_x0000_i1028" type="#_x0000_t75" style="width:76.5pt;height:50pt" o:ole="">
                  <v:imagedata r:id="rId23" o:title=""/>
                </v:shape>
                <o:OLEObject Type="Embed" ProgID="Excel.SheetMacroEnabled.12" ShapeID="_x0000_i1028" DrawAspect="Icon" ObjectID="_1613551627" r:id="rId24"/>
              </w:object>
            </w:r>
          </w:p>
        </w:tc>
      </w:tr>
      <w:tr w:rsidR="00A06C8F" w:rsidRPr="00D12EFD" w14:paraId="445B4595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1CA8DEAA" w14:textId="1D26B54E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Reporte – 0</w:t>
            </w:r>
            <w:r w:rsidR="00F92B40">
              <w:rPr>
                <w:rFonts w:asciiTheme="majorHAnsi" w:hAnsiTheme="majorHAnsi" w:cstheme="majorHAnsi"/>
                <w:szCs w:val="20"/>
                <w:lang w:val="es-GT"/>
              </w:rPr>
              <w:t>8</w:t>
            </w:r>
          </w:p>
        </w:tc>
        <w:tc>
          <w:tcPr>
            <w:tcW w:w="989" w:type="pct"/>
            <w:noWrap/>
            <w:hideMark/>
          </w:tcPr>
          <w:p w14:paraId="1572D9AE" w14:textId="7D2226DE" w:rsidR="0006714C" w:rsidRPr="00D12EFD" w:rsidRDefault="0006714C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Salida</w:t>
            </w:r>
          </w:p>
        </w:tc>
        <w:tc>
          <w:tcPr>
            <w:tcW w:w="2898" w:type="pct"/>
            <w:hideMark/>
          </w:tcPr>
          <w:p w14:paraId="284846C4" w14:textId="34CA9DEC" w:rsidR="0006714C" w:rsidRPr="00D12EFD" w:rsidRDefault="00CC1B51" w:rsidP="00CC1B51">
            <w:pPr>
              <w:rPr>
                <w:rFonts w:asciiTheme="majorHAnsi" w:hAnsiTheme="majorHAnsi" w:cstheme="majorHAnsi"/>
                <w:szCs w:val="20"/>
                <w:lang w:val="es-419"/>
              </w:rPr>
            </w:pPr>
            <w:r>
              <w:rPr>
                <w:rFonts w:asciiTheme="majorHAnsi" w:hAnsiTheme="majorHAnsi" w:cstheme="majorHAnsi"/>
                <w:szCs w:val="20"/>
                <w:lang w:val="es-GT"/>
              </w:rPr>
              <w:t xml:space="preserve">La </w:t>
            </w:r>
            <w:proofErr w:type="spellStart"/>
            <w:r>
              <w:rPr>
                <w:rFonts w:asciiTheme="majorHAnsi" w:hAnsiTheme="majorHAnsi" w:cstheme="majorHAnsi"/>
                <w:szCs w:val="20"/>
                <w:lang w:val="es-GT"/>
              </w:rPr>
              <w:t>aplicaci</w:t>
            </w:r>
            <w:r>
              <w:rPr>
                <w:rFonts w:asciiTheme="majorHAnsi" w:hAnsiTheme="majorHAnsi" w:cstheme="majorHAnsi"/>
                <w:szCs w:val="20"/>
                <w:lang w:val="es-419"/>
              </w:rPr>
              <w:t>ón</w:t>
            </w:r>
            <w:proofErr w:type="spellEnd"/>
            <w:r w:rsidR="00E94B46"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‘Carga de reporte de cambios a datos maestros’ </w:t>
            </w:r>
            <w:r w:rsidR="00E94B46" w:rsidRPr="00D12EFD">
              <w:rPr>
                <w:rFonts w:asciiTheme="majorHAnsi" w:hAnsiTheme="majorHAnsi" w:cstheme="majorHAnsi"/>
                <w:szCs w:val="20"/>
                <w:lang w:val="es-419"/>
              </w:rPr>
              <w:t>(BPM) debe tener la siguiente presentación</w:t>
            </w:r>
          </w:p>
          <w:p w14:paraId="7215AB58" w14:textId="552CB13E" w:rsidR="00E94B46" w:rsidRPr="00D12EFD" w:rsidRDefault="00A06C8F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>
              <w:rPr>
                <w:rFonts w:asciiTheme="majorHAnsi" w:hAnsiTheme="majorHAnsi" w:cstheme="majorHAnsi"/>
                <w:noProof/>
                <w:szCs w:val="20"/>
                <w:lang w:val="es-GT" w:eastAsia="es-GT"/>
              </w:rPr>
              <w:drawing>
                <wp:inline distT="0" distB="0" distL="0" distR="0" wp14:anchorId="2E988A3D" wp14:editId="0844E450">
                  <wp:extent cx="2614730" cy="1489411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E509390.tmp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2263" cy="1499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C8F" w:rsidRPr="0020337D" w14:paraId="0E998B3F" w14:textId="77777777" w:rsidTr="00D12EF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56EE7F48" w14:textId="0A0BE9CE" w:rsidR="00653C9D" w:rsidRPr="00D12EFD" w:rsidRDefault="00653C9D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Notificación – 0</w:t>
            </w:r>
            <w:r w:rsidR="00F92B40">
              <w:rPr>
                <w:rFonts w:asciiTheme="majorHAnsi" w:hAnsiTheme="majorHAnsi" w:cstheme="majorHAnsi"/>
                <w:szCs w:val="20"/>
                <w:lang w:val="es-GT"/>
              </w:rPr>
              <w:t>9</w:t>
            </w:r>
          </w:p>
        </w:tc>
        <w:tc>
          <w:tcPr>
            <w:tcW w:w="989" w:type="pct"/>
            <w:noWrap/>
            <w:hideMark/>
          </w:tcPr>
          <w:p w14:paraId="1695C8B9" w14:textId="77777777" w:rsidR="00653C9D" w:rsidRPr="00D12EFD" w:rsidRDefault="00653C9D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Salida</w:t>
            </w:r>
          </w:p>
        </w:tc>
        <w:tc>
          <w:tcPr>
            <w:tcW w:w="2898" w:type="pct"/>
            <w:hideMark/>
          </w:tcPr>
          <w:p w14:paraId="00EC9194" w14:textId="47C30607" w:rsidR="00653C9D" w:rsidRPr="00D12EFD" w:rsidRDefault="00653C9D" w:rsidP="00CC1B51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Se debe tener configurada una cuenta de correo electrónico valida en Microsoft Outlook</w:t>
            </w:r>
          </w:p>
        </w:tc>
      </w:tr>
      <w:tr w:rsidR="00A06C8F" w:rsidRPr="0020337D" w14:paraId="010DDBB2" w14:textId="77777777" w:rsidTr="00D12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113" w:type="pct"/>
            <w:hideMark/>
          </w:tcPr>
          <w:p w14:paraId="010DDBAE" w14:textId="77777777" w:rsidR="00F41CB8" w:rsidRPr="00D12EFD" w:rsidRDefault="00F41CB8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General </w:t>
            </w:r>
          </w:p>
        </w:tc>
        <w:tc>
          <w:tcPr>
            <w:tcW w:w="989" w:type="pct"/>
            <w:hideMark/>
          </w:tcPr>
          <w:p w14:paraId="010DDBAF" w14:textId="77777777" w:rsidR="00F41CB8" w:rsidRPr="00D12EFD" w:rsidRDefault="00F41CB8" w:rsidP="00A0788F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General</w:t>
            </w:r>
          </w:p>
        </w:tc>
        <w:tc>
          <w:tcPr>
            <w:tcW w:w="2898" w:type="pct"/>
            <w:hideMark/>
          </w:tcPr>
          <w:p w14:paraId="010DDBB1" w14:textId="390D077B" w:rsidR="00F41CB8" w:rsidRPr="00D12EFD" w:rsidRDefault="002B6F19" w:rsidP="00E872D2">
            <w:pPr>
              <w:rPr>
                <w:rFonts w:asciiTheme="majorHAnsi" w:hAnsiTheme="majorHAnsi" w:cstheme="majorHAnsi"/>
                <w:szCs w:val="20"/>
                <w:lang w:val="es-GT"/>
              </w:rPr>
            </w:pP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Actualización continua de todos los requerimientos anteriormente listados</w:t>
            </w:r>
            <w:r w:rsidR="00F41CB8"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– </w:t>
            </w:r>
            <w:r w:rsidRPr="00D12EFD">
              <w:rPr>
                <w:rFonts w:asciiTheme="majorHAnsi" w:hAnsiTheme="majorHAnsi" w:cstheme="majorHAnsi"/>
                <w:szCs w:val="20"/>
                <w:lang w:val="es-GT"/>
              </w:rPr>
              <w:t>crítico para la calidad</w:t>
            </w:r>
            <w:r w:rsidR="00F41CB8" w:rsidRPr="00D12EFD">
              <w:rPr>
                <w:rFonts w:asciiTheme="majorHAnsi" w:hAnsiTheme="majorHAnsi" w:cstheme="majorHAnsi"/>
                <w:szCs w:val="20"/>
                <w:lang w:val="es-GT"/>
              </w:rPr>
              <w:t xml:space="preserve"> </w:t>
            </w:r>
          </w:p>
        </w:tc>
      </w:tr>
    </w:tbl>
    <w:p w14:paraId="010DDBB3" w14:textId="0F95D8BB" w:rsidR="005D078A" w:rsidRPr="002B6F19" w:rsidRDefault="002B6F19" w:rsidP="00E405C6">
      <w:pPr>
        <w:pStyle w:val="CGH3"/>
        <w:rPr>
          <w:lang w:val="es-GT"/>
        </w:rPr>
      </w:pPr>
      <w:bookmarkStart w:id="17" w:name="_Toc1482244"/>
      <w:r>
        <w:rPr>
          <w:lang w:val="es-GT"/>
        </w:rPr>
        <w:t>Generalidades de la Solución</w:t>
      </w:r>
      <w:bookmarkEnd w:id="17"/>
    </w:p>
    <w:p w14:paraId="13F34D68" w14:textId="76571399" w:rsidR="002B6F19" w:rsidRPr="002B6F19" w:rsidRDefault="002B6F19" w:rsidP="0001660E">
      <w:pPr>
        <w:pStyle w:val="EDICBodyText"/>
        <w:jc w:val="both"/>
        <w:rPr>
          <w:rFonts w:asciiTheme="majorHAnsi" w:hAnsiTheme="majorHAnsi" w:cstheme="majorHAnsi"/>
          <w:lang w:val="es-GT"/>
        </w:rPr>
      </w:pPr>
      <w:r w:rsidRPr="002B6F19">
        <w:rPr>
          <w:rFonts w:asciiTheme="majorHAnsi" w:hAnsiTheme="majorHAnsi" w:cstheme="majorHAnsi"/>
          <w:lang w:val="es-GT"/>
        </w:rPr>
        <w:t>La sigu</w:t>
      </w:r>
      <w:r w:rsidR="00653C9D">
        <w:rPr>
          <w:rFonts w:asciiTheme="majorHAnsi" w:hAnsiTheme="majorHAnsi" w:cstheme="majorHAnsi"/>
          <w:lang w:val="es-GT"/>
        </w:rPr>
        <w:t>i</w:t>
      </w:r>
      <w:r w:rsidRPr="002B6F19">
        <w:rPr>
          <w:rFonts w:asciiTheme="majorHAnsi" w:hAnsiTheme="majorHAnsi" w:cstheme="majorHAnsi"/>
          <w:lang w:val="es-GT"/>
        </w:rPr>
        <w:t>ente sección docu</w:t>
      </w:r>
      <w:r w:rsidR="00653C9D">
        <w:rPr>
          <w:rFonts w:asciiTheme="majorHAnsi" w:hAnsiTheme="majorHAnsi" w:cstheme="majorHAnsi"/>
          <w:lang w:val="es-GT"/>
        </w:rPr>
        <w:t>m</w:t>
      </w:r>
      <w:r w:rsidRPr="002B6F19">
        <w:rPr>
          <w:rFonts w:asciiTheme="majorHAnsi" w:hAnsiTheme="majorHAnsi" w:cstheme="majorHAnsi"/>
          <w:lang w:val="es-GT"/>
        </w:rPr>
        <w:t>e</w:t>
      </w:r>
      <w:r w:rsidR="00653C9D">
        <w:rPr>
          <w:rFonts w:asciiTheme="majorHAnsi" w:hAnsiTheme="majorHAnsi" w:cstheme="majorHAnsi"/>
          <w:lang w:val="es-GT"/>
        </w:rPr>
        <w:t>n</w:t>
      </w:r>
      <w:r w:rsidRPr="002B6F19">
        <w:rPr>
          <w:rFonts w:asciiTheme="majorHAnsi" w:hAnsiTheme="majorHAnsi" w:cstheme="majorHAnsi"/>
          <w:lang w:val="es-GT"/>
        </w:rPr>
        <w:t>ta los component</w:t>
      </w:r>
      <w:r w:rsidR="00653C9D">
        <w:rPr>
          <w:rFonts w:asciiTheme="majorHAnsi" w:hAnsiTheme="majorHAnsi" w:cstheme="majorHAnsi"/>
          <w:lang w:val="es-GT"/>
        </w:rPr>
        <w:t>es</w:t>
      </w:r>
      <w:r w:rsidRPr="002B6F19">
        <w:rPr>
          <w:rFonts w:asciiTheme="majorHAnsi" w:hAnsiTheme="majorHAnsi" w:cstheme="majorHAnsi"/>
          <w:lang w:val="es-GT"/>
        </w:rPr>
        <w:t xml:space="preserve"> principal</w:t>
      </w:r>
      <w:r w:rsidR="00653C9D">
        <w:rPr>
          <w:rFonts w:asciiTheme="majorHAnsi" w:hAnsiTheme="majorHAnsi" w:cstheme="majorHAnsi"/>
          <w:lang w:val="es-GT"/>
        </w:rPr>
        <w:t>es</w:t>
      </w:r>
      <w:r w:rsidRPr="002B6F19">
        <w:rPr>
          <w:rFonts w:asciiTheme="majorHAnsi" w:hAnsiTheme="majorHAnsi" w:cstheme="majorHAnsi"/>
          <w:lang w:val="es-GT"/>
        </w:rPr>
        <w:t xml:space="preserve"> y sus interacciones, el flujo </w:t>
      </w:r>
      <w:r>
        <w:rPr>
          <w:rFonts w:asciiTheme="majorHAnsi" w:hAnsiTheme="majorHAnsi" w:cstheme="majorHAnsi"/>
          <w:lang w:val="es-GT"/>
        </w:rPr>
        <w:t>robótico a alto nivel, las entradas y salidas.</w:t>
      </w:r>
    </w:p>
    <w:p w14:paraId="010DDBB4" w14:textId="0597C295" w:rsidR="00801CB5" w:rsidRDefault="003403BA" w:rsidP="0001660E">
      <w:pPr>
        <w:pStyle w:val="EDICBodyText"/>
        <w:jc w:val="both"/>
        <w:rPr>
          <w:rFonts w:asciiTheme="majorHAnsi" w:hAnsiTheme="majorHAnsi" w:cstheme="majorHAnsi"/>
          <w:lang w:val="es-GT"/>
        </w:rPr>
      </w:pPr>
      <w:r>
        <w:rPr>
          <w:noProof/>
          <w:color w:val="242424" w:themeColor="background2" w:themeShade="40"/>
          <w:lang w:val="es-GT" w:eastAsia="es-GT"/>
        </w:rPr>
        <w:drawing>
          <wp:anchor distT="0" distB="0" distL="114300" distR="114300" simplePos="0" relativeHeight="251672582" behindDoc="0" locked="0" layoutInCell="1" allowOverlap="1" wp14:anchorId="49241C01" wp14:editId="18A94E1A">
            <wp:simplePos x="0" y="0"/>
            <wp:positionH relativeFrom="margin">
              <wp:align>left</wp:align>
            </wp:positionH>
            <wp:positionV relativeFrom="paragraph">
              <wp:posOffset>397253</wp:posOffset>
            </wp:positionV>
            <wp:extent cx="6619875" cy="3763664"/>
            <wp:effectExtent l="0" t="0" r="0" b="825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76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F19" w:rsidRPr="002B6F19">
        <w:rPr>
          <w:rFonts w:asciiTheme="majorHAnsi" w:hAnsiTheme="majorHAnsi" w:cstheme="majorHAnsi"/>
          <w:lang w:val="es-GT"/>
        </w:rPr>
        <w:t>El diseño de alto nivel de la soluci</w:t>
      </w:r>
      <w:r w:rsidR="002B6F19">
        <w:rPr>
          <w:rFonts w:asciiTheme="majorHAnsi" w:hAnsiTheme="majorHAnsi" w:cstheme="majorHAnsi"/>
          <w:lang w:val="es-GT"/>
        </w:rPr>
        <w:t>ón corresponde al flujo del proceso tal cual identificado y descrito en el Documento de Proceso Actual y Requerimientos de Automatización</w:t>
      </w:r>
    </w:p>
    <w:p w14:paraId="4580EC00" w14:textId="5DDFC9D8" w:rsidR="00E94B46" w:rsidRPr="002B6F19" w:rsidRDefault="00E94B46" w:rsidP="0001660E">
      <w:pPr>
        <w:pStyle w:val="EDICBodyText"/>
        <w:jc w:val="both"/>
        <w:rPr>
          <w:rFonts w:asciiTheme="majorHAnsi" w:hAnsiTheme="majorHAnsi" w:cstheme="majorHAnsi"/>
          <w:lang w:val="es-GT"/>
        </w:rPr>
      </w:pPr>
    </w:p>
    <w:p w14:paraId="010DDBB6" w14:textId="37185303" w:rsidR="00801CB5" w:rsidRPr="002B6F19" w:rsidRDefault="00F41CB8" w:rsidP="002B6F19">
      <w:pPr>
        <w:pStyle w:val="CGH3"/>
        <w:numPr>
          <w:ilvl w:val="0"/>
          <w:numId w:val="0"/>
        </w:numPr>
        <w:ind w:left="792"/>
        <w:rPr>
          <w:lang w:val="es-GT"/>
        </w:rPr>
      </w:pPr>
      <w:r w:rsidRPr="002B6F19">
        <w:rPr>
          <w:lang w:val="es-GT"/>
        </w:rPr>
        <w:br w:type="column"/>
      </w:r>
      <w:bookmarkStart w:id="18" w:name="_Toc1482245"/>
      <w:r w:rsidR="002B6F19">
        <w:rPr>
          <w:lang w:val="es-GT"/>
        </w:rPr>
        <w:lastRenderedPageBreak/>
        <w:t>Diagrama de la Solución</w:t>
      </w:r>
      <w:bookmarkEnd w:id="18"/>
    </w:p>
    <w:tbl>
      <w:tblPr>
        <w:tblStyle w:val="TableGrid"/>
        <w:tblW w:w="5000" w:type="pct"/>
        <w:jc w:val="center"/>
        <w:tblCellSpacing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205"/>
      </w:tblGrid>
      <w:tr w:rsidR="00936343" w:rsidRPr="00CD6D94" w14:paraId="010DDBB8" w14:textId="77777777" w:rsidTr="00AF3C62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00264A" w:themeFill="text1"/>
          </w:tcPr>
          <w:p w14:paraId="010DDBB7" w14:textId="6A1C42BF" w:rsidR="00936343" w:rsidRPr="00CD6D94" w:rsidRDefault="00936343" w:rsidP="009D5F39">
            <w:pPr>
              <w:pStyle w:val="ListBullet"/>
              <w:numPr>
                <w:ilvl w:val="0"/>
                <w:numId w:val="0"/>
              </w:numPr>
              <w:ind w:left="288"/>
              <w:jc w:val="center"/>
              <w:rPr>
                <w:rFonts w:asciiTheme="majorHAnsi" w:eastAsia="Arial" w:hAnsiTheme="majorHAnsi" w:cstheme="majorHAnsi"/>
                <w:b/>
                <w:sz w:val="22"/>
                <w:lang w:val="es-GT"/>
              </w:rPr>
            </w:pPr>
            <w:r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 xml:space="preserve">1. </w:t>
            </w:r>
            <w:r w:rsidR="002B6F19"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>Entradas del Proceso</w:t>
            </w:r>
          </w:p>
        </w:tc>
      </w:tr>
      <w:tr w:rsidR="00AF3C62" w:rsidRPr="0020337D" w14:paraId="010DDBBA" w14:textId="77777777" w:rsidTr="00AF3C62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E8E8E8" w:themeFill="background2" w:themeFillTint="33"/>
          </w:tcPr>
          <w:p w14:paraId="010DDBB9" w14:textId="3848B9C5" w:rsidR="00AF3C62" w:rsidRPr="00CD6D94" w:rsidRDefault="00294F12" w:rsidP="00A0788F">
            <w:pPr>
              <w:pStyle w:val="EDICBodyText"/>
              <w:tabs>
                <w:tab w:val="clear" w:pos="720"/>
              </w:tabs>
              <w:rPr>
                <w:sz w:val="18"/>
                <w:lang w:val="es-GT"/>
              </w:rPr>
            </w:pPr>
            <w:r>
              <w:rPr>
                <w:sz w:val="18"/>
                <w:lang w:val="es-GT"/>
              </w:rPr>
              <w:t xml:space="preserve">Correo de inicio de </w:t>
            </w:r>
            <w:proofErr w:type="spellStart"/>
            <w:r>
              <w:rPr>
                <w:sz w:val="18"/>
                <w:lang w:val="es-GT"/>
              </w:rPr>
              <w:t>ejecucion</w:t>
            </w:r>
            <w:proofErr w:type="spellEnd"/>
          </w:p>
        </w:tc>
      </w:tr>
      <w:tr w:rsidR="00AF3C62" w:rsidRPr="0020337D" w14:paraId="010DDBBC" w14:textId="77777777" w:rsidTr="00AF3C62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D2D2D2" w:themeFill="background2" w:themeFillTint="66"/>
          </w:tcPr>
          <w:p w14:paraId="010DDBBB" w14:textId="53865B50" w:rsidR="00AF3C62" w:rsidRPr="00CD6D94" w:rsidRDefault="00E94B46" w:rsidP="00A0788F">
            <w:pPr>
              <w:pStyle w:val="EDICBodyText"/>
              <w:tabs>
                <w:tab w:val="clear" w:pos="720"/>
              </w:tabs>
              <w:rPr>
                <w:sz w:val="18"/>
                <w:lang w:val="es-GT"/>
              </w:rPr>
            </w:pPr>
            <w:r w:rsidRPr="00CD6D94">
              <w:rPr>
                <w:sz w:val="18"/>
                <w:lang w:val="es-419"/>
              </w:rPr>
              <w:t>Los</w:t>
            </w:r>
            <w:r w:rsidR="002B6F19" w:rsidRPr="00CD6D94">
              <w:rPr>
                <w:sz w:val="18"/>
                <w:lang w:val="es-GT"/>
              </w:rPr>
              <w:t xml:space="preserve"> archivo</w:t>
            </w:r>
            <w:r w:rsidRPr="00CD6D94">
              <w:rPr>
                <w:sz w:val="18"/>
                <w:lang w:val="es-GT"/>
              </w:rPr>
              <w:t>s</w:t>
            </w:r>
            <w:r w:rsidR="002B6F19" w:rsidRPr="00CD6D94">
              <w:rPr>
                <w:sz w:val="18"/>
                <w:lang w:val="es-GT"/>
              </w:rPr>
              <w:t xml:space="preserve"> de configuración de </w:t>
            </w:r>
            <w:proofErr w:type="spellStart"/>
            <w:r w:rsidR="002B6F19" w:rsidRPr="00CD6D94">
              <w:rPr>
                <w:sz w:val="18"/>
                <w:lang w:val="es-GT"/>
              </w:rPr>
              <w:t>excel</w:t>
            </w:r>
            <w:proofErr w:type="spellEnd"/>
            <w:r w:rsidR="002B6F19" w:rsidRPr="00CD6D94">
              <w:rPr>
                <w:sz w:val="18"/>
                <w:lang w:val="es-GT"/>
              </w:rPr>
              <w:t xml:space="preserve"> </w:t>
            </w:r>
            <w:r w:rsidRPr="00CD6D94">
              <w:rPr>
                <w:sz w:val="18"/>
                <w:lang w:val="es-GT"/>
              </w:rPr>
              <w:t xml:space="preserve">que </w:t>
            </w:r>
            <w:r w:rsidR="002B6F19" w:rsidRPr="00CD6D94">
              <w:rPr>
                <w:sz w:val="18"/>
                <w:lang w:val="es-GT"/>
              </w:rPr>
              <w:t>se encuentra</w:t>
            </w:r>
            <w:r w:rsidRPr="00CD6D94">
              <w:rPr>
                <w:sz w:val="18"/>
                <w:lang w:val="es-GT"/>
              </w:rPr>
              <w:t>n en las rutas establecidas</w:t>
            </w:r>
          </w:p>
        </w:tc>
      </w:tr>
    </w:tbl>
    <w:p w14:paraId="010DDBBD" w14:textId="77777777" w:rsidR="0001660E" w:rsidRPr="00CD6D94" w:rsidRDefault="0001660E" w:rsidP="009D5F39">
      <w:pPr>
        <w:pStyle w:val="EDICBodyText"/>
        <w:rPr>
          <w:rFonts w:asciiTheme="majorHAnsi" w:hAnsiTheme="majorHAnsi" w:cstheme="majorHAnsi"/>
          <w:sz w:val="18"/>
          <w:lang w:val="es-GT"/>
        </w:rPr>
      </w:pPr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271"/>
        <w:gridCol w:w="9914"/>
      </w:tblGrid>
      <w:tr w:rsidR="00AF3C62" w:rsidRPr="00CD6D94" w14:paraId="010DDBBF" w14:textId="77777777" w:rsidTr="000823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  <w:gridSpan w:val="2"/>
          </w:tcPr>
          <w:p w14:paraId="010DDBBE" w14:textId="6E989BD0" w:rsidR="00AF3C62" w:rsidRPr="008C77CE" w:rsidRDefault="00513E62" w:rsidP="00A0788F">
            <w:pPr>
              <w:pStyle w:val="ListBullet"/>
              <w:numPr>
                <w:ilvl w:val="0"/>
                <w:numId w:val="0"/>
              </w:numPr>
              <w:ind w:left="288"/>
              <w:rPr>
                <w:rFonts w:eastAsia="Arial" w:cs="Arial"/>
                <w:sz w:val="22"/>
                <w:lang w:val="es-GT"/>
              </w:rPr>
            </w:pPr>
            <w:r w:rsidRPr="00CD6D94">
              <w:rPr>
                <w:rFonts w:asciiTheme="majorHAnsi" w:hAnsiTheme="majorHAnsi" w:cstheme="majorHAnsi"/>
                <w:sz w:val="18"/>
                <w:lang w:val="es-GT"/>
              </w:rPr>
              <w:br w:type="page"/>
            </w:r>
            <w:r w:rsidR="00AF3C62" w:rsidRPr="008C77CE">
              <w:rPr>
                <w:bCs/>
                <w:sz w:val="18"/>
                <w:lang w:val="es-GT"/>
              </w:rPr>
              <w:t xml:space="preserve">2. </w:t>
            </w:r>
            <w:r w:rsidR="002B6F19" w:rsidRPr="008C77CE">
              <w:rPr>
                <w:bCs/>
                <w:sz w:val="18"/>
                <w:lang w:val="es-GT"/>
              </w:rPr>
              <w:t>Ejecución del Proceso</w:t>
            </w:r>
          </w:p>
        </w:tc>
      </w:tr>
      <w:tr w:rsidR="00AF3C62" w:rsidRPr="0020337D" w14:paraId="010DDBC2" w14:textId="77777777" w:rsidTr="000823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6"/>
        </w:trPr>
        <w:tc>
          <w:tcPr>
            <w:tcW w:w="133" w:type="pct"/>
          </w:tcPr>
          <w:p w14:paraId="010DDBC0" w14:textId="77777777" w:rsidR="00AF3C62" w:rsidRPr="00CD6D94" w:rsidRDefault="00AF3C62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 w:rsidRPr="00CD6D94">
              <w:rPr>
                <w:rFonts w:cs="Arial"/>
                <w:lang w:val="es-GT" w:eastAsia="en-US"/>
              </w:rPr>
              <w:t>1</w:t>
            </w:r>
          </w:p>
        </w:tc>
        <w:tc>
          <w:tcPr>
            <w:tcW w:w="4867" w:type="pct"/>
            <w:noWrap/>
          </w:tcPr>
          <w:p w14:paraId="010DDBC1" w14:textId="40AED3BB" w:rsidR="00AF3C62" w:rsidRPr="00CA64A7" w:rsidRDefault="00606DE9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cs="Arial"/>
                <w:szCs w:val="24"/>
                <w:lang w:val="es-419"/>
              </w:rPr>
            </w:pPr>
            <w:r w:rsidRPr="00CD6D94">
              <w:rPr>
                <w:rFonts w:cs="Arial"/>
                <w:szCs w:val="24"/>
                <w:lang w:val="es-GT"/>
              </w:rPr>
              <w:t xml:space="preserve">Lectura de correo de solicitud de </w:t>
            </w:r>
            <w:r w:rsidR="00CA64A7">
              <w:rPr>
                <w:rFonts w:cs="Arial"/>
                <w:szCs w:val="24"/>
                <w:lang w:val="es-GT"/>
              </w:rPr>
              <w:t xml:space="preserve">ejecución: </w:t>
            </w:r>
            <w:proofErr w:type="spellStart"/>
            <w:r w:rsidR="00CA64A7">
              <w:rPr>
                <w:rFonts w:cs="Arial"/>
                <w:szCs w:val="24"/>
                <w:lang w:val="es-GT"/>
              </w:rPr>
              <w:t>Revision</w:t>
            </w:r>
            <w:proofErr w:type="spellEnd"/>
            <w:r w:rsidR="00CA64A7">
              <w:rPr>
                <w:rFonts w:cs="Arial"/>
                <w:szCs w:val="24"/>
                <w:lang w:val="es-GT"/>
              </w:rPr>
              <w:t xml:space="preserve"> por el proceso principal de correos pendientes de procesar </w:t>
            </w:r>
          </w:p>
        </w:tc>
      </w:tr>
      <w:tr w:rsidR="00AF3C62" w:rsidRPr="0020337D" w14:paraId="010DDBC5" w14:textId="77777777" w:rsidTr="000823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48"/>
        </w:trPr>
        <w:tc>
          <w:tcPr>
            <w:tcW w:w="133" w:type="pct"/>
          </w:tcPr>
          <w:p w14:paraId="010DDBC3" w14:textId="77777777" w:rsidR="00AF3C62" w:rsidRPr="00CD6D94" w:rsidRDefault="00AF3C62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 w:rsidRPr="00CD6D94">
              <w:rPr>
                <w:rFonts w:cs="Arial"/>
                <w:lang w:val="es-GT" w:eastAsia="en-US"/>
              </w:rPr>
              <w:t>2</w:t>
            </w:r>
          </w:p>
        </w:tc>
        <w:tc>
          <w:tcPr>
            <w:tcW w:w="4867" w:type="pct"/>
            <w:noWrap/>
          </w:tcPr>
          <w:p w14:paraId="010DDBC4" w14:textId="317B160A" w:rsidR="00AF3C62" w:rsidRPr="00CA64A7" w:rsidRDefault="00CD6D94" w:rsidP="00CA64A7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spacing w:before="0" w:after="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GT"/>
              </w:rPr>
              <w:t>Inicio de configuración</w:t>
            </w:r>
            <w:r w:rsidR="00CA64A7">
              <w:rPr>
                <w:rFonts w:cs="Arial"/>
                <w:szCs w:val="24"/>
                <w:lang w:val="es-GT"/>
              </w:rPr>
              <w:t xml:space="preserve">: Carga de archivo individual y general de </w:t>
            </w:r>
            <w:proofErr w:type="spellStart"/>
            <w:r w:rsidR="00CA64A7">
              <w:rPr>
                <w:rFonts w:cs="Arial"/>
                <w:szCs w:val="24"/>
                <w:lang w:val="es-GT"/>
              </w:rPr>
              <w:t>configuraci</w:t>
            </w:r>
            <w:r w:rsidR="00CA64A7">
              <w:rPr>
                <w:rFonts w:cs="Arial"/>
                <w:szCs w:val="24"/>
                <w:lang w:val="es-419"/>
              </w:rPr>
              <w:t>ón</w:t>
            </w:r>
            <w:proofErr w:type="spellEnd"/>
          </w:p>
        </w:tc>
      </w:tr>
      <w:tr w:rsidR="00AF3C62" w:rsidRPr="0020337D" w14:paraId="010DDBC8" w14:textId="77777777" w:rsidTr="000823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133" w:type="pct"/>
          </w:tcPr>
          <w:p w14:paraId="010DDBC6" w14:textId="77777777" w:rsidR="00AF3C62" w:rsidRPr="00CD6D94" w:rsidRDefault="00AF3C62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 w:rsidRPr="00CD6D94">
              <w:rPr>
                <w:rFonts w:cs="Arial"/>
                <w:lang w:val="es-GT" w:eastAsia="en-US"/>
              </w:rPr>
              <w:t>3</w:t>
            </w:r>
          </w:p>
        </w:tc>
        <w:tc>
          <w:tcPr>
            <w:tcW w:w="4867" w:type="pct"/>
            <w:noWrap/>
          </w:tcPr>
          <w:p w14:paraId="010DDBC7" w14:textId="0DDEFF15" w:rsidR="00AF3C62" w:rsidRPr="00CD6D94" w:rsidRDefault="00F95772" w:rsidP="0008232B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419"/>
              </w:rPr>
              <w:t>Descarga de reporte</w:t>
            </w:r>
            <w:r w:rsidR="0008232B">
              <w:rPr>
                <w:rFonts w:cs="Arial"/>
                <w:szCs w:val="24"/>
                <w:lang w:val="es-419"/>
              </w:rPr>
              <w:t>:</w:t>
            </w:r>
            <w:r>
              <w:rPr>
                <w:rFonts w:cs="Arial"/>
                <w:szCs w:val="24"/>
                <w:lang w:val="es-419"/>
              </w:rPr>
              <w:t xml:space="preserve"> </w:t>
            </w:r>
            <w:r w:rsidR="0008232B">
              <w:rPr>
                <w:rFonts w:cs="Arial"/>
                <w:szCs w:val="24"/>
                <w:lang w:val="es-419"/>
              </w:rPr>
              <w:t xml:space="preserve">archivo </w:t>
            </w:r>
            <w:r>
              <w:rPr>
                <w:rFonts w:cs="Arial"/>
                <w:szCs w:val="24"/>
                <w:lang w:val="es-419"/>
              </w:rPr>
              <w:t xml:space="preserve">de </w:t>
            </w:r>
            <w:r w:rsidR="00294F12">
              <w:rPr>
                <w:rFonts w:cs="Arial"/>
                <w:szCs w:val="24"/>
                <w:lang w:val="es-419"/>
              </w:rPr>
              <w:t xml:space="preserve">partidas </w:t>
            </w:r>
            <w:r>
              <w:rPr>
                <w:rFonts w:cs="Arial"/>
                <w:szCs w:val="24"/>
                <w:lang w:val="es-419"/>
              </w:rPr>
              <w:t>de SAP</w:t>
            </w:r>
            <w:r w:rsidR="00294F12">
              <w:rPr>
                <w:rFonts w:cs="Arial"/>
                <w:szCs w:val="24"/>
                <w:lang w:val="es-419"/>
              </w:rPr>
              <w:t xml:space="preserve"> y en caso de ser necesario descargar </w:t>
            </w:r>
            <w:r w:rsidR="0008232B">
              <w:rPr>
                <w:rFonts w:cs="Arial"/>
                <w:szCs w:val="24"/>
                <w:lang w:val="es-419"/>
              </w:rPr>
              <w:t>archivo de</w:t>
            </w:r>
            <w:r w:rsidR="00294F12">
              <w:rPr>
                <w:rFonts w:cs="Arial"/>
                <w:szCs w:val="24"/>
                <w:lang w:val="es-419"/>
              </w:rPr>
              <w:t xml:space="preserve"> proveedores de SAP</w:t>
            </w:r>
          </w:p>
        </w:tc>
      </w:tr>
      <w:tr w:rsidR="00F95772" w:rsidRPr="0020337D" w14:paraId="7A552C1C" w14:textId="77777777" w:rsidTr="000823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tcW w:w="133" w:type="pct"/>
          </w:tcPr>
          <w:p w14:paraId="589EC9C2" w14:textId="308A23E3" w:rsidR="00F95772" w:rsidRPr="00CD6D94" w:rsidRDefault="00F95772" w:rsidP="00A0788F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4</w:t>
            </w:r>
          </w:p>
        </w:tc>
        <w:tc>
          <w:tcPr>
            <w:tcW w:w="4867" w:type="pct"/>
            <w:noWrap/>
          </w:tcPr>
          <w:p w14:paraId="5EAEFE0D" w14:textId="3EEC76B6" w:rsidR="00F95772" w:rsidRDefault="0008232B" w:rsidP="00E94B46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360" w:hanging="360"/>
              <w:rPr>
                <w:rFonts w:cs="Arial"/>
                <w:szCs w:val="24"/>
                <w:lang w:val="es-419"/>
              </w:rPr>
            </w:pPr>
            <w:proofErr w:type="spellStart"/>
            <w:r>
              <w:rPr>
                <w:rFonts w:cs="Arial"/>
                <w:szCs w:val="24"/>
                <w:lang w:val="es-419"/>
              </w:rPr>
              <w:t>Ejecucion</w:t>
            </w:r>
            <w:proofErr w:type="spellEnd"/>
            <w:r>
              <w:rPr>
                <w:rFonts w:cs="Arial"/>
                <w:szCs w:val="24"/>
                <w:lang w:val="es-419"/>
              </w:rPr>
              <w:t xml:space="preserve"> de macro: se ejecuta la macro basado en la unidad a procesar</w:t>
            </w:r>
          </w:p>
        </w:tc>
      </w:tr>
      <w:tr w:rsidR="0008232B" w:rsidRPr="0020337D" w14:paraId="2894CB81" w14:textId="77777777" w:rsidTr="000823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133" w:type="pct"/>
          </w:tcPr>
          <w:p w14:paraId="73844F15" w14:textId="67F44E7B" w:rsidR="0008232B" w:rsidRDefault="0008232B" w:rsidP="0008232B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5</w:t>
            </w:r>
          </w:p>
        </w:tc>
        <w:tc>
          <w:tcPr>
            <w:tcW w:w="4867" w:type="pct"/>
            <w:noWrap/>
          </w:tcPr>
          <w:p w14:paraId="35DADE74" w14:textId="0F4C1B57" w:rsidR="0008232B" w:rsidRDefault="008F5FE9" w:rsidP="008F5FE9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360" w:hanging="36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419"/>
              </w:rPr>
              <w:t>Carga de archivos</w:t>
            </w:r>
            <w:r w:rsidR="0008232B">
              <w:rPr>
                <w:rFonts w:cs="Arial"/>
                <w:szCs w:val="24"/>
                <w:lang w:val="es-419"/>
              </w:rPr>
              <w:t xml:space="preserve"> de salida a </w:t>
            </w:r>
            <w:proofErr w:type="spellStart"/>
            <w:r w:rsidR="0008232B">
              <w:rPr>
                <w:rFonts w:cs="Arial"/>
                <w:szCs w:val="24"/>
                <w:lang w:val="es-419"/>
              </w:rPr>
              <w:t>FileZilla</w:t>
            </w:r>
            <w:proofErr w:type="spellEnd"/>
            <w:r w:rsidR="0008232B">
              <w:rPr>
                <w:rFonts w:cs="Arial"/>
                <w:szCs w:val="24"/>
                <w:lang w:val="es-419"/>
              </w:rPr>
              <w:t xml:space="preserve">: Cargar a </w:t>
            </w:r>
            <w:proofErr w:type="spellStart"/>
            <w:r w:rsidR="0008232B">
              <w:rPr>
                <w:rFonts w:cs="Arial"/>
                <w:szCs w:val="24"/>
                <w:lang w:val="es-419"/>
              </w:rPr>
              <w:t>FileZilla</w:t>
            </w:r>
            <w:proofErr w:type="spellEnd"/>
            <w:r w:rsidR="0008232B">
              <w:rPr>
                <w:rFonts w:cs="Arial"/>
                <w:szCs w:val="24"/>
                <w:lang w:val="es-419"/>
              </w:rPr>
              <w:t xml:space="preserve"> los archivos de salida generados</w:t>
            </w:r>
          </w:p>
        </w:tc>
      </w:tr>
      <w:tr w:rsidR="0008232B" w:rsidRPr="0020337D" w14:paraId="613187A3" w14:textId="77777777" w:rsidTr="000823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tcW w:w="133" w:type="pct"/>
          </w:tcPr>
          <w:p w14:paraId="49C0C6CC" w14:textId="391249F4" w:rsidR="0008232B" w:rsidRDefault="0008232B" w:rsidP="0008232B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7</w:t>
            </w:r>
          </w:p>
        </w:tc>
        <w:tc>
          <w:tcPr>
            <w:tcW w:w="4867" w:type="pct"/>
            <w:noWrap/>
          </w:tcPr>
          <w:p w14:paraId="03975F59" w14:textId="67605AC4" w:rsidR="0008232B" w:rsidRDefault="0008232B" w:rsidP="0008232B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360" w:hanging="36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419"/>
              </w:rPr>
              <w:t xml:space="preserve">Notificación de errores: De existir </w:t>
            </w:r>
            <w:proofErr w:type="spellStart"/>
            <w:r>
              <w:rPr>
                <w:rFonts w:cs="Arial"/>
                <w:szCs w:val="24"/>
                <w:lang w:val="es-419"/>
              </w:rPr>
              <w:t>algúna</w:t>
            </w:r>
            <w:proofErr w:type="spellEnd"/>
            <w:r>
              <w:rPr>
                <w:rFonts w:cs="Arial"/>
                <w:szCs w:val="24"/>
                <w:lang w:val="es-419"/>
              </w:rPr>
              <w:t xml:space="preserve"> excepción, enviar correo de notificación con el error.</w:t>
            </w:r>
          </w:p>
        </w:tc>
      </w:tr>
      <w:tr w:rsidR="0008232B" w:rsidRPr="0020337D" w14:paraId="2205DCD0" w14:textId="77777777" w:rsidTr="000823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133" w:type="pct"/>
          </w:tcPr>
          <w:p w14:paraId="728B3187" w14:textId="2C1BBED1" w:rsidR="0008232B" w:rsidRDefault="0008232B" w:rsidP="0008232B">
            <w:pPr>
              <w:kinsoku w:val="0"/>
              <w:spacing w:line="264" w:lineRule="auto"/>
              <w:rPr>
                <w:rFonts w:cs="Arial"/>
                <w:lang w:val="es-GT" w:eastAsia="en-US"/>
              </w:rPr>
            </w:pPr>
            <w:r>
              <w:rPr>
                <w:rFonts w:cs="Arial"/>
                <w:lang w:val="es-GT" w:eastAsia="en-US"/>
              </w:rPr>
              <w:t>5</w:t>
            </w:r>
          </w:p>
        </w:tc>
        <w:tc>
          <w:tcPr>
            <w:tcW w:w="4867" w:type="pct"/>
            <w:noWrap/>
          </w:tcPr>
          <w:p w14:paraId="60F7EB2C" w14:textId="75559D10" w:rsidR="0008232B" w:rsidRDefault="0008232B" w:rsidP="0008232B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ind w:left="360" w:hanging="360"/>
              <w:rPr>
                <w:rFonts w:cs="Arial"/>
                <w:szCs w:val="24"/>
                <w:lang w:val="es-419"/>
              </w:rPr>
            </w:pPr>
            <w:r>
              <w:rPr>
                <w:rFonts w:cs="Arial"/>
                <w:szCs w:val="24"/>
                <w:lang w:val="es-419"/>
              </w:rPr>
              <w:t>Actualización de archivo de registro: se registra la unidad procesada y la fecha de ejecución.</w:t>
            </w:r>
          </w:p>
        </w:tc>
      </w:tr>
    </w:tbl>
    <w:p w14:paraId="010DDBD9" w14:textId="77777777" w:rsidR="009D5F39" w:rsidRPr="002B6F19" w:rsidRDefault="009D5F39" w:rsidP="00EC2F67">
      <w:pPr>
        <w:pStyle w:val="EDICBodyText"/>
        <w:rPr>
          <w:rFonts w:asciiTheme="majorHAnsi" w:hAnsiTheme="majorHAnsi" w:cstheme="majorHAnsi"/>
          <w:lang w:val="es-GT"/>
        </w:rPr>
      </w:pPr>
    </w:p>
    <w:tbl>
      <w:tblPr>
        <w:tblStyle w:val="TableGrid"/>
        <w:tblW w:w="5000" w:type="pct"/>
        <w:jc w:val="center"/>
        <w:tblCellSpacing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205"/>
      </w:tblGrid>
      <w:tr w:rsidR="00936343" w:rsidRPr="00CD6D94" w14:paraId="010DDBDB" w14:textId="77777777" w:rsidTr="005849EB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00264A" w:themeFill="text1"/>
          </w:tcPr>
          <w:p w14:paraId="010DDBDA" w14:textId="6469E54D" w:rsidR="00936343" w:rsidRPr="00CD6D94" w:rsidRDefault="00936343" w:rsidP="00E37C19">
            <w:pPr>
              <w:pStyle w:val="ListBullet"/>
              <w:numPr>
                <w:ilvl w:val="0"/>
                <w:numId w:val="0"/>
              </w:numPr>
              <w:ind w:left="288"/>
              <w:jc w:val="center"/>
              <w:rPr>
                <w:rFonts w:asciiTheme="majorHAnsi" w:eastAsia="Arial" w:hAnsiTheme="majorHAnsi" w:cstheme="majorHAnsi"/>
                <w:b/>
                <w:sz w:val="18"/>
                <w:lang w:val="es-GT"/>
              </w:rPr>
            </w:pPr>
            <w:r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 xml:space="preserve">3. </w:t>
            </w:r>
            <w:r w:rsidR="002B6F19"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>Salid</w:t>
            </w:r>
            <w:r w:rsidR="00E94B46"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>a</w:t>
            </w:r>
            <w:r w:rsidR="002B6F19" w:rsidRPr="00CD6D94">
              <w:rPr>
                <w:rFonts w:asciiTheme="majorHAnsi" w:hAnsiTheme="majorHAnsi" w:cstheme="majorHAnsi"/>
                <w:b/>
                <w:bCs/>
                <w:color w:val="FFFFFF" w:themeColor="background1"/>
                <w:sz w:val="18"/>
                <w:lang w:val="es-GT"/>
              </w:rPr>
              <w:t>s del Proceso</w:t>
            </w:r>
          </w:p>
        </w:tc>
      </w:tr>
      <w:tr w:rsidR="00AF3C62" w:rsidRPr="0020337D" w14:paraId="010DDBDD" w14:textId="77777777" w:rsidTr="005849EB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E8E8E8" w:themeFill="background2" w:themeFillTint="33"/>
          </w:tcPr>
          <w:p w14:paraId="010DDBDC" w14:textId="086A81DF" w:rsidR="00AF3C62" w:rsidRPr="00CD6D94" w:rsidRDefault="0008232B" w:rsidP="0008232B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b/>
                <w:sz w:val="18"/>
                <w:lang w:val="es-GT"/>
              </w:rPr>
            </w:pPr>
            <w:r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 xml:space="preserve">Archivos de carga: Reportes a cargar a </w:t>
            </w:r>
            <w:proofErr w:type="spellStart"/>
            <w:r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>FileZilla</w:t>
            </w:r>
            <w:proofErr w:type="spellEnd"/>
            <w:r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 xml:space="preserve"> de partidas y proveedores. </w:t>
            </w:r>
          </w:p>
        </w:tc>
      </w:tr>
      <w:tr w:rsidR="00AF3C62" w:rsidRPr="0020337D" w14:paraId="010DDBDF" w14:textId="77777777" w:rsidTr="005849EB">
        <w:trPr>
          <w:trHeight w:val="567"/>
          <w:tblCellSpacing w:w="11" w:type="dxa"/>
          <w:jc w:val="center"/>
        </w:trPr>
        <w:tc>
          <w:tcPr>
            <w:tcW w:w="4979" w:type="pct"/>
            <w:shd w:val="clear" w:color="auto" w:fill="D2D2D2" w:themeFill="background2" w:themeFillTint="66"/>
          </w:tcPr>
          <w:p w14:paraId="010DDBDE" w14:textId="4FD5EF26" w:rsidR="00AF3C62" w:rsidRPr="00BF74DA" w:rsidRDefault="00A37DDC" w:rsidP="0008232B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</w:pPr>
            <w:r w:rsidRPr="00BF74DA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 xml:space="preserve">Notificación por Email: </w:t>
            </w:r>
            <w:r w:rsidR="00CD6D94" w:rsidRPr="00BF74DA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 xml:space="preserve">Una notificación que se </w:t>
            </w:r>
            <w:proofErr w:type="spellStart"/>
            <w:r w:rsidR="00CD6D94" w:rsidRPr="00BF74DA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>envia</w:t>
            </w:r>
            <w:proofErr w:type="spellEnd"/>
            <w:r w:rsidR="00CD6D94" w:rsidRPr="00BF74DA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 xml:space="preserve"> a los interesados en caso </w:t>
            </w:r>
            <w:r w:rsidR="0008232B">
              <w:rPr>
                <w:rFonts w:asciiTheme="majorHAnsi" w:eastAsia="Arial" w:hAnsiTheme="majorHAnsi" w:cstheme="majorHAnsi"/>
                <w:color w:val="000000"/>
                <w:sz w:val="18"/>
                <w:lang w:val="es-GT"/>
              </w:rPr>
              <w:t xml:space="preserve">de existir una excepción </w:t>
            </w:r>
          </w:p>
        </w:tc>
      </w:tr>
    </w:tbl>
    <w:p w14:paraId="010DDBE0" w14:textId="7037C9A5" w:rsidR="005B0FB4" w:rsidRPr="00BF74DA" w:rsidRDefault="005B0FB4" w:rsidP="00837BB6">
      <w:pPr>
        <w:spacing w:after="0"/>
        <w:rPr>
          <w:rFonts w:asciiTheme="majorHAnsi" w:hAnsiTheme="majorHAnsi" w:cstheme="majorHAnsi"/>
          <w:color w:val="003B74" w:themeColor="text1" w:themeTint="E6"/>
          <w:lang w:val="es-GT"/>
        </w:rPr>
      </w:pPr>
    </w:p>
    <w:p w14:paraId="010DDBE1" w14:textId="11CE59E2" w:rsidR="00D30839" w:rsidRPr="00BF74DA" w:rsidRDefault="00A37DDC" w:rsidP="00E405C6">
      <w:pPr>
        <w:pStyle w:val="CGH2"/>
        <w:rPr>
          <w:lang w:val="es-GT"/>
        </w:rPr>
      </w:pPr>
      <w:bookmarkStart w:id="19" w:name="_Toc1482246"/>
      <w:r w:rsidRPr="00BF74DA">
        <w:rPr>
          <w:lang w:val="es-GT"/>
        </w:rPr>
        <w:t>Control de Proceso y Contingencia Operacional</w:t>
      </w:r>
      <w:bookmarkEnd w:id="19"/>
    </w:p>
    <w:p w14:paraId="283EAFEC" w14:textId="45583A7C" w:rsidR="00A37DDC" w:rsidRDefault="00A37DDC" w:rsidP="00CA7FB0">
      <w:pPr>
        <w:jc w:val="both"/>
        <w:rPr>
          <w:rFonts w:asciiTheme="majorHAnsi" w:hAnsiTheme="majorHAnsi" w:cstheme="majorHAnsi"/>
          <w:szCs w:val="20"/>
          <w:lang w:val="es-GT"/>
        </w:rPr>
      </w:pPr>
      <w:r w:rsidRPr="00BF74DA">
        <w:rPr>
          <w:rFonts w:asciiTheme="majorHAnsi" w:hAnsiTheme="majorHAnsi" w:cstheme="majorHAnsi"/>
          <w:szCs w:val="20"/>
          <w:lang w:val="es-GT"/>
        </w:rPr>
        <w:t xml:space="preserve">La sección de Control de Proceso y </w:t>
      </w:r>
      <w:proofErr w:type="spellStart"/>
      <w:r w:rsidRPr="00BF74DA">
        <w:rPr>
          <w:rFonts w:asciiTheme="majorHAnsi" w:hAnsiTheme="majorHAnsi" w:cstheme="majorHAnsi"/>
          <w:szCs w:val="20"/>
          <w:lang w:val="es-GT"/>
        </w:rPr>
        <w:t>Contiengencia</w:t>
      </w:r>
      <w:proofErr w:type="spellEnd"/>
      <w:r w:rsidRPr="00BF74DA">
        <w:rPr>
          <w:rFonts w:asciiTheme="majorHAnsi" w:hAnsiTheme="majorHAnsi" w:cstheme="majorHAnsi"/>
          <w:szCs w:val="20"/>
          <w:lang w:val="es-GT"/>
        </w:rPr>
        <w:t xml:space="preserve"> </w:t>
      </w:r>
      <w:proofErr w:type="spellStart"/>
      <w:r w:rsidRPr="00BF74DA">
        <w:rPr>
          <w:rFonts w:asciiTheme="majorHAnsi" w:hAnsiTheme="majorHAnsi" w:cstheme="majorHAnsi"/>
          <w:szCs w:val="20"/>
          <w:lang w:val="es-GT"/>
        </w:rPr>
        <w:t>Operaciona</w:t>
      </w:r>
      <w:proofErr w:type="spellEnd"/>
      <w:r w:rsidRPr="00BF74DA">
        <w:rPr>
          <w:rFonts w:asciiTheme="majorHAnsi" w:hAnsiTheme="majorHAnsi" w:cstheme="majorHAnsi"/>
          <w:szCs w:val="20"/>
          <w:lang w:val="es-GT"/>
        </w:rPr>
        <w:t xml:space="preserve"> describe los detalles de las acciones que deberían tomarse por parte del equipo</w:t>
      </w:r>
      <w:r>
        <w:rPr>
          <w:rFonts w:asciiTheme="majorHAnsi" w:hAnsiTheme="majorHAnsi" w:cstheme="majorHAnsi"/>
          <w:szCs w:val="20"/>
          <w:lang w:val="es-GT"/>
        </w:rPr>
        <w:t xml:space="preserve"> operacional o el centro operacional de robótica para completar exitosamente un caso en evento que:</w:t>
      </w:r>
    </w:p>
    <w:p w14:paraId="010DDBE4" w14:textId="6BCA6092" w:rsidR="00C80806" w:rsidRDefault="00A37DDC" w:rsidP="00B75897">
      <w:pPr>
        <w:pStyle w:val="ListParagraph"/>
        <w:numPr>
          <w:ilvl w:val="0"/>
          <w:numId w:val="14"/>
        </w:numPr>
        <w:jc w:val="both"/>
        <w:rPr>
          <w:rFonts w:asciiTheme="majorHAnsi" w:eastAsia="Times New Roman" w:hAnsiTheme="majorHAnsi" w:cstheme="majorHAnsi"/>
          <w:sz w:val="20"/>
          <w:szCs w:val="20"/>
          <w:lang w:val="es-GT" w:eastAsia="en-CA"/>
        </w:rPr>
      </w:pPr>
      <w:r>
        <w:rPr>
          <w:rFonts w:asciiTheme="majorHAnsi" w:eastAsia="Times New Roman" w:hAnsiTheme="majorHAnsi" w:cstheme="majorHAnsi"/>
          <w:sz w:val="20"/>
          <w:szCs w:val="20"/>
          <w:lang w:val="es-GT" w:eastAsia="en-CA"/>
        </w:rPr>
        <w:t>El proceso no puede ser ejecutado (Error de Sistema / Negocio)</w:t>
      </w:r>
    </w:p>
    <w:p w14:paraId="010DDBE7" w14:textId="2F826582" w:rsidR="00C9768B" w:rsidRDefault="00A37DDC" w:rsidP="00B75897">
      <w:pPr>
        <w:pStyle w:val="ListParagraph"/>
        <w:numPr>
          <w:ilvl w:val="0"/>
          <w:numId w:val="14"/>
        </w:numPr>
        <w:jc w:val="both"/>
        <w:rPr>
          <w:rFonts w:asciiTheme="majorHAnsi" w:eastAsia="Times New Roman" w:hAnsiTheme="majorHAnsi" w:cstheme="majorHAnsi"/>
          <w:sz w:val="20"/>
          <w:szCs w:val="20"/>
          <w:lang w:val="es-GT" w:eastAsia="en-CA"/>
        </w:rPr>
      </w:pPr>
      <w:r>
        <w:rPr>
          <w:rFonts w:asciiTheme="majorHAnsi" w:eastAsia="Times New Roman" w:hAnsiTheme="majorHAnsi" w:cstheme="majorHAnsi"/>
          <w:sz w:val="20"/>
          <w:szCs w:val="20"/>
          <w:lang w:val="es-GT" w:eastAsia="en-CA"/>
        </w:rPr>
        <w:t>Una excepción siendo generada en el progreso de la ejecución del proceso (Excepción de Negocio / Sistema)</w:t>
      </w:r>
      <w:bookmarkStart w:id="20" w:name="_Toc479667859"/>
      <w:bookmarkStart w:id="21" w:name="_Toc480892994"/>
      <w:bookmarkStart w:id="22" w:name="_Toc486324640"/>
      <w:bookmarkStart w:id="23" w:name="_Toc486324710"/>
      <w:bookmarkStart w:id="24" w:name="_Toc486324845"/>
      <w:bookmarkStart w:id="25" w:name="_Toc486407176"/>
      <w:bookmarkStart w:id="26" w:name="_Toc486409167"/>
      <w:bookmarkEnd w:id="20"/>
      <w:bookmarkEnd w:id="21"/>
      <w:bookmarkEnd w:id="22"/>
      <w:bookmarkEnd w:id="23"/>
      <w:bookmarkEnd w:id="24"/>
      <w:bookmarkEnd w:id="25"/>
      <w:bookmarkEnd w:id="26"/>
    </w:p>
    <w:p w14:paraId="387CF6B5" w14:textId="57377A2C" w:rsidR="00A37DDC" w:rsidRDefault="00A37DDC" w:rsidP="00A37DDC">
      <w:pPr>
        <w:jc w:val="both"/>
        <w:rPr>
          <w:rFonts w:asciiTheme="majorHAnsi" w:hAnsiTheme="majorHAnsi" w:cstheme="majorHAnsi"/>
          <w:szCs w:val="20"/>
          <w:lang w:val="es-GT"/>
        </w:rPr>
      </w:pPr>
    </w:p>
    <w:p w14:paraId="0656D79C" w14:textId="6419D429" w:rsidR="00A37DDC" w:rsidRPr="00A37DDC" w:rsidRDefault="008F5FE9" w:rsidP="005E01C9">
      <w:pPr>
        <w:jc w:val="center"/>
        <w:rPr>
          <w:rFonts w:asciiTheme="majorHAnsi" w:hAnsiTheme="majorHAnsi" w:cstheme="majorHAnsi"/>
          <w:szCs w:val="20"/>
          <w:lang w:val="es-GT"/>
        </w:rPr>
      </w:pPr>
      <w:r w:rsidRPr="008F5FE9">
        <w:rPr>
          <w:rFonts w:asciiTheme="majorHAnsi" w:hAnsiTheme="majorHAnsi" w:cstheme="majorHAnsi"/>
          <w:noProof/>
          <w:szCs w:val="20"/>
          <w:lang w:val="es-GT" w:eastAsia="es-GT"/>
        </w:rPr>
        <w:lastRenderedPageBreak/>
        <w:drawing>
          <wp:inline distT="0" distB="0" distL="0" distR="0" wp14:anchorId="30ECEA2F" wp14:editId="2C782F2B">
            <wp:extent cx="5002751" cy="5983962"/>
            <wp:effectExtent l="0" t="0" r="7620" b="0"/>
            <wp:docPr id="23" name="Picture 23" descr="C:\Users\jobarrer.CORP\Downloads\Untitled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obarrer.CORP\Downloads\Untitled Diagram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368" cy="598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DBE8" w14:textId="6396BE33" w:rsidR="00D30839" w:rsidRPr="002B6F19" w:rsidRDefault="00D30839" w:rsidP="00E405C6">
      <w:pPr>
        <w:pStyle w:val="CGH3"/>
        <w:rPr>
          <w:lang w:val="es-GT"/>
        </w:rPr>
      </w:pPr>
      <w:bookmarkStart w:id="27" w:name="_Toc1482247"/>
      <w:r w:rsidRPr="002B6F19">
        <w:rPr>
          <w:lang w:val="es-GT"/>
        </w:rPr>
        <w:t xml:space="preserve">Error / </w:t>
      </w:r>
      <w:r w:rsidR="00A37DDC">
        <w:rPr>
          <w:lang w:val="es-GT"/>
        </w:rPr>
        <w:t>Excepció</w:t>
      </w:r>
      <w:r w:rsidRPr="002B6F19">
        <w:rPr>
          <w:lang w:val="es-GT"/>
        </w:rPr>
        <w:t>n</w:t>
      </w:r>
      <w:bookmarkEnd w:id="27"/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1208"/>
        <w:gridCol w:w="1823"/>
        <w:gridCol w:w="1548"/>
        <w:gridCol w:w="3082"/>
        <w:gridCol w:w="2524"/>
      </w:tblGrid>
      <w:tr w:rsidR="00A37DDC" w:rsidRPr="00EA1461" w14:paraId="010DDBEE" w14:textId="77777777" w:rsidTr="00327B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93" w:type="pct"/>
          </w:tcPr>
          <w:p w14:paraId="010DDBE9" w14:textId="0C69F05D" w:rsidR="00A42B86" w:rsidRPr="00EA1461" w:rsidRDefault="00A37DDC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Código</w:t>
            </w:r>
          </w:p>
        </w:tc>
        <w:tc>
          <w:tcPr>
            <w:tcW w:w="895" w:type="pct"/>
          </w:tcPr>
          <w:p w14:paraId="010DDBEA" w14:textId="0100A58E" w:rsidR="00A42B86" w:rsidRPr="00EA1461" w:rsidRDefault="00A37DDC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Tipo</w:t>
            </w:r>
          </w:p>
        </w:tc>
        <w:tc>
          <w:tcPr>
            <w:tcW w:w="760" w:type="pct"/>
          </w:tcPr>
          <w:p w14:paraId="010DDBEB" w14:textId="7BFA3480" w:rsidR="00A42B86" w:rsidRPr="00EA1461" w:rsidRDefault="00A37DDC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Descripción</w:t>
            </w:r>
          </w:p>
        </w:tc>
        <w:tc>
          <w:tcPr>
            <w:tcW w:w="1513" w:type="pct"/>
          </w:tcPr>
          <w:p w14:paraId="010DDBEC" w14:textId="5A09B6EA" w:rsidR="00A42B86" w:rsidRPr="00EA1461" w:rsidRDefault="00A37DDC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Respuesta del Artefacto</w:t>
            </w:r>
          </w:p>
        </w:tc>
        <w:tc>
          <w:tcPr>
            <w:tcW w:w="1239" w:type="pct"/>
          </w:tcPr>
          <w:p w14:paraId="010DDBED" w14:textId="1EA750E2" w:rsidR="00A42B86" w:rsidRPr="00EA1461" w:rsidRDefault="00A37DDC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Acción</w:t>
            </w:r>
          </w:p>
        </w:tc>
      </w:tr>
      <w:tr w:rsidR="00F87D68" w:rsidRPr="0020337D" w14:paraId="010DDC04" w14:textId="77777777" w:rsidTr="00327B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93" w:type="pct"/>
          </w:tcPr>
          <w:p w14:paraId="010DDBFA" w14:textId="659D5BCC" w:rsidR="00F87D68" w:rsidRPr="00F87D68" w:rsidRDefault="00F50CC4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LC_E</w:t>
            </w:r>
            <w:r w:rsidR="00F87D68" w:rsidRPr="00F87D68">
              <w:rPr>
                <w:rFonts w:cs="Arial"/>
                <w:szCs w:val="20"/>
                <w:lang w:val="es-GT"/>
              </w:rPr>
              <w:t>001</w:t>
            </w:r>
          </w:p>
        </w:tc>
        <w:tc>
          <w:tcPr>
            <w:tcW w:w="895" w:type="pct"/>
          </w:tcPr>
          <w:p w14:paraId="010DDBFB" w14:textId="7A6389EA" w:rsidR="00F87D68" w:rsidRPr="00F87D68" w:rsidRDefault="00F50CC4" w:rsidP="00F87D68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de configuración</w:t>
            </w:r>
          </w:p>
        </w:tc>
        <w:tc>
          <w:tcPr>
            <w:tcW w:w="760" w:type="pct"/>
          </w:tcPr>
          <w:p w14:paraId="010DDBFC" w14:textId="56D38FF7" w:rsidR="00F87D68" w:rsidRPr="00F87D68" w:rsidRDefault="00F50CC4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Error al leer la configuración inicial de SAP</w:t>
            </w:r>
          </w:p>
        </w:tc>
        <w:tc>
          <w:tcPr>
            <w:tcW w:w="1513" w:type="pct"/>
          </w:tcPr>
          <w:p w14:paraId="010DDBFF" w14:textId="7A5EAB8F" w:rsidR="00F87D68" w:rsidRPr="00F87D68" w:rsidRDefault="00F50CC4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Reintentar leer las configuraciones si se tienen reintentos disponibles, de lo contrario se notificara el error.</w:t>
            </w:r>
          </w:p>
        </w:tc>
        <w:tc>
          <w:tcPr>
            <w:tcW w:w="1239" w:type="pct"/>
          </w:tcPr>
          <w:p w14:paraId="010DDC03" w14:textId="7E272DA7" w:rsidR="00F87D68" w:rsidRPr="00F87D68" w:rsidRDefault="00F87D68" w:rsidP="00F50CC4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Revisar </w:t>
            </w:r>
            <w:r w:rsidR="00F50CC4">
              <w:rPr>
                <w:rFonts w:cs="Arial"/>
                <w:szCs w:val="20"/>
                <w:lang w:val="es-GT"/>
              </w:rPr>
              <w:t xml:space="preserve">el archivo individual de </w:t>
            </w:r>
            <w:r w:rsidR="00F93ED0">
              <w:rPr>
                <w:rFonts w:cs="Arial"/>
                <w:szCs w:val="20"/>
                <w:lang w:val="es-GT"/>
              </w:rPr>
              <w:t>configuración</w:t>
            </w:r>
          </w:p>
        </w:tc>
      </w:tr>
      <w:tr w:rsidR="00F87D68" w:rsidRPr="0020337D" w14:paraId="41618EAC" w14:textId="77777777" w:rsidTr="00327B6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93" w:type="pct"/>
          </w:tcPr>
          <w:p w14:paraId="1A3D7506" w14:textId="540E1D24" w:rsidR="00F87D68" w:rsidRPr="00F87D68" w:rsidRDefault="00F50CC4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SE_D</w:t>
            </w:r>
            <w:r w:rsidR="00F87D68" w:rsidRPr="00F87D68">
              <w:rPr>
                <w:rFonts w:cs="Arial"/>
                <w:szCs w:val="20"/>
                <w:lang w:val="es-GT"/>
              </w:rPr>
              <w:t>001</w:t>
            </w:r>
          </w:p>
        </w:tc>
        <w:tc>
          <w:tcPr>
            <w:tcW w:w="895" w:type="pct"/>
          </w:tcPr>
          <w:p w14:paraId="42BF32C8" w14:textId="65A3EBEE" w:rsidR="00F87D68" w:rsidRPr="00F87D68" w:rsidRDefault="00F87D68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Excepción </w:t>
            </w:r>
            <w:r w:rsidRPr="00F87D68">
              <w:rPr>
                <w:rFonts w:cs="Arial"/>
                <w:szCs w:val="20"/>
                <w:lang w:val="es-GT"/>
              </w:rPr>
              <w:t>del sistema</w:t>
            </w:r>
          </w:p>
        </w:tc>
        <w:tc>
          <w:tcPr>
            <w:tcW w:w="760" w:type="pct"/>
          </w:tcPr>
          <w:p w14:paraId="3C0C0710" w14:textId="5E99B679" w:rsidR="00F87D68" w:rsidRPr="00F87D68" w:rsidRDefault="00F50CC4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Error al iniciar la transacción de SAP</w:t>
            </w:r>
          </w:p>
        </w:tc>
        <w:tc>
          <w:tcPr>
            <w:tcW w:w="1513" w:type="pct"/>
          </w:tcPr>
          <w:p w14:paraId="3477B393" w14:textId="58FFA65A" w:rsidR="00F87D68" w:rsidRPr="00F87D68" w:rsidRDefault="00F50CC4" w:rsidP="00F87D68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La transacción no se </w:t>
            </w:r>
            <w:proofErr w:type="spellStart"/>
            <w:r>
              <w:rPr>
                <w:rFonts w:cs="Arial"/>
                <w:szCs w:val="20"/>
                <w:lang w:val="es-GT"/>
              </w:rPr>
              <w:t>cargo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correctamente o no se </w:t>
            </w:r>
            <w:proofErr w:type="spellStart"/>
            <w:r>
              <w:rPr>
                <w:rFonts w:cs="Arial"/>
                <w:szCs w:val="20"/>
                <w:lang w:val="es-GT"/>
              </w:rPr>
              <w:t>esta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en la pantalla correcta.</w:t>
            </w:r>
          </w:p>
        </w:tc>
        <w:tc>
          <w:tcPr>
            <w:tcW w:w="1239" w:type="pct"/>
          </w:tcPr>
          <w:p w14:paraId="6F30E22B" w14:textId="6568F9BB" w:rsidR="00F87D68" w:rsidRPr="00F87D68" w:rsidRDefault="00F50CC4" w:rsidP="00F50CC4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Revisar la transacción por si hubiera algún cambio no mapeado.</w:t>
            </w:r>
          </w:p>
        </w:tc>
      </w:tr>
      <w:tr w:rsidR="00386C33" w:rsidRPr="0020337D" w14:paraId="7BEBC82F" w14:textId="77777777" w:rsidTr="00327B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93" w:type="pct"/>
          </w:tcPr>
          <w:p w14:paraId="1BF5BD8E" w14:textId="17C554C9" w:rsidR="00386C33" w:rsidRPr="00386C33" w:rsidRDefault="00F50CC4" w:rsidP="00CC1B51">
            <w:pPr>
              <w:rPr>
                <w:rFonts w:cs="Arial"/>
                <w:szCs w:val="20"/>
                <w:lang w:val="es-GT"/>
              </w:rPr>
            </w:pPr>
            <w:bookmarkStart w:id="28" w:name="_Toc480892996"/>
            <w:r>
              <w:rPr>
                <w:rFonts w:cs="Arial"/>
                <w:szCs w:val="20"/>
                <w:lang w:val="es-GT"/>
              </w:rPr>
              <w:t>SE_D</w:t>
            </w:r>
            <w:r w:rsidRPr="00F87D68">
              <w:rPr>
                <w:rFonts w:cs="Arial"/>
                <w:szCs w:val="20"/>
                <w:lang w:val="es-GT"/>
              </w:rPr>
              <w:t>00</w:t>
            </w:r>
            <w:r>
              <w:rPr>
                <w:rFonts w:cs="Arial"/>
                <w:szCs w:val="20"/>
                <w:lang w:val="es-GT"/>
              </w:rPr>
              <w:t>2</w:t>
            </w:r>
          </w:p>
        </w:tc>
        <w:tc>
          <w:tcPr>
            <w:tcW w:w="895" w:type="pct"/>
          </w:tcPr>
          <w:p w14:paraId="3D75A4F6" w14:textId="45EF6C68" w:rsidR="00386C33" w:rsidRPr="00386C33" w:rsidRDefault="00F50CC4" w:rsidP="00CC1B51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Excepción </w:t>
            </w:r>
            <w:r w:rsidRPr="00F87D68">
              <w:rPr>
                <w:rFonts w:cs="Arial"/>
                <w:szCs w:val="20"/>
                <w:lang w:val="es-GT"/>
              </w:rPr>
              <w:t>del sistema</w:t>
            </w:r>
          </w:p>
        </w:tc>
        <w:tc>
          <w:tcPr>
            <w:tcW w:w="760" w:type="pct"/>
          </w:tcPr>
          <w:p w14:paraId="654649EE" w14:textId="021D641B" w:rsidR="00386C33" w:rsidRPr="00386C33" w:rsidRDefault="00386C33" w:rsidP="00F50CC4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 xml:space="preserve">Error </w:t>
            </w:r>
            <w:r w:rsidR="00F50CC4">
              <w:rPr>
                <w:rFonts w:cs="Arial"/>
                <w:szCs w:val="20"/>
                <w:lang w:val="es-GT"/>
              </w:rPr>
              <w:t>al descargar archivo de SAP</w:t>
            </w:r>
          </w:p>
        </w:tc>
        <w:tc>
          <w:tcPr>
            <w:tcW w:w="1513" w:type="pct"/>
          </w:tcPr>
          <w:p w14:paraId="548F2420" w14:textId="63213832" w:rsidR="00386C33" w:rsidRPr="00386C33" w:rsidRDefault="00F50CC4" w:rsidP="00CC1B51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Reintentar descargar el archivo si se tienen reintentos disponibles, de lo contrario notificar el error</w:t>
            </w:r>
          </w:p>
        </w:tc>
        <w:tc>
          <w:tcPr>
            <w:tcW w:w="1239" w:type="pct"/>
          </w:tcPr>
          <w:p w14:paraId="1269B259" w14:textId="43DDCC34" w:rsidR="00386C33" w:rsidRPr="00386C33" w:rsidRDefault="00F50CC4" w:rsidP="00CC1B51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Revisar la transacción de SAP y los campos del sistema.</w:t>
            </w:r>
          </w:p>
        </w:tc>
      </w:tr>
      <w:tr w:rsidR="00386C33" w:rsidRPr="0020337D" w14:paraId="7D3B1881" w14:textId="77777777" w:rsidTr="00327B6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93" w:type="pct"/>
          </w:tcPr>
          <w:p w14:paraId="1F6BBAB2" w14:textId="5C123557" w:rsidR="00386C33" w:rsidRPr="00386C33" w:rsidRDefault="00F50CC4" w:rsidP="00CC1B51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lastRenderedPageBreak/>
              <w:t>EE_M</w:t>
            </w:r>
            <w:r w:rsidR="00386C33" w:rsidRPr="00386C33">
              <w:rPr>
                <w:rFonts w:cs="Arial"/>
                <w:szCs w:val="20"/>
                <w:lang w:val="es-GT"/>
              </w:rPr>
              <w:t>00</w:t>
            </w:r>
            <w:r>
              <w:rPr>
                <w:rFonts w:cs="Arial"/>
                <w:szCs w:val="20"/>
                <w:lang w:val="es-GT"/>
              </w:rPr>
              <w:t>1</w:t>
            </w:r>
          </w:p>
        </w:tc>
        <w:tc>
          <w:tcPr>
            <w:tcW w:w="895" w:type="pct"/>
          </w:tcPr>
          <w:p w14:paraId="02E60FD1" w14:textId="3157AF3F" w:rsidR="00386C33" w:rsidRPr="00386C33" w:rsidRDefault="00327B6A" w:rsidP="00CC1B51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de configuración</w:t>
            </w:r>
          </w:p>
        </w:tc>
        <w:tc>
          <w:tcPr>
            <w:tcW w:w="760" w:type="pct"/>
          </w:tcPr>
          <w:p w14:paraId="4EF96D89" w14:textId="33E13353" w:rsidR="00386C33" w:rsidRPr="00386C33" w:rsidRDefault="00F50CC4" w:rsidP="00CC1B51">
            <w:pPr>
              <w:rPr>
                <w:rFonts w:cs="Arial"/>
                <w:szCs w:val="20"/>
                <w:lang w:val="es-GT"/>
              </w:rPr>
            </w:pPr>
            <w:proofErr w:type="spellStart"/>
            <w:r>
              <w:rPr>
                <w:rFonts w:cs="Arial"/>
                <w:szCs w:val="20"/>
                <w:lang w:val="es-GT"/>
              </w:rPr>
              <w:t>Ejecucion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de macro fallida</w:t>
            </w:r>
          </w:p>
        </w:tc>
        <w:tc>
          <w:tcPr>
            <w:tcW w:w="1513" w:type="pct"/>
          </w:tcPr>
          <w:p w14:paraId="51EC0BD8" w14:textId="3EE17B42" w:rsidR="00386C33" w:rsidRPr="00386C33" w:rsidRDefault="00F50CC4" w:rsidP="00CC1B51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Reintentar ejecutar la macro si se tienen reintentos disponibles, de lo contrario notificar el error.</w:t>
            </w:r>
          </w:p>
        </w:tc>
        <w:tc>
          <w:tcPr>
            <w:tcW w:w="1239" w:type="pct"/>
          </w:tcPr>
          <w:p w14:paraId="678F3D9A" w14:textId="3E5F7BD2" w:rsidR="00386C33" w:rsidRPr="00386C33" w:rsidRDefault="00386C33" w:rsidP="00327B6A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 xml:space="preserve">Revisar archivo </w:t>
            </w:r>
            <w:r w:rsidR="00327B6A">
              <w:rPr>
                <w:rFonts w:cs="Arial"/>
                <w:szCs w:val="20"/>
                <w:lang w:val="es-GT"/>
              </w:rPr>
              <w:t>de entrada de macro</w:t>
            </w:r>
          </w:p>
        </w:tc>
      </w:tr>
      <w:tr w:rsidR="00386C33" w:rsidRPr="0020337D" w14:paraId="01098CAC" w14:textId="77777777" w:rsidTr="00327B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93" w:type="pct"/>
          </w:tcPr>
          <w:p w14:paraId="5F280BB7" w14:textId="47E32688" w:rsidR="00386C33" w:rsidRPr="00386C33" w:rsidRDefault="00F50CC4" w:rsidP="00CC1B51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EE_M</w:t>
            </w:r>
            <w:r w:rsidRPr="00386C33">
              <w:rPr>
                <w:rFonts w:cs="Arial"/>
                <w:szCs w:val="20"/>
                <w:lang w:val="es-GT"/>
              </w:rPr>
              <w:t>00</w:t>
            </w:r>
            <w:r w:rsidR="00327B6A">
              <w:rPr>
                <w:rFonts w:cs="Arial"/>
                <w:szCs w:val="20"/>
                <w:lang w:val="es-GT"/>
              </w:rPr>
              <w:t>2</w:t>
            </w:r>
          </w:p>
        </w:tc>
        <w:tc>
          <w:tcPr>
            <w:tcW w:w="895" w:type="pct"/>
          </w:tcPr>
          <w:p w14:paraId="1E565941" w14:textId="22C7985C" w:rsidR="00386C33" w:rsidRPr="00386C33" w:rsidRDefault="00327B6A" w:rsidP="00CC1B51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Excepción </w:t>
            </w:r>
            <w:r w:rsidRPr="00F87D68">
              <w:rPr>
                <w:rFonts w:cs="Arial"/>
                <w:szCs w:val="20"/>
                <w:lang w:val="es-GT"/>
              </w:rPr>
              <w:t>del sistema</w:t>
            </w:r>
          </w:p>
        </w:tc>
        <w:tc>
          <w:tcPr>
            <w:tcW w:w="760" w:type="pct"/>
          </w:tcPr>
          <w:p w14:paraId="71AACA0F" w14:textId="49E795A9" w:rsidR="00386C33" w:rsidRPr="00386C33" w:rsidRDefault="00327B6A" w:rsidP="00CC1B51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Error al intentar ejecutar la macro</w:t>
            </w:r>
          </w:p>
        </w:tc>
        <w:tc>
          <w:tcPr>
            <w:tcW w:w="1513" w:type="pct"/>
          </w:tcPr>
          <w:p w14:paraId="40168B2C" w14:textId="48E989D5" w:rsidR="00386C33" w:rsidRPr="00386C33" w:rsidRDefault="00327B6A" w:rsidP="00CC1B51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Reintentar ejecutar la macro si se tienen reintentos disponibles, de lo contrario notificar el error.</w:t>
            </w:r>
          </w:p>
        </w:tc>
        <w:tc>
          <w:tcPr>
            <w:tcW w:w="1239" w:type="pct"/>
          </w:tcPr>
          <w:p w14:paraId="3BE5FC37" w14:textId="7F212322" w:rsidR="00386C33" w:rsidRPr="00386C33" w:rsidRDefault="00386C33" w:rsidP="00327B6A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 xml:space="preserve">Revisar archivo de </w:t>
            </w:r>
            <w:r w:rsidR="00327B6A">
              <w:rPr>
                <w:rFonts w:cs="Arial"/>
                <w:szCs w:val="20"/>
                <w:lang w:val="es-GT"/>
              </w:rPr>
              <w:t>macro y archivo de entrada de macro.</w:t>
            </w:r>
          </w:p>
        </w:tc>
      </w:tr>
      <w:tr w:rsidR="00327B6A" w:rsidRPr="0020337D" w14:paraId="1F31BB7D" w14:textId="77777777" w:rsidTr="00327B6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93" w:type="pct"/>
          </w:tcPr>
          <w:p w14:paraId="3059C3DC" w14:textId="107E6C82" w:rsidR="00327B6A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FZ_E003</w:t>
            </w:r>
          </w:p>
        </w:tc>
        <w:tc>
          <w:tcPr>
            <w:tcW w:w="895" w:type="pct"/>
          </w:tcPr>
          <w:p w14:paraId="7EBBAE14" w14:textId="5E64280B" w:rsidR="00327B6A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Excepción </w:t>
            </w:r>
            <w:r w:rsidRPr="00F87D68">
              <w:rPr>
                <w:rFonts w:cs="Arial"/>
                <w:szCs w:val="20"/>
                <w:lang w:val="es-GT"/>
              </w:rPr>
              <w:t>del sistema</w:t>
            </w:r>
          </w:p>
        </w:tc>
        <w:tc>
          <w:tcPr>
            <w:tcW w:w="760" w:type="pct"/>
          </w:tcPr>
          <w:p w14:paraId="01122955" w14:textId="5D1577E3" w:rsidR="00327B6A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Transferencia fallida</w:t>
            </w:r>
          </w:p>
        </w:tc>
        <w:tc>
          <w:tcPr>
            <w:tcW w:w="1513" w:type="pct"/>
          </w:tcPr>
          <w:p w14:paraId="30C8634B" w14:textId="1BA5364E" w:rsidR="00327B6A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Reintentar la carga de archivos, si se agotan los reintentos notificar el error</w:t>
            </w:r>
          </w:p>
        </w:tc>
        <w:tc>
          <w:tcPr>
            <w:tcW w:w="1239" w:type="pct"/>
          </w:tcPr>
          <w:p w14:paraId="1295FDAE" w14:textId="2C2104F6" w:rsidR="00327B6A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Revisar los archivos de carga.</w:t>
            </w:r>
          </w:p>
        </w:tc>
      </w:tr>
      <w:tr w:rsidR="00327B6A" w:rsidRPr="0020337D" w14:paraId="223F5DD1" w14:textId="77777777" w:rsidTr="00327B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93" w:type="pct"/>
          </w:tcPr>
          <w:p w14:paraId="2EFCBC0C" w14:textId="1CE6D2E0" w:rsidR="00327B6A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FZ_E006</w:t>
            </w:r>
          </w:p>
        </w:tc>
        <w:tc>
          <w:tcPr>
            <w:tcW w:w="895" w:type="pct"/>
          </w:tcPr>
          <w:p w14:paraId="30C6E23D" w14:textId="2B4DDD12" w:rsidR="00327B6A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Excepción </w:t>
            </w:r>
            <w:r w:rsidRPr="00F87D68">
              <w:rPr>
                <w:rFonts w:cs="Arial"/>
                <w:szCs w:val="20"/>
                <w:lang w:val="es-GT"/>
              </w:rPr>
              <w:t>del sistema</w:t>
            </w:r>
          </w:p>
        </w:tc>
        <w:tc>
          <w:tcPr>
            <w:tcW w:w="760" w:type="pct"/>
          </w:tcPr>
          <w:p w14:paraId="58E21BBF" w14:textId="6526D407" w:rsidR="00327B6A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Error al cargar el </w:t>
            </w:r>
            <w:proofErr w:type="spellStart"/>
            <w:r>
              <w:rPr>
                <w:rFonts w:cs="Arial"/>
                <w:szCs w:val="20"/>
                <w:lang w:val="es-GT"/>
              </w:rPr>
              <w:t>archivo.ok</w:t>
            </w:r>
            <w:proofErr w:type="spellEnd"/>
          </w:p>
        </w:tc>
        <w:tc>
          <w:tcPr>
            <w:tcW w:w="1513" w:type="pct"/>
          </w:tcPr>
          <w:p w14:paraId="754F4334" w14:textId="1DA0FE3E" w:rsidR="00327B6A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Reintentar la carga del </w:t>
            </w:r>
            <w:proofErr w:type="spellStart"/>
            <w:r>
              <w:rPr>
                <w:rFonts w:cs="Arial"/>
                <w:szCs w:val="20"/>
                <w:lang w:val="es-GT"/>
              </w:rPr>
              <w:t>archivo.ok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si se tienen reintentos disponibles, de lo contrario notificar el error.</w:t>
            </w:r>
          </w:p>
        </w:tc>
        <w:tc>
          <w:tcPr>
            <w:tcW w:w="1239" w:type="pct"/>
          </w:tcPr>
          <w:p w14:paraId="7CD21367" w14:textId="44464101" w:rsidR="00327B6A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Revisar el </w:t>
            </w:r>
            <w:proofErr w:type="spellStart"/>
            <w:r>
              <w:rPr>
                <w:rFonts w:cs="Arial"/>
                <w:szCs w:val="20"/>
                <w:lang w:val="es-GT"/>
              </w:rPr>
              <w:t>archivo.ok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y su ruta</w:t>
            </w:r>
          </w:p>
        </w:tc>
      </w:tr>
      <w:tr w:rsidR="00F93ED0" w:rsidRPr="0020337D" w14:paraId="0DD6C713" w14:textId="77777777" w:rsidTr="00327B6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93" w:type="pct"/>
          </w:tcPr>
          <w:p w14:paraId="585EDD55" w14:textId="2036D483" w:rsidR="00F93ED0" w:rsidRDefault="00F93ED0" w:rsidP="00F93ED0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LC_E</w:t>
            </w:r>
            <w:r w:rsidRPr="00F87D68">
              <w:rPr>
                <w:rFonts w:cs="Arial"/>
                <w:szCs w:val="20"/>
                <w:lang w:val="es-GT"/>
              </w:rPr>
              <w:t>00</w:t>
            </w:r>
            <w:r>
              <w:rPr>
                <w:rFonts w:cs="Arial"/>
                <w:szCs w:val="20"/>
                <w:lang w:val="es-GT"/>
              </w:rPr>
              <w:t>2</w:t>
            </w:r>
          </w:p>
        </w:tc>
        <w:tc>
          <w:tcPr>
            <w:tcW w:w="895" w:type="pct"/>
          </w:tcPr>
          <w:p w14:paraId="4A5DDF58" w14:textId="748ED633" w:rsidR="00F93ED0" w:rsidRDefault="00F93ED0" w:rsidP="00F93ED0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Error de configuración</w:t>
            </w:r>
          </w:p>
        </w:tc>
        <w:tc>
          <w:tcPr>
            <w:tcW w:w="760" w:type="pct"/>
          </w:tcPr>
          <w:p w14:paraId="0E4E082A" w14:textId="36EAF118" w:rsidR="00F93ED0" w:rsidRDefault="00F93ED0" w:rsidP="00F93ED0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Error al leer la configuración inicial de artefacto</w:t>
            </w:r>
          </w:p>
        </w:tc>
        <w:tc>
          <w:tcPr>
            <w:tcW w:w="1513" w:type="pct"/>
          </w:tcPr>
          <w:p w14:paraId="629BFAE3" w14:textId="442F1E5F" w:rsidR="00F93ED0" w:rsidRDefault="00F93ED0" w:rsidP="00F93ED0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Notificara el error.</w:t>
            </w:r>
          </w:p>
        </w:tc>
        <w:tc>
          <w:tcPr>
            <w:tcW w:w="1239" w:type="pct"/>
          </w:tcPr>
          <w:p w14:paraId="14F4C92F" w14:textId="5EACEB0A" w:rsidR="00F93ED0" w:rsidRDefault="00F93ED0" w:rsidP="00F93ED0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Revisar el archivo individual de configuración y el archivo de registro</w:t>
            </w:r>
          </w:p>
        </w:tc>
      </w:tr>
    </w:tbl>
    <w:p w14:paraId="010DDC05" w14:textId="3217FB80" w:rsidR="00A42B86" w:rsidRPr="002B6F19" w:rsidRDefault="00A37DDC" w:rsidP="00E405C6">
      <w:pPr>
        <w:pStyle w:val="CGH3"/>
        <w:rPr>
          <w:lang w:val="es-GT"/>
        </w:rPr>
      </w:pPr>
      <w:bookmarkStart w:id="29" w:name="_Toc1482248"/>
      <w:r>
        <w:rPr>
          <w:lang w:val="es-GT"/>
        </w:rPr>
        <w:t>Excepción / Error</w:t>
      </w:r>
      <w:r w:rsidR="00F73766">
        <w:rPr>
          <w:lang w:val="es-GT"/>
        </w:rPr>
        <w:t xml:space="preserve"> de Negocio</w:t>
      </w:r>
      <w:bookmarkEnd w:id="28"/>
      <w:bookmarkEnd w:id="29"/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1109"/>
        <w:gridCol w:w="1846"/>
        <w:gridCol w:w="2218"/>
        <w:gridCol w:w="2396"/>
        <w:gridCol w:w="2616"/>
      </w:tblGrid>
      <w:tr w:rsidR="00A42B86" w:rsidRPr="00EA1461" w14:paraId="010DDC0B" w14:textId="77777777" w:rsidTr="00F737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44" w:type="pct"/>
          </w:tcPr>
          <w:p w14:paraId="010DDC06" w14:textId="71CAC324" w:rsidR="00A42B86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Código</w:t>
            </w:r>
          </w:p>
        </w:tc>
        <w:tc>
          <w:tcPr>
            <w:tcW w:w="906" w:type="pct"/>
          </w:tcPr>
          <w:p w14:paraId="010DDC07" w14:textId="50502B55" w:rsidR="00A42B86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Tipo</w:t>
            </w:r>
          </w:p>
        </w:tc>
        <w:tc>
          <w:tcPr>
            <w:tcW w:w="1089" w:type="pct"/>
          </w:tcPr>
          <w:p w14:paraId="010DDC08" w14:textId="680AB662" w:rsidR="00A42B86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Descripción</w:t>
            </w:r>
          </w:p>
        </w:tc>
        <w:tc>
          <w:tcPr>
            <w:tcW w:w="1176" w:type="pct"/>
          </w:tcPr>
          <w:p w14:paraId="010DDC09" w14:textId="5ABAFA80" w:rsidR="00A42B86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Respuesta del Artefacto</w:t>
            </w:r>
          </w:p>
        </w:tc>
        <w:tc>
          <w:tcPr>
            <w:tcW w:w="1284" w:type="pct"/>
          </w:tcPr>
          <w:p w14:paraId="010DDC0A" w14:textId="004D316E" w:rsidR="00A42B86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Acción</w:t>
            </w:r>
          </w:p>
        </w:tc>
      </w:tr>
      <w:tr w:rsidR="00327B6A" w:rsidRPr="0020337D" w14:paraId="15100E60" w14:textId="77777777" w:rsidTr="00F73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44" w:type="pct"/>
          </w:tcPr>
          <w:p w14:paraId="110BD6A4" w14:textId="546058CA" w:rsidR="00327B6A" w:rsidRPr="00386C33" w:rsidRDefault="00327B6A" w:rsidP="00327B6A">
            <w:pPr>
              <w:rPr>
                <w:rFonts w:cs="Arial"/>
                <w:szCs w:val="20"/>
                <w:lang w:val="es-GT"/>
              </w:rPr>
            </w:pPr>
            <w:r w:rsidRPr="00F50CC4">
              <w:rPr>
                <w:rFonts w:cs="Arial"/>
                <w:szCs w:val="20"/>
                <w:lang w:val="es-GT"/>
              </w:rPr>
              <w:t>GE_S00</w:t>
            </w:r>
            <w:r>
              <w:rPr>
                <w:rFonts w:cs="Arial"/>
                <w:szCs w:val="20"/>
                <w:lang w:val="es-GT"/>
              </w:rPr>
              <w:t>1</w:t>
            </w:r>
          </w:p>
        </w:tc>
        <w:tc>
          <w:tcPr>
            <w:tcW w:w="906" w:type="pct"/>
          </w:tcPr>
          <w:p w14:paraId="0E361E15" w14:textId="673BF72A" w:rsidR="00327B6A" w:rsidRPr="00386C33" w:rsidRDefault="00327B6A" w:rsidP="00327B6A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Excepción de negocio</w:t>
            </w:r>
          </w:p>
        </w:tc>
        <w:tc>
          <w:tcPr>
            <w:tcW w:w="1089" w:type="pct"/>
          </w:tcPr>
          <w:p w14:paraId="4D2CD090" w14:textId="401B7209" w:rsidR="00327B6A" w:rsidRPr="00386C33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Error de inicio de sesión, credenciales incorrectas</w:t>
            </w:r>
          </w:p>
        </w:tc>
        <w:tc>
          <w:tcPr>
            <w:tcW w:w="1176" w:type="pct"/>
          </w:tcPr>
          <w:p w14:paraId="4B4A0259" w14:textId="32ACFF65" w:rsidR="00327B6A" w:rsidRPr="00386C33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Intentar iniciar sesión de nuevo, si los reintentos disponibles son más de dos, solo intentara dos veces y notificara el error.</w:t>
            </w:r>
          </w:p>
        </w:tc>
        <w:tc>
          <w:tcPr>
            <w:tcW w:w="1284" w:type="pct"/>
          </w:tcPr>
          <w:p w14:paraId="7148E898" w14:textId="5DC281F9" w:rsidR="00327B6A" w:rsidRPr="00386C33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Actualizar el archivo de configuración general con las credenciales correctas. </w:t>
            </w:r>
          </w:p>
        </w:tc>
      </w:tr>
      <w:tr w:rsidR="00327B6A" w:rsidRPr="0020337D" w14:paraId="5D36B33E" w14:textId="77777777" w:rsidTr="00F7376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44" w:type="pct"/>
          </w:tcPr>
          <w:p w14:paraId="371E9D3B" w14:textId="3283937D" w:rsidR="00327B6A" w:rsidRDefault="00327B6A" w:rsidP="00327B6A">
            <w:pPr>
              <w:rPr>
                <w:rFonts w:cs="Arial"/>
                <w:szCs w:val="20"/>
                <w:lang w:val="es-GT"/>
              </w:rPr>
            </w:pPr>
            <w:r w:rsidRPr="00F87D68">
              <w:rPr>
                <w:rFonts w:cs="Arial"/>
                <w:szCs w:val="20"/>
                <w:lang w:val="es-GT"/>
              </w:rPr>
              <w:t>GE_S002</w:t>
            </w:r>
          </w:p>
        </w:tc>
        <w:tc>
          <w:tcPr>
            <w:tcW w:w="906" w:type="pct"/>
          </w:tcPr>
          <w:p w14:paraId="2C82A299" w14:textId="7CBDE7CA" w:rsidR="00327B6A" w:rsidRPr="00386C33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Excepción </w:t>
            </w:r>
            <w:r w:rsidRPr="00F87D68">
              <w:rPr>
                <w:rFonts w:cs="Arial"/>
                <w:szCs w:val="20"/>
                <w:lang w:val="es-GT"/>
              </w:rPr>
              <w:t>del sistema</w:t>
            </w:r>
          </w:p>
        </w:tc>
        <w:tc>
          <w:tcPr>
            <w:tcW w:w="1089" w:type="pct"/>
          </w:tcPr>
          <w:p w14:paraId="2AA489F8" w14:textId="1C72383B" w:rsidR="00327B6A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Error de conexión al iniciar SAP</w:t>
            </w:r>
          </w:p>
        </w:tc>
        <w:tc>
          <w:tcPr>
            <w:tcW w:w="1176" w:type="pct"/>
          </w:tcPr>
          <w:p w14:paraId="054DC664" w14:textId="64E3EF0C" w:rsidR="00327B6A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Reintentar iniciar SAP si se tienen reintentos aun disponibles, de lo contrario se notificara el error.</w:t>
            </w:r>
          </w:p>
        </w:tc>
        <w:tc>
          <w:tcPr>
            <w:tcW w:w="1284" w:type="pct"/>
          </w:tcPr>
          <w:p w14:paraId="13C08EE5" w14:textId="1756815E" w:rsidR="00327B6A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Revisar la conexión de SAP</w:t>
            </w:r>
          </w:p>
        </w:tc>
      </w:tr>
      <w:tr w:rsidR="00327B6A" w:rsidRPr="0020337D" w14:paraId="4B6283F2" w14:textId="77777777" w:rsidTr="00F73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44" w:type="pct"/>
          </w:tcPr>
          <w:p w14:paraId="123CEF39" w14:textId="688905C9" w:rsidR="00327B6A" w:rsidRPr="00386C33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FZ_E001</w:t>
            </w:r>
          </w:p>
        </w:tc>
        <w:tc>
          <w:tcPr>
            <w:tcW w:w="906" w:type="pct"/>
          </w:tcPr>
          <w:p w14:paraId="46B20BDD" w14:textId="67D88F63" w:rsidR="00327B6A" w:rsidRPr="00386C33" w:rsidRDefault="00327B6A" w:rsidP="00327B6A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Excepción de negocio</w:t>
            </w:r>
          </w:p>
        </w:tc>
        <w:tc>
          <w:tcPr>
            <w:tcW w:w="1089" w:type="pct"/>
          </w:tcPr>
          <w:p w14:paraId="377DF2EE" w14:textId="6D0EA29C" w:rsidR="00327B6A" w:rsidRPr="00386C33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Error de inicio de sesión de </w:t>
            </w:r>
            <w:proofErr w:type="spellStart"/>
            <w:r>
              <w:rPr>
                <w:rFonts w:cs="Arial"/>
                <w:szCs w:val="20"/>
                <w:lang w:val="es-GT"/>
              </w:rPr>
              <w:t>FileZilla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, credenciales </w:t>
            </w:r>
            <w:proofErr w:type="spellStart"/>
            <w:r>
              <w:rPr>
                <w:rFonts w:cs="Arial"/>
                <w:szCs w:val="20"/>
                <w:lang w:val="es-GT"/>
              </w:rPr>
              <w:t>erroneas</w:t>
            </w:r>
            <w:proofErr w:type="spellEnd"/>
          </w:p>
        </w:tc>
        <w:tc>
          <w:tcPr>
            <w:tcW w:w="1176" w:type="pct"/>
          </w:tcPr>
          <w:p w14:paraId="75DD5F89" w14:textId="26D6D67D" w:rsidR="00327B6A" w:rsidRPr="00386C33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Intentar iniciar sesión de nuevo, si los reintentos disponibles son más de dos, solo intentara dos veces y notificara el error.</w:t>
            </w:r>
          </w:p>
        </w:tc>
        <w:tc>
          <w:tcPr>
            <w:tcW w:w="1284" w:type="pct"/>
          </w:tcPr>
          <w:p w14:paraId="48A70B1F" w14:textId="69AFF78D" w:rsidR="00327B6A" w:rsidRPr="00386C33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Actualizar el archivo de configuración individual con las credenciales correctas.</w:t>
            </w:r>
          </w:p>
        </w:tc>
      </w:tr>
      <w:tr w:rsidR="00327B6A" w:rsidRPr="00327B6A" w14:paraId="16ECF065" w14:textId="77777777" w:rsidTr="00CC1B5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44" w:type="pct"/>
          </w:tcPr>
          <w:p w14:paraId="4A28C6A5" w14:textId="6BBC47F7" w:rsidR="00327B6A" w:rsidRPr="004842D4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FZ_E002</w:t>
            </w:r>
          </w:p>
        </w:tc>
        <w:tc>
          <w:tcPr>
            <w:tcW w:w="906" w:type="pct"/>
          </w:tcPr>
          <w:p w14:paraId="19598B99" w14:textId="091C0292" w:rsidR="00327B6A" w:rsidRPr="00386C33" w:rsidRDefault="00327B6A" w:rsidP="00327B6A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Excepción de negocio</w:t>
            </w:r>
          </w:p>
        </w:tc>
        <w:tc>
          <w:tcPr>
            <w:tcW w:w="1089" w:type="pct"/>
          </w:tcPr>
          <w:p w14:paraId="1B4D3664" w14:textId="3DF035E9" w:rsidR="00327B6A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Inicio de sesión no disponible</w:t>
            </w:r>
          </w:p>
        </w:tc>
        <w:tc>
          <w:tcPr>
            <w:tcW w:w="1176" w:type="pct"/>
          </w:tcPr>
          <w:p w14:paraId="7C2C4A94" w14:textId="15BF5E0F" w:rsidR="00327B6A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Reintentar iniciar </w:t>
            </w:r>
            <w:proofErr w:type="spellStart"/>
            <w:r>
              <w:rPr>
                <w:rFonts w:cs="Arial"/>
                <w:szCs w:val="20"/>
                <w:lang w:val="es-GT"/>
              </w:rPr>
              <w:t>FileZilla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si se tienen reintentos aun disponibles, de lo contrario se notificara el error.</w:t>
            </w:r>
          </w:p>
        </w:tc>
        <w:tc>
          <w:tcPr>
            <w:tcW w:w="1284" w:type="pct"/>
          </w:tcPr>
          <w:p w14:paraId="4A360F12" w14:textId="26A3DD17" w:rsidR="00327B6A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Revisar la conexión de </w:t>
            </w:r>
            <w:proofErr w:type="spellStart"/>
            <w:r>
              <w:rPr>
                <w:rFonts w:cs="Arial"/>
                <w:szCs w:val="20"/>
                <w:lang w:val="es-GT"/>
              </w:rPr>
              <w:t>FileZilla</w:t>
            </w:r>
            <w:proofErr w:type="spellEnd"/>
          </w:p>
        </w:tc>
      </w:tr>
      <w:tr w:rsidR="00327B6A" w:rsidRPr="00327B6A" w14:paraId="18385985" w14:textId="77777777" w:rsidTr="00CC1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44" w:type="pct"/>
          </w:tcPr>
          <w:p w14:paraId="2E5AC478" w14:textId="6F1D2B37" w:rsidR="00327B6A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FZ_E005</w:t>
            </w:r>
          </w:p>
        </w:tc>
        <w:tc>
          <w:tcPr>
            <w:tcW w:w="906" w:type="pct"/>
          </w:tcPr>
          <w:p w14:paraId="6B2FFAAB" w14:textId="4D0FCDD2" w:rsidR="00327B6A" w:rsidRDefault="00327B6A" w:rsidP="00327B6A">
            <w:pPr>
              <w:rPr>
                <w:rFonts w:cs="Arial"/>
                <w:szCs w:val="20"/>
                <w:lang w:val="es-GT"/>
              </w:rPr>
            </w:pPr>
            <w:r w:rsidRPr="00386C33">
              <w:rPr>
                <w:rFonts w:cs="Arial"/>
                <w:szCs w:val="20"/>
                <w:lang w:val="es-GT"/>
              </w:rPr>
              <w:t>Excepción de negocio</w:t>
            </w:r>
          </w:p>
        </w:tc>
        <w:tc>
          <w:tcPr>
            <w:tcW w:w="1089" w:type="pct"/>
          </w:tcPr>
          <w:p w14:paraId="2AB0727A" w14:textId="7257E068" w:rsidR="00327B6A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 xml:space="preserve">Error al cargar los archivos a </w:t>
            </w:r>
            <w:proofErr w:type="spellStart"/>
            <w:r>
              <w:rPr>
                <w:rFonts w:cs="Arial"/>
                <w:szCs w:val="20"/>
                <w:lang w:val="es-GT"/>
              </w:rPr>
              <w:t>FileZilla</w:t>
            </w:r>
            <w:proofErr w:type="spellEnd"/>
          </w:p>
        </w:tc>
        <w:tc>
          <w:tcPr>
            <w:tcW w:w="1176" w:type="pct"/>
          </w:tcPr>
          <w:p w14:paraId="4E246BA4" w14:textId="3048DDEF" w:rsidR="00327B6A" w:rsidRDefault="00327B6A" w:rsidP="00327B6A">
            <w:pPr>
              <w:rPr>
                <w:rFonts w:cs="Arial"/>
                <w:szCs w:val="20"/>
                <w:lang w:val="es-GT"/>
              </w:rPr>
            </w:pPr>
            <w:r>
              <w:rPr>
                <w:rFonts w:cs="Arial"/>
                <w:szCs w:val="20"/>
                <w:lang w:val="es-GT"/>
              </w:rPr>
              <w:t>Excepción se propaga a procesar mandate, de no tener disponibles reintentos se notifica el error</w:t>
            </w:r>
          </w:p>
        </w:tc>
        <w:tc>
          <w:tcPr>
            <w:tcW w:w="1284" w:type="pct"/>
          </w:tcPr>
          <w:p w14:paraId="66424AB1" w14:textId="7676DFE1" w:rsidR="00327B6A" w:rsidRDefault="00327B6A" w:rsidP="00327B6A">
            <w:pPr>
              <w:rPr>
                <w:rFonts w:cs="Arial"/>
                <w:szCs w:val="20"/>
                <w:lang w:val="es-GT"/>
              </w:rPr>
            </w:pPr>
            <w:proofErr w:type="spellStart"/>
            <w:r>
              <w:rPr>
                <w:rFonts w:cs="Arial"/>
                <w:szCs w:val="20"/>
                <w:lang w:val="es-GT"/>
              </w:rPr>
              <w:t>Reviar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la conexión de </w:t>
            </w:r>
            <w:proofErr w:type="spellStart"/>
            <w:r>
              <w:rPr>
                <w:rFonts w:cs="Arial"/>
                <w:szCs w:val="20"/>
                <w:lang w:val="es-GT"/>
              </w:rPr>
              <w:t>FileZilla</w:t>
            </w:r>
            <w:proofErr w:type="spellEnd"/>
            <w:r>
              <w:rPr>
                <w:rFonts w:cs="Arial"/>
                <w:szCs w:val="20"/>
                <w:lang w:val="es-GT"/>
              </w:rPr>
              <w:t xml:space="preserve"> y los archivos de carga</w:t>
            </w:r>
          </w:p>
        </w:tc>
      </w:tr>
    </w:tbl>
    <w:p w14:paraId="57041A2E" w14:textId="77777777" w:rsidR="00763DFE" w:rsidRDefault="00763DFE" w:rsidP="00763DFE">
      <w:pPr>
        <w:pStyle w:val="CGH3"/>
        <w:numPr>
          <w:ilvl w:val="0"/>
          <w:numId w:val="0"/>
        </w:numPr>
        <w:ind w:left="792"/>
        <w:rPr>
          <w:lang w:val="es-GT"/>
        </w:rPr>
      </w:pPr>
      <w:bookmarkStart w:id="30" w:name="_Toc1482249"/>
    </w:p>
    <w:p w14:paraId="536D3738" w14:textId="77777777" w:rsidR="00763DFE" w:rsidRDefault="00763DFE" w:rsidP="00763DFE">
      <w:pPr>
        <w:pStyle w:val="CGH3"/>
        <w:numPr>
          <w:ilvl w:val="0"/>
          <w:numId w:val="0"/>
        </w:numPr>
        <w:ind w:left="792"/>
        <w:rPr>
          <w:lang w:val="es-GT"/>
        </w:rPr>
      </w:pPr>
    </w:p>
    <w:p w14:paraId="010DDC22" w14:textId="5B0B72DB" w:rsidR="00F41CB8" w:rsidRPr="002B6F19" w:rsidRDefault="00F73766" w:rsidP="00E405C6">
      <w:pPr>
        <w:pStyle w:val="CGH3"/>
        <w:rPr>
          <w:lang w:val="es-GT"/>
        </w:rPr>
      </w:pPr>
      <w:r>
        <w:rPr>
          <w:lang w:val="es-GT"/>
        </w:rPr>
        <w:t>Notificaciones y Reportes de Salida Correctos del Proceso</w:t>
      </w:r>
      <w:bookmarkEnd w:id="30"/>
    </w:p>
    <w:tbl>
      <w:tblPr>
        <w:tblStyle w:val="CGTable2"/>
        <w:tblW w:w="5000" w:type="pct"/>
        <w:tblLook w:val="04A0" w:firstRow="1" w:lastRow="0" w:firstColumn="1" w:lastColumn="0" w:noHBand="0" w:noVBand="1"/>
      </w:tblPr>
      <w:tblGrid>
        <w:gridCol w:w="4536"/>
        <w:gridCol w:w="5649"/>
      </w:tblGrid>
      <w:tr w:rsidR="00F41CB8" w:rsidRPr="00EA1461" w14:paraId="010DDC25" w14:textId="77777777" w:rsidTr="00F41C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27" w:type="pct"/>
          </w:tcPr>
          <w:p w14:paraId="010DDC23" w14:textId="7A782156" w:rsidR="00F41CB8" w:rsidRPr="00EA1461" w:rsidRDefault="00F73766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Escenario</w:t>
            </w:r>
          </w:p>
        </w:tc>
        <w:tc>
          <w:tcPr>
            <w:tcW w:w="2773" w:type="pct"/>
          </w:tcPr>
          <w:p w14:paraId="010DDC24" w14:textId="1504E422" w:rsidR="00F41CB8" w:rsidRPr="00EA1461" w:rsidRDefault="008A602F" w:rsidP="00A0788F">
            <w:pPr>
              <w:rPr>
                <w:rFonts w:cs="Arial"/>
                <w:sz w:val="18"/>
                <w:szCs w:val="20"/>
                <w:lang w:val="es-GT"/>
              </w:rPr>
            </w:pPr>
            <w:r w:rsidRPr="00EA1461">
              <w:rPr>
                <w:rFonts w:cs="Arial"/>
                <w:sz w:val="18"/>
                <w:szCs w:val="20"/>
                <w:lang w:val="es-GT"/>
              </w:rPr>
              <w:t>Notificaciones y Reportes</w:t>
            </w:r>
          </w:p>
        </w:tc>
      </w:tr>
      <w:tr w:rsidR="00F41CB8" w:rsidRPr="00CC1B51" w14:paraId="010DDC2B" w14:textId="77777777" w:rsidTr="00F41C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227" w:type="pct"/>
          </w:tcPr>
          <w:p w14:paraId="010DDC29" w14:textId="282025A5" w:rsidR="00F41CB8" w:rsidRPr="00EA1461" w:rsidRDefault="00EA1461" w:rsidP="00DF2B2D">
            <w:pPr>
              <w:rPr>
                <w:rFonts w:cs="Arial"/>
                <w:szCs w:val="18"/>
                <w:lang w:val="es-GT"/>
              </w:rPr>
            </w:pPr>
            <w:r w:rsidRPr="00EA1461">
              <w:rPr>
                <w:rFonts w:cs="Arial"/>
                <w:szCs w:val="18"/>
                <w:lang w:val="es-GT"/>
              </w:rPr>
              <w:t>Ejecución con algun</w:t>
            </w:r>
            <w:r w:rsidR="00DF2B2D">
              <w:rPr>
                <w:rFonts w:cs="Arial"/>
                <w:szCs w:val="18"/>
                <w:lang w:val="es-GT"/>
              </w:rPr>
              <w:t>a excepción encontrada.</w:t>
            </w:r>
          </w:p>
        </w:tc>
        <w:tc>
          <w:tcPr>
            <w:tcW w:w="2773" w:type="pct"/>
          </w:tcPr>
          <w:p w14:paraId="010DDC2A" w14:textId="202937E2" w:rsidR="00F41CB8" w:rsidRPr="00EA1461" w:rsidRDefault="00DF2B2D" w:rsidP="00304196">
            <w:pPr>
              <w:rPr>
                <w:rFonts w:cs="Arial"/>
                <w:szCs w:val="18"/>
                <w:lang w:val="es-GT"/>
              </w:rPr>
            </w:pPr>
            <w:r>
              <w:rPr>
                <w:rFonts w:cs="Arial"/>
                <w:sz w:val="20"/>
                <w:szCs w:val="18"/>
                <w:lang w:val="es-GT"/>
              </w:rPr>
              <w:object w:dxaOrig="1538" w:dyaOrig="994" w14:anchorId="73F29F98">
                <v:shape id="_x0000_i1029" type="#_x0000_t75" style="width:76.5pt;height:50pt" o:ole="">
                  <v:imagedata r:id="rId28" o:title=""/>
                </v:shape>
                <o:OLEObject Type="Embed" ProgID="Package" ShapeID="_x0000_i1029" DrawAspect="Icon" ObjectID="_1613551628" r:id="rId29"/>
              </w:object>
            </w:r>
          </w:p>
        </w:tc>
      </w:tr>
      <w:tr w:rsidR="00943CD5" w:rsidRPr="00CC1B51" w14:paraId="4C914929" w14:textId="77777777" w:rsidTr="00F41CB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2227" w:type="pct"/>
          </w:tcPr>
          <w:p w14:paraId="0EDC70DF" w14:textId="2B1EA476" w:rsidR="00943CD5" w:rsidRPr="00943CD5" w:rsidRDefault="00943CD5" w:rsidP="00A0788F">
            <w:pPr>
              <w:rPr>
                <w:rFonts w:cs="Arial"/>
                <w:szCs w:val="18"/>
                <w:lang w:val="es-419"/>
              </w:rPr>
            </w:pPr>
            <w:proofErr w:type="spellStart"/>
            <w:r>
              <w:rPr>
                <w:rFonts w:cs="Arial"/>
                <w:szCs w:val="18"/>
                <w:lang w:val="es-GT"/>
              </w:rPr>
              <w:t>Ejecuci</w:t>
            </w:r>
            <w:r>
              <w:rPr>
                <w:rFonts w:cs="Arial"/>
                <w:szCs w:val="18"/>
                <w:lang w:val="es-419"/>
              </w:rPr>
              <w:t>ón</w:t>
            </w:r>
            <w:proofErr w:type="spellEnd"/>
            <w:r>
              <w:rPr>
                <w:rFonts w:cs="Arial"/>
                <w:szCs w:val="18"/>
                <w:lang w:val="es-419"/>
              </w:rPr>
              <w:t xml:space="preserve"> exitosa sin errores</w:t>
            </w:r>
          </w:p>
        </w:tc>
        <w:tc>
          <w:tcPr>
            <w:tcW w:w="2773" w:type="pct"/>
          </w:tcPr>
          <w:p w14:paraId="39E2CAF7" w14:textId="08D77141" w:rsidR="00943CD5" w:rsidRDefault="00DF2B2D" w:rsidP="00304196">
            <w:pPr>
              <w:rPr>
                <w:rFonts w:cs="Arial"/>
                <w:szCs w:val="18"/>
                <w:lang w:val="es-GT"/>
              </w:rPr>
            </w:pPr>
            <w:r>
              <w:rPr>
                <w:rFonts w:cs="Arial"/>
                <w:sz w:val="20"/>
                <w:szCs w:val="18"/>
                <w:lang w:val="es-GT"/>
              </w:rPr>
              <w:object w:dxaOrig="1538" w:dyaOrig="994" w14:anchorId="4635D399">
                <v:shape id="_x0000_i1030" type="#_x0000_t75" style="width:76.5pt;height:50pt" o:ole="">
                  <v:imagedata r:id="rId30" o:title=""/>
                </v:shape>
                <o:OLEObject Type="Embed" ProgID="Package" ShapeID="_x0000_i1030" DrawAspect="Icon" ObjectID="_1613551629" r:id="rId31"/>
              </w:object>
            </w:r>
          </w:p>
        </w:tc>
      </w:tr>
    </w:tbl>
    <w:p w14:paraId="010DDC2C" w14:textId="1C7B4A3B" w:rsidR="00C9768B" w:rsidRPr="00F73766" w:rsidRDefault="00F73766" w:rsidP="00E405C6">
      <w:pPr>
        <w:pStyle w:val="CGH2"/>
      </w:pPr>
      <w:bookmarkStart w:id="31" w:name="_Toc477954697"/>
      <w:bookmarkStart w:id="32" w:name="_Toc1482250"/>
      <w:r w:rsidRPr="00F73766">
        <w:rPr>
          <w:lang w:val="es-GT"/>
        </w:rPr>
        <w:t>Producción y Operaciones</w:t>
      </w:r>
      <w:bookmarkEnd w:id="31"/>
      <w:bookmarkEnd w:id="32"/>
      <w:r w:rsidRPr="00F73766">
        <w:rPr>
          <w:lang w:val="es-GT"/>
        </w:rPr>
        <w:t xml:space="preserve"> </w:t>
      </w:r>
      <w:r w:rsidR="005B0FB4" w:rsidRPr="00F73766">
        <w:rPr>
          <w:lang w:val="es-GT"/>
        </w:rPr>
        <w:br/>
      </w:r>
    </w:p>
    <w:p w14:paraId="010DDC2D" w14:textId="7B79AE21" w:rsidR="00837BB6" w:rsidRPr="00F73766" w:rsidRDefault="00F73766" w:rsidP="00304196">
      <w:pPr>
        <w:pStyle w:val="EDICBodyText"/>
        <w:jc w:val="both"/>
        <w:rPr>
          <w:rFonts w:asciiTheme="majorHAnsi" w:hAnsiTheme="majorHAnsi" w:cstheme="majorHAnsi"/>
          <w:lang w:val="es-GT"/>
        </w:rPr>
      </w:pPr>
      <w:r>
        <w:rPr>
          <w:rFonts w:asciiTheme="majorHAnsi" w:hAnsiTheme="majorHAnsi" w:cstheme="majorHAnsi"/>
          <w:lang w:val="es-GT"/>
        </w:rPr>
        <w:t xml:space="preserve">La siguiente sección </w:t>
      </w:r>
      <w:proofErr w:type="spellStart"/>
      <w:r>
        <w:rPr>
          <w:rFonts w:asciiTheme="majorHAnsi" w:hAnsiTheme="majorHAnsi" w:cstheme="majorHAnsi"/>
          <w:lang w:val="es-GT"/>
        </w:rPr>
        <w:t>especifíca</w:t>
      </w:r>
      <w:proofErr w:type="spellEnd"/>
      <w:r>
        <w:rPr>
          <w:rFonts w:asciiTheme="majorHAnsi" w:hAnsiTheme="majorHAnsi" w:cstheme="majorHAnsi"/>
          <w:lang w:val="es-GT"/>
        </w:rPr>
        <w:t xml:space="preserve"> los mínimos del ambiente y otras consideraciones de diseño en soporte de la infraestructura de IT y procedimientos de </w:t>
      </w:r>
      <w:proofErr w:type="spellStart"/>
      <w:r>
        <w:rPr>
          <w:rFonts w:asciiTheme="majorHAnsi" w:hAnsiTheme="majorHAnsi" w:cstheme="majorHAnsi"/>
          <w:lang w:val="es-GT"/>
        </w:rPr>
        <w:t>ooeraciones</w:t>
      </w:r>
      <w:proofErr w:type="spellEnd"/>
      <w:r>
        <w:rPr>
          <w:rFonts w:asciiTheme="majorHAnsi" w:hAnsiTheme="majorHAnsi" w:cstheme="majorHAnsi"/>
          <w:lang w:val="es-GT"/>
        </w:rPr>
        <w:t xml:space="preserve"> del sistema</w:t>
      </w:r>
    </w:p>
    <w:p w14:paraId="010DDC32" w14:textId="2247A406" w:rsidR="00837BB6" w:rsidRPr="002B6F19" w:rsidRDefault="00F73766" w:rsidP="00304196">
      <w:pPr>
        <w:pStyle w:val="CGH3"/>
        <w:jc w:val="both"/>
        <w:rPr>
          <w:lang w:val="es-GT"/>
        </w:rPr>
      </w:pPr>
      <w:bookmarkStart w:id="33" w:name="_Toc479667864"/>
      <w:bookmarkStart w:id="34" w:name="_Toc480892999"/>
      <w:bookmarkStart w:id="35" w:name="_Toc486324644"/>
      <w:bookmarkStart w:id="36" w:name="_Toc486324714"/>
      <w:bookmarkStart w:id="37" w:name="_Toc486324849"/>
      <w:bookmarkStart w:id="38" w:name="_Toc486407180"/>
      <w:bookmarkStart w:id="39" w:name="_Toc486409172"/>
      <w:bookmarkStart w:id="40" w:name="_Toc1482251"/>
      <w:bookmarkEnd w:id="33"/>
      <w:bookmarkEnd w:id="34"/>
      <w:bookmarkEnd w:id="35"/>
      <w:bookmarkEnd w:id="36"/>
      <w:bookmarkEnd w:id="37"/>
      <w:bookmarkEnd w:id="38"/>
      <w:bookmarkEnd w:id="39"/>
      <w:r>
        <w:rPr>
          <w:lang w:val="es-GT"/>
        </w:rPr>
        <w:t>Reportería</w:t>
      </w:r>
      <w:bookmarkEnd w:id="40"/>
    </w:p>
    <w:p w14:paraId="010DDC33" w14:textId="44E69A50" w:rsidR="00F41CB8" w:rsidRPr="008C77CE" w:rsidRDefault="008C77CE" w:rsidP="00304196">
      <w:pPr>
        <w:pStyle w:val="EDICBodyText"/>
        <w:jc w:val="both"/>
        <w:rPr>
          <w:lang w:val="es-GT"/>
        </w:rPr>
      </w:pPr>
      <w:r w:rsidRPr="008C77CE">
        <w:rPr>
          <w:lang w:val="es-GT"/>
        </w:rPr>
        <w:t>El</w:t>
      </w:r>
      <w:r w:rsidR="00F73766" w:rsidRPr="008C77CE">
        <w:rPr>
          <w:lang w:val="es-GT"/>
        </w:rPr>
        <w:t xml:space="preserve"> tiempo de procesamiento será </w:t>
      </w:r>
      <w:r w:rsidRPr="008C77CE">
        <w:rPr>
          <w:lang w:val="es-GT"/>
        </w:rPr>
        <w:t>registrado</w:t>
      </w:r>
      <w:r w:rsidR="00F73766" w:rsidRPr="008C77CE">
        <w:rPr>
          <w:lang w:val="es-GT"/>
        </w:rPr>
        <w:t xml:space="preserve"> automáticamente por el </w:t>
      </w:r>
      <w:proofErr w:type="spellStart"/>
      <w:r w:rsidR="00F73766" w:rsidRPr="008C77CE">
        <w:rPr>
          <w:lang w:val="es-GT"/>
        </w:rPr>
        <w:t>artefcato</w:t>
      </w:r>
      <w:proofErr w:type="spellEnd"/>
      <w:r w:rsidR="00F73766" w:rsidRPr="008C77CE">
        <w:rPr>
          <w:lang w:val="es-GT"/>
        </w:rPr>
        <w:t xml:space="preserve"> por cada </w:t>
      </w:r>
      <w:r w:rsidRPr="008C77CE">
        <w:rPr>
          <w:lang w:val="es-GT"/>
        </w:rPr>
        <w:t>registro</w:t>
      </w:r>
      <w:r w:rsidR="00F73766" w:rsidRPr="008C77CE">
        <w:rPr>
          <w:lang w:val="es-GT"/>
        </w:rPr>
        <w:t xml:space="preserve"> procesado. Esto incluirá información acerca de la hora inicio, la hora de fin</w:t>
      </w:r>
      <w:r w:rsidRPr="008C77CE">
        <w:rPr>
          <w:lang w:val="es-GT"/>
        </w:rPr>
        <w:t xml:space="preserve"> y un comentario en caso un registro sea fallido y omitido</w:t>
      </w:r>
      <w:r w:rsidR="00F73766" w:rsidRPr="008C77CE">
        <w:rPr>
          <w:lang w:val="es-GT"/>
        </w:rPr>
        <w:t xml:space="preserve">. </w:t>
      </w:r>
    </w:p>
    <w:p w14:paraId="010DDC34" w14:textId="5D7BD237" w:rsidR="00837BB6" w:rsidRPr="008C77CE" w:rsidRDefault="00F73766" w:rsidP="00304196">
      <w:pPr>
        <w:pStyle w:val="CGH3"/>
        <w:jc w:val="both"/>
        <w:rPr>
          <w:lang w:val="es-GT"/>
        </w:rPr>
      </w:pPr>
      <w:bookmarkStart w:id="41" w:name="_Toc1482252"/>
      <w:r w:rsidRPr="008C77CE">
        <w:rPr>
          <w:lang w:val="es-GT"/>
        </w:rPr>
        <w:t>Seguridad de la Información</w:t>
      </w:r>
      <w:bookmarkEnd w:id="41"/>
    </w:p>
    <w:p w14:paraId="4A0698CF" w14:textId="7CB9AD56" w:rsidR="00F73766" w:rsidRPr="008C77CE" w:rsidRDefault="00F73766" w:rsidP="00304196">
      <w:pPr>
        <w:pStyle w:val="EDICBodyText"/>
        <w:jc w:val="both"/>
        <w:rPr>
          <w:lang w:val="es-GT"/>
        </w:rPr>
      </w:pPr>
      <w:bookmarkStart w:id="42" w:name="_Toc477954701"/>
      <w:r w:rsidRPr="008C77CE">
        <w:rPr>
          <w:lang w:val="es-419"/>
        </w:rPr>
        <w:t xml:space="preserve">Ninguna información sale de la infraestructura de </w:t>
      </w:r>
      <w:r w:rsidR="00304196" w:rsidRPr="008C77CE">
        <w:rPr>
          <w:lang w:val="es-419"/>
        </w:rPr>
        <w:t>CMI</w:t>
      </w:r>
      <w:r w:rsidRPr="008C77CE">
        <w:rPr>
          <w:lang w:val="es-419"/>
        </w:rPr>
        <w:t xml:space="preserve">. </w:t>
      </w:r>
      <w:r w:rsidRPr="008C77CE">
        <w:rPr>
          <w:lang w:val="es-GT"/>
        </w:rPr>
        <w:t xml:space="preserve">Los </w:t>
      </w:r>
      <w:proofErr w:type="spellStart"/>
      <w:r w:rsidRPr="008C77CE">
        <w:rPr>
          <w:lang w:val="es-GT"/>
        </w:rPr>
        <w:t>canals</w:t>
      </w:r>
      <w:proofErr w:type="spellEnd"/>
      <w:r w:rsidRPr="008C77CE">
        <w:rPr>
          <w:lang w:val="es-GT"/>
        </w:rPr>
        <w:t xml:space="preserve"> de entrada y salida son configurados dentro de la Red del Cliente.</w:t>
      </w:r>
    </w:p>
    <w:p w14:paraId="74AFC6EF" w14:textId="3DA4B7E5" w:rsidR="00F73766" w:rsidRPr="00F73766" w:rsidRDefault="00F73766" w:rsidP="00304196">
      <w:pPr>
        <w:pStyle w:val="EDICBodyText"/>
        <w:jc w:val="both"/>
        <w:rPr>
          <w:lang w:val="es-GT"/>
        </w:rPr>
      </w:pPr>
      <w:r w:rsidRPr="008C77CE">
        <w:rPr>
          <w:lang w:val="es-GT"/>
        </w:rPr>
        <w:t xml:space="preserve">Las </w:t>
      </w:r>
      <w:proofErr w:type="spellStart"/>
      <w:r w:rsidRPr="008C77CE">
        <w:rPr>
          <w:lang w:val="es-GT"/>
        </w:rPr>
        <w:t>reclas</w:t>
      </w:r>
      <w:proofErr w:type="spellEnd"/>
      <w:r w:rsidRPr="008C77CE">
        <w:rPr>
          <w:lang w:val="es-GT"/>
        </w:rPr>
        <w:t xml:space="preserve"> de Preservación de la Información será configuradas de acuerdo a las políticas de Riesgo y Conformidad de </w:t>
      </w:r>
      <w:r w:rsidR="008C77CE" w:rsidRPr="008C77CE">
        <w:rPr>
          <w:lang w:val="es-GT"/>
        </w:rPr>
        <w:t>CMI</w:t>
      </w:r>
      <w:r w:rsidRPr="008C77CE">
        <w:rPr>
          <w:lang w:val="es-GT"/>
        </w:rPr>
        <w:t>.</w:t>
      </w:r>
    </w:p>
    <w:p w14:paraId="010DDC37" w14:textId="2EFE00EF" w:rsidR="00837BB6" w:rsidRPr="002B6F19" w:rsidRDefault="00F73766" w:rsidP="00304196">
      <w:pPr>
        <w:pStyle w:val="CGH3"/>
        <w:jc w:val="both"/>
        <w:rPr>
          <w:lang w:val="es-GT"/>
        </w:rPr>
      </w:pPr>
      <w:bookmarkStart w:id="43" w:name="_Toc1482253"/>
      <w:r>
        <w:rPr>
          <w:lang w:val="es-GT"/>
        </w:rPr>
        <w:t>Manejo de Credenciales</w:t>
      </w:r>
      <w:bookmarkEnd w:id="42"/>
      <w:bookmarkEnd w:id="43"/>
    </w:p>
    <w:p w14:paraId="2DA4B50E" w14:textId="4E1CC87F" w:rsidR="00F73766" w:rsidRPr="008C77CE" w:rsidRDefault="00F73766" w:rsidP="00304196">
      <w:pPr>
        <w:pStyle w:val="EDICBodyText"/>
        <w:jc w:val="both"/>
        <w:rPr>
          <w:lang w:val="es-GT"/>
        </w:rPr>
      </w:pPr>
      <w:r w:rsidRPr="008C77CE">
        <w:rPr>
          <w:lang w:val="es-GT"/>
        </w:rPr>
        <w:t>El artefacto tendrá credenciales definidas para todas las aplicaciones involucradas en el proceso (SAP</w:t>
      </w:r>
      <w:r w:rsidR="008C77CE" w:rsidRPr="008C77CE">
        <w:rPr>
          <w:lang w:val="es-GT"/>
        </w:rPr>
        <w:t xml:space="preserve"> y </w:t>
      </w:r>
      <w:proofErr w:type="spellStart"/>
      <w:r w:rsidR="0008232B">
        <w:rPr>
          <w:lang w:val="es-GT"/>
        </w:rPr>
        <w:t>FileZilla</w:t>
      </w:r>
      <w:proofErr w:type="spellEnd"/>
      <w:r w:rsidRPr="008C77CE">
        <w:rPr>
          <w:lang w:val="es-GT"/>
        </w:rPr>
        <w:t>)</w:t>
      </w:r>
    </w:p>
    <w:p w14:paraId="010DDC38" w14:textId="3312A73C" w:rsidR="00943CD5" w:rsidRDefault="00F73766" w:rsidP="00304196">
      <w:pPr>
        <w:pStyle w:val="EDICBodyText"/>
        <w:jc w:val="both"/>
        <w:rPr>
          <w:lang w:val="es-GT"/>
        </w:rPr>
      </w:pPr>
      <w:r w:rsidRPr="008C77CE">
        <w:rPr>
          <w:lang w:val="es-GT"/>
        </w:rPr>
        <w:t>Las credenciales para todos los sistemas involucrados (</w:t>
      </w:r>
      <w:r w:rsidR="008C77CE" w:rsidRPr="008C77CE">
        <w:rPr>
          <w:lang w:val="es-GT"/>
        </w:rPr>
        <w:t xml:space="preserve">SAP y </w:t>
      </w:r>
      <w:proofErr w:type="spellStart"/>
      <w:r w:rsidR="0008232B">
        <w:rPr>
          <w:lang w:val="es-GT"/>
        </w:rPr>
        <w:t>FileZilla</w:t>
      </w:r>
      <w:proofErr w:type="spellEnd"/>
      <w:r w:rsidRPr="008C77CE">
        <w:rPr>
          <w:lang w:val="es-GT"/>
        </w:rPr>
        <w:t xml:space="preserve">) serán configurados en </w:t>
      </w:r>
      <w:r w:rsidR="008C77CE" w:rsidRPr="008C77CE">
        <w:rPr>
          <w:lang w:val="es-GT"/>
        </w:rPr>
        <w:t xml:space="preserve">el archivo general de </w:t>
      </w:r>
      <w:proofErr w:type="spellStart"/>
      <w:r w:rsidR="008C77CE" w:rsidRPr="008C77CE">
        <w:rPr>
          <w:lang w:val="es-GT"/>
        </w:rPr>
        <w:t>configuraci</w:t>
      </w:r>
      <w:r w:rsidR="008C77CE" w:rsidRPr="008C77CE">
        <w:rPr>
          <w:lang w:val="es-419"/>
        </w:rPr>
        <w:t>ón</w:t>
      </w:r>
      <w:proofErr w:type="spellEnd"/>
      <w:r w:rsidR="00491027" w:rsidRPr="008C77CE">
        <w:rPr>
          <w:lang w:val="es-GT"/>
        </w:rPr>
        <w:t xml:space="preserve"> y únicamente las personas </w:t>
      </w:r>
      <w:r w:rsidR="0008232B">
        <w:rPr>
          <w:lang w:val="es-GT"/>
        </w:rPr>
        <w:t>desig</w:t>
      </w:r>
      <w:r w:rsidR="008A602F" w:rsidRPr="008C77CE">
        <w:rPr>
          <w:lang w:val="es-GT"/>
        </w:rPr>
        <w:t>n</w:t>
      </w:r>
      <w:r w:rsidR="0008232B">
        <w:rPr>
          <w:lang w:val="es-GT"/>
        </w:rPr>
        <w:t>a</w:t>
      </w:r>
      <w:r w:rsidR="008A602F" w:rsidRPr="008C77CE">
        <w:rPr>
          <w:lang w:val="es-GT"/>
        </w:rPr>
        <w:t>das tendrán acceso a las mismas. El artefacto debería, de ser posible, tener contraseñas definidas no cambiantes para las aplicaciones requeridas como una excepción a la política.</w:t>
      </w:r>
    </w:p>
    <w:p w14:paraId="46A83659" w14:textId="77777777" w:rsidR="00943CD5" w:rsidRDefault="00943CD5">
      <w:pPr>
        <w:spacing w:before="0" w:after="0"/>
        <w:rPr>
          <w:rFonts w:cs="Arial"/>
          <w:lang w:val="es-GT" w:eastAsia="en-US"/>
        </w:rPr>
      </w:pPr>
      <w:r>
        <w:rPr>
          <w:lang w:val="es-GT"/>
        </w:rPr>
        <w:br w:type="page"/>
      </w:r>
    </w:p>
    <w:p w14:paraId="010DDC94" w14:textId="7CDF1A4E" w:rsidR="00C97FD2" w:rsidRPr="002B6F19" w:rsidRDefault="008A602F" w:rsidP="00E405C6">
      <w:pPr>
        <w:pStyle w:val="CGH2"/>
        <w:rPr>
          <w:lang w:val="es-GT"/>
        </w:rPr>
      </w:pPr>
      <w:bookmarkStart w:id="44" w:name="_Toc1482254"/>
      <w:r>
        <w:rPr>
          <w:lang w:val="es-GT"/>
        </w:rPr>
        <w:lastRenderedPageBreak/>
        <w:t>Apéndice – Manual de Usuario</w:t>
      </w:r>
      <w:bookmarkEnd w:id="44"/>
    </w:p>
    <w:tbl>
      <w:tblPr>
        <w:tblStyle w:val="TableGrid"/>
        <w:tblW w:w="0" w:type="auto"/>
        <w:jc w:val="center"/>
        <w:tblCellSpacing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0"/>
        <w:gridCol w:w="3739"/>
        <w:gridCol w:w="5743"/>
      </w:tblGrid>
      <w:tr w:rsidR="00F41CB8" w:rsidRPr="0020337D" w14:paraId="010DDC96" w14:textId="77777777" w:rsidTr="00A0788F">
        <w:trPr>
          <w:tblCellSpacing w:w="11" w:type="dxa"/>
          <w:jc w:val="center"/>
        </w:trPr>
        <w:tc>
          <w:tcPr>
            <w:tcW w:w="10028" w:type="dxa"/>
            <w:gridSpan w:val="3"/>
            <w:shd w:val="clear" w:color="auto" w:fill="00264A" w:themeFill="text1"/>
          </w:tcPr>
          <w:p w14:paraId="010DDC95" w14:textId="6CEF92E5" w:rsidR="00F41CB8" w:rsidRPr="00F46FC8" w:rsidRDefault="008A602F" w:rsidP="00B75897">
            <w:pPr>
              <w:pStyle w:val="ListBullet"/>
              <w:numPr>
                <w:ilvl w:val="0"/>
                <w:numId w:val="15"/>
              </w:numPr>
              <w:jc w:val="center"/>
              <w:rPr>
                <w:rFonts w:asciiTheme="majorHAnsi" w:eastAsia="Arial" w:hAnsiTheme="majorHAnsi" w:cstheme="majorHAnsi"/>
                <w:b/>
                <w:sz w:val="18"/>
                <w:lang w:val="es-GT"/>
              </w:rPr>
            </w:pPr>
            <w:r w:rsidRPr="00F46FC8">
              <w:rPr>
                <w:rFonts w:asciiTheme="majorHAnsi" w:eastAsia="Arial" w:hAnsiTheme="majorHAnsi" w:cstheme="majorHAnsi"/>
                <w:b/>
                <w:sz w:val="18"/>
                <w:lang w:val="es-GT"/>
              </w:rPr>
              <w:t>Antes de la Primera Ejecución</w:t>
            </w:r>
          </w:p>
        </w:tc>
      </w:tr>
      <w:tr w:rsidR="00F41CB8" w:rsidRPr="0020337D" w14:paraId="010DDCA7" w14:textId="77777777" w:rsidTr="00CA5435">
        <w:trPr>
          <w:trHeight w:val="332"/>
          <w:tblCellSpacing w:w="11" w:type="dxa"/>
          <w:jc w:val="center"/>
        </w:trPr>
        <w:tc>
          <w:tcPr>
            <w:tcW w:w="557" w:type="dxa"/>
            <w:shd w:val="clear" w:color="auto" w:fill="E8E8E8" w:themeFill="background2" w:themeFillTint="33"/>
          </w:tcPr>
          <w:p w14:paraId="010DDC97" w14:textId="77777777" w:rsidR="00F41CB8" w:rsidRPr="00F46FC8" w:rsidRDefault="00F41CB8" w:rsidP="00A0788F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20"/>
                <w:lang w:val="es-GT" w:eastAsia="en-US"/>
              </w:rPr>
            </w:pPr>
            <w:r w:rsidRPr="00F46FC8">
              <w:rPr>
                <w:rFonts w:asciiTheme="majorHAnsi" w:hAnsiTheme="majorHAnsi" w:cstheme="majorHAnsi"/>
                <w:sz w:val="18"/>
                <w:szCs w:val="20"/>
                <w:lang w:val="es-GT" w:eastAsia="en-US"/>
              </w:rPr>
              <w:t>1.1</w:t>
            </w:r>
          </w:p>
        </w:tc>
        <w:tc>
          <w:tcPr>
            <w:tcW w:w="3717" w:type="dxa"/>
            <w:shd w:val="clear" w:color="auto" w:fill="E8E8E8" w:themeFill="background2" w:themeFillTint="33"/>
            <w:noWrap/>
          </w:tcPr>
          <w:p w14:paraId="010DDCA5" w14:textId="6C946AEE" w:rsidR="00F41CB8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highlight w:val="yellow"/>
              </w:rPr>
            </w:pPr>
            <w:proofErr w:type="spellStart"/>
            <w:r w:rsidRPr="00F46FC8">
              <w:rPr>
                <w:rFonts w:asciiTheme="majorHAnsi" w:hAnsiTheme="majorHAnsi" w:cstheme="majorHAnsi"/>
                <w:sz w:val="18"/>
              </w:rPr>
              <w:t>Habilitar</w:t>
            </w:r>
            <w:proofErr w:type="spellEnd"/>
            <w:r w:rsidRPr="00F46FC8">
              <w:rPr>
                <w:rFonts w:asciiTheme="majorHAnsi" w:hAnsiTheme="majorHAnsi" w:cstheme="majorHAnsi"/>
                <w:sz w:val="18"/>
              </w:rPr>
              <w:t xml:space="preserve"> scripting </w:t>
            </w:r>
            <w:proofErr w:type="spellStart"/>
            <w:r w:rsidRPr="00F46FC8">
              <w:rPr>
                <w:rFonts w:asciiTheme="majorHAnsi" w:hAnsiTheme="majorHAnsi" w:cstheme="majorHAnsi"/>
                <w:sz w:val="18"/>
              </w:rPr>
              <w:t>en</w:t>
            </w:r>
            <w:proofErr w:type="spellEnd"/>
            <w:r w:rsidRPr="00F46FC8">
              <w:rPr>
                <w:rFonts w:asciiTheme="majorHAnsi" w:hAnsiTheme="majorHAnsi" w:cstheme="majorHAnsi"/>
                <w:sz w:val="18"/>
              </w:rPr>
              <w:t xml:space="preserve"> SAP</w:t>
            </w:r>
          </w:p>
        </w:tc>
        <w:tc>
          <w:tcPr>
            <w:tcW w:w="5710" w:type="dxa"/>
            <w:shd w:val="clear" w:color="auto" w:fill="E8E8E8" w:themeFill="background2" w:themeFillTint="33"/>
          </w:tcPr>
          <w:p w14:paraId="77F9500C" w14:textId="70222CCE" w:rsidR="00F41CB8" w:rsidRPr="007F650A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419"/>
              </w:rPr>
            </w:pPr>
            <w:r w:rsidRPr="007F650A">
              <w:rPr>
                <w:rFonts w:asciiTheme="majorHAnsi" w:hAnsiTheme="majorHAnsi" w:cstheme="majorHAnsi"/>
                <w:sz w:val="18"/>
                <w:lang w:val="es-419"/>
              </w:rPr>
              <w:t xml:space="preserve">Abrir SAP </w:t>
            </w:r>
            <w:proofErr w:type="spellStart"/>
            <w:r w:rsidRPr="007F650A">
              <w:rPr>
                <w:rFonts w:asciiTheme="majorHAnsi" w:hAnsiTheme="majorHAnsi" w:cstheme="majorHAnsi"/>
                <w:sz w:val="18"/>
                <w:lang w:val="es-419"/>
              </w:rPr>
              <w:t>Logon</w:t>
            </w:r>
            <w:proofErr w:type="spellEnd"/>
            <w:r w:rsidRPr="007F650A">
              <w:rPr>
                <w:rFonts w:asciiTheme="majorHAnsi" w:hAnsiTheme="majorHAnsi" w:cstheme="majorHAnsi"/>
                <w:sz w:val="18"/>
                <w:lang w:val="es-419"/>
              </w:rPr>
              <w:t xml:space="preserve"> 704</w:t>
            </w:r>
          </w:p>
          <w:p w14:paraId="6A1DC130" w14:textId="25FA3D79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Clic al icono superior izquierdo</w:t>
            </w:r>
          </w:p>
          <w:p w14:paraId="68D48ABB" w14:textId="3E112435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r w:rsidRPr="00F46FC8">
              <w:rPr>
                <w:rFonts w:asciiTheme="majorHAnsi" w:hAnsiTheme="majorHAnsi" w:cstheme="majorHAnsi"/>
                <w:noProof/>
                <w:sz w:val="18"/>
                <w:lang w:val="es-GT" w:eastAsia="es-GT"/>
              </w:rPr>
              <mc:AlternateContent>
                <mc:Choice Requires="wpc">
                  <w:drawing>
                    <wp:anchor distT="0" distB="0" distL="114300" distR="114300" simplePos="0" relativeHeight="251661318" behindDoc="0" locked="0" layoutInCell="1" allowOverlap="1" wp14:anchorId="51BC979B" wp14:editId="3D52E213">
                      <wp:simplePos x="0" y="0"/>
                      <wp:positionH relativeFrom="page">
                        <wp:posOffset>62230</wp:posOffset>
                      </wp:positionH>
                      <wp:positionV relativeFrom="page">
                        <wp:posOffset>0</wp:posOffset>
                      </wp:positionV>
                      <wp:extent cx="3561715" cy="1756410"/>
                      <wp:effectExtent l="0" t="0" r="0" b="0"/>
                      <wp:wrapTopAndBottom/>
                      <wp:docPr id="7" name="Lienzo 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8" name="Imagen 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56000" cy="17047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" name="Rectángulo 9"/>
                              <wps:cNvSpPr/>
                              <wps:spPr>
                                <a:xfrm>
                                  <a:off x="40194" y="5024"/>
                                  <a:ext cx="130628" cy="954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3">
                                    <a:shade val="50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6638EDAF" id="Lienzo 7" o:spid="_x0000_s1026" editas="canvas" style="position:absolute;margin-left:4.9pt;margin-top:0;width:280.45pt;height:138.3pt;z-index:251661318;mso-position-horizontal-relative:page;mso-position-vertical-relative:page" coordsize="35617,17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">
                      <v:shape id="_x0000_s1027" type="#_x0000_t75" style="position:absolute;width:35617;height:17564;visibility:visible;mso-wrap-style:square">
                        <v:fill o:detectmouseclick="t"/>
                        <v:path o:connecttype="none"/>
                      </v:shape>
                      <v:shape id="Imagen 8" o:spid="_x0000_s1028" type="#_x0000_t75" style="position:absolute;width:34560;height:17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">
                        <v:imagedata r:id="rId34" o:title=""/>
                      </v:shape>
                      <v:rect id="Rectángulo 9" o:spid="_x0000_s1029" style="position:absolute;left:401;top:50;width:1307;height: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" filled="f" strokecolor="red" strokeweight="2pt"/>
                      <w10:wrap type="topAndBottom" anchorx="page" anchory="page"/>
                    </v:group>
                  </w:pict>
                </mc:Fallback>
              </mc:AlternateContent>
            </w:r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Seleccionar ‘</w:t>
            </w:r>
            <w:proofErr w:type="spellStart"/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Options</w:t>
            </w:r>
            <w:proofErr w:type="spellEnd"/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’</w:t>
            </w:r>
          </w:p>
          <w:p w14:paraId="4AADD882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0C70B6D3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5420290E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0B17E4E0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4ECB2DA0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70090BA2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652C394E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  <w:p w14:paraId="34729115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r w:rsidRPr="00F46FC8">
              <w:rPr>
                <w:rFonts w:asciiTheme="majorHAnsi" w:hAnsiTheme="majorHAnsi" w:cstheme="majorHAnsi"/>
                <w:noProof/>
                <w:sz w:val="18"/>
                <w:lang w:val="es-GT" w:eastAsia="es-GT"/>
              </w:rPr>
              <mc:AlternateContent>
                <mc:Choice Requires="wpc">
                  <w:drawing>
                    <wp:inline distT="0" distB="0" distL="0" distR="0" wp14:anchorId="230E2D97" wp14:editId="0C14FF1C">
                      <wp:extent cx="3547068" cy="1756410"/>
                      <wp:effectExtent l="0" t="0" r="0" b="0"/>
                      <wp:docPr id="21" name="Lienzo 2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2" name="Imagen 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56000" cy="17047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8" name="Rectángulo 28"/>
                              <wps:cNvSpPr/>
                              <wps:spPr>
                                <a:xfrm>
                                  <a:off x="139783" y="546765"/>
                                  <a:ext cx="247079" cy="952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3">
                                    <a:shade val="50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2B04E291" id="Lienzo 21" o:spid="_x0000_s1026" editas="canvas" style="width:279.3pt;height:138.3pt;mso-position-horizontal-relative:char;mso-position-vertical-relative:line" coordsize="35464,17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">
                      <v:shape id="_x0000_s1027" type="#_x0000_t75" style="position:absolute;width:35464;height:17564;visibility:visible;mso-wrap-style:square">
                        <v:fill o:detectmouseclick="t"/>
                        <v:path o:connecttype="none"/>
                      </v:shape>
                      <v:shape id="Imagen 22" o:spid="_x0000_s1028" type="#_x0000_t75" style="position:absolute;width:34560;height:17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">
                        <v:imagedata r:id="rId36" o:title=""/>
                      </v:shape>
                      <v:rect id="Rectángulo 28" o:spid="_x0000_s1029" style="position:absolute;left:1397;top:5467;width:2471;height: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" filled="f" strokecolor="red" strokeweight="2pt"/>
                      <w10:anchorlock/>
                    </v:group>
                  </w:pict>
                </mc:Fallback>
              </mc:AlternateContent>
            </w:r>
          </w:p>
          <w:p w14:paraId="5CFA0CA8" w14:textId="1292DC21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  <w:proofErr w:type="spellStart"/>
            <w:r w:rsidRPr="00F46FC8">
              <w:rPr>
                <w:rFonts w:asciiTheme="majorHAnsi" w:hAnsiTheme="majorHAnsi" w:cstheme="majorHAnsi"/>
                <w:sz w:val="18"/>
              </w:rPr>
              <w:t>Seleccionar</w:t>
            </w:r>
            <w:proofErr w:type="spellEnd"/>
            <w:r w:rsidRPr="00F46FC8">
              <w:rPr>
                <w:rFonts w:asciiTheme="majorHAnsi" w:hAnsiTheme="majorHAnsi" w:cstheme="majorHAnsi"/>
                <w:sz w:val="18"/>
              </w:rPr>
              <w:t xml:space="preserve"> ‘</w:t>
            </w:r>
            <w:proofErr w:type="spellStart"/>
            <w:r w:rsidRPr="00F46FC8">
              <w:rPr>
                <w:rFonts w:asciiTheme="majorHAnsi" w:hAnsiTheme="majorHAnsi" w:cstheme="majorHAnsi"/>
                <w:sz w:val="18"/>
              </w:rPr>
              <w:t>Accesibility</w:t>
            </w:r>
            <w:proofErr w:type="spellEnd"/>
            <w:r w:rsidRPr="00F46FC8">
              <w:rPr>
                <w:rFonts w:asciiTheme="majorHAnsi" w:hAnsiTheme="majorHAnsi" w:cstheme="majorHAnsi"/>
                <w:sz w:val="18"/>
              </w:rPr>
              <w:t xml:space="preserve"> </w:t>
            </w:r>
            <w:r w:rsidR="006F2FC2" w:rsidRPr="00F46FC8">
              <w:rPr>
                <w:rFonts w:asciiTheme="majorHAnsi" w:hAnsiTheme="majorHAnsi" w:cstheme="majorHAnsi"/>
                <w:sz w:val="18"/>
              </w:rPr>
              <w:t>&amp;</w:t>
            </w:r>
            <w:r w:rsidRPr="00F46FC8">
              <w:rPr>
                <w:rFonts w:asciiTheme="majorHAnsi" w:hAnsiTheme="majorHAnsi" w:cstheme="majorHAnsi"/>
                <w:sz w:val="18"/>
              </w:rPr>
              <w:t xml:space="preserve"> </w:t>
            </w:r>
            <w:r w:rsidR="006F2FC2" w:rsidRPr="00F46FC8">
              <w:rPr>
                <w:rFonts w:asciiTheme="majorHAnsi" w:hAnsiTheme="majorHAnsi" w:cstheme="majorHAnsi"/>
                <w:sz w:val="18"/>
              </w:rPr>
              <w:t>S</w:t>
            </w:r>
            <w:r w:rsidRPr="00F46FC8">
              <w:rPr>
                <w:rFonts w:asciiTheme="majorHAnsi" w:hAnsiTheme="majorHAnsi" w:cstheme="majorHAnsi"/>
                <w:sz w:val="18"/>
              </w:rPr>
              <w:t>cripting’</w:t>
            </w:r>
            <w:r w:rsidR="006F2FC2" w:rsidRPr="00F46FC8">
              <w:rPr>
                <w:rFonts w:asciiTheme="majorHAnsi" w:hAnsiTheme="majorHAnsi" w:cstheme="majorHAnsi"/>
                <w:sz w:val="18"/>
              </w:rPr>
              <w:t xml:space="preserve"> – ‘Scripting’</w:t>
            </w:r>
          </w:p>
          <w:p w14:paraId="477CF9BD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</w:p>
          <w:p w14:paraId="43660818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</w:p>
          <w:p w14:paraId="150C7427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</w:p>
          <w:p w14:paraId="79C91240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</w:p>
          <w:p w14:paraId="4CB8075F" w14:textId="6E5157D9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</w:p>
          <w:p w14:paraId="41A4074F" w14:textId="4CB935B2" w:rsidR="006F2FC2" w:rsidRPr="00F46FC8" w:rsidRDefault="006F2FC2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</w:p>
          <w:p w14:paraId="784DB8E4" w14:textId="77777777" w:rsidR="006F2FC2" w:rsidRPr="00F46FC8" w:rsidRDefault="006F2FC2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</w:rPr>
            </w:pPr>
          </w:p>
          <w:p w14:paraId="410D897B" w14:textId="77777777" w:rsidR="00C8650C" w:rsidRPr="00F46FC8" w:rsidRDefault="00C8650C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r w:rsidRPr="00F46FC8">
              <w:rPr>
                <w:rFonts w:asciiTheme="majorHAnsi" w:hAnsiTheme="majorHAnsi" w:cstheme="majorHAnsi"/>
                <w:noProof/>
                <w:sz w:val="18"/>
                <w:lang w:val="es-GT" w:eastAsia="es-GT"/>
              </w:rPr>
              <mc:AlternateContent>
                <mc:Choice Requires="wpc">
                  <w:drawing>
                    <wp:inline distT="0" distB="0" distL="0" distR="0" wp14:anchorId="4EA1DA07" wp14:editId="25DBAC42">
                      <wp:extent cx="3488690" cy="1742399"/>
                      <wp:effectExtent l="0" t="0" r="0" b="0"/>
                      <wp:docPr id="25" name="Lienzo 2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6" name="Imagen 2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66735" cy="1706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1" name="Rectángulo 31"/>
                              <wps:cNvSpPr/>
                              <wps:spPr>
                                <a:xfrm>
                                  <a:off x="130565" y="395809"/>
                                  <a:ext cx="261321" cy="863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3">
                                    <a:shade val="50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6AB6BCF2" id="Lienzo 25" o:spid="_x0000_s1026" editas="canvas" style="width:274.7pt;height:137.2pt;mso-position-horizontal-relative:char;mso-position-vertical-relative:line" coordsize="34886,17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">
                      <v:shape id="_x0000_s1027" type="#_x0000_t75" style="position:absolute;width:34886;height:17418;visibility:visible;mso-wrap-style:square">
                        <v:fill o:detectmouseclick="t"/>
                        <v:path o:connecttype="none"/>
                      </v:shape>
                      <v:shape id="Imagen 26" o:spid="_x0000_s1028" type="#_x0000_t75" style="position:absolute;width:24667;height:17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">
                        <v:imagedata r:id="rId38" o:title=""/>
                      </v:shape>
                      <v:rect id="Rectángulo 31" o:spid="_x0000_s1029" style="position:absolute;left:1305;top:3958;width:2613;height: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" filled="f" strokecolor="red" strokeweight="2pt"/>
                      <w10:anchorlock/>
                    </v:group>
                  </w:pict>
                </mc:Fallback>
              </mc:AlternateContent>
            </w:r>
          </w:p>
          <w:p w14:paraId="65242622" w14:textId="442B8C2E" w:rsidR="006F2FC2" w:rsidRPr="00F46FC8" w:rsidRDefault="006F2FC2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Habilitar ‘</w:t>
            </w:r>
            <w:proofErr w:type="spellStart"/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Enable</w:t>
            </w:r>
            <w:proofErr w:type="spellEnd"/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 xml:space="preserve"> </w:t>
            </w:r>
            <w:proofErr w:type="spellStart"/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Scrpting</w:t>
            </w:r>
            <w:proofErr w:type="spellEnd"/>
            <w:r w:rsidRPr="00F46FC8">
              <w:rPr>
                <w:rFonts w:asciiTheme="majorHAnsi" w:hAnsiTheme="majorHAnsi" w:cstheme="majorHAnsi"/>
                <w:sz w:val="18"/>
                <w:lang w:val="es-GT"/>
              </w:rPr>
              <w:t>’, deshabilitar las otras opciones y clic a ‘OK’</w:t>
            </w:r>
          </w:p>
          <w:p w14:paraId="010DDCA6" w14:textId="2541DE4C" w:rsidR="006F2FC2" w:rsidRPr="00F46FC8" w:rsidRDefault="006F2FC2" w:rsidP="00943CD5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</w:tc>
      </w:tr>
      <w:tr w:rsidR="00943CD5" w:rsidRPr="0020337D" w14:paraId="7FB8E952" w14:textId="77777777" w:rsidTr="00CA5435">
        <w:trPr>
          <w:trHeight w:val="332"/>
          <w:tblCellSpacing w:w="11" w:type="dxa"/>
          <w:jc w:val="center"/>
        </w:trPr>
        <w:tc>
          <w:tcPr>
            <w:tcW w:w="557" w:type="dxa"/>
            <w:shd w:val="clear" w:color="auto" w:fill="E8E8E8" w:themeFill="background2" w:themeFillTint="33"/>
          </w:tcPr>
          <w:p w14:paraId="78FDE56F" w14:textId="77777777" w:rsidR="00943CD5" w:rsidRPr="00F46FC8" w:rsidRDefault="00943CD5" w:rsidP="00A0788F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20"/>
                <w:lang w:val="es-GT" w:eastAsia="en-US"/>
              </w:rPr>
            </w:pPr>
          </w:p>
        </w:tc>
        <w:tc>
          <w:tcPr>
            <w:tcW w:w="3717" w:type="dxa"/>
            <w:shd w:val="clear" w:color="auto" w:fill="E8E8E8" w:themeFill="background2" w:themeFillTint="33"/>
            <w:noWrap/>
          </w:tcPr>
          <w:p w14:paraId="3F57BD33" w14:textId="77777777" w:rsidR="00943CD5" w:rsidRPr="00391484" w:rsidRDefault="00943CD5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GT"/>
              </w:rPr>
            </w:pPr>
          </w:p>
        </w:tc>
        <w:tc>
          <w:tcPr>
            <w:tcW w:w="5710" w:type="dxa"/>
            <w:shd w:val="clear" w:color="auto" w:fill="E8E8E8" w:themeFill="background2" w:themeFillTint="33"/>
          </w:tcPr>
          <w:p w14:paraId="24021A55" w14:textId="73DBE2B3" w:rsidR="00943CD5" w:rsidRPr="007F650A" w:rsidRDefault="00943CD5" w:rsidP="00A0788F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lang w:val="es-419"/>
              </w:rPr>
            </w:pPr>
            <w:r w:rsidRPr="00F46FC8">
              <w:rPr>
                <w:rFonts w:asciiTheme="majorHAnsi" w:hAnsiTheme="majorHAnsi" w:cstheme="majorHAnsi"/>
                <w:noProof/>
                <w:sz w:val="18"/>
                <w:lang w:val="es-GT" w:eastAsia="es-GT"/>
              </w:rPr>
              <mc:AlternateContent>
                <mc:Choice Requires="wpc">
                  <w:drawing>
                    <wp:anchor distT="0" distB="0" distL="114300" distR="114300" simplePos="0" relativeHeight="251670534" behindDoc="0" locked="0" layoutInCell="1" allowOverlap="1" wp14:anchorId="5594ED3B" wp14:editId="07A31A5B">
                      <wp:simplePos x="0" y="0"/>
                      <wp:positionH relativeFrom="margin">
                        <wp:posOffset>-3378</wp:posOffset>
                      </wp:positionH>
                      <wp:positionV relativeFrom="margin">
                        <wp:posOffset>87782</wp:posOffset>
                      </wp:positionV>
                      <wp:extent cx="3488690" cy="1741805"/>
                      <wp:effectExtent l="0" t="0" r="0" b="0"/>
                      <wp:wrapSquare wrapText="bothSides"/>
                      <wp:docPr id="35" name="Lienzo 3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36" name="Imagen 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66734" cy="1706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4" name="Rectángulo 34"/>
                              <wps:cNvSpPr/>
                              <wps:spPr>
                                <a:xfrm>
                                  <a:off x="753563" y="440876"/>
                                  <a:ext cx="824028" cy="3077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3">
                                    <a:shade val="50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" name="Rectángulo 37"/>
                              <wps:cNvSpPr/>
                              <wps:spPr>
                                <a:xfrm>
                                  <a:off x="9179" y="1527348"/>
                                  <a:ext cx="317393" cy="11945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3">
                                    <a:shade val="50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7A011F59" id="Lienzo 35" o:spid="_x0000_s1026" editas="canvas" style="position:absolute;margin-left:-.25pt;margin-top:6.9pt;width:274.7pt;height:137.15pt;z-index:251670534;mso-position-horizontal-relative:margin;mso-position-vertical-relative:margin" coordsize="34886,17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">
                      <v:shape id="_x0000_s1027" type="#_x0000_t75" style="position:absolute;width:34886;height:17418;visibility:visible;mso-wrap-style:square">
                        <v:fill o:detectmouseclick="t"/>
                        <v:path o:connecttype="none"/>
                      </v:shape>
                      <v:shape id="Imagen 36" o:spid="_x0000_s1028" type="#_x0000_t75" style="position:absolute;width:24667;height:17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">
                        <v:imagedata r:id="rId40" o:title=""/>
                      </v:shape>
                      <v:rect id="Rectángulo 34" o:spid="_x0000_s1029" style="position:absolute;left:7535;top:4408;width:8240;height:30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" filled="f" strokecolor="red" strokeweight="2pt"/>
                      <v:rect id="Rectángulo 37" o:spid="_x0000_s1030" style="position:absolute;left:91;top:15273;width:3174;height:1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" filled="f" strokecolor="red" strokeweight="2pt"/>
                      <w10:wrap type="square" anchorx="margin" anchory="margin"/>
                    </v:group>
                  </w:pict>
                </mc:Fallback>
              </mc:AlternateContent>
            </w:r>
          </w:p>
        </w:tc>
      </w:tr>
    </w:tbl>
    <w:p w14:paraId="010DDCD8" w14:textId="6B5A0D47" w:rsidR="004C42DB" w:rsidRPr="00943CD5" w:rsidRDefault="004C42DB" w:rsidP="00E405C6">
      <w:pPr>
        <w:pStyle w:val="CGH2"/>
        <w:numPr>
          <w:ilvl w:val="0"/>
          <w:numId w:val="0"/>
        </w:numPr>
        <w:ind w:left="360"/>
        <w:rPr>
          <w:rFonts w:asciiTheme="majorHAnsi" w:hAnsiTheme="majorHAnsi"/>
          <w:sz w:val="20"/>
          <w:lang w:val="es-419"/>
        </w:rPr>
      </w:pPr>
    </w:p>
    <w:p w14:paraId="78BC4DEE" w14:textId="77777777" w:rsidR="004C42DB" w:rsidRPr="00943CD5" w:rsidRDefault="004C42DB">
      <w:pPr>
        <w:spacing w:before="0" w:after="0"/>
        <w:rPr>
          <w:rFonts w:asciiTheme="majorHAnsi" w:eastAsia="Arial" w:hAnsiTheme="majorHAnsi"/>
          <w:b/>
          <w:bCs/>
          <w:color w:val="ED771A" w:themeColor="accent2"/>
          <w:szCs w:val="20"/>
          <w:lang w:val="es-419" w:eastAsia="en-US"/>
        </w:rPr>
      </w:pPr>
      <w:r w:rsidRPr="00943CD5">
        <w:rPr>
          <w:rFonts w:asciiTheme="majorHAnsi" w:hAnsiTheme="majorHAnsi"/>
          <w:lang w:val="es-419"/>
        </w:rPr>
        <w:br w:type="page"/>
      </w:r>
    </w:p>
    <w:tbl>
      <w:tblPr>
        <w:tblStyle w:val="TableGrid"/>
        <w:tblW w:w="0" w:type="auto"/>
        <w:jc w:val="center"/>
        <w:tblCellSpacing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0"/>
        <w:gridCol w:w="4372"/>
        <w:gridCol w:w="5110"/>
      </w:tblGrid>
      <w:tr w:rsidR="004C42DB" w:rsidRPr="00C77F49" w14:paraId="7A5F6FE1" w14:textId="77777777" w:rsidTr="004B2E7A">
        <w:trPr>
          <w:tblCellSpacing w:w="11" w:type="dxa"/>
          <w:jc w:val="center"/>
        </w:trPr>
        <w:tc>
          <w:tcPr>
            <w:tcW w:w="10028" w:type="dxa"/>
            <w:gridSpan w:val="3"/>
            <w:shd w:val="clear" w:color="auto" w:fill="00264A" w:themeFill="text1"/>
          </w:tcPr>
          <w:p w14:paraId="6B06AE73" w14:textId="24F0F701" w:rsidR="004C42DB" w:rsidRPr="00C77F49" w:rsidRDefault="005F5097" w:rsidP="0077619F">
            <w:pPr>
              <w:pStyle w:val="ListBullet"/>
              <w:numPr>
                <w:ilvl w:val="0"/>
                <w:numId w:val="15"/>
              </w:numPr>
              <w:jc w:val="center"/>
              <w:rPr>
                <w:rFonts w:asciiTheme="majorHAnsi" w:eastAsia="Arial" w:hAnsiTheme="majorHAnsi" w:cstheme="majorHAnsi"/>
                <w:b/>
                <w:sz w:val="18"/>
                <w:szCs w:val="18"/>
                <w:lang w:val="es-GT"/>
              </w:rPr>
            </w:pPr>
            <w:r w:rsidRPr="00C77F49">
              <w:rPr>
                <w:rFonts w:asciiTheme="majorHAnsi" w:eastAsia="Arial" w:hAnsiTheme="majorHAnsi" w:cstheme="majorHAnsi"/>
                <w:b/>
                <w:sz w:val="18"/>
                <w:szCs w:val="18"/>
                <w:lang w:val="es-GT"/>
              </w:rPr>
              <w:lastRenderedPageBreak/>
              <w:t>Configuración Indiv</w:t>
            </w:r>
            <w:r w:rsidR="0077619F">
              <w:rPr>
                <w:rFonts w:asciiTheme="majorHAnsi" w:eastAsia="Arial" w:hAnsiTheme="majorHAnsi" w:cstheme="majorHAnsi"/>
                <w:b/>
                <w:sz w:val="18"/>
                <w:szCs w:val="18"/>
                <w:lang w:val="es-GT"/>
              </w:rPr>
              <w:t>id</w:t>
            </w:r>
            <w:r w:rsidRPr="00C77F49">
              <w:rPr>
                <w:rFonts w:asciiTheme="majorHAnsi" w:eastAsia="Arial" w:hAnsiTheme="majorHAnsi" w:cstheme="majorHAnsi"/>
                <w:b/>
                <w:sz w:val="18"/>
                <w:szCs w:val="18"/>
                <w:lang w:val="es-GT"/>
              </w:rPr>
              <w:t>ual</w:t>
            </w:r>
          </w:p>
        </w:tc>
      </w:tr>
      <w:tr w:rsidR="004C42DB" w:rsidRPr="0020337D" w14:paraId="6737CC08" w14:textId="77777777" w:rsidTr="00A43425">
        <w:trPr>
          <w:trHeight w:val="488"/>
          <w:tblCellSpacing w:w="11" w:type="dxa"/>
          <w:jc w:val="center"/>
        </w:trPr>
        <w:tc>
          <w:tcPr>
            <w:tcW w:w="557" w:type="dxa"/>
            <w:shd w:val="clear" w:color="auto" w:fill="E8E8E8" w:themeFill="background2" w:themeFillTint="33"/>
          </w:tcPr>
          <w:p w14:paraId="3A53FF8D" w14:textId="77777777" w:rsidR="004C42DB" w:rsidRPr="00C77F49" w:rsidRDefault="004C42DB" w:rsidP="004B2E7A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  <w:t>2.1</w:t>
            </w:r>
          </w:p>
        </w:tc>
        <w:tc>
          <w:tcPr>
            <w:tcW w:w="4350" w:type="dxa"/>
            <w:shd w:val="clear" w:color="auto" w:fill="E8E8E8" w:themeFill="background2" w:themeFillTint="33"/>
            <w:noWrap/>
          </w:tcPr>
          <w:p w14:paraId="579834E4" w14:textId="034AF509" w:rsidR="004C42DB" w:rsidRPr="00C77F49" w:rsidRDefault="004C42DB" w:rsidP="004B2E7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</w:rPr>
            </w:pPr>
            <w:proofErr w:type="spellStart"/>
            <w:r w:rsidRPr="00C77F49">
              <w:rPr>
                <w:rFonts w:asciiTheme="majorHAnsi" w:hAnsiTheme="majorHAnsi" w:cstheme="majorHAnsi"/>
                <w:sz w:val="18"/>
                <w:szCs w:val="18"/>
              </w:rPr>
              <w:t>Archivo</w:t>
            </w:r>
            <w:proofErr w:type="spellEnd"/>
            <w:r w:rsidRPr="00C77F49">
              <w:rPr>
                <w:rFonts w:asciiTheme="majorHAnsi" w:hAnsiTheme="majorHAnsi" w:cstheme="majorHAnsi"/>
                <w:sz w:val="18"/>
                <w:szCs w:val="18"/>
              </w:rPr>
              <w:t xml:space="preserve"> individual, </w:t>
            </w:r>
            <w:proofErr w:type="spellStart"/>
            <w:r w:rsidRPr="00C77F49">
              <w:rPr>
                <w:rFonts w:asciiTheme="majorHAnsi" w:hAnsiTheme="majorHAnsi" w:cstheme="majorHAnsi"/>
                <w:sz w:val="18"/>
                <w:szCs w:val="18"/>
              </w:rPr>
              <w:t>hoja</w:t>
            </w:r>
            <w:proofErr w:type="spellEnd"/>
            <w:r w:rsidRPr="00C77F49">
              <w:rPr>
                <w:rFonts w:asciiTheme="majorHAnsi" w:hAnsiTheme="majorHAnsi" w:cstheme="majorHAnsi"/>
                <w:sz w:val="18"/>
                <w:szCs w:val="18"/>
              </w:rPr>
              <w:t xml:space="preserve"> ‘</w:t>
            </w:r>
            <w:proofErr w:type="spellStart"/>
            <w:r w:rsidR="009A2820">
              <w:rPr>
                <w:rFonts w:asciiTheme="majorHAnsi" w:hAnsiTheme="majorHAnsi" w:cstheme="majorHAnsi"/>
                <w:sz w:val="18"/>
                <w:szCs w:val="18"/>
              </w:rPr>
              <w:t>Informacion</w:t>
            </w:r>
            <w:proofErr w:type="spellEnd"/>
            <w:r w:rsidR="009A2820">
              <w:rPr>
                <w:rFonts w:asciiTheme="majorHAnsi" w:hAnsiTheme="majorHAnsi" w:cstheme="majorHAnsi"/>
                <w:sz w:val="18"/>
                <w:szCs w:val="18"/>
              </w:rPr>
              <w:t>’</w:t>
            </w:r>
            <w:r w:rsidR="00F61B46" w:rsidRPr="00C77F49">
              <w:rPr>
                <w:rFonts w:asciiTheme="majorHAnsi" w:hAnsiTheme="majorHAnsi" w:cstheme="majorHAnsi"/>
                <w:sz w:val="18"/>
                <w:szCs w:val="18"/>
              </w:rPr>
              <w:t>:</w:t>
            </w:r>
          </w:p>
          <w:p w14:paraId="23E65CC0" w14:textId="77777777" w:rsidR="00F46FC8" w:rsidRPr="00C77F49" w:rsidRDefault="00F46FC8" w:rsidP="004B2E7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Contiene la tabla que se carga primero</w:t>
            </w:r>
          </w:p>
          <w:p w14:paraId="6421408E" w14:textId="38622E80" w:rsidR="00F61B46" w:rsidRPr="00C77F49" w:rsidRDefault="009A2820" w:rsidP="00F46FC8">
            <w:pPr>
              <w:pStyle w:val="CGBullet1"/>
              <w:rPr>
                <w:sz w:val="18"/>
                <w:szCs w:val="18"/>
                <w:lang w:val="es-GT"/>
              </w:rPr>
            </w:pPr>
            <w:r>
              <w:rPr>
                <w:sz w:val="18"/>
                <w:szCs w:val="18"/>
                <w:lang w:val="es-GT"/>
              </w:rPr>
              <w:t>Numero de reintentos</w:t>
            </w:r>
            <w:r w:rsidR="00F46FC8" w:rsidRPr="00C77F49">
              <w:rPr>
                <w:sz w:val="18"/>
                <w:szCs w:val="18"/>
                <w:lang w:val="es-GT"/>
              </w:rPr>
              <w:t>: contiene la cantidad máxima de intentos que se realizaran para procesar un mandante, inicio en SAP (este tiene un máximo de dos sin importar este valor).</w:t>
            </w:r>
          </w:p>
          <w:p w14:paraId="1298C56A" w14:textId="4C1DFE43" w:rsidR="00F46FC8" w:rsidRPr="00C77F49" w:rsidRDefault="00F46FC8" w:rsidP="00F46FC8">
            <w:pPr>
              <w:pStyle w:val="CGBullet1"/>
              <w:numPr>
                <w:ilvl w:val="0"/>
                <w:numId w:val="0"/>
              </w:numPr>
              <w:ind w:left="288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>Debe ser un número entero positivo.</w:t>
            </w:r>
          </w:p>
          <w:p w14:paraId="437FA4F5" w14:textId="324DB020" w:rsidR="00F46FC8" w:rsidRPr="00C77F49" w:rsidRDefault="009A2820" w:rsidP="00F46FC8">
            <w:pPr>
              <w:pStyle w:val="CGBullet1"/>
              <w:rPr>
                <w:sz w:val="18"/>
                <w:szCs w:val="18"/>
                <w:lang w:val="es-GT"/>
              </w:rPr>
            </w:pPr>
            <w:r>
              <w:rPr>
                <w:sz w:val="18"/>
                <w:szCs w:val="18"/>
                <w:lang w:val="es-GT"/>
              </w:rPr>
              <w:t>Ruta de configuración general</w:t>
            </w:r>
            <w:r w:rsidR="00F46FC8" w:rsidRPr="00C77F49">
              <w:rPr>
                <w:sz w:val="18"/>
                <w:szCs w:val="18"/>
                <w:lang w:val="es-GT"/>
              </w:rPr>
              <w:t>: Contiene la ruta del archivo general de configuración, debe ser una ruta absoluta con el archivo de Excel incluido.</w:t>
            </w:r>
          </w:p>
        </w:tc>
        <w:tc>
          <w:tcPr>
            <w:tcW w:w="5077" w:type="dxa"/>
            <w:shd w:val="clear" w:color="auto" w:fill="E8E8E8" w:themeFill="background2" w:themeFillTint="33"/>
          </w:tcPr>
          <w:p w14:paraId="668714DA" w14:textId="0616DC8C" w:rsidR="004C42DB" w:rsidRPr="00C77F49" w:rsidRDefault="009A2820" w:rsidP="009D2F18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noProof/>
                <w:sz w:val="18"/>
                <w:szCs w:val="18"/>
                <w:lang w:val="es-GT" w:eastAsia="es-GT"/>
              </w:rPr>
              <w:drawing>
                <wp:anchor distT="0" distB="0" distL="114300" distR="114300" simplePos="0" relativeHeight="251673606" behindDoc="1" locked="0" layoutInCell="1" allowOverlap="1" wp14:anchorId="19674222" wp14:editId="0529D2CC">
                  <wp:simplePos x="0" y="0"/>
                  <wp:positionH relativeFrom="page">
                    <wp:posOffset>67955</wp:posOffset>
                  </wp:positionH>
                  <wp:positionV relativeFrom="page">
                    <wp:posOffset>-499</wp:posOffset>
                  </wp:positionV>
                  <wp:extent cx="3086735" cy="2127250"/>
                  <wp:effectExtent l="0" t="0" r="0" b="6350"/>
                  <wp:wrapTight wrapText="bothSides">
                    <wp:wrapPolygon edited="0">
                      <wp:start x="0" y="0"/>
                      <wp:lineTo x="0" y="21471"/>
                      <wp:lineTo x="21462" y="21471"/>
                      <wp:lineTo x="21462" y="0"/>
                      <wp:lineTo x="0" y="0"/>
                    </wp:wrapPolygon>
                  </wp:wrapTight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E50C78B.tmp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735" cy="212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C42DB" w:rsidRPr="0020337D" w14:paraId="5D83B4CE" w14:textId="77777777" w:rsidTr="00A43425">
        <w:trPr>
          <w:trHeight w:val="383"/>
          <w:tblCellSpacing w:w="11" w:type="dxa"/>
          <w:jc w:val="center"/>
        </w:trPr>
        <w:tc>
          <w:tcPr>
            <w:tcW w:w="557" w:type="dxa"/>
            <w:shd w:val="clear" w:color="auto" w:fill="D2D2D2" w:themeFill="background2" w:themeFillTint="66"/>
          </w:tcPr>
          <w:p w14:paraId="629B2AC4" w14:textId="77777777" w:rsidR="004C42DB" w:rsidRPr="00C77F49" w:rsidRDefault="004C42DB" w:rsidP="004B2E7A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  <w:t>2.2</w:t>
            </w:r>
          </w:p>
        </w:tc>
        <w:tc>
          <w:tcPr>
            <w:tcW w:w="4350" w:type="dxa"/>
            <w:shd w:val="clear" w:color="auto" w:fill="D2D2D2" w:themeFill="background2" w:themeFillTint="66"/>
            <w:noWrap/>
          </w:tcPr>
          <w:p w14:paraId="5CB422B9" w14:textId="587BA6FE" w:rsidR="004C42DB" w:rsidRPr="00C77F49" w:rsidRDefault="00F46FC8" w:rsidP="004B2E7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Archivo individual, hoja ‘</w:t>
            </w:r>
            <w:r w:rsidR="009A2820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Conexiones</w:t>
            </w: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’:</w:t>
            </w:r>
          </w:p>
          <w:p w14:paraId="468CF906" w14:textId="77777777" w:rsidR="009A2820" w:rsidRDefault="00F46FC8" w:rsidP="009A2820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Contiene </w:t>
            </w:r>
            <w:r w:rsidR="009A2820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todas las rutas e información necesaria para el procesamiento de la unidad:</w:t>
            </w:r>
          </w:p>
          <w:p w14:paraId="4DF00173" w14:textId="38E50F69" w:rsidR="00F46FC8" w:rsidRPr="00C77F49" w:rsidRDefault="00F46FC8" w:rsidP="00224B8A">
            <w:pPr>
              <w:pStyle w:val="CGBullet1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 xml:space="preserve">Mandante: El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numero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de mandante que se va a procesar</w:t>
            </w:r>
            <w:r w:rsidR="00A43425" w:rsidRPr="00C77F49">
              <w:rPr>
                <w:sz w:val="18"/>
                <w:szCs w:val="18"/>
                <w:lang w:val="es-GT"/>
              </w:rPr>
              <w:t>.</w:t>
            </w:r>
          </w:p>
          <w:p w14:paraId="012CD074" w14:textId="2E639D2F" w:rsidR="00F46FC8" w:rsidRDefault="00F46FC8" w:rsidP="00F46FC8">
            <w:pPr>
              <w:pStyle w:val="CGBullet1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>Conexión: En nombre de la conexión en SAP, debe coincidir con el archivo general de configuración ya que este se usa junto con ‘</w:t>
            </w:r>
            <w:r w:rsidR="00224B8A">
              <w:rPr>
                <w:sz w:val="18"/>
                <w:szCs w:val="18"/>
                <w:lang w:val="es-GT"/>
              </w:rPr>
              <w:t>Unidad’</w:t>
            </w:r>
            <w:r w:rsidRPr="00C77F49">
              <w:rPr>
                <w:sz w:val="18"/>
                <w:szCs w:val="18"/>
                <w:lang w:val="es-GT"/>
              </w:rPr>
              <w:t xml:space="preserve"> como doble validación para obtener las credenciales</w:t>
            </w:r>
            <w:r w:rsidR="00A43425" w:rsidRPr="00C77F49">
              <w:rPr>
                <w:sz w:val="18"/>
                <w:szCs w:val="18"/>
                <w:lang w:val="es-GT"/>
              </w:rPr>
              <w:t>.</w:t>
            </w:r>
          </w:p>
          <w:p w14:paraId="3E91EC91" w14:textId="7F2D3E01" w:rsidR="00224B8A" w:rsidRPr="00C77F49" w:rsidRDefault="00224B8A" w:rsidP="00F46FC8">
            <w:pPr>
              <w:pStyle w:val="CGBullet1"/>
              <w:rPr>
                <w:sz w:val="18"/>
                <w:szCs w:val="18"/>
                <w:lang w:val="es-GT"/>
              </w:rPr>
            </w:pPr>
            <w:r>
              <w:rPr>
                <w:sz w:val="18"/>
                <w:szCs w:val="18"/>
                <w:lang w:val="es-GT"/>
              </w:rPr>
              <w:t>Unidad: la unidad que pertenece a cada mandante</w:t>
            </w:r>
          </w:p>
          <w:p w14:paraId="0A73CDD2" w14:textId="32DA965B" w:rsidR="00F46FC8" w:rsidRPr="00C77F49" w:rsidRDefault="00A43425" w:rsidP="00F46FC8">
            <w:pPr>
              <w:pStyle w:val="CGBullet1"/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 xml:space="preserve">Activo: Es un valor booleano que indica si se </w:t>
            </w:r>
            <w:proofErr w:type="spellStart"/>
            <w:r w:rsidR="00224B8A">
              <w:rPr>
                <w:sz w:val="18"/>
                <w:szCs w:val="18"/>
                <w:lang w:val="es-GT"/>
              </w:rPr>
              <w:t>esta</w:t>
            </w:r>
            <w:proofErr w:type="spellEnd"/>
            <w:r w:rsidR="00224B8A">
              <w:rPr>
                <w:sz w:val="18"/>
                <w:szCs w:val="18"/>
                <w:lang w:val="es-GT"/>
              </w:rPr>
              <w:t xml:space="preserve"> trabajando en ambiente de producción o de desarrollo, al poner un mandante en TRUE, se debe poner su contraparte en FALSE</w:t>
            </w:r>
          </w:p>
          <w:p w14:paraId="13C67AC3" w14:textId="26E65033" w:rsidR="00A43425" w:rsidRDefault="00224B8A" w:rsidP="00A43425">
            <w:pPr>
              <w:pStyle w:val="CGBullet1"/>
              <w:rPr>
                <w:sz w:val="18"/>
                <w:szCs w:val="18"/>
                <w:lang w:val="es-GT"/>
              </w:rPr>
            </w:pPr>
            <w:r>
              <w:rPr>
                <w:sz w:val="18"/>
                <w:szCs w:val="18"/>
                <w:lang w:val="es-GT"/>
              </w:rPr>
              <w:t>Variante</w:t>
            </w:r>
            <w:r w:rsidR="00A43425" w:rsidRPr="00C77F49">
              <w:rPr>
                <w:sz w:val="18"/>
                <w:szCs w:val="18"/>
                <w:lang w:val="es-GT"/>
              </w:rPr>
              <w:t xml:space="preserve">: </w:t>
            </w:r>
            <w:r>
              <w:rPr>
                <w:sz w:val="18"/>
                <w:szCs w:val="18"/>
                <w:lang w:val="es-GT"/>
              </w:rPr>
              <w:t>El nombre de la variante a buscar al iniciar la transacción</w:t>
            </w:r>
          </w:p>
          <w:p w14:paraId="79D8A241" w14:textId="6C9F8320" w:rsidR="00224B8A" w:rsidRDefault="00224B8A" w:rsidP="00A43425">
            <w:pPr>
              <w:pStyle w:val="CGBullet1"/>
              <w:rPr>
                <w:sz w:val="18"/>
                <w:szCs w:val="18"/>
                <w:lang w:val="es-GT"/>
              </w:rPr>
            </w:pPr>
            <w:r>
              <w:rPr>
                <w:sz w:val="18"/>
                <w:szCs w:val="18"/>
                <w:lang w:val="es-GT"/>
              </w:rPr>
              <w:t>Variante Maestro: El nombre de la variante para descargar el reporte de proveedores maestro si es necesario</w:t>
            </w:r>
          </w:p>
          <w:p w14:paraId="69612A17" w14:textId="300CF48B" w:rsidR="00224B8A" w:rsidRDefault="00224B8A" w:rsidP="00A43425">
            <w:pPr>
              <w:pStyle w:val="CGBullet1"/>
              <w:rPr>
                <w:sz w:val="18"/>
                <w:szCs w:val="18"/>
                <w:lang w:val="es-GT"/>
              </w:rPr>
            </w:pPr>
            <w:proofErr w:type="spellStart"/>
            <w:r>
              <w:rPr>
                <w:sz w:val="18"/>
                <w:szCs w:val="18"/>
                <w:lang w:val="es-GT"/>
              </w:rPr>
              <w:t>Transaccion</w:t>
            </w:r>
            <w:proofErr w:type="spellEnd"/>
            <w:r>
              <w:rPr>
                <w:sz w:val="18"/>
                <w:szCs w:val="18"/>
                <w:lang w:val="es-GT"/>
              </w:rPr>
              <w:t xml:space="preserve">: el </w:t>
            </w:r>
            <w:proofErr w:type="spellStart"/>
            <w:r>
              <w:rPr>
                <w:sz w:val="18"/>
                <w:szCs w:val="18"/>
                <w:lang w:val="es-GT"/>
              </w:rPr>
              <w:t>numero</w:t>
            </w:r>
            <w:proofErr w:type="spellEnd"/>
            <w:r>
              <w:rPr>
                <w:sz w:val="18"/>
                <w:szCs w:val="18"/>
                <w:lang w:val="es-GT"/>
              </w:rPr>
              <w:t xml:space="preserve"> de la transacción a ejecutar cuando inicie el mandante</w:t>
            </w:r>
          </w:p>
          <w:p w14:paraId="7C0E4811" w14:textId="77777777" w:rsidR="00224B8A" w:rsidRDefault="00224B8A" w:rsidP="00A43425">
            <w:pPr>
              <w:pStyle w:val="CGBullet1"/>
              <w:rPr>
                <w:sz w:val="18"/>
                <w:szCs w:val="18"/>
                <w:lang w:val="es-GT"/>
              </w:rPr>
            </w:pPr>
            <w:r>
              <w:rPr>
                <w:sz w:val="18"/>
                <w:szCs w:val="18"/>
                <w:lang w:val="es-GT"/>
              </w:rPr>
              <w:t xml:space="preserve">Servidor FTP: el servidor a conectarse al iniciar </w:t>
            </w:r>
            <w:proofErr w:type="spellStart"/>
            <w:r>
              <w:rPr>
                <w:sz w:val="18"/>
                <w:szCs w:val="18"/>
                <w:lang w:val="es-GT"/>
              </w:rPr>
              <w:t>FileZilla</w:t>
            </w:r>
            <w:proofErr w:type="spellEnd"/>
          </w:p>
          <w:p w14:paraId="68580573" w14:textId="77777777" w:rsidR="00224B8A" w:rsidRDefault="00224B8A" w:rsidP="00A43425">
            <w:pPr>
              <w:pStyle w:val="CGBullet1"/>
              <w:rPr>
                <w:sz w:val="18"/>
                <w:szCs w:val="18"/>
                <w:lang w:val="es-GT"/>
              </w:rPr>
            </w:pPr>
            <w:r>
              <w:rPr>
                <w:sz w:val="18"/>
                <w:szCs w:val="18"/>
                <w:lang w:val="es-GT"/>
              </w:rPr>
              <w:t xml:space="preserve">Usuario FTP: el usuario de </w:t>
            </w:r>
            <w:proofErr w:type="spellStart"/>
            <w:r>
              <w:rPr>
                <w:sz w:val="18"/>
                <w:szCs w:val="18"/>
                <w:lang w:val="es-GT"/>
              </w:rPr>
              <w:t>FileZilla</w:t>
            </w:r>
            <w:proofErr w:type="spellEnd"/>
          </w:p>
          <w:p w14:paraId="13194940" w14:textId="008830E8" w:rsidR="00224B8A" w:rsidRDefault="00224B8A" w:rsidP="00A43425">
            <w:pPr>
              <w:pStyle w:val="CGBullet1"/>
              <w:rPr>
                <w:sz w:val="18"/>
                <w:szCs w:val="18"/>
                <w:lang w:val="es-GT"/>
              </w:rPr>
            </w:pPr>
            <w:proofErr w:type="spellStart"/>
            <w:r>
              <w:rPr>
                <w:sz w:val="18"/>
                <w:szCs w:val="18"/>
                <w:lang w:val="es-GT"/>
              </w:rPr>
              <w:t>Password</w:t>
            </w:r>
            <w:proofErr w:type="spellEnd"/>
            <w:r>
              <w:rPr>
                <w:sz w:val="18"/>
                <w:szCs w:val="18"/>
                <w:lang w:val="es-GT"/>
              </w:rPr>
              <w:t xml:space="preserve"> FTP: la contraseña para ingresar a </w:t>
            </w:r>
            <w:proofErr w:type="spellStart"/>
            <w:r>
              <w:rPr>
                <w:sz w:val="18"/>
                <w:szCs w:val="18"/>
                <w:lang w:val="es-GT"/>
              </w:rPr>
              <w:t>FileZilla</w:t>
            </w:r>
            <w:proofErr w:type="spellEnd"/>
          </w:p>
          <w:p w14:paraId="03C8E25E" w14:textId="77777777" w:rsidR="00224B8A" w:rsidRDefault="00224B8A" w:rsidP="00A43425">
            <w:pPr>
              <w:pStyle w:val="CGBullet1"/>
              <w:rPr>
                <w:sz w:val="18"/>
                <w:szCs w:val="18"/>
                <w:lang w:val="es-GT"/>
              </w:rPr>
            </w:pPr>
            <w:r>
              <w:rPr>
                <w:sz w:val="18"/>
                <w:szCs w:val="18"/>
                <w:lang w:val="es-GT"/>
              </w:rPr>
              <w:t xml:space="preserve">Puerto FTP: el puerto a conectarse en </w:t>
            </w:r>
            <w:proofErr w:type="spellStart"/>
            <w:r>
              <w:rPr>
                <w:sz w:val="18"/>
                <w:szCs w:val="18"/>
                <w:lang w:val="es-GT"/>
              </w:rPr>
              <w:t>FileZilla</w:t>
            </w:r>
            <w:proofErr w:type="spellEnd"/>
          </w:p>
          <w:p w14:paraId="4CA0D876" w14:textId="47BAC36A" w:rsidR="00224B8A" w:rsidRDefault="00280F2A" w:rsidP="00A43425">
            <w:pPr>
              <w:pStyle w:val="CGBullet1"/>
              <w:rPr>
                <w:sz w:val="18"/>
                <w:szCs w:val="18"/>
                <w:lang w:val="es-GT"/>
              </w:rPr>
            </w:pPr>
            <w:r>
              <w:rPr>
                <w:sz w:val="18"/>
                <w:szCs w:val="18"/>
                <w:lang w:val="es-GT"/>
              </w:rPr>
              <w:t>Usa macro?: Se indica si el mandante y la unidad usan macro o no</w:t>
            </w:r>
          </w:p>
          <w:p w14:paraId="62E79777" w14:textId="77777777" w:rsidR="00280F2A" w:rsidRDefault="00280F2A" w:rsidP="00A43425">
            <w:pPr>
              <w:pStyle w:val="CGBullet1"/>
              <w:rPr>
                <w:sz w:val="18"/>
                <w:szCs w:val="18"/>
                <w:lang w:val="es-GT"/>
              </w:rPr>
            </w:pPr>
            <w:r>
              <w:rPr>
                <w:sz w:val="18"/>
                <w:szCs w:val="18"/>
                <w:lang w:val="es-GT"/>
              </w:rPr>
              <w:t>Ruta macro: la ruta en donde se encuentra la macro</w:t>
            </w:r>
          </w:p>
          <w:p w14:paraId="52F7B2BD" w14:textId="6C23F12D" w:rsidR="00280F2A" w:rsidRDefault="00280F2A" w:rsidP="00A43425">
            <w:pPr>
              <w:pStyle w:val="CGBullet1"/>
              <w:rPr>
                <w:sz w:val="18"/>
                <w:szCs w:val="18"/>
                <w:lang w:val="es-GT"/>
              </w:rPr>
            </w:pPr>
            <w:r>
              <w:rPr>
                <w:sz w:val="18"/>
                <w:szCs w:val="18"/>
                <w:lang w:val="es-GT"/>
              </w:rPr>
              <w:t>Ruta archivos entrada macro: la ruta de la carpeta de entrada de cada unidad</w:t>
            </w:r>
          </w:p>
          <w:p w14:paraId="67DAAEA7" w14:textId="249A8DAB" w:rsidR="00280F2A" w:rsidRDefault="0077619F" w:rsidP="0077619F">
            <w:pPr>
              <w:pStyle w:val="CGBullet1"/>
              <w:rPr>
                <w:sz w:val="18"/>
                <w:szCs w:val="18"/>
                <w:lang w:val="es-GT"/>
              </w:rPr>
            </w:pPr>
            <w:r w:rsidRPr="0077619F">
              <w:rPr>
                <w:sz w:val="18"/>
                <w:szCs w:val="18"/>
                <w:lang w:val="es-GT"/>
              </w:rPr>
              <w:t>Ruta de descarga de archivos</w:t>
            </w:r>
            <w:r>
              <w:rPr>
                <w:sz w:val="18"/>
                <w:szCs w:val="18"/>
                <w:lang w:val="es-GT"/>
              </w:rPr>
              <w:t>: en la carpeta del robot habrá una carpeta de reportes, esta debe tener una carpeta temporal adentro y se debe indicar la ruta en este campo</w:t>
            </w:r>
          </w:p>
          <w:p w14:paraId="5839998F" w14:textId="01333173" w:rsidR="0077619F" w:rsidRDefault="0077619F" w:rsidP="0077619F">
            <w:pPr>
              <w:pStyle w:val="CGBullet1"/>
              <w:rPr>
                <w:sz w:val="18"/>
                <w:szCs w:val="18"/>
                <w:lang w:val="es-GT"/>
              </w:rPr>
            </w:pPr>
            <w:r w:rsidRPr="0077619F">
              <w:rPr>
                <w:sz w:val="18"/>
                <w:szCs w:val="18"/>
                <w:lang w:val="es-GT"/>
              </w:rPr>
              <w:lastRenderedPageBreak/>
              <w:t>Nombre archivo Partidas Abiertas</w:t>
            </w:r>
            <w:r>
              <w:rPr>
                <w:sz w:val="18"/>
                <w:szCs w:val="18"/>
                <w:lang w:val="es-GT"/>
              </w:rPr>
              <w:t>: con que nombre se debe renombrar el archivo de partidas cuando no use macro</w:t>
            </w:r>
          </w:p>
          <w:p w14:paraId="039FDA67" w14:textId="12A0B898" w:rsidR="0077619F" w:rsidRDefault="0077619F" w:rsidP="0077619F">
            <w:pPr>
              <w:pStyle w:val="CGBullet1"/>
              <w:rPr>
                <w:sz w:val="18"/>
                <w:szCs w:val="18"/>
                <w:lang w:val="es-GT"/>
              </w:rPr>
            </w:pPr>
            <w:r w:rsidRPr="0077619F">
              <w:rPr>
                <w:sz w:val="18"/>
                <w:szCs w:val="18"/>
                <w:lang w:val="es-GT"/>
              </w:rPr>
              <w:t>Nombre archivo Proveedores Creados</w:t>
            </w:r>
            <w:r>
              <w:rPr>
                <w:sz w:val="18"/>
                <w:szCs w:val="18"/>
                <w:lang w:val="es-GT"/>
              </w:rPr>
              <w:t>: con que nombre se debe renombrar el archivo de proveedores cuando no use macro</w:t>
            </w:r>
          </w:p>
          <w:p w14:paraId="3AD64F19" w14:textId="3F5EAAC0" w:rsidR="0077619F" w:rsidRDefault="0077619F" w:rsidP="0077619F">
            <w:pPr>
              <w:pStyle w:val="CGBullet1"/>
              <w:rPr>
                <w:sz w:val="18"/>
                <w:szCs w:val="18"/>
                <w:lang w:val="es-GT"/>
              </w:rPr>
            </w:pPr>
            <w:r w:rsidRPr="0077619F">
              <w:rPr>
                <w:sz w:val="18"/>
                <w:szCs w:val="18"/>
                <w:lang w:val="es-GT"/>
              </w:rPr>
              <w:t>Ruta Archivos de Salida</w:t>
            </w:r>
            <w:r>
              <w:rPr>
                <w:sz w:val="18"/>
                <w:szCs w:val="18"/>
                <w:lang w:val="es-GT"/>
              </w:rPr>
              <w:t xml:space="preserve">: En este campo se debe indicar la ruta de la macro únicamente, el robot </w:t>
            </w:r>
            <w:proofErr w:type="spellStart"/>
            <w:r>
              <w:rPr>
                <w:sz w:val="18"/>
                <w:szCs w:val="18"/>
                <w:lang w:val="es-GT"/>
              </w:rPr>
              <w:t>hara</w:t>
            </w:r>
            <w:proofErr w:type="spellEnd"/>
            <w:r>
              <w:rPr>
                <w:sz w:val="18"/>
                <w:szCs w:val="18"/>
                <w:lang w:val="es-GT"/>
              </w:rPr>
              <w:t xml:space="preserve"> validaciones para completar el resto de la ruta</w:t>
            </w:r>
          </w:p>
          <w:p w14:paraId="2DC96569" w14:textId="11095618" w:rsidR="0077619F" w:rsidRDefault="0077619F" w:rsidP="0077619F">
            <w:pPr>
              <w:pStyle w:val="CGBullet1"/>
              <w:rPr>
                <w:sz w:val="18"/>
                <w:szCs w:val="18"/>
                <w:lang w:val="es-GT"/>
              </w:rPr>
            </w:pPr>
            <w:r w:rsidRPr="0077619F">
              <w:rPr>
                <w:sz w:val="18"/>
                <w:szCs w:val="18"/>
                <w:lang w:val="es-GT"/>
              </w:rPr>
              <w:t>Lista de unidades por carga a FTP</w:t>
            </w:r>
            <w:r>
              <w:rPr>
                <w:sz w:val="18"/>
                <w:szCs w:val="18"/>
                <w:lang w:val="es-GT"/>
              </w:rPr>
              <w:t>: cuando se deban trabajar dos o más unidades a la vez y cargar todas juntas se deben enlistar en este campo, con mayúsculas, separadas por coma.</w:t>
            </w:r>
          </w:p>
          <w:p w14:paraId="2E38A1F3" w14:textId="1BB0F342" w:rsidR="0077619F" w:rsidRDefault="0077619F" w:rsidP="0077619F">
            <w:pPr>
              <w:pStyle w:val="CGBullet1"/>
              <w:rPr>
                <w:sz w:val="18"/>
                <w:szCs w:val="18"/>
                <w:lang w:val="es-GT"/>
              </w:rPr>
            </w:pPr>
            <w:r w:rsidRPr="0077619F">
              <w:rPr>
                <w:sz w:val="18"/>
                <w:szCs w:val="18"/>
                <w:lang w:val="es-GT"/>
              </w:rPr>
              <w:t>Lista de archivos a cargar a FTP</w:t>
            </w:r>
            <w:r>
              <w:rPr>
                <w:sz w:val="18"/>
                <w:szCs w:val="18"/>
                <w:lang w:val="es-GT"/>
              </w:rPr>
              <w:t xml:space="preserve">: la lista de archivos que se deben cargar a </w:t>
            </w:r>
            <w:proofErr w:type="spellStart"/>
            <w:r>
              <w:rPr>
                <w:sz w:val="18"/>
                <w:szCs w:val="18"/>
                <w:lang w:val="es-GT"/>
              </w:rPr>
              <w:t>FileZilla</w:t>
            </w:r>
            <w:proofErr w:type="spellEnd"/>
            <w:r>
              <w:rPr>
                <w:sz w:val="18"/>
                <w:szCs w:val="18"/>
                <w:lang w:val="es-GT"/>
              </w:rPr>
              <w:t xml:space="preserve"> para que el robot pueda verificar si todos se subieron correctamente</w:t>
            </w:r>
          </w:p>
          <w:p w14:paraId="6E70E305" w14:textId="1F1732AC" w:rsidR="0077619F" w:rsidRDefault="0077619F" w:rsidP="0077619F">
            <w:pPr>
              <w:pStyle w:val="CGBullet1"/>
              <w:rPr>
                <w:sz w:val="18"/>
                <w:szCs w:val="18"/>
                <w:lang w:val="es-GT"/>
              </w:rPr>
            </w:pPr>
            <w:r w:rsidRPr="0077619F">
              <w:rPr>
                <w:sz w:val="18"/>
                <w:szCs w:val="18"/>
                <w:lang w:val="es-GT"/>
              </w:rPr>
              <w:t>Nombre de Macro</w:t>
            </w:r>
            <w:r>
              <w:rPr>
                <w:sz w:val="18"/>
                <w:szCs w:val="18"/>
                <w:lang w:val="es-GT"/>
              </w:rPr>
              <w:t>: El nombre de la macro a ejecutar</w:t>
            </w:r>
          </w:p>
          <w:p w14:paraId="079F6C84" w14:textId="6C433538" w:rsidR="0077619F" w:rsidRPr="00C77F49" w:rsidRDefault="0077619F" w:rsidP="0077619F">
            <w:pPr>
              <w:pStyle w:val="CGBullet1"/>
              <w:rPr>
                <w:sz w:val="18"/>
                <w:szCs w:val="18"/>
                <w:lang w:val="es-GT"/>
              </w:rPr>
            </w:pPr>
            <w:r w:rsidRPr="0077619F">
              <w:rPr>
                <w:sz w:val="18"/>
                <w:szCs w:val="18"/>
                <w:lang w:val="es-GT"/>
              </w:rPr>
              <w:t xml:space="preserve">Nombre </w:t>
            </w:r>
            <w:proofErr w:type="spellStart"/>
            <w:r w:rsidRPr="0077619F">
              <w:rPr>
                <w:sz w:val="18"/>
                <w:szCs w:val="18"/>
                <w:lang w:val="es-GT"/>
              </w:rPr>
              <w:t>archivo.ok</w:t>
            </w:r>
            <w:proofErr w:type="spellEnd"/>
            <w:r>
              <w:rPr>
                <w:sz w:val="18"/>
                <w:szCs w:val="18"/>
                <w:lang w:val="es-GT"/>
              </w:rPr>
              <w:t xml:space="preserve">: el nombre del </w:t>
            </w:r>
            <w:proofErr w:type="spellStart"/>
            <w:r>
              <w:rPr>
                <w:sz w:val="18"/>
                <w:szCs w:val="18"/>
                <w:lang w:val="es-GT"/>
              </w:rPr>
              <w:t>archivo.ok</w:t>
            </w:r>
            <w:proofErr w:type="spellEnd"/>
            <w:r>
              <w:rPr>
                <w:sz w:val="18"/>
                <w:szCs w:val="18"/>
                <w:lang w:val="es-GT"/>
              </w:rPr>
              <w:t xml:space="preserve"> a cargar a </w:t>
            </w:r>
            <w:proofErr w:type="spellStart"/>
            <w:r>
              <w:rPr>
                <w:sz w:val="18"/>
                <w:szCs w:val="18"/>
                <w:lang w:val="es-GT"/>
              </w:rPr>
              <w:t>FileZilla</w:t>
            </w:r>
            <w:proofErr w:type="spellEnd"/>
          </w:p>
          <w:p w14:paraId="4957432C" w14:textId="77777777" w:rsidR="00495904" w:rsidRPr="00C77F49" w:rsidRDefault="00495904" w:rsidP="00495904">
            <w:pPr>
              <w:pStyle w:val="CGBullet1"/>
              <w:numPr>
                <w:ilvl w:val="0"/>
                <w:numId w:val="0"/>
              </w:numPr>
              <w:rPr>
                <w:sz w:val="18"/>
                <w:szCs w:val="18"/>
                <w:lang w:val="es-GT"/>
              </w:rPr>
            </w:pPr>
          </w:p>
          <w:p w14:paraId="0D1B4209" w14:textId="2E535CEE" w:rsidR="00495904" w:rsidRPr="00C77F49" w:rsidRDefault="00495904" w:rsidP="00495904">
            <w:pPr>
              <w:pStyle w:val="CGBullet1"/>
              <w:numPr>
                <w:ilvl w:val="0"/>
                <w:numId w:val="0"/>
              </w:numPr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>Observaciones:</w:t>
            </w:r>
          </w:p>
          <w:p w14:paraId="5BE5AD1A" w14:textId="2B27279E" w:rsidR="00495904" w:rsidRPr="00C77F49" w:rsidRDefault="00495904" w:rsidP="00495904">
            <w:pPr>
              <w:pStyle w:val="CGBullet1"/>
              <w:numPr>
                <w:ilvl w:val="0"/>
                <w:numId w:val="0"/>
              </w:numPr>
              <w:rPr>
                <w:sz w:val="18"/>
                <w:szCs w:val="18"/>
                <w:lang w:val="es-GT"/>
              </w:rPr>
            </w:pPr>
            <w:r w:rsidRPr="00C77F49">
              <w:rPr>
                <w:sz w:val="18"/>
                <w:szCs w:val="18"/>
                <w:lang w:val="es-GT"/>
              </w:rPr>
              <w:t xml:space="preserve">No activar </w:t>
            </w:r>
            <w:proofErr w:type="spellStart"/>
            <w:r w:rsidRPr="00C77F49">
              <w:rPr>
                <w:sz w:val="18"/>
                <w:szCs w:val="18"/>
                <w:lang w:val="es-GT"/>
              </w:rPr>
              <w:t>mas</w:t>
            </w:r>
            <w:proofErr w:type="spellEnd"/>
            <w:r w:rsidRPr="00C77F49">
              <w:rPr>
                <w:sz w:val="18"/>
                <w:szCs w:val="18"/>
                <w:lang w:val="es-GT"/>
              </w:rPr>
              <w:t xml:space="preserve"> de un mandante con el mismo n</w:t>
            </w:r>
            <w:r w:rsidR="0077619F">
              <w:rPr>
                <w:sz w:val="18"/>
                <w:szCs w:val="18"/>
                <w:lang w:val="es-GT"/>
              </w:rPr>
              <w:t>úmero en la columna de ‘ACTIVO’</w:t>
            </w:r>
          </w:p>
          <w:p w14:paraId="75C49590" w14:textId="6D477505" w:rsidR="00495904" w:rsidRPr="00C77F49" w:rsidRDefault="00495904" w:rsidP="00495904">
            <w:pPr>
              <w:pStyle w:val="CGBullet1"/>
              <w:numPr>
                <w:ilvl w:val="0"/>
                <w:numId w:val="0"/>
              </w:numPr>
              <w:rPr>
                <w:sz w:val="18"/>
                <w:szCs w:val="18"/>
                <w:lang w:val="es-GT"/>
              </w:rPr>
            </w:pPr>
          </w:p>
        </w:tc>
        <w:tc>
          <w:tcPr>
            <w:tcW w:w="5077" w:type="dxa"/>
            <w:shd w:val="clear" w:color="auto" w:fill="D2D2D2" w:themeFill="background2" w:themeFillTint="66"/>
          </w:tcPr>
          <w:p w14:paraId="11AAB8E4" w14:textId="332AB671" w:rsidR="004C42DB" w:rsidRPr="00C77F49" w:rsidRDefault="0077619F" w:rsidP="004B2E7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noProof/>
                <w:sz w:val="18"/>
                <w:szCs w:val="18"/>
                <w:lang w:val="es-GT" w:eastAsia="es-GT"/>
              </w:rPr>
              <w:lastRenderedPageBreak/>
              <w:drawing>
                <wp:anchor distT="0" distB="0" distL="114300" distR="114300" simplePos="0" relativeHeight="251674630" behindDoc="1" locked="0" layoutInCell="1" allowOverlap="1" wp14:anchorId="59DD634F" wp14:editId="3628E09F">
                  <wp:simplePos x="0" y="0"/>
                  <wp:positionH relativeFrom="page">
                    <wp:posOffset>52007</wp:posOffset>
                  </wp:positionH>
                  <wp:positionV relativeFrom="page">
                    <wp:posOffset>1168468</wp:posOffset>
                  </wp:positionV>
                  <wp:extent cx="3086735" cy="1752600"/>
                  <wp:effectExtent l="0" t="0" r="0" b="0"/>
                  <wp:wrapTight wrapText="bothSides">
                    <wp:wrapPolygon edited="0">
                      <wp:start x="0" y="0"/>
                      <wp:lineTo x="0" y="21365"/>
                      <wp:lineTo x="21462" y="21365"/>
                      <wp:lineTo x="21462" y="0"/>
                      <wp:lineTo x="0" y="0"/>
                    </wp:wrapPolygon>
                  </wp:wrapTight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E5023C1.tmp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735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A2820">
              <w:rPr>
                <w:rFonts w:asciiTheme="majorHAnsi" w:hAnsiTheme="majorHAnsi" w:cstheme="majorHAnsi"/>
                <w:noProof/>
                <w:sz w:val="18"/>
                <w:szCs w:val="18"/>
                <w:lang w:val="es-GT" w:eastAsia="es-GT"/>
              </w:rPr>
              <w:drawing>
                <wp:anchor distT="0" distB="0" distL="114300" distR="114300" simplePos="0" relativeHeight="251675654" behindDoc="1" locked="0" layoutInCell="1" allowOverlap="1" wp14:anchorId="692AE12A" wp14:editId="08A5D6C9">
                  <wp:simplePos x="0" y="0"/>
                  <wp:positionH relativeFrom="page">
                    <wp:posOffset>35176</wp:posOffset>
                  </wp:positionH>
                  <wp:positionV relativeFrom="page">
                    <wp:posOffset>3405725</wp:posOffset>
                  </wp:positionV>
                  <wp:extent cx="3121025" cy="1730375"/>
                  <wp:effectExtent l="0" t="0" r="3175" b="3175"/>
                  <wp:wrapTight wrapText="bothSides">
                    <wp:wrapPolygon edited="0">
                      <wp:start x="0" y="0"/>
                      <wp:lineTo x="0" y="21402"/>
                      <wp:lineTo x="21490" y="21402"/>
                      <wp:lineTo x="21490" y="0"/>
                      <wp:lineTo x="0" y="0"/>
                    </wp:wrapPolygon>
                  </wp:wrapTight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E508AF.tmp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025" cy="173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CB7DD19" w14:textId="77777777" w:rsidR="004C42DB" w:rsidRPr="005F5097" w:rsidRDefault="004C42DB" w:rsidP="004C42DB">
      <w:pPr>
        <w:pStyle w:val="CGH2"/>
        <w:numPr>
          <w:ilvl w:val="0"/>
          <w:numId w:val="0"/>
        </w:numPr>
        <w:ind w:left="360"/>
        <w:rPr>
          <w:rFonts w:asciiTheme="majorHAnsi" w:hAnsiTheme="majorHAnsi"/>
          <w:sz w:val="20"/>
          <w:lang w:val="es-GT"/>
        </w:rPr>
      </w:pPr>
    </w:p>
    <w:tbl>
      <w:tblPr>
        <w:tblStyle w:val="TableGrid"/>
        <w:tblW w:w="0" w:type="auto"/>
        <w:jc w:val="center"/>
        <w:tblCellSpacing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0"/>
        <w:gridCol w:w="4372"/>
        <w:gridCol w:w="5110"/>
      </w:tblGrid>
      <w:tr w:rsidR="0077619F" w:rsidRPr="00C77F49" w14:paraId="1729E057" w14:textId="77777777" w:rsidTr="00F9132A">
        <w:trPr>
          <w:tblCellSpacing w:w="11" w:type="dxa"/>
          <w:jc w:val="center"/>
        </w:trPr>
        <w:tc>
          <w:tcPr>
            <w:tcW w:w="10028" w:type="dxa"/>
            <w:gridSpan w:val="3"/>
            <w:shd w:val="clear" w:color="auto" w:fill="00264A" w:themeFill="text1"/>
          </w:tcPr>
          <w:p w14:paraId="54A9F507" w14:textId="0BA59F39" w:rsidR="0077619F" w:rsidRPr="00C77F49" w:rsidRDefault="0077619F" w:rsidP="00F9132A">
            <w:pPr>
              <w:pStyle w:val="ListBullet"/>
              <w:numPr>
                <w:ilvl w:val="0"/>
                <w:numId w:val="15"/>
              </w:numPr>
              <w:jc w:val="center"/>
              <w:rPr>
                <w:rFonts w:asciiTheme="majorHAnsi" w:eastAsia="Arial" w:hAnsiTheme="majorHAnsi" w:cstheme="majorHAnsi"/>
                <w:b/>
                <w:sz w:val="18"/>
                <w:szCs w:val="18"/>
                <w:lang w:val="es-GT"/>
              </w:rPr>
            </w:pPr>
            <w:r>
              <w:rPr>
                <w:rFonts w:asciiTheme="majorHAnsi" w:eastAsia="Arial" w:hAnsiTheme="majorHAnsi" w:cstheme="majorHAnsi"/>
                <w:b/>
                <w:sz w:val="18"/>
                <w:szCs w:val="18"/>
                <w:lang w:val="es-GT"/>
              </w:rPr>
              <w:t>Archivo de registro</w:t>
            </w:r>
          </w:p>
        </w:tc>
      </w:tr>
      <w:tr w:rsidR="0077619F" w:rsidRPr="0020337D" w14:paraId="37959810" w14:textId="77777777" w:rsidTr="00F9132A">
        <w:trPr>
          <w:trHeight w:val="488"/>
          <w:tblCellSpacing w:w="11" w:type="dxa"/>
          <w:jc w:val="center"/>
        </w:trPr>
        <w:tc>
          <w:tcPr>
            <w:tcW w:w="557" w:type="dxa"/>
            <w:shd w:val="clear" w:color="auto" w:fill="E8E8E8" w:themeFill="background2" w:themeFillTint="33"/>
          </w:tcPr>
          <w:p w14:paraId="3C90386E" w14:textId="77777777" w:rsidR="0077619F" w:rsidRPr="00C77F49" w:rsidRDefault="0077619F" w:rsidP="00F9132A">
            <w:pPr>
              <w:kinsoku w:val="0"/>
              <w:spacing w:line="264" w:lineRule="auto"/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 w:eastAsia="en-US"/>
              </w:rPr>
              <w:t>2.1</w:t>
            </w:r>
          </w:p>
        </w:tc>
        <w:tc>
          <w:tcPr>
            <w:tcW w:w="4350" w:type="dxa"/>
            <w:shd w:val="clear" w:color="auto" w:fill="E8E8E8" w:themeFill="background2" w:themeFillTint="33"/>
            <w:noWrap/>
          </w:tcPr>
          <w:p w14:paraId="03D1B11A" w14:textId="366BF420" w:rsidR="0077619F" w:rsidRPr="00B363C3" w:rsidRDefault="0077619F" w:rsidP="00F9132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B363C3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Archivo </w:t>
            </w:r>
            <w:r w:rsidR="00B363C3" w:rsidRPr="00B363C3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de registro</w:t>
            </w:r>
            <w:r w:rsidRPr="00B363C3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, hoja ‘</w:t>
            </w:r>
            <w:r w:rsidR="00B363C3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Registro’</w:t>
            </w:r>
            <w:r w:rsidRPr="00B363C3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:</w:t>
            </w:r>
          </w:p>
          <w:p w14:paraId="1E83DD75" w14:textId="0981A52E" w:rsidR="0077619F" w:rsidRPr="00C77F49" w:rsidRDefault="0077619F" w:rsidP="00F9132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 w:rsidRPr="00C77F49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 xml:space="preserve">Contiene la tabla </w:t>
            </w:r>
            <w:r w:rsidR="00B363C3">
              <w:rPr>
                <w:rFonts w:asciiTheme="majorHAnsi" w:hAnsiTheme="majorHAnsi" w:cstheme="majorHAnsi"/>
                <w:sz w:val="18"/>
                <w:szCs w:val="18"/>
                <w:lang w:val="es-GT"/>
              </w:rPr>
              <w:t>con cada solicitud.</w:t>
            </w:r>
          </w:p>
          <w:p w14:paraId="43D38F05" w14:textId="17550A3A" w:rsidR="00B363C3" w:rsidRDefault="00B363C3" w:rsidP="00B363C3">
            <w:pPr>
              <w:pStyle w:val="CGBullet1"/>
              <w:rPr>
                <w:sz w:val="18"/>
                <w:szCs w:val="18"/>
                <w:lang w:val="es-GT"/>
              </w:rPr>
            </w:pPr>
            <w:r>
              <w:rPr>
                <w:sz w:val="18"/>
                <w:szCs w:val="18"/>
                <w:lang w:val="es-GT"/>
              </w:rPr>
              <w:t>Mandante: El mandante de la solicitud del correo</w:t>
            </w:r>
          </w:p>
          <w:p w14:paraId="0D6A2415" w14:textId="3BF6DF52" w:rsidR="00B363C3" w:rsidRDefault="00B363C3" w:rsidP="00B363C3">
            <w:pPr>
              <w:pStyle w:val="CGBullet1"/>
              <w:rPr>
                <w:sz w:val="18"/>
                <w:szCs w:val="18"/>
                <w:lang w:val="es-GT"/>
              </w:rPr>
            </w:pPr>
            <w:r>
              <w:rPr>
                <w:sz w:val="18"/>
                <w:szCs w:val="18"/>
                <w:lang w:val="es-GT"/>
              </w:rPr>
              <w:t>Unidad: La unidad de la solicitud del correo</w:t>
            </w:r>
          </w:p>
          <w:p w14:paraId="08E20E48" w14:textId="77777777" w:rsidR="00B363C3" w:rsidRDefault="00B363C3" w:rsidP="00B363C3">
            <w:pPr>
              <w:pStyle w:val="CGBullet1"/>
              <w:rPr>
                <w:sz w:val="18"/>
                <w:szCs w:val="18"/>
                <w:lang w:val="es-GT"/>
              </w:rPr>
            </w:pPr>
            <w:r>
              <w:rPr>
                <w:sz w:val="18"/>
                <w:szCs w:val="18"/>
                <w:lang w:val="es-GT"/>
              </w:rPr>
              <w:t>Fecha: La fecha en la que se ejecuto</w:t>
            </w:r>
          </w:p>
          <w:p w14:paraId="634A8A30" w14:textId="77777777" w:rsidR="00B363C3" w:rsidRDefault="00B363C3" w:rsidP="00B363C3">
            <w:pPr>
              <w:pStyle w:val="CGBullet1"/>
              <w:rPr>
                <w:sz w:val="18"/>
                <w:szCs w:val="18"/>
                <w:lang w:val="es-GT"/>
              </w:rPr>
            </w:pPr>
            <w:r>
              <w:rPr>
                <w:sz w:val="18"/>
                <w:szCs w:val="18"/>
                <w:lang w:val="es-GT"/>
              </w:rPr>
              <w:t xml:space="preserve">Hora Inicio: La hora en la que se </w:t>
            </w:r>
            <w:proofErr w:type="spellStart"/>
            <w:r>
              <w:rPr>
                <w:sz w:val="18"/>
                <w:szCs w:val="18"/>
                <w:lang w:val="es-GT"/>
              </w:rPr>
              <w:t>inicio</w:t>
            </w:r>
            <w:proofErr w:type="spellEnd"/>
            <w:r>
              <w:rPr>
                <w:sz w:val="18"/>
                <w:szCs w:val="18"/>
                <w:lang w:val="es-GT"/>
              </w:rPr>
              <w:t xml:space="preserve"> el proceso</w:t>
            </w:r>
          </w:p>
          <w:p w14:paraId="6396F2D8" w14:textId="6598ABC5" w:rsidR="00B363C3" w:rsidRDefault="00B363C3" w:rsidP="00B363C3">
            <w:pPr>
              <w:pStyle w:val="CGBullet1"/>
              <w:rPr>
                <w:sz w:val="18"/>
                <w:szCs w:val="18"/>
                <w:lang w:val="es-GT"/>
              </w:rPr>
            </w:pPr>
            <w:r>
              <w:rPr>
                <w:sz w:val="18"/>
                <w:szCs w:val="18"/>
                <w:lang w:val="es-GT"/>
              </w:rPr>
              <w:t>Hora Fin: Esta hora se registra cuando la solicitud finalizo</w:t>
            </w:r>
          </w:p>
          <w:p w14:paraId="26229187" w14:textId="5201AE7F" w:rsidR="0077619F" w:rsidRDefault="00B363C3" w:rsidP="00B363C3">
            <w:pPr>
              <w:pStyle w:val="CGBullet1"/>
              <w:rPr>
                <w:sz w:val="18"/>
                <w:szCs w:val="18"/>
                <w:lang w:val="es-GT"/>
              </w:rPr>
            </w:pPr>
            <w:r w:rsidRPr="00B363C3">
              <w:rPr>
                <w:sz w:val="18"/>
                <w:szCs w:val="18"/>
                <w:lang w:val="es-GT"/>
              </w:rPr>
              <w:t xml:space="preserve">Status: en </w:t>
            </w:r>
            <w:proofErr w:type="spellStart"/>
            <w:r w:rsidRPr="00B363C3">
              <w:rPr>
                <w:sz w:val="18"/>
                <w:szCs w:val="18"/>
                <w:lang w:val="es-GT"/>
              </w:rPr>
              <w:t>que</w:t>
            </w:r>
            <w:proofErr w:type="spellEnd"/>
            <w:r w:rsidRPr="00B363C3">
              <w:rPr>
                <w:sz w:val="18"/>
                <w:szCs w:val="18"/>
                <w:lang w:val="es-GT"/>
              </w:rPr>
              <w:t xml:space="preserve"> estado del proceso se encuentra la solicitud</w:t>
            </w:r>
          </w:p>
          <w:p w14:paraId="1805FBA5" w14:textId="61B181D8" w:rsidR="00B363C3" w:rsidRDefault="00B363C3" w:rsidP="00B363C3">
            <w:pPr>
              <w:pStyle w:val="CGBullet1"/>
              <w:rPr>
                <w:sz w:val="18"/>
                <w:szCs w:val="18"/>
                <w:lang w:val="es-GT"/>
              </w:rPr>
            </w:pPr>
            <w:proofErr w:type="spellStart"/>
            <w:r>
              <w:rPr>
                <w:sz w:val="18"/>
                <w:szCs w:val="18"/>
                <w:lang w:val="es-GT"/>
              </w:rPr>
              <w:t>Comment</w:t>
            </w:r>
            <w:proofErr w:type="spellEnd"/>
            <w:r>
              <w:rPr>
                <w:sz w:val="18"/>
                <w:szCs w:val="18"/>
                <w:lang w:val="es-GT"/>
              </w:rPr>
              <w:t>: Comentarios acerca de la ejecución, si se encontró alguna excepción, aquí se encontrara la descripción de este.</w:t>
            </w:r>
          </w:p>
          <w:p w14:paraId="1735B24D" w14:textId="23FA518D" w:rsidR="0077619F" w:rsidRPr="00C77F49" w:rsidRDefault="0077619F" w:rsidP="00B363C3">
            <w:pPr>
              <w:pStyle w:val="CGBullet1"/>
              <w:numPr>
                <w:ilvl w:val="0"/>
                <w:numId w:val="0"/>
              </w:numPr>
              <w:rPr>
                <w:sz w:val="18"/>
                <w:szCs w:val="18"/>
                <w:lang w:val="es-GT"/>
              </w:rPr>
            </w:pPr>
          </w:p>
        </w:tc>
        <w:tc>
          <w:tcPr>
            <w:tcW w:w="5077" w:type="dxa"/>
            <w:shd w:val="clear" w:color="auto" w:fill="E8E8E8" w:themeFill="background2" w:themeFillTint="33"/>
          </w:tcPr>
          <w:p w14:paraId="0205E7AD" w14:textId="3F7BE90A" w:rsidR="0077619F" w:rsidRPr="00C77F49" w:rsidRDefault="00B363C3" w:rsidP="00F9132A">
            <w:pPr>
              <w:pStyle w:val="ListBullet"/>
              <w:numPr>
                <w:ilvl w:val="0"/>
                <w:numId w:val="0"/>
              </w:numPr>
              <w:tabs>
                <w:tab w:val="left" w:pos="708"/>
              </w:tabs>
              <w:kinsoku w:val="0"/>
              <w:rPr>
                <w:rFonts w:asciiTheme="majorHAnsi" w:hAnsiTheme="majorHAnsi" w:cstheme="majorHAnsi"/>
                <w:sz w:val="18"/>
                <w:szCs w:val="18"/>
                <w:lang w:val="es-GT"/>
              </w:rPr>
            </w:pPr>
            <w:r>
              <w:rPr>
                <w:rFonts w:asciiTheme="majorHAnsi" w:hAnsiTheme="majorHAnsi" w:cstheme="majorHAnsi"/>
                <w:noProof/>
                <w:sz w:val="18"/>
                <w:szCs w:val="18"/>
                <w:lang w:val="es-GT" w:eastAsia="es-GT"/>
              </w:rPr>
              <w:drawing>
                <wp:anchor distT="0" distB="0" distL="114300" distR="114300" simplePos="0" relativeHeight="251680774" behindDoc="1" locked="0" layoutInCell="1" allowOverlap="1" wp14:anchorId="6E426AEB" wp14:editId="74A6D7F8">
                  <wp:simplePos x="0" y="0"/>
                  <wp:positionH relativeFrom="page">
                    <wp:posOffset>67373</wp:posOffset>
                  </wp:positionH>
                  <wp:positionV relativeFrom="page">
                    <wp:posOffset>490624</wp:posOffset>
                  </wp:positionV>
                  <wp:extent cx="3086735" cy="1629410"/>
                  <wp:effectExtent l="0" t="0" r="0" b="8890"/>
                  <wp:wrapTight wrapText="bothSides">
                    <wp:wrapPolygon edited="0">
                      <wp:start x="0" y="0"/>
                      <wp:lineTo x="0" y="21465"/>
                      <wp:lineTo x="21462" y="21465"/>
                      <wp:lineTo x="21462" y="0"/>
                      <wp:lineTo x="0" y="0"/>
                    </wp:wrapPolygon>
                  </wp:wrapTight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E502147.tmp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735" cy="1629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5893243" w14:textId="77777777" w:rsidR="00C04BB8" w:rsidRPr="005F5097" w:rsidRDefault="00C04BB8" w:rsidP="00E405C6">
      <w:pPr>
        <w:pStyle w:val="CGH2"/>
        <w:numPr>
          <w:ilvl w:val="0"/>
          <w:numId w:val="0"/>
        </w:numPr>
        <w:ind w:left="360"/>
        <w:rPr>
          <w:rFonts w:asciiTheme="majorHAnsi" w:hAnsiTheme="majorHAnsi"/>
          <w:sz w:val="20"/>
          <w:lang w:val="es-GT"/>
        </w:rPr>
      </w:pPr>
    </w:p>
    <w:sectPr w:rsidR="00C04BB8" w:rsidRPr="005F5097" w:rsidSect="000D59A5">
      <w:headerReference w:type="first" r:id="rId45"/>
      <w:footerReference w:type="first" r:id="rId46"/>
      <w:pgSz w:w="11907" w:h="16839" w:code="9"/>
      <w:pgMar w:top="1134" w:right="851" w:bottom="1043" w:left="851" w:header="851" w:footer="45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30CE3C" w14:textId="77777777" w:rsidR="00B86466" w:rsidRDefault="00B86466">
      <w:r>
        <w:separator/>
      </w:r>
    </w:p>
    <w:p w14:paraId="5964AD43" w14:textId="77777777" w:rsidR="00B86466" w:rsidRDefault="00B86466"/>
    <w:p w14:paraId="0657B88A" w14:textId="77777777" w:rsidR="00B86466" w:rsidRDefault="00B86466"/>
    <w:p w14:paraId="6E4F2766" w14:textId="77777777" w:rsidR="00B86466" w:rsidRDefault="00B86466"/>
    <w:p w14:paraId="6DA766C4" w14:textId="77777777" w:rsidR="00B86466" w:rsidRDefault="00B86466"/>
  </w:endnote>
  <w:endnote w:type="continuationSeparator" w:id="0">
    <w:p w14:paraId="0CE1FA53" w14:textId="77777777" w:rsidR="00B86466" w:rsidRDefault="00B86466">
      <w:r>
        <w:continuationSeparator/>
      </w:r>
    </w:p>
    <w:p w14:paraId="544CF627" w14:textId="77777777" w:rsidR="00B86466" w:rsidRDefault="00B86466"/>
    <w:p w14:paraId="278C1242" w14:textId="77777777" w:rsidR="00B86466" w:rsidRDefault="00B86466"/>
    <w:p w14:paraId="43A52A85" w14:textId="77777777" w:rsidR="00B86466" w:rsidRDefault="00B86466"/>
    <w:p w14:paraId="325D012A" w14:textId="77777777" w:rsidR="00B86466" w:rsidRDefault="00B86466"/>
  </w:endnote>
  <w:endnote w:type="continuationNotice" w:id="1">
    <w:p w14:paraId="3C376B67" w14:textId="77777777" w:rsidR="00B86466" w:rsidRDefault="00B86466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0DDD05" w14:textId="77777777" w:rsidR="00F50CC4" w:rsidRDefault="00F50CC4" w:rsidP="00016CC4">
    <w:pPr>
      <w:ind w:right="-1440"/>
      <w:jc w:val="right"/>
    </w:pPr>
    <w:r>
      <w:rPr>
        <w:noProof/>
        <w:lang w:val="es-GT" w:eastAsia="es-GT"/>
      </w:rPr>
      <w:drawing>
        <wp:anchor distT="0" distB="0" distL="114300" distR="114300" simplePos="0" relativeHeight="251658244" behindDoc="1" locked="0" layoutInCell="1" allowOverlap="1" wp14:anchorId="010DDD13" wp14:editId="010DDD14">
          <wp:simplePos x="0" y="0"/>
          <wp:positionH relativeFrom="page">
            <wp:posOffset>388620</wp:posOffset>
          </wp:positionH>
          <wp:positionV relativeFrom="page">
            <wp:posOffset>10119360</wp:posOffset>
          </wp:positionV>
          <wp:extent cx="1507441" cy="418465"/>
          <wp:effectExtent l="0" t="0" r="0" b="0"/>
          <wp:wrapNone/>
          <wp:docPr id="2" name="Picture 2" descr="Image result for capgemin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Image result for capgemini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13566" cy="420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A0788F">
      <w:rPr>
        <w:noProof/>
        <w:lang w:val="es-GT" w:eastAsia="es-GT"/>
      </w:rPr>
      <w:drawing>
        <wp:anchor distT="0" distB="0" distL="114300" distR="114300" simplePos="0" relativeHeight="251658241" behindDoc="0" locked="1" layoutInCell="1" allowOverlap="0" wp14:anchorId="010DDD15" wp14:editId="010DDD16">
          <wp:simplePos x="0" y="0"/>
          <wp:positionH relativeFrom="page">
            <wp:posOffset>4924425</wp:posOffset>
          </wp:positionH>
          <wp:positionV relativeFrom="page">
            <wp:posOffset>10258425</wp:posOffset>
          </wp:positionV>
          <wp:extent cx="2524125" cy="200025"/>
          <wp:effectExtent l="19050" t="0" r="9525" b="0"/>
          <wp:wrapTopAndBottom/>
          <wp:docPr id="12" name="Picture 1" descr="C:\Users\UserSim\Desktop\Capgemini\moto.em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Picture 104" descr="C:\Users\UserSim\Desktop\Capgemini\moto.emf"/>
                  <pic:cNvPicPr>
                    <a:picLocks noChangeAspect="1" noChangeArrowheads="1"/>
                  </pic:cNvPicPr>
                </pic:nvPicPr>
                <pic:blipFill>
                  <a:blip r:embed="rId2" cstate="email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24125" cy="2000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val="es-GT" w:eastAsia="es-GT"/>
      </w:rPr>
      <w:drawing>
        <wp:anchor distT="0" distB="0" distL="114300" distR="114300" simplePos="0" relativeHeight="251658240" behindDoc="0" locked="0" layoutInCell="1" allowOverlap="1" wp14:anchorId="010DDD17" wp14:editId="010DDD18">
          <wp:simplePos x="0" y="0"/>
          <wp:positionH relativeFrom="column">
            <wp:posOffset>-548640</wp:posOffset>
          </wp:positionH>
          <wp:positionV relativeFrom="paragraph">
            <wp:posOffset>-3588385</wp:posOffset>
          </wp:positionV>
          <wp:extent cx="7602220" cy="3497580"/>
          <wp:effectExtent l="19050" t="0" r="0" b="0"/>
          <wp:wrapNone/>
          <wp:docPr id="4" name="Group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Group 1"/>
                  <pic:cNvPicPr>
                    <a:picLocks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2220" cy="34975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0DDD08" w14:textId="55ABECD6" w:rsidR="00F50CC4" w:rsidRPr="009D0464" w:rsidRDefault="00F50CC4" w:rsidP="00190F4D">
    <w:pPr>
      <w:tabs>
        <w:tab w:val="right" w:pos="8931"/>
      </w:tabs>
      <w:rPr>
        <w:rFonts w:cs="Arial"/>
        <w:bCs/>
        <w:sz w:val="14"/>
        <w:szCs w:val="14"/>
      </w:rPr>
    </w:pPr>
    <w:r>
      <w:rPr>
        <w:rFonts w:cs="Arial"/>
        <w:noProof/>
        <w:sz w:val="14"/>
        <w:szCs w:val="14"/>
        <w:lang w:val="es-GT" w:eastAsia="es-GT"/>
      </w:rPr>
      <mc:AlternateContent>
        <mc:Choice Requires="wps">
          <w:drawing>
            <wp:anchor distT="4294967293" distB="4294967293" distL="114300" distR="114300" simplePos="0" relativeHeight="251658245" behindDoc="0" locked="0" layoutInCell="1" allowOverlap="1" wp14:anchorId="010DDD1B" wp14:editId="364023D8">
              <wp:simplePos x="0" y="0"/>
              <wp:positionH relativeFrom="column">
                <wp:posOffset>8890</wp:posOffset>
              </wp:positionH>
              <wp:positionV relativeFrom="paragraph">
                <wp:posOffset>-56516</wp:posOffset>
              </wp:positionV>
              <wp:extent cx="5721350" cy="0"/>
              <wp:effectExtent l="0" t="0" r="0" b="0"/>
              <wp:wrapNone/>
              <wp:docPr id="6" name="AutoShap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213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9BCC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4DFFFC8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3" o:spid="_x0000_s1026" type="#_x0000_t32" style="position:absolute;margin-left:.7pt;margin-top:-4.45pt;width:450.5pt;height:0;z-index:251658245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" strokecolor="#009bcc"/>
          </w:pict>
        </mc:Fallback>
      </mc:AlternateContent>
    </w:r>
    <w:r>
      <w:t xml:space="preserve"> </w:t>
    </w:r>
    <w:r>
      <w:rPr>
        <w:rFonts w:cs="Arial"/>
        <w:noProof/>
        <w:sz w:val="14"/>
        <w:szCs w:val="14"/>
        <w:lang w:val="es-GT" w:eastAsia="es-GT"/>
      </w:rPr>
      <mc:AlternateContent>
        <mc:Choice Requires="wps">
          <w:drawing>
            <wp:anchor distT="4294967293" distB="4294967293" distL="114300" distR="114300" simplePos="0" relativeHeight="251658246" behindDoc="0" locked="0" layoutInCell="1" allowOverlap="1" wp14:anchorId="010DDD1C" wp14:editId="30F5D09A">
              <wp:simplePos x="0" y="0"/>
              <wp:positionH relativeFrom="column">
                <wp:posOffset>8890</wp:posOffset>
              </wp:positionH>
              <wp:positionV relativeFrom="paragraph">
                <wp:posOffset>-56516</wp:posOffset>
              </wp:positionV>
              <wp:extent cx="5721350" cy="0"/>
              <wp:effectExtent l="0" t="0" r="0" b="0"/>
              <wp:wrapNone/>
              <wp:docPr id="5" name="AutoShape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213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9BCC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DC9022D" id="AutoShape 23" o:spid="_x0000_s1026" type="#_x0000_t32" style="position:absolute;margin-left:.7pt;margin-top:-4.45pt;width:450.5pt;height:0;z-index:251658246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" strokecolor="#009bcc"/>
          </w:pict>
        </mc:Fallback>
      </mc:AlternateContent>
    </w:r>
    <w:r>
      <w:rPr>
        <w:rFonts w:cs="Arial"/>
        <w:sz w:val="14"/>
        <w:szCs w:val="14"/>
      </w:rPr>
      <w:t>Document Title</w:t>
    </w:r>
    <w:r w:rsidRPr="00520790">
      <w:rPr>
        <w:rFonts w:cs="Arial"/>
        <w:sz w:val="14"/>
        <w:szCs w:val="14"/>
      </w:rPr>
      <w:tab/>
    </w:r>
    <w:r>
      <w:rPr>
        <w:rFonts w:cs="Arial"/>
        <w:sz w:val="14"/>
        <w:szCs w:val="14"/>
      </w:rPr>
      <w:t xml:space="preserve"> Page </w:t>
    </w:r>
    <w:r w:rsidRPr="00520790">
      <w:rPr>
        <w:rFonts w:cs="Arial"/>
        <w:bCs/>
        <w:sz w:val="14"/>
        <w:szCs w:val="14"/>
      </w:rPr>
      <w:fldChar w:fldCharType="begin"/>
    </w:r>
    <w:r w:rsidRPr="00520790">
      <w:rPr>
        <w:rFonts w:cs="Arial"/>
        <w:bCs/>
        <w:sz w:val="14"/>
        <w:szCs w:val="14"/>
      </w:rPr>
      <w:instrText xml:space="preserve"> PAGE </w:instrText>
    </w:r>
    <w:r w:rsidRPr="00520790">
      <w:rPr>
        <w:rFonts w:cs="Arial"/>
        <w:bCs/>
        <w:sz w:val="14"/>
        <w:szCs w:val="14"/>
      </w:rPr>
      <w:fldChar w:fldCharType="separate"/>
    </w:r>
    <w:r>
      <w:rPr>
        <w:rFonts w:cs="Arial"/>
        <w:bCs/>
        <w:noProof/>
        <w:sz w:val="14"/>
        <w:szCs w:val="14"/>
      </w:rPr>
      <w:t>5</w:t>
    </w:r>
    <w:r w:rsidRPr="00520790">
      <w:rPr>
        <w:rFonts w:cs="Arial"/>
        <w:bCs/>
        <w:sz w:val="14"/>
        <w:szCs w:val="14"/>
      </w:rPr>
      <w:fldChar w:fldCharType="end"/>
    </w:r>
  </w:p>
  <w:p w14:paraId="010DDD09" w14:textId="77777777" w:rsidR="00F50CC4" w:rsidRPr="00540413" w:rsidRDefault="00F50CC4" w:rsidP="00540413">
    <w:pPr>
      <w:tabs>
        <w:tab w:val="right" w:pos="8931"/>
      </w:tabs>
      <w:rPr>
        <w:rFonts w:cs="Arial"/>
        <w:bCs/>
        <w:sz w:val="14"/>
        <w:szCs w:val="14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0DDD0B" w14:textId="77777777" w:rsidR="00F50CC4" w:rsidRPr="00910DB0" w:rsidRDefault="00F50CC4" w:rsidP="002B6ED7">
    <w:pPr>
      <w:pStyle w:val="CGCopyright-Black"/>
      <w:rPr>
        <w:noProof/>
        <w:lang w:eastAsia="pl-PL"/>
      </w:rPr>
    </w:pPr>
    <w:r>
      <w:rPr>
        <w:noProof/>
        <w:lang w:val="es-GT" w:eastAsia="es-GT"/>
      </w:rPr>
      <w:drawing>
        <wp:anchor distT="0" distB="0" distL="114300" distR="114300" simplePos="0" relativeHeight="251658752" behindDoc="1" locked="0" layoutInCell="1" allowOverlap="1" wp14:anchorId="010DDD1D" wp14:editId="010DDD1E">
          <wp:simplePos x="0" y="0"/>
          <wp:positionH relativeFrom="page">
            <wp:posOffset>281940</wp:posOffset>
          </wp:positionH>
          <wp:positionV relativeFrom="page">
            <wp:posOffset>10087610</wp:posOffset>
          </wp:positionV>
          <wp:extent cx="1318260" cy="365948"/>
          <wp:effectExtent l="0" t="0" r="0" b="0"/>
          <wp:wrapNone/>
          <wp:docPr id="11" name="Picture 11" descr="Image result for capgemin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Image result for capgemini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8260" cy="36594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pl-PL"/>
      </w:rPr>
      <w:t xml:space="preserve"> Artifact Operational Handbook</w:t>
    </w:r>
  </w:p>
  <w:p w14:paraId="010DDD0C" w14:textId="0286653C" w:rsidR="00F50CC4" w:rsidRPr="00521464" w:rsidRDefault="00F50CC4" w:rsidP="00443957">
    <w:pPr>
      <w:pStyle w:val="CGCopyright-Black"/>
    </w:pPr>
    <w:r w:rsidRPr="00A204B1">
      <w:t xml:space="preserve">Copyright © </w:t>
    </w:r>
    <w:r w:rsidRPr="00443957">
      <w:t>Capgemini</w:t>
    </w:r>
    <w:r w:rsidRPr="00A204B1">
      <w:t xml:space="preserve"> 201</w:t>
    </w:r>
    <w:r>
      <w:t>7</w:t>
    </w:r>
    <w:r w:rsidRPr="00A204B1">
      <w:t>. All Rights Reserved</w:t>
    </w:r>
    <w:r>
      <w:t xml:space="preserve">    </w:t>
    </w:r>
    <w:r>
      <w:fldChar w:fldCharType="begin"/>
    </w:r>
    <w:r>
      <w:instrText xml:space="preserve"> PAGE </w:instrText>
    </w:r>
    <w:r>
      <w:fldChar w:fldCharType="separate"/>
    </w:r>
    <w:r w:rsidR="003F2491">
      <w:rPr>
        <w:noProof/>
      </w:rPr>
      <w:t>3</w:t>
    </w:r>
    <w:r>
      <w:rPr>
        <w:noProof/>
      </w:rPr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0DDD0E" w14:textId="77777777" w:rsidR="00F50CC4" w:rsidRPr="00910DB0" w:rsidRDefault="00F50CC4" w:rsidP="006933BE">
    <w:pPr>
      <w:pStyle w:val="CGCopyright-Black"/>
      <w:rPr>
        <w:noProof/>
        <w:lang w:eastAsia="pl-PL"/>
      </w:rPr>
    </w:pPr>
    <w:r>
      <w:rPr>
        <w:noProof/>
        <w:lang w:eastAsia="pl-PL"/>
      </w:rPr>
      <w:t>Artifact Operational Handbook</w:t>
    </w:r>
    <w:r w:rsidRPr="006933BE">
      <w:rPr>
        <w:noProof/>
        <w:lang w:eastAsia="pl-PL"/>
      </w:rPr>
      <w:t xml:space="preserve"> </w:t>
    </w:r>
  </w:p>
  <w:p w14:paraId="010DDD0F" w14:textId="77777777" w:rsidR="00F50CC4" w:rsidRPr="006933BE" w:rsidRDefault="00F50CC4" w:rsidP="006933BE">
    <w:pPr>
      <w:pStyle w:val="CGCopyright-Black"/>
    </w:pPr>
    <w:r w:rsidRPr="00A204B1">
      <w:t xml:space="preserve">Copyright © </w:t>
    </w:r>
    <w:r w:rsidRPr="00443957">
      <w:t>Capgemini</w:t>
    </w:r>
    <w:r w:rsidRPr="00A204B1">
      <w:t xml:space="preserve"> 201</w:t>
    </w:r>
    <w:r>
      <w:t>7</w:t>
    </w:r>
    <w:r w:rsidRPr="00A204B1">
      <w:t>. All Rights Reserved</w:t>
    </w:r>
    <w:r>
      <w:t xml:space="preserve">   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  <w:r>
      <w:rPr>
        <w:noProof/>
        <w:lang w:val="es-GT" w:eastAsia="es-GT"/>
      </w:rPr>
      <w:drawing>
        <wp:anchor distT="0" distB="0" distL="114300" distR="114300" simplePos="0" relativeHeight="251658243" behindDoc="0" locked="0" layoutInCell="1" allowOverlap="1" wp14:anchorId="010DDD1F" wp14:editId="010DDD20">
          <wp:simplePos x="0" y="0"/>
          <wp:positionH relativeFrom="margin">
            <wp:align>left</wp:align>
          </wp:positionH>
          <wp:positionV relativeFrom="page">
            <wp:posOffset>10160525</wp:posOffset>
          </wp:positionV>
          <wp:extent cx="1305550" cy="302216"/>
          <wp:effectExtent l="0" t="0" r="0" b="3175"/>
          <wp:wrapNone/>
          <wp:docPr id="17" name="Picture 7" descr="Capgemini_logo_hr_T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apgemini_logo_hr_TIF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305550" cy="302216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B04F963" w14:textId="77777777" w:rsidR="00B86466" w:rsidRDefault="00B86466">
      <w:r>
        <w:separator/>
      </w:r>
    </w:p>
    <w:p w14:paraId="08E03B96" w14:textId="77777777" w:rsidR="00B86466" w:rsidRDefault="00B86466"/>
    <w:p w14:paraId="1D5A9D45" w14:textId="77777777" w:rsidR="00B86466" w:rsidRDefault="00B86466"/>
    <w:p w14:paraId="38502740" w14:textId="77777777" w:rsidR="00B86466" w:rsidRDefault="00B86466"/>
    <w:p w14:paraId="75FE8B27" w14:textId="77777777" w:rsidR="00B86466" w:rsidRDefault="00B86466"/>
  </w:footnote>
  <w:footnote w:type="continuationSeparator" w:id="0">
    <w:p w14:paraId="01F99AA6" w14:textId="77777777" w:rsidR="00B86466" w:rsidRDefault="00B86466">
      <w:r>
        <w:continuationSeparator/>
      </w:r>
    </w:p>
    <w:p w14:paraId="5FAE7239" w14:textId="77777777" w:rsidR="00B86466" w:rsidRDefault="00B86466"/>
    <w:p w14:paraId="4260DD16" w14:textId="77777777" w:rsidR="00B86466" w:rsidRDefault="00B86466"/>
    <w:p w14:paraId="190E6073" w14:textId="77777777" w:rsidR="00B86466" w:rsidRDefault="00B86466"/>
    <w:p w14:paraId="5796CBE1" w14:textId="77777777" w:rsidR="00B86466" w:rsidRDefault="00B86466"/>
  </w:footnote>
  <w:footnote w:type="continuationNotice" w:id="1">
    <w:p w14:paraId="765EA6D3" w14:textId="77777777" w:rsidR="00B86466" w:rsidRDefault="00B86466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0DDD04" w14:textId="70548F68" w:rsidR="00F50CC4" w:rsidRPr="002A3179" w:rsidRDefault="00F50CC4">
    <w:r>
      <w:rPr>
        <w:noProof/>
        <w:lang w:val="es-GT" w:eastAsia="es-GT"/>
      </w:rPr>
      <w:drawing>
        <wp:anchor distT="0" distB="0" distL="114300" distR="114300" simplePos="0" relativeHeight="251660800" behindDoc="0" locked="0" layoutInCell="1" allowOverlap="1" wp14:anchorId="770E7F51" wp14:editId="2C3B15C9">
          <wp:simplePos x="0" y="0"/>
          <wp:positionH relativeFrom="column">
            <wp:posOffset>-120650</wp:posOffset>
          </wp:positionH>
          <wp:positionV relativeFrom="paragraph">
            <wp:posOffset>-812165</wp:posOffset>
          </wp:positionV>
          <wp:extent cx="1594714" cy="566471"/>
          <wp:effectExtent l="0" t="0" r="5715" b="508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9153" t="15932" r="8857" b="15603"/>
                  <a:stretch/>
                </pic:blipFill>
                <pic:spPr bwMode="auto">
                  <a:xfrm>
                    <a:off x="0" y="0"/>
                    <a:ext cx="1594714" cy="566471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GT" w:eastAsia="es-GT"/>
      </w:rPr>
      <w:drawing>
        <wp:anchor distT="0" distB="0" distL="114300" distR="114300" simplePos="0" relativeHeight="251658249" behindDoc="1" locked="0" layoutInCell="1" allowOverlap="1" wp14:anchorId="010DDD10" wp14:editId="71BF9A9B">
          <wp:simplePos x="0" y="0"/>
          <wp:positionH relativeFrom="page">
            <wp:posOffset>4678680</wp:posOffset>
          </wp:positionH>
          <wp:positionV relativeFrom="page">
            <wp:posOffset>220980</wp:posOffset>
          </wp:positionV>
          <wp:extent cx="2388116" cy="662940"/>
          <wp:effectExtent l="0" t="0" r="0" b="3810"/>
          <wp:wrapNone/>
          <wp:docPr id="1" name="Picture 1" descr="Image result for capgemin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Image result for capgemini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88116" cy="6629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0DDD06" w14:textId="77777777" w:rsidR="00F50CC4" w:rsidRPr="00556CBB" w:rsidRDefault="00F50CC4" w:rsidP="00540413">
    <w:r>
      <w:rPr>
        <w:noProof/>
        <w:lang w:val="es-GT" w:eastAsia="es-GT"/>
      </w:rPr>
      <w:drawing>
        <wp:anchor distT="0" distB="0" distL="114300" distR="114300" simplePos="0" relativeHeight="251658242" behindDoc="0" locked="0" layoutInCell="1" allowOverlap="1" wp14:anchorId="010DDD19" wp14:editId="010DDD1A">
          <wp:simplePos x="0" y="0"/>
          <wp:positionH relativeFrom="column">
            <wp:posOffset>-24609</wp:posOffset>
          </wp:positionH>
          <wp:positionV relativeFrom="paragraph">
            <wp:posOffset>-25879</wp:posOffset>
          </wp:positionV>
          <wp:extent cx="1378429" cy="319177"/>
          <wp:effectExtent l="19050" t="0" r="0" b="0"/>
          <wp:wrapNone/>
          <wp:docPr id="10" name="Picture 685" descr="Capgemini Logo_cmyk8 cop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85" descr="Capgemini Logo_cmyk8 copy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78429" cy="319177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010DDD07" w14:textId="77777777" w:rsidR="00F50CC4" w:rsidRDefault="00F50CC4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0DDD0A" w14:textId="0DC0D7F8" w:rsidR="00F50CC4" w:rsidRPr="000C67A3" w:rsidRDefault="00F50CC4" w:rsidP="00F40671">
    <w:pPr>
      <w:pStyle w:val="Header"/>
      <w:spacing w:line="360" w:lineRule="auto"/>
      <w:jc w:val="center"/>
      <w:rPr>
        <w:rFonts w:asciiTheme="majorHAnsi" w:hAnsiTheme="majorHAnsi" w:cstheme="majorHAnsi"/>
        <w:b/>
        <w:bCs/>
        <w:color w:val="007198" w:themeColor="accent5" w:themeShade="BF"/>
        <w:sz w:val="36"/>
        <w:szCs w:val="36"/>
        <w:lang w:val="es-GT"/>
      </w:rPr>
    </w:pPr>
    <w:r>
      <w:rPr>
        <w:rFonts w:asciiTheme="majorHAnsi" w:hAnsiTheme="majorHAnsi" w:cstheme="majorHAnsi"/>
        <w:b/>
        <w:bCs/>
        <w:color w:val="00264A" w:themeColor="text1"/>
        <w:sz w:val="24"/>
        <w:szCs w:val="36"/>
        <w:lang w:val="es-GT"/>
      </w:rPr>
      <w:t>Manual Operativo del Artefacto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0DDD0D" w14:textId="77777777" w:rsidR="00F50CC4" w:rsidRPr="000D59A5" w:rsidRDefault="00F50CC4" w:rsidP="000D59A5">
    <w:pPr>
      <w:pStyle w:val="Header"/>
      <w:jc w:val="center"/>
    </w:pPr>
    <w:r w:rsidRPr="00513E62">
      <w:rPr>
        <w:rFonts w:asciiTheme="majorHAnsi" w:hAnsiTheme="majorHAnsi" w:cstheme="majorHAnsi"/>
        <w:b/>
        <w:bCs/>
        <w:color w:val="007198" w:themeColor="accent5" w:themeShade="BF"/>
        <w:sz w:val="36"/>
        <w:szCs w:val="36"/>
      </w:rPr>
      <w:t>Artifact Operational Handbook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8716CD4C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F"/>
    <w:multiLevelType w:val="singleLevel"/>
    <w:tmpl w:val="351E40E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13D6267D"/>
    <w:multiLevelType w:val="multilevel"/>
    <w:tmpl w:val="F7FE9858"/>
    <w:styleLink w:val="CGBullets"/>
    <w:lvl w:ilvl="0">
      <w:start w:val="1"/>
      <w:numFmt w:val="bullet"/>
      <w:pStyle w:val="CGBullet1"/>
      <w:lvlText w:val="■"/>
      <w:lvlJc w:val="left"/>
      <w:pPr>
        <w:ind w:left="288" w:hanging="288"/>
      </w:pPr>
      <w:rPr>
        <w:rFonts w:ascii="Arial" w:hAnsi="Arial" w:hint="default"/>
        <w:b w:val="0"/>
        <w:i w:val="0"/>
        <w:color w:val="0098CC" w:themeColor="accent5"/>
        <w:sz w:val="14"/>
      </w:rPr>
    </w:lvl>
    <w:lvl w:ilvl="1">
      <w:start w:val="1"/>
      <w:numFmt w:val="bullet"/>
      <w:pStyle w:val="CGBullet2"/>
      <w:lvlText w:val="●"/>
      <w:lvlJc w:val="left"/>
      <w:pPr>
        <w:ind w:left="576" w:hanging="288"/>
      </w:pPr>
      <w:rPr>
        <w:rFonts w:ascii="Arial" w:hAnsi="Arial" w:hint="default"/>
        <w:b w:val="0"/>
        <w:i w:val="0"/>
        <w:color w:val="B70132" w:themeColor="accent3"/>
        <w:sz w:val="16"/>
      </w:rPr>
    </w:lvl>
    <w:lvl w:ilvl="2">
      <w:start w:val="1"/>
      <w:numFmt w:val="bullet"/>
      <w:pStyle w:val="CGBullet3"/>
      <w:lvlText w:val="●"/>
      <w:lvlJc w:val="left"/>
      <w:pPr>
        <w:ind w:left="864" w:hanging="288"/>
      </w:pPr>
      <w:rPr>
        <w:rFonts w:ascii="Arial" w:hAnsi="Arial" w:hint="default"/>
        <w:b w:val="0"/>
        <w:i w:val="0"/>
        <w:color w:val="ED771A" w:themeColor="accent2"/>
        <w:sz w:val="14"/>
      </w:rPr>
    </w:lvl>
    <w:lvl w:ilvl="3">
      <w:start w:val="1"/>
      <w:numFmt w:val="bullet"/>
      <w:pStyle w:val="CGBullet4"/>
      <w:lvlText w:val="‒"/>
      <w:lvlJc w:val="left"/>
      <w:pPr>
        <w:ind w:left="1152" w:hanging="288"/>
      </w:pPr>
      <w:rPr>
        <w:rFonts w:ascii="Arial" w:hAnsi="Arial" w:hint="default"/>
        <w:b w:val="0"/>
        <w:i w:val="0"/>
        <w:color w:val="B70132" w:themeColor="accent3"/>
        <w:sz w:val="14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1A130BD6"/>
    <w:multiLevelType w:val="hybridMultilevel"/>
    <w:tmpl w:val="64489AB6"/>
    <w:lvl w:ilvl="0" w:tplc="BFAE1F84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368" w:hanging="360"/>
      </w:pPr>
    </w:lvl>
    <w:lvl w:ilvl="2" w:tplc="0415001B" w:tentative="1">
      <w:start w:val="1"/>
      <w:numFmt w:val="lowerRoman"/>
      <w:lvlText w:val="%3."/>
      <w:lvlJc w:val="right"/>
      <w:pPr>
        <w:ind w:left="2088" w:hanging="180"/>
      </w:pPr>
    </w:lvl>
    <w:lvl w:ilvl="3" w:tplc="0415000F" w:tentative="1">
      <w:start w:val="1"/>
      <w:numFmt w:val="decimal"/>
      <w:lvlText w:val="%4."/>
      <w:lvlJc w:val="left"/>
      <w:pPr>
        <w:ind w:left="2808" w:hanging="360"/>
      </w:pPr>
    </w:lvl>
    <w:lvl w:ilvl="4" w:tplc="04150019" w:tentative="1">
      <w:start w:val="1"/>
      <w:numFmt w:val="lowerLetter"/>
      <w:lvlText w:val="%5."/>
      <w:lvlJc w:val="left"/>
      <w:pPr>
        <w:ind w:left="3528" w:hanging="360"/>
      </w:pPr>
    </w:lvl>
    <w:lvl w:ilvl="5" w:tplc="0415001B" w:tentative="1">
      <w:start w:val="1"/>
      <w:numFmt w:val="lowerRoman"/>
      <w:lvlText w:val="%6."/>
      <w:lvlJc w:val="right"/>
      <w:pPr>
        <w:ind w:left="4248" w:hanging="180"/>
      </w:pPr>
    </w:lvl>
    <w:lvl w:ilvl="6" w:tplc="0415000F" w:tentative="1">
      <w:start w:val="1"/>
      <w:numFmt w:val="decimal"/>
      <w:lvlText w:val="%7."/>
      <w:lvlJc w:val="left"/>
      <w:pPr>
        <w:ind w:left="4968" w:hanging="360"/>
      </w:pPr>
    </w:lvl>
    <w:lvl w:ilvl="7" w:tplc="04150019" w:tentative="1">
      <w:start w:val="1"/>
      <w:numFmt w:val="lowerLetter"/>
      <w:lvlText w:val="%8."/>
      <w:lvlJc w:val="left"/>
      <w:pPr>
        <w:ind w:left="5688" w:hanging="360"/>
      </w:pPr>
    </w:lvl>
    <w:lvl w:ilvl="8" w:tplc="0415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4" w15:restartNumberingAfterBreak="0">
    <w:nsid w:val="1BF06D22"/>
    <w:multiLevelType w:val="multilevel"/>
    <w:tmpl w:val="740A0D1A"/>
    <w:styleLink w:val="CGOutlineHeadings"/>
    <w:lvl w:ilvl="0">
      <w:start w:val="1"/>
      <w:numFmt w:val="decimal"/>
      <w:pStyle w:val="CGH1-Indent"/>
      <w:lvlText w:val="%1"/>
      <w:lvlJc w:val="left"/>
      <w:pPr>
        <w:ind w:left="720" w:hanging="720"/>
      </w:pPr>
      <w:rPr>
        <w:rFonts w:ascii="Arial" w:hAnsi="Arial"/>
        <w:color w:val="00264A" w:themeColor="text1"/>
        <w:sz w:val="44"/>
      </w:rPr>
    </w:lvl>
    <w:lvl w:ilvl="1">
      <w:start w:val="1"/>
      <w:numFmt w:val="decimal"/>
      <w:lvlText w:val="%1.%2"/>
      <w:lvlJc w:val="left"/>
      <w:pPr>
        <w:ind w:left="864" w:hanging="864"/>
      </w:pPr>
      <w:rPr>
        <w:rFonts w:ascii="Arial" w:hAnsi="Arial"/>
        <w:color w:val="ED771A" w:themeColor="accent2"/>
        <w:sz w:val="28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ascii="Arial" w:hAnsi="Arial"/>
        <w:color w:val="0098CC" w:themeColor="accent5"/>
        <w:sz w:val="24"/>
      </w:rPr>
    </w:lvl>
    <w:lvl w:ilvl="3">
      <w:start w:val="1"/>
      <w:numFmt w:val="decimal"/>
      <w:lvlText w:val="%1.%2.%3.%4"/>
      <w:lvlJc w:val="left"/>
      <w:pPr>
        <w:ind w:left="1224" w:hanging="1224"/>
      </w:pPr>
      <w:rPr>
        <w:rFonts w:ascii="Arial" w:hAnsi="Arial"/>
        <w:color w:val="909090" w:themeColor="background2"/>
        <w:sz w:val="20"/>
      </w:rPr>
    </w:lvl>
    <w:lvl w:ilvl="4">
      <w:start w:val="1"/>
      <w:numFmt w:val="decimal"/>
      <w:lvlText w:val="%1.%2.%3.%4.%5"/>
      <w:lvlJc w:val="left"/>
      <w:pPr>
        <w:ind w:left="1296" w:hanging="1296"/>
      </w:pPr>
      <w:rPr>
        <w:rFonts w:ascii="Arial" w:hAnsi="Arial"/>
        <w:color w:val="auto"/>
        <w:sz w:val="20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1CFB7EED"/>
    <w:multiLevelType w:val="multilevel"/>
    <w:tmpl w:val="0AA6DAA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936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7C43C0F"/>
    <w:multiLevelType w:val="multilevel"/>
    <w:tmpl w:val="ED36DE7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000000"/>
      </w:rPr>
    </w:lvl>
    <w:lvl w:ilvl="1">
      <w:start w:val="1"/>
      <w:numFmt w:val="bullet"/>
      <w:pStyle w:val="ListBullet2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>
      <w:start w:val="1"/>
      <w:numFmt w:val="bullet"/>
      <w:pStyle w:val="ListBullet3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pStyle w:val="ListBullet5"/>
      <w:lvlText w:val="–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29597ED5"/>
    <w:multiLevelType w:val="multilevel"/>
    <w:tmpl w:val="E5A8ECC8"/>
    <w:styleLink w:val="CGNumberings"/>
    <w:lvl w:ilvl="0">
      <w:start w:val="1"/>
      <w:numFmt w:val="decimal"/>
      <w:pStyle w:val="CGNumbering1"/>
      <w:lvlText w:val="%1."/>
      <w:lvlJc w:val="left"/>
      <w:pPr>
        <w:ind w:left="360" w:hanging="360"/>
      </w:pPr>
      <w:rPr>
        <w:rFonts w:ascii="Arial" w:hAnsi="Arial" w:hint="default"/>
        <w:b w:val="0"/>
        <w:i w:val="0"/>
        <w:color w:val="0098CC" w:themeColor="accent5"/>
        <w:sz w:val="20"/>
      </w:rPr>
    </w:lvl>
    <w:lvl w:ilvl="1">
      <w:start w:val="1"/>
      <w:numFmt w:val="lowerLetter"/>
      <w:pStyle w:val="CGNumbering2"/>
      <w:lvlText w:val="%2."/>
      <w:lvlJc w:val="left"/>
      <w:pPr>
        <w:ind w:left="720" w:hanging="360"/>
      </w:pPr>
      <w:rPr>
        <w:rFonts w:ascii="Arial" w:hAnsi="Arial" w:hint="default"/>
        <w:b w:val="0"/>
        <w:i w:val="0"/>
        <w:color w:val="B70132" w:themeColor="accent3"/>
        <w:sz w:val="20"/>
      </w:rPr>
    </w:lvl>
    <w:lvl w:ilvl="2">
      <w:start w:val="1"/>
      <w:numFmt w:val="lowerRoman"/>
      <w:pStyle w:val="CGNumbering3"/>
      <w:lvlText w:val="%3."/>
      <w:lvlJc w:val="left"/>
      <w:pPr>
        <w:ind w:left="1080" w:hanging="360"/>
      </w:pPr>
      <w:rPr>
        <w:rFonts w:ascii="Arial" w:hAnsi="Arial" w:hint="default"/>
        <w:b w:val="0"/>
        <w:i w:val="0"/>
        <w:color w:val="ED771A" w:themeColor="accent2"/>
        <w:sz w:val="20"/>
      </w:rPr>
    </w:lvl>
    <w:lvl w:ilvl="3">
      <w:start w:val="1"/>
      <w:numFmt w:val="lowerLetter"/>
      <w:pStyle w:val="CGNumbering4"/>
      <w:lvlText w:val="%4."/>
      <w:lvlJc w:val="left"/>
      <w:pPr>
        <w:ind w:left="1440" w:hanging="360"/>
      </w:pPr>
      <w:rPr>
        <w:rFonts w:ascii="Arial" w:hAnsi="Arial"/>
        <w:color w:val="909090" w:themeColor="background2"/>
        <w:sz w:val="20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342E74D8"/>
    <w:multiLevelType w:val="hybridMultilevel"/>
    <w:tmpl w:val="88CEE36A"/>
    <w:lvl w:ilvl="0" w:tplc="0415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9" w15:restartNumberingAfterBreak="0">
    <w:nsid w:val="374461CB"/>
    <w:multiLevelType w:val="multilevel"/>
    <w:tmpl w:val="E5A8ECC8"/>
    <w:numStyleLink w:val="CGNumberings"/>
  </w:abstractNum>
  <w:abstractNum w:abstractNumId="10" w15:restartNumberingAfterBreak="0">
    <w:nsid w:val="414A05BA"/>
    <w:multiLevelType w:val="hybridMultilevel"/>
    <w:tmpl w:val="97B23388"/>
    <w:lvl w:ilvl="0" w:tplc="BFAE1F84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368" w:hanging="360"/>
      </w:pPr>
    </w:lvl>
    <w:lvl w:ilvl="2" w:tplc="0415001B" w:tentative="1">
      <w:start w:val="1"/>
      <w:numFmt w:val="lowerRoman"/>
      <w:lvlText w:val="%3."/>
      <w:lvlJc w:val="right"/>
      <w:pPr>
        <w:ind w:left="2088" w:hanging="180"/>
      </w:pPr>
    </w:lvl>
    <w:lvl w:ilvl="3" w:tplc="0415000F" w:tentative="1">
      <w:start w:val="1"/>
      <w:numFmt w:val="decimal"/>
      <w:lvlText w:val="%4."/>
      <w:lvlJc w:val="left"/>
      <w:pPr>
        <w:ind w:left="2808" w:hanging="360"/>
      </w:pPr>
    </w:lvl>
    <w:lvl w:ilvl="4" w:tplc="04150019" w:tentative="1">
      <w:start w:val="1"/>
      <w:numFmt w:val="lowerLetter"/>
      <w:lvlText w:val="%5."/>
      <w:lvlJc w:val="left"/>
      <w:pPr>
        <w:ind w:left="3528" w:hanging="360"/>
      </w:pPr>
    </w:lvl>
    <w:lvl w:ilvl="5" w:tplc="0415001B" w:tentative="1">
      <w:start w:val="1"/>
      <w:numFmt w:val="lowerRoman"/>
      <w:lvlText w:val="%6."/>
      <w:lvlJc w:val="right"/>
      <w:pPr>
        <w:ind w:left="4248" w:hanging="180"/>
      </w:pPr>
    </w:lvl>
    <w:lvl w:ilvl="6" w:tplc="0415000F" w:tentative="1">
      <w:start w:val="1"/>
      <w:numFmt w:val="decimal"/>
      <w:lvlText w:val="%7."/>
      <w:lvlJc w:val="left"/>
      <w:pPr>
        <w:ind w:left="4968" w:hanging="360"/>
      </w:pPr>
    </w:lvl>
    <w:lvl w:ilvl="7" w:tplc="04150019" w:tentative="1">
      <w:start w:val="1"/>
      <w:numFmt w:val="lowerLetter"/>
      <w:lvlText w:val="%8."/>
      <w:lvlJc w:val="left"/>
      <w:pPr>
        <w:ind w:left="5688" w:hanging="360"/>
      </w:pPr>
    </w:lvl>
    <w:lvl w:ilvl="8" w:tplc="0415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1" w15:restartNumberingAfterBreak="0">
    <w:nsid w:val="44510E69"/>
    <w:multiLevelType w:val="multilevel"/>
    <w:tmpl w:val="740A0D1A"/>
    <w:numStyleLink w:val="CGOutlineHeadings"/>
  </w:abstractNum>
  <w:abstractNum w:abstractNumId="12" w15:restartNumberingAfterBreak="0">
    <w:nsid w:val="504103EC"/>
    <w:multiLevelType w:val="multilevel"/>
    <w:tmpl w:val="97CAA4DC"/>
    <w:lvl w:ilvl="0">
      <w:start w:val="1"/>
      <w:numFmt w:val="decimal"/>
      <w:pStyle w:val="CGH2"/>
      <w:lvlText w:val="%1."/>
      <w:lvlJc w:val="left"/>
      <w:pPr>
        <w:ind w:left="360" w:hanging="360"/>
      </w:pPr>
      <w:rPr>
        <w:rFonts w:cs="Times New Roman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CGH3"/>
      <w:lvlText w:val="%1.%2."/>
      <w:lvlJc w:val="left"/>
      <w:pPr>
        <w:ind w:left="792" w:hanging="432"/>
      </w:pPr>
      <w:rPr>
        <w:rFonts w:cs="Times New Roman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642353E6"/>
    <w:multiLevelType w:val="multilevel"/>
    <w:tmpl w:val="9578B03E"/>
    <w:name w:val="EDICBulletedLists2"/>
    <w:lvl w:ilvl="0">
      <w:start w:val="1"/>
      <w:numFmt w:val="decimal"/>
      <w:pStyle w:val="EDICHeading1"/>
      <w:isLgl/>
      <w:lvlText w:val="%1.0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/>
        <w:i w:val="0"/>
        <w:color w:val="auto"/>
        <w:sz w:val="24"/>
      </w:rPr>
    </w:lvl>
    <w:lvl w:ilvl="1">
      <w:start w:val="1"/>
      <w:numFmt w:val="decimal"/>
      <w:pStyle w:val="EDICHeading2"/>
      <w:isLgl/>
      <w:lvlText w:val="%1.%2."/>
      <w:lvlJc w:val="left"/>
      <w:pPr>
        <w:tabs>
          <w:tab w:val="num" w:pos="5679"/>
        </w:tabs>
        <w:ind w:left="5823" w:hanging="720"/>
      </w:pPr>
      <w:rPr>
        <w:rFonts w:ascii="Arial" w:hAnsi="Arial" w:hint="default"/>
        <w:b/>
        <w:i w:val="0"/>
        <w:color w:val="auto"/>
        <w:sz w:val="22"/>
      </w:rPr>
    </w:lvl>
    <w:lvl w:ilvl="2">
      <w:start w:val="1"/>
      <w:numFmt w:val="decimal"/>
      <w:pStyle w:val="EDICHeading3"/>
      <w:isLgl/>
      <w:lvlText w:val="%1.%2.%3."/>
      <w:lvlJc w:val="left"/>
      <w:pPr>
        <w:tabs>
          <w:tab w:val="num" w:pos="720"/>
        </w:tabs>
        <w:ind w:left="1440" w:hanging="1440"/>
      </w:pPr>
      <w:rPr>
        <w:rFonts w:ascii="Arial" w:hAnsi="Arial" w:hint="default"/>
        <w:b/>
        <w:i w:val="0"/>
        <w:color w:val="auto"/>
        <w:sz w:val="20"/>
      </w:rPr>
    </w:lvl>
    <w:lvl w:ilvl="3">
      <w:start w:val="1"/>
      <w:numFmt w:val="decimal"/>
      <w:pStyle w:val="EDICHeading4"/>
      <w:isLgl/>
      <w:lvlText w:val="%1.%2.%3.%4."/>
      <w:lvlJc w:val="left"/>
      <w:pPr>
        <w:tabs>
          <w:tab w:val="num" w:pos="1008"/>
        </w:tabs>
        <w:ind w:left="1512" w:hanging="1512"/>
      </w:pPr>
      <w:rPr>
        <w:rFonts w:ascii="Arial" w:hAnsi="Arial" w:hint="default"/>
        <w:b/>
        <w:i w:val="0"/>
        <w:color w:val="auto"/>
        <w:sz w:val="20"/>
      </w:rPr>
    </w:lvl>
    <w:lvl w:ilvl="4">
      <w:start w:val="1"/>
      <w:numFmt w:val="decimal"/>
      <w:lvlText w:val="%1.%2.%3.%4.%5."/>
      <w:lvlJc w:val="left"/>
      <w:pPr>
        <w:tabs>
          <w:tab w:val="num" w:pos="360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32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04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76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480"/>
        </w:tabs>
        <w:ind w:left="4680" w:hanging="1440"/>
      </w:pPr>
      <w:rPr>
        <w:rFonts w:hint="default"/>
      </w:rPr>
    </w:lvl>
  </w:abstractNum>
  <w:abstractNum w:abstractNumId="14" w15:restartNumberingAfterBreak="0">
    <w:nsid w:val="67DD4F02"/>
    <w:multiLevelType w:val="multilevel"/>
    <w:tmpl w:val="F7FE9858"/>
    <w:numStyleLink w:val="CGBullets"/>
  </w:abstractNum>
  <w:abstractNum w:abstractNumId="15" w15:restartNumberingAfterBreak="0">
    <w:nsid w:val="6D577604"/>
    <w:multiLevelType w:val="multilevel"/>
    <w:tmpl w:val="2B12DDCA"/>
    <w:lvl w:ilvl="0">
      <w:start w:val="1"/>
      <w:numFmt w:val="decimal"/>
      <w:pStyle w:val="Heading1"/>
      <w:lvlText w:val="%1."/>
      <w:lvlJc w:val="left"/>
      <w:pPr>
        <w:ind w:left="48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9F958F" w:themeColor="text2"/>
        <w:spacing w:val="0"/>
        <w:kern w:val="0"/>
        <w:position w:val="0"/>
        <w:sz w:val="32"/>
        <w:u w:val="none"/>
        <w:vertAlign w:val="baseline"/>
        <w:em w:val="none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936"/>
        </w:tabs>
        <w:ind w:left="936" w:hanging="936"/>
      </w:pPr>
      <w:rPr>
        <w:rFonts w:hint="default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15"/>
  </w:num>
  <w:num w:numId="2">
    <w:abstractNumId w:val="5"/>
  </w:num>
  <w:num w:numId="3">
    <w:abstractNumId w:val="4"/>
  </w:num>
  <w:num w:numId="4">
    <w:abstractNumId w:val="2"/>
  </w:num>
  <w:num w:numId="5">
    <w:abstractNumId w:val="7"/>
  </w:num>
  <w:num w:numId="6">
    <w:abstractNumId w:val="14"/>
  </w:num>
  <w:num w:numId="7">
    <w:abstractNumId w:val="11"/>
  </w:num>
  <w:num w:numId="8">
    <w:abstractNumId w:val="9"/>
  </w:num>
  <w:num w:numId="9">
    <w:abstractNumId w:val="13"/>
  </w:num>
  <w:num w:numId="10">
    <w:abstractNumId w:val="12"/>
  </w:num>
  <w:num w:numId="11">
    <w:abstractNumId w:val="6"/>
  </w:num>
  <w:num w:numId="12">
    <w:abstractNumId w:val="1"/>
  </w:num>
  <w:num w:numId="13">
    <w:abstractNumId w:val="0"/>
  </w:num>
  <w:num w:numId="14">
    <w:abstractNumId w:val="8"/>
  </w:num>
  <w:num w:numId="15">
    <w:abstractNumId w:val="10"/>
  </w:num>
  <w:num w:numId="16">
    <w:abstractNumId w:val="3"/>
  </w:num>
  <w:num w:numId="17">
    <w:abstractNumId w:val="14"/>
  </w:num>
  <w:num w:numId="18">
    <w:abstractNumId w:val="1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hideSpellingErrors/>
  <w:proofState w:spelling="clean" w:grammar="clean"/>
  <w:attachedTemplate r:id="rId1"/>
  <w:stylePaneFormatFilter w:val="B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1"/>
  <w:stylePaneSortMethod w:val="0000"/>
  <w:defaultTabStop w:val="720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 style="mso-position-horizontal-relative:page;mso-position-vertical-relative:page" fillcolor="none [3205]" stroke="f" strokecolor="none [3205]">
      <v:fill color="none [3205]" rotate="t" type="frame"/>
      <v:stroke color="none [3205]" on="f"/>
      <o:colormru v:ext="edit" colors="#77c1cc,#d1f4ff,#aecee1,#b7eeff,#009bcc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17FF"/>
    <w:rsid w:val="0000020F"/>
    <w:rsid w:val="00000E1A"/>
    <w:rsid w:val="00002F5E"/>
    <w:rsid w:val="0000366A"/>
    <w:rsid w:val="00005559"/>
    <w:rsid w:val="00005B01"/>
    <w:rsid w:val="000130DE"/>
    <w:rsid w:val="0001660E"/>
    <w:rsid w:val="00016830"/>
    <w:rsid w:val="00016CC4"/>
    <w:rsid w:val="000170C4"/>
    <w:rsid w:val="00020A02"/>
    <w:rsid w:val="00021DDA"/>
    <w:rsid w:val="00022EA3"/>
    <w:rsid w:val="00023AE6"/>
    <w:rsid w:val="00024C15"/>
    <w:rsid w:val="0002568B"/>
    <w:rsid w:val="0002742C"/>
    <w:rsid w:val="00030F64"/>
    <w:rsid w:val="00033223"/>
    <w:rsid w:val="00033E6D"/>
    <w:rsid w:val="00035109"/>
    <w:rsid w:val="00037275"/>
    <w:rsid w:val="0004280E"/>
    <w:rsid w:val="000443A7"/>
    <w:rsid w:val="0005005E"/>
    <w:rsid w:val="000529B2"/>
    <w:rsid w:val="00052F40"/>
    <w:rsid w:val="00054931"/>
    <w:rsid w:val="00055E81"/>
    <w:rsid w:val="000576FE"/>
    <w:rsid w:val="0005797E"/>
    <w:rsid w:val="00057BA9"/>
    <w:rsid w:val="00060F5E"/>
    <w:rsid w:val="00064425"/>
    <w:rsid w:val="0006714C"/>
    <w:rsid w:val="000730EE"/>
    <w:rsid w:val="00074395"/>
    <w:rsid w:val="000752FB"/>
    <w:rsid w:val="000766BA"/>
    <w:rsid w:val="00076DA8"/>
    <w:rsid w:val="00080F3D"/>
    <w:rsid w:val="0008232B"/>
    <w:rsid w:val="0008265C"/>
    <w:rsid w:val="00084232"/>
    <w:rsid w:val="00084A68"/>
    <w:rsid w:val="00085881"/>
    <w:rsid w:val="00087EFF"/>
    <w:rsid w:val="0009078A"/>
    <w:rsid w:val="00093FA4"/>
    <w:rsid w:val="00094D8C"/>
    <w:rsid w:val="000956A0"/>
    <w:rsid w:val="00095D23"/>
    <w:rsid w:val="00096BCC"/>
    <w:rsid w:val="00097532"/>
    <w:rsid w:val="00097BB9"/>
    <w:rsid w:val="000A05C4"/>
    <w:rsid w:val="000A3863"/>
    <w:rsid w:val="000A5AAB"/>
    <w:rsid w:val="000A6361"/>
    <w:rsid w:val="000B04FB"/>
    <w:rsid w:val="000B1B36"/>
    <w:rsid w:val="000B1DFA"/>
    <w:rsid w:val="000B3541"/>
    <w:rsid w:val="000B381C"/>
    <w:rsid w:val="000B437C"/>
    <w:rsid w:val="000B4D4E"/>
    <w:rsid w:val="000B5132"/>
    <w:rsid w:val="000B5A43"/>
    <w:rsid w:val="000B7671"/>
    <w:rsid w:val="000B7830"/>
    <w:rsid w:val="000C06B8"/>
    <w:rsid w:val="000C0DFC"/>
    <w:rsid w:val="000C2041"/>
    <w:rsid w:val="000C4235"/>
    <w:rsid w:val="000C67A3"/>
    <w:rsid w:val="000C7594"/>
    <w:rsid w:val="000D08B3"/>
    <w:rsid w:val="000D14E5"/>
    <w:rsid w:val="000D4E1A"/>
    <w:rsid w:val="000D59A5"/>
    <w:rsid w:val="000D6037"/>
    <w:rsid w:val="000D7459"/>
    <w:rsid w:val="000D77AF"/>
    <w:rsid w:val="000D784F"/>
    <w:rsid w:val="000E0773"/>
    <w:rsid w:val="000E2274"/>
    <w:rsid w:val="000E37FB"/>
    <w:rsid w:val="000E5FC3"/>
    <w:rsid w:val="000F1C5E"/>
    <w:rsid w:val="000F2E8F"/>
    <w:rsid w:val="000F318B"/>
    <w:rsid w:val="000F3B1A"/>
    <w:rsid w:val="000F7604"/>
    <w:rsid w:val="00100520"/>
    <w:rsid w:val="001043B2"/>
    <w:rsid w:val="0010507B"/>
    <w:rsid w:val="001062D9"/>
    <w:rsid w:val="00106A99"/>
    <w:rsid w:val="00107759"/>
    <w:rsid w:val="00107942"/>
    <w:rsid w:val="001101B3"/>
    <w:rsid w:val="001105BE"/>
    <w:rsid w:val="0011077B"/>
    <w:rsid w:val="00112A28"/>
    <w:rsid w:val="001137FA"/>
    <w:rsid w:val="00113BC1"/>
    <w:rsid w:val="001140BF"/>
    <w:rsid w:val="00116264"/>
    <w:rsid w:val="0011712D"/>
    <w:rsid w:val="001203B3"/>
    <w:rsid w:val="001213AC"/>
    <w:rsid w:val="00121EDF"/>
    <w:rsid w:val="00122CB1"/>
    <w:rsid w:val="001234E7"/>
    <w:rsid w:val="001261E4"/>
    <w:rsid w:val="00134780"/>
    <w:rsid w:val="00136482"/>
    <w:rsid w:val="001378AD"/>
    <w:rsid w:val="001404A6"/>
    <w:rsid w:val="001404A9"/>
    <w:rsid w:val="00142084"/>
    <w:rsid w:val="00142FF3"/>
    <w:rsid w:val="00143923"/>
    <w:rsid w:val="00143BEA"/>
    <w:rsid w:val="00147B52"/>
    <w:rsid w:val="00150B4E"/>
    <w:rsid w:val="00151969"/>
    <w:rsid w:val="00154A7B"/>
    <w:rsid w:val="00155A1A"/>
    <w:rsid w:val="00157283"/>
    <w:rsid w:val="00160BDC"/>
    <w:rsid w:val="0016101E"/>
    <w:rsid w:val="001623BB"/>
    <w:rsid w:val="00162E0A"/>
    <w:rsid w:val="001635D3"/>
    <w:rsid w:val="00164CB1"/>
    <w:rsid w:val="00166A4C"/>
    <w:rsid w:val="00166E63"/>
    <w:rsid w:val="00167663"/>
    <w:rsid w:val="00167D06"/>
    <w:rsid w:val="001700FE"/>
    <w:rsid w:val="00171C74"/>
    <w:rsid w:val="00175426"/>
    <w:rsid w:val="00180422"/>
    <w:rsid w:val="001809E9"/>
    <w:rsid w:val="001817FF"/>
    <w:rsid w:val="00184769"/>
    <w:rsid w:val="0018527A"/>
    <w:rsid w:val="00185680"/>
    <w:rsid w:val="001877A4"/>
    <w:rsid w:val="00190F4D"/>
    <w:rsid w:val="00191E7A"/>
    <w:rsid w:val="0019249F"/>
    <w:rsid w:val="00192AF7"/>
    <w:rsid w:val="0019563A"/>
    <w:rsid w:val="00195F17"/>
    <w:rsid w:val="001A0D59"/>
    <w:rsid w:val="001A1A33"/>
    <w:rsid w:val="001A2C7D"/>
    <w:rsid w:val="001A518F"/>
    <w:rsid w:val="001A7051"/>
    <w:rsid w:val="001A7AC2"/>
    <w:rsid w:val="001B013D"/>
    <w:rsid w:val="001B2F7E"/>
    <w:rsid w:val="001B38F9"/>
    <w:rsid w:val="001B53D3"/>
    <w:rsid w:val="001B76B7"/>
    <w:rsid w:val="001B7E1F"/>
    <w:rsid w:val="001C0F7C"/>
    <w:rsid w:val="001C3292"/>
    <w:rsid w:val="001C32CC"/>
    <w:rsid w:val="001C340D"/>
    <w:rsid w:val="001C4395"/>
    <w:rsid w:val="001C59D5"/>
    <w:rsid w:val="001C7655"/>
    <w:rsid w:val="001C799D"/>
    <w:rsid w:val="001D02ED"/>
    <w:rsid w:val="001D0838"/>
    <w:rsid w:val="001D0C26"/>
    <w:rsid w:val="001D20FE"/>
    <w:rsid w:val="001D38F2"/>
    <w:rsid w:val="001D5E6D"/>
    <w:rsid w:val="001D611D"/>
    <w:rsid w:val="001D62A4"/>
    <w:rsid w:val="001D6BD8"/>
    <w:rsid w:val="001D6D85"/>
    <w:rsid w:val="001D7579"/>
    <w:rsid w:val="001D7966"/>
    <w:rsid w:val="001E17EC"/>
    <w:rsid w:val="001E56C8"/>
    <w:rsid w:val="001E6DEF"/>
    <w:rsid w:val="001E7826"/>
    <w:rsid w:val="001F083E"/>
    <w:rsid w:val="001F17BF"/>
    <w:rsid w:val="001F52C2"/>
    <w:rsid w:val="001F5AE8"/>
    <w:rsid w:val="00201E65"/>
    <w:rsid w:val="00202616"/>
    <w:rsid w:val="00202992"/>
    <w:rsid w:val="0020337D"/>
    <w:rsid w:val="0020402E"/>
    <w:rsid w:val="00205220"/>
    <w:rsid w:val="00205B96"/>
    <w:rsid w:val="00205E21"/>
    <w:rsid w:val="002077A9"/>
    <w:rsid w:val="002079DA"/>
    <w:rsid w:val="002161C1"/>
    <w:rsid w:val="00220B81"/>
    <w:rsid w:val="00221158"/>
    <w:rsid w:val="00221FD7"/>
    <w:rsid w:val="00222823"/>
    <w:rsid w:val="00224B8A"/>
    <w:rsid w:val="00226055"/>
    <w:rsid w:val="002266E4"/>
    <w:rsid w:val="00227050"/>
    <w:rsid w:val="00227058"/>
    <w:rsid w:val="00231434"/>
    <w:rsid w:val="00232606"/>
    <w:rsid w:val="00236380"/>
    <w:rsid w:val="002368E1"/>
    <w:rsid w:val="00236D0D"/>
    <w:rsid w:val="00236E83"/>
    <w:rsid w:val="0024019A"/>
    <w:rsid w:val="00241310"/>
    <w:rsid w:val="002434A5"/>
    <w:rsid w:val="00247B3A"/>
    <w:rsid w:val="002514D7"/>
    <w:rsid w:val="00256301"/>
    <w:rsid w:val="002571AB"/>
    <w:rsid w:val="00257433"/>
    <w:rsid w:val="00261338"/>
    <w:rsid w:val="00261DDA"/>
    <w:rsid w:val="00263CFE"/>
    <w:rsid w:val="0027314B"/>
    <w:rsid w:val="002749E2"/>
    <w:rsid w:val="00274A21"/>
    <w:rsid w:val="00275EC1"/>
    <w:rsid w:val="00280862"/>
    <w:rsid w:val="00280F2A"/>
    <w:rsid w:val="00282E5F"/>
    <w:rsid w:val="0028385D"/>
    <w:rsid w:val="00283D21"/>
    <w:rsid w:val="002844C5"/>
    <w:rsid w:val="002846AD"/>
    <w:rsid w:val="002846DF"/>
    <w:rsid w:val="00286179"/>
    <w:rsid w:val="0028772B"/>
    <w:rsid w:val="00290513"/>
    <w:rsid w:val="00291E22"/>
    <w:rsid w:val="0029293D"/>
    <w:rsid w:val="00294F12"/>
    <w:rsid w:val="002A0CB9"/>
    <w:rsid w:val="002A177C"/>
    <w:rsid w:val="002A24CE"/>
    <w:rsid w:val="002A24FD"/>
    <w:rsid w:val="002A3179"/>
    <w:rsid w:val="002A5A76"/>
    <w:rsid w:val="002A676F"/>
    <w:rsid w:val="002B1919"/>
    <w:rsid w:val="002B1C3B"/>
    <w:rsid w:val="002B5B31"/>
    <w:rsid w:val="002B5D79"/>
    <w:rsid w:val="002B6216"/>
    <w:rsid w:val="002B6BE6"/>
    <w:rsid w:val="002B6ED7"/>
    <w:rsid w:val="002B6F19"/>
    <w:rsid w:val="002C0819"/>
    <w:rsid w:val="002C0D86"/>
    <w:rsid w:val="002C5351"/>
    <w:rsid w:val="002C5576"/>
    <w:rsid w:val="002C6868"/>
    <w:rsid w:val="002C7200"/>
    <w:rsid w:val="002D0F03"/>
    <w:rsid w:val="002D1DDC"/>
    <w:rsid w:val="002D39BD"/>
    <w:rsid w:val="002D5F08"/>
    <w:rsid w:val="002D6BD7"/>
    <w:rsid w:val="002D7F42"/>
    <w:rsid w:val="002E12F0"/>
    <w:rsid w:val="002E1E6D"/>
    <w:rsid w:val="002E1F0D"/>
    <w:rsid w:val="002E31E5"/>
    <w:rsid w:val="002E45AB"/>
    <w:rsid w:val="002E6EEA"/>
    <w:rsid w:val="002F3D9A"/>
    <w:rsid w:val="002F3F85"/>
    <w:rsid w:val="002F52E5"/>
    <w:rsid w:val="002F5311"/>
    <w:rsid w:val="002F5967"/>
    <w:rsid w:val="002F7DBE"/>
    <w:rsid w:val="00300F6D"/>
    <w:rsid w:val="003017EF"/>
    <w:rsid w:val="0030318E"/>
    <w:rsid w:val="0030358B"/>
    <w:rsid w:val="00304032"/>
    <w:rsid w:val="00304196"/>
    <w:rsid w:val="0030502F"/>
    <w:rsid w:val="00306B44"/>
    <w:rsid w:val="00306B64"/>
    <w:rsid w:val="003100A9"/>
    <w:rsid w:val="003110F8"/>
    <w:rsid w:val="00312159"/>
    <w:rsid w:val="00312FFF"/>
    <w:rsid w:val="00313634"/>
    <w:rsid w:val="00315652"/>
    <w:rsid w:val="00315B4D"/>
    <w:rsid w:val="0031601E"/>
    <w:rsid w:val="00316371"/>
    <w:rsid w:val="00316B03"/>
    <w:rsid w:val="003173E9"/>
    <w:rsid w:val="003222C7"/>
    <w:rsid w:val="003224C9"/>
    <w:rsid w:val="00324C71"/>
    <w:rsid w:val="0032579C"/>
    <w:rsid w:val="00327094"/>
    <w:rsid w:val="003274C7"/>
    <w:rsid w:val="0032758E"/>
    <w:rsid w:val="00327B6A"/>
    <w:rsid w:val="00330409"/>
    <w:rsid w:val="0033212C"/>
    <w:rsid w:val="003321A3"/>
    <w:rsid w:val="00332E86"/>
    <w:rsid w:val="00333708"/>
    <w:rsid w:val="00334D27"/>
    <w:rsid w:val="0033560B"/>
    <w:rsid w:val="00335DE6"/>
    <w:rsid w:val="00336C24"/>
    <w:rsid w:val="00336EC6"/>
    <w:rsid w:val="00337088"/>
    <w:rsid w:val="003403BA"/>
    <w:rsid w:val="0034052E"/>
    <w:rsid w:val="00341376"/>
    <w:rsid w:val="00341766"/>
    <w:rsid w:val="00342B9D"/>
    <w:rsid w:val="00343180"/>
    <w:rsid w:val="00343F6D"/>
    <w:rsid w:val="003453B1"/>
    <w:rsid w:val="0034598A"/>
    <w:rsid w:val="00345B2D"/>
    <w:rsid w:val="0034601A"/>
    <w:rsid w:val="00346D2C"/>
    <w:rsid w:val="0035139C"/>
    <w:rsid w:val="00351D44"/>
    <w:rsid w:val="003543BC"/>
    <w:rsid w:val="003546C6"/>
    <w:rsid w:val="00354CC2"/>
    <w:rsid w:val="00357FE8"/>
    <w:rsid w:val="0036362E"/>
    <w:rsid w:val="003670D5"/>
    <w:rsid w:val="003706E1"/>
    <w:rsid w:val="0037724A"/>
    <w:rsid w:val="00381435"/>
    <w:rsid w:val="0038158B"/>
    <w:rsid w:val="00382275"/>
    <w:rsid w:val="00384713"/>
    <w:rsid w:val="003848DE"/>
    <w:rsid w:val="00385B42"/>
    <w:rsid w:val="00386C33"/>
    <w:rsid w:val="00387FEA"/>
    <w:rsid w:val="00390E96"/>
    <w:rsid w:val="00391484"/>
    <w:rsid w:val="0039286B"/>
    <w:rsid w:val="00392CD0"/>
    <w:rsid w:val="0039335C"/>
    <w:rsid w:val="0039438A"/>
    <w:rsid w:val="00395246"/>
    <w:rsid w:val="00397DCF"/>
    <w:rsid w:val="003A0472"/>
    <w:rsid w:val="003A0D54"/>
    <w:rsid w:val="003A0E1D"/>
    <w:rsid w:val="003A1E5C"/>
    <w:rsid w:val="003A24B5"/>
    <w:rsid w:val="003A5CE8"/>
    <w:rsid w:val="003B164D"/>
    <w:rsid w:val="003B1D44"/>
    <w:rsid w:val="003B2078"/>
    <w:rsid w:val="003B2AA5"/>
    <w:rsid w:val="003B4473"/>
    <w:rsid w:val="003B4892"/>
    <w:rsid w:val="003B5978"/>
    <w:rsid w:val="003B6776"/>
    <w:rsid w:val="003C2096"/>
    <w:rsid w:val="003C43E4"/>
    <w:rsid w:val="003C4409"/>
    <w:rsid w:val="003C5BF2"/>
    <w:rsid w:val="003C6253"/>
    <w:rsid w:val="003C7293"/>
    <w:rsid w:val="003D061B"/>
    <w:rsid w:val="003D0D16"/>
    <w:rsid w:val="003D18E2"/>
    <w:rsid w:val="003D252E"/>
    <w:rsid w:val="003D25FD"/>
    <w:rsid w:val="003D2B8C"/>
    <w:rsid w:val="003D2ED4"/>
    <w:rsid w:val="003D60C6"/>
    <w:rsid w:val="003D662C"/>
    <w:rsid w:val="003E2346"/>
    <w:rsid w:val="003E331C"/>
    <w:rsid w:val="003E35C6"/>
    <w:rsid w:val="003E6464"/>
    <w:rsid w:val="003E7471"/>
    <w:rsid w:val="003F2491"/>
    <w:rsid w:val="003F294E"/>
    <w:rsid w:val="003F3358"/>
    <w:rsid w:val="003F5720"/>
    <w:rsid w:val="003F5A9D"/>
    <w:rsid w:val="003F6585"/>
    <w:rsid w:val="00402E09"/>
    <w:rsid w:val="0040355F"/>
    <w:rsid w:val="004049D9"/>
    <w:rsid w:val="00404C70"/>
    <w:rsid w:val="00407252"/>
    <w:rsid w:val="004072F1"/>
    <w:rsid w:val="00407E6B"/>
    <w:rsid w:val="004100AE"/>
    <w:rsid w:val="00410ECE"/>
    <w:rsid w:val="00411BC4"/>
    <w:rsid w:val="00414437"/>
    <w:rsid w:val="0041601D"/>
    <w:rsid w:val="004167DF"/>
    <w:rsid w:val="00420CF7"/>
    <w:rsid w:val="0042178B"/>
    <w:rsid w:val="004268F2"/>
    <w:rsid w:val="00426C28"/>
    <w:rsid w:val="00435227"/>
    <w:rsid w:val="004356FD"/>
    <w:rsid w:val="00443305"/>
    <w:rsid w:val="00443957"/>
    <w:rsid w:val="0044403B"/>
    <w:rsid w:val="0044579B"/>
    <w:rsid w:val="00447100"/>
    <w:rsid w:val="004472E0"/>
    <w:rsid w:val="0045437D"/>
    <w:rsid w:val="00454926"/>
    <w:rsid w:val="004618ED"/>
    <w:rsid w:val="004618F2"/>
    <w:rsid w:val="00464366"/>
    <w:rsid w:val="00465CE1"/>
    <w:rsid w:val="00465E27"/>
    <w:rsid w:val="00466256"/>
    <w:rsid w:val="004667E1"/>
    <w:rsid w:val="00467C40"/>
    <w:rsid w:val="004715D1"/>
    <w:rsid w:val="00472B97"/>
    <w:rsid w:val="00475CE2"/>
    <w:rsid w:val="0047754A"/>
    <w:rsid w:val="0048260C"/>
    <w:rsid w:val="00484213"/>
    <w:rsid w:val="004842D4"/>
    <w:rsid w:val="00491027"/>
    <w:rsid w:val="004923C5"/>
    <w:rsid w:val="00494047"/>
    <w:rsid w:val="00494E8C"/>
    <w:rsid w:val="004950ED"/>
    <w:rsid w:val="00495268"/>
    <w:rsid w:val="00495904"/>
    <w:rsid w:val="0049720C"/>
    <w:rsid w:val="004A1929"/>
    <w:rsid w:val="004A2499"/>
    <w:rsid w:val="004A3410"/>
    <w:rsid w:val="004A407A"/>
    <w:rsid w:val="004A4193"/>
    <w:rsid w:val="004A5C7B"/>
    <w:rsid w:val="004A5F21"/>
    <w:rsid w:val="004A6189"/>
    <w:rsid w:val="004A7616"/>
    <w:rsid w:val="004A76CE"/>
    <w:rsid w:val="004B0C45"/>
    <w:rsid w:val="004B0CE0"/>
    <w:rsid w:val="004B20D7"/>
    <w:rsid w:val="004B2E7A"/>
    <w:rsid w:val="004B48B9"/>
    <w:rsid w:val="004B5537"/>
    <w:rsid w:val="004B5609"/>
    <w:rsid w:val="004B6D1D"/>
    <w:rsid w:val="004B6E02"/>
    <w:rsid w:val="004B7906"/>
    <w:rsid w:val="004B7D0E"/>
    <w:rsid w:val="004C06A9"/>
    <w:rsid w:val="004C14F2"/>
    <w:rsid w:val="004C3483"/>
    <w:rsid w:val="004C42DB"/>
    <w:rsid w:val="004C5842"/>
    <w:rsid w:val="004C5B71"/>
    <w:rsid w:val="004C62FC"/>
    <w:rsid w:val="004C7A34"/>
    <w:rsid w:val="004D070F"/>
    <w:rsid w:val="004D22D4"/>
    <w:rsid w:val="004D33CD"/>
    <w:rsid w:val="004D522D"/>
    <w:rsid w:val="004D5DB3"/>
    <w:rsid w:val="004D6458"/>
    <w:rsid w:val="004D71AE"/>
    <w:rsid w:val="004E0189"/>
    <w:rsid w:val="004E3C98"/>
    <w:rsid w:val="004E3F21"/>
    <w:rsid w:val="004E4495"/>
    <w:rsid w:val="004E6217"/>
    <w:rsid w:val="004E6F2E"/>
    <w:rsid w:val="004E6F8E"/>
    <w:rsid w:val="004E7CF2"/>
    <w:rsid w:val="004F2C5E"/>
    <w:rsid w:val="00500581"/>
    <w:rsid w:val="00501C90"/>
    <w:rsid w:val="00503777"/>
    <w:rsid w:val="00503D9A"/>
    <w:rsid w:val="0050557F"/>
    <w:rsid w:val="005063B5"/>
    <w:rsid w:val="00507E99"/>
    <w:rsid w:val="005124FD"/>
    <w:rsid w:val="00513B3A"/>
    <w:rsid w:val="00513E62"/>
    <w:rsid w:val="0052044C"/>
    <w:rsid w:val="00520790"/>
    <w:rsid w:val="00521464"/>
    <w:rsid w:val="00522BA3"/>
    <w:rsid w:val="005330E1"/>
    <w:rsid w:val="0053470C"/>
    <w:rsid w:val="00534983"/>
    <w:rsid w:val="0053538B"/>
    <w:rsid w:val="0053610D"/>
    <w:rsid w:val="005362C3"/>
    <w:rsid w:val="00536871"/>
    <w:rsid w:val="005376B3"/>
    <w:rsid w:val="00537C06"/>
    <w:rsid w:val="00540413"/>
    <w:rsid w:val="0054149D"/>
    <w:rsid w:val="0054512C"/>
    <w:rsid w:val="00547BAA"/>
    <w:rsid w:val="00553842"/>
    <w:rsid w:val="005540D2"/>
    <w:rsid w:val="0055449D"/>
    <w:rsid w:val="005562C0"/>
    <w:rsid w:val="00556CBB"/>
    <w:rsid w:val="005622E2"/>
    <w:rsid w:val="005633F8"/>
    <w:rsid w:val="00571D1C"/>
    <w:rsid w:val="00573A5C"/>
    <w:rsid w:val="00574C1A"/>
    <w:rsid w:val="005776A1"/>
    <w:rsid w:val="0058059F"/>
    <w:rsid w:val="0058199F"/>
    <w:rsid w:val="005830C2"/>
    <w:rsid w:val="005836E8"/>
    <w:rsid w:val="00584062"/>
    <w:rsid w:val="005849EB"/>
    <w:rsid w:val="0058585F"/>
    <w:rsid w:val="00585898"/>
    <w:rsid w:val="00592397"/>
    <w:rsid w:val="005932D4"/>
    <w:rsid w:val="00593EC5"/>
    <w:rsid w:val="0059511F"/>
    <w:rsid w:val="005A169C"/>
    <w:rsid w:val="005A1859"/>
    <w:rsid w:val="005A1F28"/>
    <w:rsid w:val="005A3725"/>
    <w:rsid w:val="005A5695"/>
    <w:rsid w:val="005B017C"/>
    <w:rsid w:val="005B0FB4"/>
    <w:rsid w:val="005B11F1"/>
    <w:rsid w:val="005B32D0"/>
    <w:rsid w:val="005B3A37"/>
    <w:rsid w:val="005B47C5"/>
    <w:rsid w:val="005B5C90"/>
    <w:rsid w:val="005B607C"/>
    <w:rsid w:val="005B6891"/>
    <w:rsid w:val="005C144B"/>
    <w:rsid w:val="005C2E53"/>
    <w:rsid w:val="005C542C"/>
    <w:rsid w:val="005C5767"/>
    <w:rsid w:val="005C5891"/>
    <w:rsid w:val="005C65B1"/>
    <w:rsid w:val="005C693B"/>
    <w:rsid w:val="005C7BF2"/>
    <w:rsid w:val="005D078A"/>
    <w:rsid w:val="005D41C8"/>
    <w:rsid w:val="005D4A04"/>
    <w:rsid w:val="005D5A0F"/>
    <w:rsid w:val="005D6A5B"/>
    <w:rsid w:val="005D7966"/>
    <w:rsid w:val="005E01C9"/>
    <w:rsid w:val="005E100F"/>
    <w:rsid w:val="005E2760"/>
    <w:rsid w:val="005E276C"/>
    <w:rsid w:val="005E328F"/>
    <w:rsid w:val="005E39E5"/>
    <w:rsid w:val="005E4451"/>
    <w:rsid w:val="005E77E6"/>
    <w:rsid w:val="005F27B6"/>
    <w:rsid w:val="005F2CE2"/>
    <w:rsid w:val="005F4221"/>
    <w:rsid w:val="005F5097"/>
    <w:rsid w:val="005F5488"/>
    <w:rsid w:val="005F5DB6"/>
    <w:rsid w:val="005F5E9F"/>
    <w:rsid w:val="005F6133"/>
    <w:rsid w:val="005F6675"/>
    <w:rsid w:val="005F6D45"/>
    <w:rsid w:val="005F6E09"/>
    <w:rsid w:val="005F72B2"/>
    <w:rsid w:val="006000A3"/>
    <w:rsid w:val="00604293"/>
    <w:rsid w:val="00604DA9"/>
    <w:rsid w:val="00606DE9"/>
    <w:rsid w:val="00612111"/>
    <w:rsid w:val="00615DC1"/>
    <w:rsid w:val="00616A35"/>
    <w:rsid w:val="00620581"/>
    <w:rsid w:val="006215CC"/>
    <w:rsid w:val="00622783"/>
    <w:rsid w:val="00623FD0"/>
    <w:rsid w:val="00625343"/>
    <w:rsid w:val="00626525"/>
    <w:rsid w:val="00626532"/>
    <w:rsid w:val="006272A3"/>
    <w:rsid w:val="0063008E"/>
    <w:rsid w:val="006307FD"/>
    <w:rsid w:val="00635225"/>
    <w:rsid w:val="0063635F"/>
    <w:rsid w:val="00641339"/>
    <w:rsid w:val="00641919"/>
    <w:rsid w:val="00641B74"/>
    <w:rsid w:val="006420E5"/>
    <w:rsid w:val="00642115"/>
    <w:rsid w:val="00643C88"/>
    <w:rsid w:val="00644487"/>
    <w:rsid w:val="006450E6"/>
    <w:rsid w:val="00645AAE"/>
    <w:rsid w:val="006466B1"/>
    <w:rsid w:val="00646817"/>
    <w:rsid w:val="006476AD"/>
    <w:rsid w:val="006521A8"/>
    <w:rsid w:val="006536B9"/>
    <w:rsid w:val="00653C9D"/>
    <w:rsid w:val="00654023"/>
    <w:rsid w:val="00655315"/>
    <w:rsid w:val="00656363"/>
    <w:rsid w:val="00660994"/>
    <w:rsid w:val="00660F22"/>
    <w:rsid w:val="00662328"/>
    <w:rsid w:val="0066254B"/>
    <w:rsid w:val="006638F6"/>
    <w:rsid w:val="006657D3"/>
    <w:rsid w:val="0066616A"/>
    <w:rsid w:val="00666171"/>
    <w:rsid w:val="00666406"/>
    <w:rsid w:val="00672092"/>
    <w:rsid w:val="00675AC8"/>
    <w:rsid w:val="00676CF9"/>
    <w:rsid w:val="00677203"/>
    <w:rsid w:val="006812A2"/>
    <w:rsid w:val="00681B84"/>
    <w:rsid w:val="0068255E"/>
    <w:rsid w:val="006840AB"/>
    <w:rsid w:val="006873D0"/>
    <w:rsid w:val="00687C40"/>
    <w:rsid w:val="00690288"/>
    <w:rsid w:val="006903EA"/>
    <w:rsid w:val="00691045"/>
    <w:rsid w:val="00691B12"/>
    <w:rsid w:val="006922F5"/>
    <w:rsid w:val="006933BE"/>
    <w:rsid w:val="00695F5C"/>
    <w:rsid w:val="0069679E"/>
    <w:rsid w:val="006A00EB"/>
    <w:rsid w:val="006A1525"/>
    <w:rsid w:val="006A32A3"/>
    <w:rsid w:val="006A3D73"/>
    <w:rsid w:val="006A5122"/>
    <w:rsid w:val="006A555F"/>
    <w:rsid w:val="006B0C04"/>
    <w:rsid w:val="006B15B2"/>
    <w:rsid w:val="006B3621"/>
    <w:rsid w:val="006B4053"/>
    <w:rsid w:val="006B5795"/>
    <w:rsid w:val="006C09CD"/>
    <w:rsid w:val="006C0A2A"/>
    <w:rsid w:val="006C247E"/>
    <w:rsid w:val="006C260A"/>
    <w:rsid w:val="006C3469"/>
    <w:rsid w:val="006C34DB"/>
    <w:rsid w:val="006C3C17"/>
    <w:rsid w:val="006C4EDB"/>
    <w:rsid w:val="006C5496"/>
    <w:rsid w:val="006C7E27"/>
    <w:rsid w:val="006D0D8C"/>
    <w:rsid w:val="006D28A8"/>
    <w:rsid w:val="006D2A3A"/>
    <w:rsid w:val="006D3C48"/>
    <w:rsid w:val="006D414C"/>
    <w:rsid w:val="006D4BA0"/>
    <w:rsid w:val="006D4F95"/>
    <w:rsid w:val="006D712D"/>
    <w:rsid w:val="006E2E81"/>
    <w:rsid w:val="006E39BD"/>
    <w:rsid w:val="006E4A8E"/>
    <w:rsid w:val="006E79F4"/>
    <w:rsid w:val="006E7ABC"/>
    <w:rsid w:val="006F23A3"/>
    <w:rsid w:val="006F2777"/>
    <w:rsid w:val="006F2BD4"/>
    <w:rsid w:val="006F2FC2"/>
    <w:rsid w:val="006F3FF1"/>
    <w:rsid w:val="006F4CFD"/>
    <w:rsid w:val="006F5B0F"/>
    <w:rsid w:val="006F6CC2"/>
    <w:rsid w:val="006F7391"/>
    <w:rsid w:val="006F758E"/>
    <w:rsid w:val="007002DD"/>
    <w:rsid w:val="0070138F"/>
    <w:rsid w:val="0070390E"/>
    <w:rsid w:val="00704020"/>
    <w:rsid w:val="00704320"/>
    <w:rsid w:val="00707CDB"/>
    <w:rsid w:val="0071359E"/>
    <w:rsid w:val="007149D1"/>
    <w:rsid w:val="00715B95"/>
    <w:rsid w:val="007216EF"/>
    <w:rsid w:val="00721848"/>
    <w:rsid w:val="00721D58"/>
    <w:rsid w:val="00724B3A"/>
    <w:rsid w:val="00727A6A"/>
    <w:rsid w:val="00735CBD"/>
    <w:rsid w:val="00735F30"/>
    <w:rsid w:val="007400F7"/>
    <w:rsid w:val="0074141B"/>
    <w:rsid w:val="00743A73"/>
    <w:rsid w:val="00743E75"/>
    <w:rsid w:val="0074550C"/>
    <w:rsid w:val="00750D18"/>
    <w:rsid w:val="00752403"/>
    <w:rsid w:val="007540F8"/>
    <w:rsid w:val="00754C2E"/>
    <w:rsid w:val="00755C6B"/>
    <w:rsid w:val="00756561"/>
    <w:rsid w:val="00760299"/>
    <w:rsid w:val="00763DFE"/>
    <w:rsid w:val="00770F1C"/>
    <w:rsid w:val="00774C13"/>
    <w:rsid w:val="0077619F"/>
    <w:rsid w:val="0077646A"/>
    <w:rsid w:val="00780B1B"/>
    <w:rsid w:val="00781211"/>
    <w:rsid w:val="007821BF"/>
    <w:rsid w:val="00783628"/>
    <w:rsid w:val="0078557A"/>
    <w:rsid w:val="007858D6"/>
    <w:rsid w:val="00785EBB"/>
    <w:rsid w:val="00787F33"/>
    <w:rsid w:val="00792D0F"/>
    <w:rsid w:val="00793344"/>
    <w:rsid w:val="00794AD3"/>
    <w:rsid w:val="007951C6"/>
    <w:rsid w:val="007954EA"/>
    <w:rsid w:val="007975F7"/>
    <w:rsid w:val="007A015E"/>
    <w:rsid w:val="007A12A7"/>
    <w:rsid w:val="007A13F7"/>
    <w:rsid w:val="007A23F3"/>
    <w:rsid w:val="007A36F7"/>
    <w:rsid w:val="007A630F"/>
    <w:rsid w:val="007A6404"/>
    <w:rsid w:val="007B04CE"/>
    <w:rsid w:val="007B06B7"/>
    <w:rsid w:val="007B328D"/>
    <w:rsid w:val="007B3CC2"/>
    <w:rsid w:val="007B4E56"/>
    <w:rsid w:val="007B5568"/>
    <w:rsid w:val="007B5AF9"/>
    <w:rsid w:val="007B6815"/>
    <w:rsid w:val="007B682E"/>
    <w:rsid w:val="007B6DB2"/>
    <w:rsid w:val="007C04F9"/>
    <w:rsid w:val="007C5387"/>
    <w:rsid w:val="007C7922"/>
    <w:rsid w:val="007D0ACD"/>
    <w:rsid w:val="007D0C42"/>
    <w:rsid w:val="007D1070"/>
    <w:rsid w:val="007D1693"/>
    <w:rsid w:val="007D16C4"/>
    <w:rsid w:val="007D1B46"/>
    <w:rsid w:val="007D4551"/>
    <w:rsid w:val="007D6311"/>
    <w:rsid w:val="007E0734"/>
    <w:rsid w:val="007E07E2"/>
    <w:rsid w:val="007E091D"/>
    <w:rsid w:val="007E0955"/>
    <w:rsid w:val="007E475F"/>
    <w:rsid w:val="007E53BE"/>
    <w:rsid w:val="007F2370"/>
    <w:rsid w:val="007F2A61"/>
    <w:rsid w:val="007F3662"/>
    <w:rsid w:val="007F650A"/>
    <w:rsid w:val="00801CB5"/>
    <w:rsid w:val="00803011"/>
    <w:rsid w:val="00804679"/>
    <w:rsid w:val="00804FE2"/>
    <w:rsid w:val="00806EF1"/>
    <w:rsid w:val="008072B3"/>
    <w:rsid w:val="00820093"/>
    <w:rsid w:val="00821546"/>
    <w:rsid w:val="00826204"/>
    <w:rsid w:val="008277EF"/>
    <w:rsid w:val="008279B5"/>
    <w:rsid w:val="00834334"/>
    <w:rsid w:val="00837BB6"/>
    <w:rsid w:val="008402E8"/>
    <w:rsid w:val="00842960"/>
    <w:rsid w:val="00842F67"/>
    <w:rsid w:val="00843E3B"/>
    <w:rsid w:val="008446C5"/>
    <w:rsid w:val="00844C5F"/>
    <w:rsid w:val="00844EEB"/>
    <w:rsid w:val="0084678A"/>
    <w:rsid w:val="0085010E"/>
    <w:rsid w:val="0085023C"/>
    <w:rsid w:val="008528A7"/>
    <w:rsid w:val="00852CB3"/>
    <w:rsid w:val="00853233"/>
    <w:rsid w:val="00853FAD"/>
    <w:rsid w:val="00853FCE"/>
    <w:rsid w:val="00856634"/>
    <w:rsid w:val="00857457"/>
    <w:rsid w:val="00857828"/>
    <w:rsid w:val="008579A6"/>
    <w:rsid w:val="00860FFB"/>
    <w:rsid w:val="00865A32"/>
    <w:rsid w:val="008669CA"/>
    <w:rsid w:val="00866E4A"/>
    <w:rsid w:val="008678A2"/>
    <w:rsid w:val="00872EB8"/>
    <w:rsid w:val="00873246"/>
    <w:rsid w:val="0087391E"/>
    <w:rsid w:val="008752EF"/>
    <w:rsid w:val="00877655"/>
    <w:rsid w:val="0088153F"/>
    <w:rsid w:val="008836B3"/>
    <w:rsid w:val="0088699B"/>
    <w:rsid w:val="00886BF6"/>
    <w:rsid w:val="008917F7"/>
    <w:rsid w:val="0089258E"/>
    <w:rsid w:val="00892D80"/>
    <w:rsid w:val="008941FD"/>
    <w:rsid w:val="00897A01"/>
    <w:rsid w:val="00897F7A"/>
    <w:rsid w:val="008A0758"/>
    <w:rsid w:val="008A1D3C"/>
    <w:rsid w:val="008A2733"/>
    <w:rsid w:val="008A3E92"/>
    <w:rsid w:val="008A5C4B"/>
    <w:rsid w:val="008A602F"/>
    <w:rsid w:val="008A6237"/>
    <w:rsid w:val="008A730E"/>
    <w:rsid w:val="008B0113"/>
    <w:rsid w:val="008B0B63"/>
    <w:rsid w:val="008B4CC2"/>
    <w:rsid w:val="008B4D53"/>
    <w:rsid w:val="008B57A7"/>
    <w:rsid w:val="008B729D"/>
    <w:rsid w:val="008B7A42"/>
    <w:rsid w:val="008C014B"/>
    <w:rsid w:val="008C250F"/>
    <w:rsid w:val="008C5F4D"/>
    <w:rsid w:val="008C6D0B"/>
    <w:rsid w:val="008C7458"/>
    <w:rsid w:val="008C77CE"/>
    <w:rsid w:val="008C7E33"/>
    <w:rsid w:val="008D02A1"/>
    <w:rsid w:val="008D40EB"/>
    <w:rsid w:val="008D4DF4"/>
    <w:rsid w:val="008D6227"/>
    <w:rsid w:val="008E35CE"/>
    <w:rsid w:val="008E36D6"/>
    <w:rsid w:val="008E45F3"/>
    <w:rsid w:val="008F0096"/>
    <w:rsid w:val="008F0DD0"/>
    <w:rsid w:val="008F1A96"/>
    <w:rsid w:val="008F2DD6"/>
    <w:rsid w:val="008F3640"/>
    <w:rsid w:val="008F3945"/>
    <w:rsid w:val="008F44ED"/>
    <w:rsid w:val="008F4526"/>
    <w:rsid w:val="008F5354"/>
    <w:rsid w:val="008F5800"/>
    <w:rsid w:val="008F5FE9"/>
    <w:rsid w:val="00900EF9"/>
    <w:rsid w:val="009012AF"/>
    <w:rsid w:val="00901B04"/>
    <w:rsid w:val="00903F3F"/>
    <w:rsid w:val="00904D62"/>
    <w:rsid w:val="00907886"/>
    <w:rsid w:val="00910DB0"/>
    <w:rsid w:val="00914D8C"/>
    <w:rsid w:val="009161B8"/>
    <w:rsid w:val="00917293"/>
    <w:rsid w:val="00917CC9"/>
    <w:rsid w:val="00917F8A"/>
    <w:rsid w:val="00921B3B"/>
    <w:rsid w:val="009233F7"/>
    <w:rsid w:val="00923B85"/>
    <w:rsid w:val="0092436D"/>
    <w:rsid w:val="009244BA"/>
    <w:rsid w:val="00924547"/>
    <w:rsid w:val="0092548B"/>
    <w:rsid w:val="00925847"/>
    <w:rsid w:val="0092634F"/>
    <w:rsid w:val="00926C1D"/>
    <w:rsid w:val="009319B8"/>
    <w:rsid w:val="00936343"/>
    <w:rsid w:val="009372C8"/>
    <w:rsid w:val="00940072"/>
    <w:rsid w:val="009405B3"/>
    <w:rsid w:val="00940B06"/>
    <w:rsid w:val="00941FD3"/>
    <w:rsid w:val="0094253D"/>
    <w:rsid w:val="00943CD5"/>
    <w:rsid w:val="00943DCB"/>
    <w:rsid w:val="00944B29"/>
    <w:rsid w:val="00946579"/>
    <w:rsid w:val="0095127F"/>
    <w:rsid w:val="0095155A"/>
    <w:rsid w:val="009525CD"/>
    <w:rsid w:val="00952697"/>
    <w:rsid w:val="0095277E"/>
    <w:rsid w:val="0095524E"/>
    <w:rsid w:val="00955922"/>
    <w:rsid w:val="00957826"/>
    <w:rsid w:val="00957D3C"/>
    <w:rsid w:val="00960CF4"/>
    <w:rsid w:val="00963E25"/>
    <w:rsid w:val="0096466D"/>
    <w:rsid w:val="00964BF9"/>
    <w:rsid w:val="00967C6A"/>
    <w:rsid w:val="00974A08"/>
    <w:rsid w:val="00974D0A"/>
    <w:rsid w:val="009764CE"/>
    <w:rsid w:val="009774CA"/>
    <w:rsid w:val="00980653"/>
    <w:rsid w:val="00986378"/>
    <w:rsid w:val="00986C8A"/>
    <w:rsid w:val="00987F9A"/>
    <w:rsid w:val="009907C1"/>
    <w:rsid w:val="0099119F"/>
    <w:rsid w:val="009915B6"/>
    <w:rsid w:val="009918B5"/>
    <w:rsid w:val="009921B0"/>
    <w:rsid w:val="00993072"/>
    <w:rsid w:val="009946F3"/>
    <w:rsid w:val="00996C0F"/>
    <w:rsid w:val="0099728C"/>
    <w:rsid w:val="009A0480"/>
    <w:rsid w:val="009A07A6"/>
    <w:rsid w:val="009A0EFE"/>
    <w:rsid w:val="009A2820"/>
    <w:rsid w:val="009A2F11"/>
    <w:rsid w:val="009B0CA0"/>
    <w:rsid w:val="009B53B1"/>
    <w:rsid w:val="009C1173"/>
    <w:rsid w:val="009C13DE"/>
    <w:rsid w:val="009C175F"/>
    <w:rsid w:val="009C1B31"/>
    <w:rsid w:val="009C1F11"/>
    <w:rsid w:val="009C25D7"/>
    <w:rsid w:val="009C4425"/>
    <w:rsid w:val="009C5305"/>
    <w:rsid w:val="009C563D"/>
    <w:rsid w:val="009C6BD5"/>
    <w:rsid w:val="009D0464"/>
    <w:rsid w:val="009D074F"/>
    <w:rsid w:val="009D0D1C"/>
    <w:rsid w:val="009D27F5"/>
    <w:rsid w:val="009D2F18"/>
    <w:rsid w:val="009D3222"/>
    <w:rsid w:val="009D5F39"/>
    <w:rsid w:val="009D5FA7"/>
    <w:rsid w:val="009E4D47"/>
    <w:rsid w:val="009E4E8C"/>
    <w:rsid w:val="009F20DA"/>
    <w:rsid w:val="009F2997"/>
    <w:rsid w:val="009F54AA"/>
    <w:rsid w:val="009F553A"/>
    <w:rsid w:val="00A011C7"/>
    <w:rsid w:val="00A01D8D"/>
    <w:rsid w:val="00A06C8F"/>
    <w:rsid w:val="00A075C6"/>
    <w:rsid w:val="00A0788F"/>
    <w:rsid w:val="00A07A5A"/>
    <w:rsid w:val="00A1217B"/>
    <w:rsid w:val="00A128DD"/>
    <w:rsid w:val="00A14158"/>
    <w:rsid w:val="00A177E4"/>
    <w:rsid w:val="00A17D2E"/>
    <w:rsid w:val="00A17DF4"/>
    <w:rsid w:val="00A204B1"/>
    <w:rsid w:val="00A208D9"/>
    <w:rsid w:val="00A20DE9"/>
    <w:rsid w:val="00A2164A"/>
    <w:rsid w:val="00A2257E"/>
    <w:rsid w:val="00A22A46"/>
    <w:rsid w:val="00A25E91"/>
    <w:rsid w:val="00A26957"/>
    <w:rsid w:val="00A31832"/>
    <w:rsid w:val="00A328DE"/>
    <w:rsid w:val="00A3453A"/>
    <w:rsid w:val="00A35BE2"/>
    <w:rsid w:val="00A37DDC"/>
    <w:rsid w:val="00A402DE"/>
    <w:rsid w:val="00A40FD3"/>
    <w:rsid w:val="00A41DE7"/>
    <w:rsid w:val="00A41DE9"/>
    <w:rsid w:val="00A42B86"/>
    <w:rsid w:val="00A43425"/>
    <w:rsid w:val="00A44095"/>
    <w:rsid w:val="00A45376"/>
    <w:rsid w:val="00A47406"/>
    <w:rsid w:val="00A474C6"/>
    <w:rsid w:val="00A47613"/>
    <w:rsid w:val="00A508C6"/>
    <w:rsid w:val="00A50F8B"/>
    <w:rsid w:val="00A53375"/>
    <w:rsid w:val="00A56D06"/>
    <w:rsid w:val="00A60BD4"/>
    <w:rsid w:val="00A62A46"/>
    <w:rsid w:val="00A62F65"/>
    <w:rsid w:val="00A62FB2"/>
    <w:rsid w:val="00A63E24"/>
    <w:rsid w:val="00A64E0D"/>
    <w:rsid w:val="00A650DA"/>
    <w:rsid w:val="00A66D26"/>
    <w:rsid w:val="00A66F30"/>
    <w:rsid w:val="00A7027F"/>
    <w:rsid w:val="00A70BAC"/>
    <w:rsid w:val="00A712CD"/>
    <w:rsid w:val="00A71ECD"/>
    <w:rsid w:val="00A72630"/>
    <w:rsid w:val="00A748C7"/>
    <w:rsid w:val="00A748F2"/>
    <w:rsid w:val="00A75AF5"/>
    <w:rsid w:val="00A75D5F"/>
    <w:rsid w:val="00A772A6"/>
    <w:rsid w:val="00A77564"/>
    <w:rsid w:val="00A77DF7"/>
    <w:rsid w:val="00A80AAC"/>
    <w:rsid w:val="00A80BB2"/>
    <w:rsid w:val="00A81688"/>
    <w:rsid w:val="00A82580"/>
    <w:rsid w:val="00A82F0F"/>
    <w:rsid w:val="00A838C4"/>
    <w:rsid w:val="00A85F2C"/>
    <w:rsid w:val="00A86071"/>
    <w:rsid w:val="00A91835"/>
    <w:rsid w:val="00A91E69"/>
    <w:rsid w:val="00A92797"/>
    <w:rsid w:val="00A93566"/>
    <w:rsid w:val="00A94ECB"/>
    <w:rsid w:val="00A95631"/>
    <w:rsid w:val="00AA3DBB"/>
    <w:rsid w:val="00AA6116"/>
    <w:rsid w:val="00AA7C7A"/>
    <w:rsid w:val="00AB1CEF"/>
    <w:rsid w:val="00AB25E1"/>
    <w:rsid w:val="00AB3605"/>
    <w:rsid w:val="00AB3DD6"/>
    <w:rsid w:val="00AB3F77"/>
    <w:rsid w:val="00AB46F5"/>
    <w:rsid w:val="00AB4D89"/>
    <w:rsid w:val="00AB5BAD"/>
    <w:rsid w:val="00AB6462"/>
    <w:rsid w:val="00AC13C1"/>
    <w:rsid w:val="00AC1BE3"/>
    <w:rsid w:val="00AC4D11"/>
    <w:rsid w:val="00AC51D9"/>
    <w:rsid w:val="00AC5BC6"/>
    <w:rsid w:val="00AC7F01"/>
    <w:rsid w:val="00AD480C"/>
    <w:rsid w:val="00AD60D4"/>
    <w:rsid w:val="00AD6D5A"/>
    <w:rsid w:val="00AD7E08"/>
    <w:rsid w:val="00AE02A2"/>
    <w:rsid w:val="00AE2400"/>
    <w:rsid w:val="00AE3781"/>
    <w:rsid w:val="00AE4302"/>
    <w:rsid w:val="00AF1CE4"/>
    <w:rsid w:val="00AF2D22"/>
    <w:rsid w:val="00AF3C62"/>
    <w:rsid w:val="00AF3E1D"/>
    <w:rsid w:val="00AF470C"/>
    <w:rsid w:val="00AF475E"/>
    <w:rsid w:val="00AF500B"/>
    <w:rsid w:val="00AF5464"/>
    <w:rsid w:val="00AF5DCF"/>
    <w:rsid w:val="00AF727E"/>
    <w:rsid w:val="00B03A0A"/>
    <w:rsid w:val="00B04715"/>
    <w:rsid w:val="00B04FB5"/>
    <w:rsid w:val="00B12CC9"/>
    <w:rsid w:val="00B13A70"/>
    <w:rsid w:val="00B13B03"/>
    <w:rsid w:val="00B14129"/>
    <w:rsid w:val="00B171CB"/>
    <w:rsid w:val="00B175CE"/>
    <w:rsid w:val="00B17A17"/>
    <w:rsid w:val="00B17BD1"/>
    <w:rsid w:val="00B20E27"/>
    <w:rsid w:val="00B21B17"/>
    <w:rsid w:val="00B278C4"/>
    <w:rsid w:val="00B27E26"/>
    <w:rsid w:val="00B27F52"/>
    <w:rsid w:val="00B31CDB"/>
    <w:rsid w:val="00B33214"/>
    <w:rsid w:val="00B33CA3"/>
    <w:rsid w:val="00B357DF"/>
    <w:rsid w:val="00B35F54"/>
    <w:rsid w:val="00B363C3"/>
    <w:rsid w:val="00B36D54"/>
    <w:rsid w:val="00B400EB"/>
    <w:rsid w:val="00B4388F"/>
    <w:rsid w:val="00B44046"/>
    <w:rsid w:val="00B44997"/>
    <w:rsid w:val="00B45350"/>
    <w:rsid w:val="00B461FD"/>
    <w:rsid w:val="00B4663D"/>
    <w:rsid w:val="00B46E6F"/>
    <w:rsid w:val="00B502CB"/>
    <w:rsid w:val="00B505ED"/>
    <w:rsid w:val="00B51B3C"/>
    <w:rsid w:val="00B52E1B"/>
    <w:rsid w:val="00B5353B"/>
    <w:rsid w:val="00B54125"/>
    <w:rsid w:val="00B5511D"/>
    <w:rsid w:val="00B55333"/>
    <w:rsid w:val="00B56D78"/>
    <w:rsid w:val="00B56F04"/>
    <w:rsid w:val="00B5764D"/>
    <w:rsid w:val="00B57CFC"/>
    <w:rsid w:val="00B62F57"/>
    <w:rsid w:val="00B651CE"/>
    <w:rsid w:val="00B65997"/>
    <w:rsid w:val="00B65E6B"/>
    <w:rsid w:val="00B660C7"/>
    <w:rsid w:val="00B670D3"/>
    <w:rsid w:val="00B675DA"/>
    <w:rsid w:val="00B676F6"/>
    <w:rsid w:val="00B70E44"/>
    <w:rsid w:val="00B714A8"/>
    <w:rsid w:val="00B74795"/>
    <w:rsid w:val="00B75897"/>
    <w:rsid w:val="00B7785F"/>
    <w:rsid w:val="00B81695"/>
    <w:rsid w:val="00B83C16"/>
    <w:rsid w:val="00B854F8"/>
    <w:rsid w:val="00B86466"/>
    <w:rsid w:val="00B8663F"/>
    <w:rsid w:val="00B92B46"/>
    <w:rsid w:val="00B93B69"/>
    <w:rsid w:val="00B94067"/>
    <w:rsid w:val="00B946F3"/>
    <w:rsid w:val="00B9473D"/>
    <w:rsid w:val="00B9704B"/>
    <w:rsid w:val="00B97A8A"/>
    <w:rsid w:val="00BA0042"/>
    <w:rsid w:val="00BA1B68"/>
    <w:rsid w:val="00BA568B"/>
    <w:rsid w:val="00BA5AA9"/>
    <w:rsid w:val="00BA60B9"/>
    <w:rsid w:val="00BA6B02"/>
    <w:rsid w:val="00BA76EF"/>
    <w:rsid w:val="00BB06F4"/>
    <w:rsid w:val="00BB0AB3"/>
    <w:rsid w:val="00BB0B80"/>
    <w:rsid w:val="00BB1837"/>
    <w:rsid w:val="00BB1D75"/>
    <w:rsid w:val="00BB27E1"/>
    <w:rsid w:val="00BB6D76"/>
    <w:rsid w:val="00BC19EE"/>
    <w:rsid w:val="00BC6A3E"/>
    <w:rsid w:val="00BD1942"/>
    <w:rsid w:val="00BD24AD"/>
    <w:rsid w:val="00BD333A"/>
    <w:rsid w:val="00BD439B"/>
    <w:rsid w:val="00BD5BAF"/>
    <w:rsid w:val="00BD6BA3"/>
    <w:rsid w:val="00BD70FF"/>
    <w:rsid w:val="00BE09EF"/>
    <w:rsid w:val="00BE1D5C"/>
    <w:rsid w:val="00BE4E5F"/>
    <w:rsid w:val="00BE56F4"/>
    <w:rsid w:val="00BE5C0B"/>
    <w:rsid w:val="00BE66CC"/>
    <w:rsid w:val="00BE70E3"/>
    <w:rsid w:val="00BF061C"/>
    <w:rsid w:val="00BF21F0"/>
    <w:rsid w:val="00BF4145"/>
    <w:rsid w:val="00BF74DA"/>
    <w:rsid w:val="00C01606"/>
    <w:rsid w:val="00C04BB8"/>
    <w:rsid w:val="00C04F68"/>
    <w:rsid w:val="00C05ED5"/>
    <w:rsid w:val="00C07A1A"/>
    <w:rsid w:val="00C11742"/>
    <w:rsid w:val="00C11DC2"/>
    <w:rsid w:val="00C1344C"/>
    <w:rsid w:val="00C13FC5"/>
    <w:rsid w:val="00C14FA2"/>
    <w:rsid w:val="00C15F67"/>
    <w:rsid w:val="00C23BC7"/>
    <w:rsid w:val="00C2429F"/>
    <w:rsid w:val="00C25490"/>
    <w:rsid w:val="00C259FE"/>
    <w:rsid w:val="00C25A5E"/>
    <w:rsid w:val="00C262EB"/>
    <w:rsid w:val="00C270A4"/>
    <w:rsid w:val="00C31636"/>
    <w:rsid w:val="00C32E9B"/>
    <w:rsid w:val="00C32FCB"/>
    <w:rsid w:val="00C40F37"/>
    <w:rsid w:val="00C420EB"/>
    <w:rsid w:val="00C44314"/>
    <w:rsid w:val="00C475B0"/>
    <w:rsid w:val="00C51426"/>
    <w:rsid w:val="00C52AA3"/>
    <w:rsid w:val="00C52AFF"/>
    <w:rsid w:val="00C533F7"/>
    <w:rsid w:val="00C53650"/>
    <w:rsid w:val="00C53B93"/>
    <w:rsid w:val="00C54E55"/>
    <w:rsid w:val="00C55480"/>
    <w:rsid w:val="00C55C4E"/>
    <w:rsid w:val="00C57D90"/>
    <w:rsid w:val="00C611FC"/>
    <w:rsid w:val="00C618A1"/>
    <w:rsid w:val="00C62896"/>
    <w:rsid w:val="00C62EFF"/>
    <w:rsid w:val="00C656D5"/>
    <w:rsid w:val="00C65898"/>
    <w:rsid w:val="00C65F9D"/>
    <w:rsid w:val="00C67D16"/>
    <w:rsid w:val="00C7074E"/>
    <w:rsid w:val="00C72704"/>
    <w:rsid w:val="00C73CD4"/>
    <w:rsid w:val="00C74235"/>
    <w:rsid w:val="00C74319"/>
    <w:rsid w:val="00C74BF7"/>
    <w:rsid w:val="00C77651"/>
    <w:rsid w:val="00C776C9"/>
    <w:rsid w:val="00C77F49"/>
    <w:rsid w:val="00C80352"/>
    <w:rsid w:val="00C80806"/>
    <w:rsid w:val="00C81E6F"/>
    <w:rsid w:val="00C84D4C"/>
    <w:rsid w:val="00C8650C"/>
    <w:rsid w:val="00C87FAA"/>
    <w:rsid w:val="00C91861"/>
    <w:rsid w:val="00C91C98"/>
    <w:rsid w:val="00C9250B"/>
    <w:rsid w:val="00C9387E"/>
    <w:rsid w:val="00C94243"/>
    <w:rsid w:val="00C94D01"/>
    <w:rsid w:val="00C9654D"/>
    <w:rsid w:val="00C9713B"/>
    <w:rsid w:val="00C974FC"/>
    <w:rsid w:val="00C9768B"/>
    <w:rsid w:val="00C977A9"/>
    <w:rsid w:val="00C97FD2"/>
    <w:rsid w:val="00CA102D"/>
    <w:rsid w:val="00CA12B1"/>
    <w:rsid w:val="00CA1B62"/>
    <w:rsid w:val="00CA2049"/>
    <w:rsid w:val="00CA2193"/>
    <w:rsid w:val="00CA245E"/>
    <w:rsid w:val="00CA31C6"/>
    <w:rsid w:val="00CA357E"/>
    <w:rsid w:val="00CA5435"/>
    <w:rsid w:val="00CA64A7"/>
    <w:rsid w:val="00CA7C03"/>
    <w:rsid w:val="00CA7FB0"/>
    <w:rsid w:val="00CB1537"/>
    <w:rsid w:val="00CB229F"/>
    <w:rsid w:val="00CB3AD5"/>
    <w:rsid w:val="00CB3ED0"/>
    <w:rsid w:val="00CB5462"/>
    <w:rsid w:val="00CB64EE"/>
    <w:rsid w:val="00CC15BF"/>
    <w:rsid w:val="00CC1B51"/>
    <w:rsid w:val="00CC3752"/>
    <w:rsid w:val="00CC4CCF"/>
    <w:rsid w:val="00CC6753"/>
    <w:rsid w:val="00CC7F80"/>
    <w:rsid w:val="00CD14F7"/>
    <w:rsid w:val="00CD208D"/>
    <w:rsid w:val="00CD2D44"/>
    <w:rsid w:val="00CD31CD"/>
    <w:rsid w:val="00CD41FD"/>
    <w:rsid w:val="00CD6D94"/>
    <w:rsid w:val="00CD7363"/>
    <w:rsid w:val="00CE07D4"/>
    <w:rsid w:val="00CE0D4D"/>
    <w:rsid w:val="00CE3B71"/>
    <w:rsid w:val="00CF1670"/>
    <w:rsid w:val="00CF19FA"/>
    <w:rsid w:val="00CF1FCA"/>
    <w:rsid w:val="00CF2316"/>
    <w:rsid w:val="00CF4C14"/>
    <w:rsid w:val="00CF5264"/>
    <w:rsid w:val="00CF5C52"/>
    <w:rsid w:val="00CF688B"/>
    <w:rsid w:val="00CF7CBD"/>
    <w:rsid w:val="00D01595"/>
    <w:rsid w:val="00D03F82"/>
    <w:rsid w:val="00D076B3"/>
    <w:rsid w:val="00D1143A"/>
    <w:rsid w:val="00D116A3"/>
    <w:rsid w:val="00D11986"/>
    <w:rsid w:val="00D11B6A"/>
    <w:rsid w:val="00D12EFD"/>
    <w:rsid w:val="00D14175"/>
    <w:rsid w:val="00D1508E"/>
    <w:rsid w:val="00D150A3"/>
    <w:rsid w:val="00D15621"/>
    <w:rsid w:val="00D22F5B"/>
    <w:rsid w:val="00D24A70"/>
    <w:rsid w:val="00D26222"/>
    <w:rsid w:val="00D264B1"/>
    <w:rsid w:val="00D26DD0"/>
    <w:rsid w:val="00D27721"/>
    <w:rsid w:val="00D27788"/>
    <w:rsid w:val="00D30839"/>
    <w:rsid w:val="00D31A3D"/>
    <w:rsid w:val="00D32516"/>
    <w:rsid w:val="00D32975"/>
    <w:rsid w:val="00D33263"/>
    <w:rsid w:val="00D33B29"/>
    <w:rsid w:val="00D34BF3"/>
    <w:rsid w:val="00D3524D"/>
    <w:rsid w:val="00D37F2D"/>
    <w:rsid w:val="00D40413"/>
    <w:rsid w:val="00D4094D"/>
    <w:rsid w:val="00D4123A"/>
    <w:rsid w:val="00D41D6E"/>
    <w:rsid w:val="00D42CEB"/>
    <w:rsid w:val="00D43518"/>
    <w:rsid w:val="00D435ED"/>
    <w:rsid w:val="00D438D2"/>
    <w:rsid w:val="00D43F96"/>
    <w:rsid w:val="00D441F6"/>
    <w:rsid w:val="00D46D67"/>
    <w:rsid w:val="00D4708A"/>
    <w:rsid w:val="00D50411"/>
    <w:rsid w:val="00D51B20"/>
    <w:rsid w:val="00D52B88"/>
    <w:rsid w:val="00D534A8"/>
    <w:rsid w:val="00D573F8"/>
    <w:rsid w:val="00D60A14"/>
    <w:rsid w:val="00D61C04"/>
    <w:rsid w:val="00D622C4"/>
    <w:rsid w:val="00D62E8C"/>
    <w:rsid w:val="00D63637"/>
    <w:rsid w:val="00D63C08"/>
    <w:rsid w:val="00D651F5"/>
    <w:rsid w:val="00D652F5"/>
    <w:rsid w:val="00D6726C"/>
    <w:rsid w:val="00D67DC5"/>
    <w:rsid w:val="00D67FAF"/>
    <w:rsid w:val="00D727B1"/>
    <w:rsid w:val="00D72AC2"/>
    <w:rsid w:val="00D72D3C"/>
    <w:rsid w:val="00D7489C"/>
    <w:rsid w:val="00D74F15"/>
    <w:rsid w:val="00D756C4"/>
    <w:rsid w:val="00D7714A"/>
    <w:rsid w:val="00D77763"/>
    <w:rsid w:val="00D81792"/>
    <w:rsid w:val="00D81FA2"/>
    <w:rsid w:val="00D836D8"/>
    <w:rsid w:val="00D85007"/>
    <w:rsid w:val="00D86C88"/>
    <w:rsid w:val="00D90F9A"/>
    <w:rsid w:val="00D91A17"/>
    <w:rsid w:val="00D92412"/>
    <w:rsid w:val="00D92DEE"/>
    <w:rsid w:val="00D941C9"/>
    <w:rsid w:val="00D952A3"/>
    <w:rsid w:val="00DA05A6"/>
    <w:rsid w:val="00DA0964"/>
    <w:rsid w:val="00DA0983"/>
    <w:rsid w:val="00DA153B"/>
    <w:rsid w:val="00DA2C1A"/>
    <w:rsid w:val="00DA3D9E"/>
    <w:rsid w:val="00DA4CA6"/>
    <w:rsid w:val="00DA5D1F"/>
    <w:rsid w:val="00DA65A5"/>
    <w:rsid w:val="00DA6DBE"/>
    <w:rsid w:val="00DB2673"/>
    <w:rsid w:val="00DB2B75"/>
    <w:rsid w:val="00DB4F8C"/>
    <w:rsid w:val="00DB5B52"/>
    <w:rsid w:val="00DB65AC"/>
    <w:rsid w:val="00DB786B"/>
    <w:rsid w:val="00DC049B"/>
    <w:rsid w:val="00DC0A2C"/>
    <w:rsid w:val="00DC0E45"/>
    <w:rsid w:val="00DC128A"/>
    <w:rsid w:val="00DC1D35"/>
    <w:rsid w:val="00DC34ED"/>
    <w:rsid w:val="00DC35BB"/>
    <w:rsid w:val="00DC4115"/>
    <w:rsid w:val="00DC50E7"/>
    <w:rsid w:val="00DC5D47"/>
    <w:rsid w:val="00DD025F"/>
    <w:rsid w:val="00DD0851"/>
    <w:rsid w:val="00DD178B"/>
    <w:rsid w:val="00DD2FD4"/>
    <w:rsid w:val="00DD3402"/>
    <w:rsid w:val="00DD34A0"/>
    <w:rsid w:val="00DD58C9"/>
    <w:rsid w:val="00DD73EC"/>
    <w:rsid w:val="00DD793E"/>
    <w:rsid w:val="00DE1095"/>
    <w:rsid w:val="00DE22BD"/>
    <w:rsid w:val="00DE3036"/>
    <w:rsid w:val="00DE5F0F"/>
    <w:rsid w:val="00DF00FD"/>
    <w:rsid w:val="00DF0771"/>
    <w:rsid w:val="00DF0852"/>
    <w:rsid w:val="00DF2B2D"/>
    <w:rsid w:val="00DF4B7E"/>
    <w:rsid w:val="00DF63F6"/>
    <w:rsid w:val="00DF6AD1"/>
    <w:rsid w:val="00DF6EC2"/>
    <w:rsid w:val="00E005CD"/>
    <w:rsid w:val="00E0270F"/>
    <w:rsid w:val="00E030FA"/>
    <w:rsid w:val="00E03EE8"/>
    <w:rsid w:val="00E056CF"/>
    <w:rsid w:val="00E106BF"/>
    <w:rsid w:val="00E15AF3"/>
    <w:rsid w:val="00E1672E"/>
    <w:rsid w:val="00E16AA7"/>
    <w:rsid w:val="00E2088D"/>
    <w:rsid w:val="00E222C2"/>
    <w:rsid w:val="00E22B95"/>
    <w:rsid w:val="00E230FD"/>
    <w:rsid w:val="00E27537"/>
    <w:rsid w:val="00E303F9"/>
    <w:rsid w:val="00E308B5"/>
    <w:rsid w:val="00E3326F"/>
    <w:rsid w:val="00E342D4"/>
    <w:rsid w:val="00E34F8D"/>
    <w:rsid w:val="00E350F1"/>
    <w:rsid w:val="00E37425"/>
    <w:rsid w:val="00E37C19"/>
    <w:rsid w:val="00E405C6"/>
    <w:rsid w:val="00E40CC4"/>
    <w:rsid w:val="00E418F8"/>
    <w:rsid w:val="00E4202E"/>
    <w:rsid w:val="00E420C0"/>
    <w:rsid w:val="00E42243"/>
    <w:rsid w:val="00E45AB6"/>
    <w:rsid w:val="00E46571"/>
    <w:rsid w:val="00E5308D"/>
    <w:rsid w:val="00E555B0"/>
    <w:rsid w:val="00E5718C"/>
    <w:rsid w:val="00E57736"/>
    <w:rsid w:val="00E62C7B"/>
    <w:rsid w:val="00E65193"/>
    <w:rsid w:val="00E654CD"/>
    <w:rsid w:val="00E668B3"/>
    <w:rsid w:val="00E6742A"/>
    <w:rsid w:val="00E6764E"/>
    <w:rsid w:val="00E7070B"/>
    <w:rsid w:val="00E71777"/>
    <w:rsid w:val="00E71BCF"/>
    <w:rsid w:val="00E71CB2"/>
    <w:rsid w:val="00E74C33"/>
    <w:rsid w:val="00E762CE"/>
    <w:rsid w:val="00E81BBF"/>
    <w:rsid w:val="00E831BC"/>
    <w:rsid w:val="00E831E8"/>
    <w:rsid w:val="00E83281"/>
    <w:rsid w:val="00E868C6"/>
    <w:rsid w:val="00E872D2"/>
    <w:rsid w:val="00E87955"/>
    <w:rsid w:val="00E87FE3"/>
    <w:rsid w:val="00E916EF"/>
    <w:rsid w:val="00E92D8B"/>
    <w:rsid w:val="00E936AE"/>
    <w:rsid w:val="00E94B46"/>
    <w:rsid w:val="00E962A5"/>
    <w:rsid w:val="00EA0816"/>
    <w:rsid w:val="00EA1366"/>
    <w:rsid w:val="00EA1461"/>
    <w:rsid w:val="00EA16D8"/>
    <w:rsid w:val="00EA1A59"/>
    <w:rsid w:val="00EA274F"/>
    <w:rsid w:val="00EB1E37"/>
    <w:rsid w:val="00EB365A"/>
    <w:rsid w:val="00EB458A"/>
    <w:rsid w:val="00EB5B95"/>
    <w:rsid w:val="00EB7819"/>
    <w:rsid w:val="00EB7CEA"/>
    <w:rsid w:val="00EC0594"/>
    <w:rsid w:val="00EC2F67"/>
    <w:rsid w:val="00EC6EFE"/>
    <w:rsid w:val="00EC6FB6"/>
    <w:rsid w:val="00EC7A26"/>
    <w:rsid w:val="00EC7EA0"/>
    <w:rsid w:val="00ED0643"/>
    <w:rsid w:val="00ED1EBC"/>
    <w:rsid w:val="00ED6945"/>
    <w:rsid w:val="00ED6D61"/>
    <w:rsid w:val="00EE0F24"/>
    <w:rsid w:val="00EE19CA"/>
    <w:rsid w:val="00EE48A8"/>
    <w:rsid w:val="00EE4B9D"/>
    <w:rsid w:val="00EE565B"/>
    <w:rsid w:val="00EE6D35"/>
    <w:rsid w:val="00EF08C1"/>
    <w:rsid w:val="00EF0B54"/>
    <w:rsid w:val="00EF0D2C"/>
    <w:rsid w:val="00EF2C4C"/>
    <w:rsid w:val="00EF3394"/>
    <w:rsid w:val="00EF5889"/>
    <w:rsid w:val="00F017AE"/>
    <w:rsid w:val="00F023EF"/>
    <w:rsid w:val="00F02C25"/>
    <w:rsid w:val="00F02DB2"/>
    <w:rsid w:val="00F03C9F"/>
    <w:rsid w:val="00F03D6E"/>
    <w:rsid w:val="00F04103"/>
    <w:rsid w:val="00F12173"/>
    <w:rsid w:val="00F12BF1"/>
    <w:rsid w:val="00F156E6"/>
    <w:rsid w:val="00F20FFE"/>
    <w:rsid w:val="00F21F5B"/>
    <w:rsid w:val="00F235C7"/>
    <w:rsid w:val="00F25109"/>
    <w:rsid w:val="00F27553"/>
    <w:rsid w:val="00F2793D"/>
    <w:rsid w:val="00F27A36"/>
    <w:rsid w:val="00F31226"/>
    <w:rsid w:val="00F317DA"/>
    <w:rsid w:val="00F32285"/>
    <w:rsid w:val="00F32E1A"/>
    <w:rsid w:val="00F32E5A"/>
    <w:rsid w:val="00F33775"/>
    <w:rsid w:val="00F34526"/>
    <w:rsid w:val="00F34AE8"/>
    <w:rsid w:val="00F34C07"/>
    <w:rsid w:val="00F3686C"/>
    <w:rsid w:val="00F377B3"/>
    <w:rsid w:val="00F40671"/>
    <w:rsid w:val="00F40791"/>
    <w:rsid w:val="00F4083F"/>
    <w:rsid w:val="00F41CB8"/>
    <w:rsid w:val="00F45836"/>
    <w:rsid w:val="00F46FC8"/>
    <w:rsid w:val="00F47FE7"/>
    <w:rsid w:val="00F50CC4"/>
    <w:rsid w:val="00F5482F"/>
    <w:rsid w:val="00F548AC"/>
    <w:rsid w:val="00F5502A"/>
    <w:rsid w:val="00F57798"/>
    <w:rsid w:val="00F617B5"/>
    <w:rsid w:val="00F61B46"/>
    <w:rsid w:val="00F627CA"/>
    <w:rsid w:val="00F65BF1"/>
    <w:rsid w:val="00F70906"/>
    <w:rsid w:val="00F70CB4"/>
    <w:rsid w:val="00F71138"/>
    <w:rsid w:val="00F73766"/>
    <w:rsid w:val="00F8190C"/>
    <w:rsid w:val="00F83460"/>
    <w:rsid w:val="00F83701"/>
    <w:rsid w:val="00F85158"/>
    <w:rsid w:val="00F85457"/>
    <w:rsid w:val="00F87D68"/>
    <w:rsid w:val="00F909C7"/>
    <w:rsid w:val="00F91C86"/>
    <w:rsid w:val="00F9240C"/>
    <w:rsid w:val="00F92B40"/>
    <w:rsid w:val="00F9365D"/>
    <w:rsid w:val="00F93ED0"/>
    <w:rsid w:val="00F95772"/>
    <w:rsid w:val="00F97DDC"/>
    <w:rsid w:val="00FA07E9"/>
    <w:rsid w:val="00FA3708"/>
    <w:rsid w:val="00FB2258"/>
    <w:rsid w:val="00FB23EF"/>
    <w:rsid w:val="00FB379C"/>
    <w:rsid w:val="00FB56A7"/>
    <w:rsid w:val="00FB5702"/>
    <w:rsid w:val="00FB7332"/>
    <w:rsid w:val="00FC03FE"/>
    <w:rsid w:val="00FC05D1"/>
    <w:rsid w:val="00FC071E"/>
    <w:rsid w:val="00FC1C48"/>
    <w:rsid w:val="00FC233B"/>
    <w:rsid w:val="00FC4D48"/>
    <w:rsid w:val="00FC7EEA"/>
    <w:rsid w:val="00FD4CAD"/>
    <w:rsid w:val="00FD5A0C"/>
    <w:rsid w:val="00FD5F5B"/>
    <w:rsid w:val="00FD6611"/>
    <w:rsid w:val="00FE0B26"/>
    <w:rsid w:val="00FE0BB7"/>
    <w:rsid w:val="00FE242C"/>
    <w:rsid w:val="00FE7D9B"/>
    <w:rsid w:val="00FF033E"/>
    <w:rsid w:val="00FF11AD"/>
    <w:rsid w:val="00FF2D95"/>
    <w:rsid w:val="00FF3C81"/>
    <w:rsid w:val="00FF6800"/>
    <w:rsid w:val="00FF6962"/>
    <w:rsid w:val="00FF7130"/>
    <w:rsid w:val="00FF789F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position-horizontal-relative:page;mso-position-vertical-relative:page" fillcolor="none [3205]" stroke="f" strokecolor="none [3205]">
      <v:fill color="none [3205]" rotate="t" type="frame"/>
      <v:stroke color="none [3205]" on="f"/>
      <o:colormru v:ext="edit" colors="#77c1cc,#d1f4ff,#aecee1,#b7eeff,#009bcc"/>
    </o:shapedefaults>
    <o:shapelayout v:ext="edit">
      <o:idmap v:ext="edit" data="1"/>
    </o:shapelayout>
  </w:shapeDefaults>
  <w:decimalSymbol w:val="."/>
  <w:listSeparator w:val=","/>
  <w14:docId w14:val="010DDA67"/>
  <w15:docId w15:val="{EB22CC64-E701-4B33-BCF4-FF983612D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Times New Roman" w:hAnsi="Arial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Body text_Cap"/>
    <w:rsid w:val="00386C33"/>
    <w:pPr>
      <w:spacing w:before="120" w:after="120"/>
    </w:pPr>
    <w:rPr>
      <w:szCs w:val="24"/>
      <w:lang w:eastAsia="en-CA"/>
    </w:rPr>
  </w:style>
  <w:style w:type="paragraph" w:styleId="Heading1">
    <w:name w:val="heading 1"/>
    <w:aliases w:val="H1"/>
    <w:basedOn w:val="Normal"/>
    <w:next w:val="Heading2"/>
    <w:rsid w:val="0094253D"/>
    <w:pPr>
      <w:keepNext/>
      <w:pageBreakBefore/>
      <w:numPr>
        <w:numId w:val="1"/>
      </w:numPr>
      <w:pBdr>
        <w:bottom w:val="single" w:sz="18" w:space="1" w:color="9F958F" w:themeColor="text2"/>
      </w:pBdr>
      <w:kinsoku w:val="0"/>
      <w:spacing w:after="320"/>
      <w:ind w:left="540" w:hanging="504"/>
      <w:outlineLvl w:val="0"/>
    </w:pPr>
    <w:rPr>
      <w:rFonts w:eastAsia="Arial" w:cs="Arial"/>
      <w:b/>
      <w:bCs/>
      <w:snapToGrid w:val="0"/>
      <w:color w:val="9F958F" w:themeColor="text2"/>
      <w:kern w:val="32"/>
      <w:sz w:val="32"/>
      <w:szCs w:val="32"/>
      <w:lang w:val="en-GB" w:eastAsia="en-US"/>
    </w:rPr>
  </w:style>
  <w:style w:type="paragraph" w:styleId="Heading2">
    <w:name w:val="heading 2"/>
    <w:aliases w:val="H2"/>
    <w:basedOn w:val="Normal"/>
    <w:next w:val="Normal"/>
    <w:rsid w:val="00EC7EA0"/>
    <w:pPr>
      <w:keepNext/>
      <w:numPr>
        <w:ilvl w:val="1"/>
        <w:numId w:val="1"/>
      </w:numPr>
      <w:tabs>
        <w:tab w:val="clear" w:pos="936"/>
        <w:tab w:val="num" w:pos="693"/>
      </w:tabs>
      <w:kinsoku w:val="0"/>
      <w:spacing w:before="320"/>
      <w:outlineLvl w:val="1"/>
    </w:pPr>
    <w:rPr>
      <w:rFonts w:eastAsia="Arial" w:cs="Arial"/>
      <w:b/>
      <w:bCs/>
      <w:iCs/>
      <w:color w:val="9F958F" w:themeColor="text2"/>
      <w:sz w:val="28"/>
      <w:szCs w:val="28"/>
      <w:lang w:val="en-GB" w:eastAsia="en-US"/>
    </w:rPr>
  </w:style>
  <w:style w:type="paragraph" w:styleId="Heading3">
    <w:name w:val="heading 3"/>
    <w:aliases w:val="H3"/>
    <w:basedOn w:val="Normal"/>
    <w:next w:val="Normal"/>
    <w:link w:val="Heading3Char"/>
    <w:rsid w:val="00164CB1"/>
    <w:pPr>
      <w:keepNext/>
      <w:numPr>
        <w:ilvl w:val="2"/>
        <w:numId w:val="1"/>
      </w:numPr>
      <w:kinsoku w:val="0"/>
      <w:spacing w:before="240" w:after="80"/>
      <w:outlineLvl w:val="2"/>
    </w:pPr>
    <w:rPr>
      <w:rFonts w:eastAsia="Arial" w:cs="Arial"/>
      <w:b/>
      <w:bCs/>
      <w:color w:val="9F958F" w:themeColor="text2"/>
      <w:sz w:val="24"/>
      <w:szCs w:val="22"/>
      <w:lang w:val="en-GB" w:eastAsia="en-US"/>
    </w:rPr>
  </w:style>
  <w:style w:type="paragraph" w:styleId="Heading4">
    <w:name w:val="heading 4"/>
    <w:aliases w:val="H4"/>
    <w:basedOn w:val="Normal"/>
    <w:next w:val="Normal"/>
    <w:rsid w:val="00164CB1"/>
    <w:pPr>
      <w:keepNext/>
      <w:numPr>
        <w:ilvl w:val="3"/>
        <w:numId w:val="2"/>
      </w:numPr>
      <w:kinsoku w:val="0"/>
      <w:spacing w:before="180"/>
      <w:outlineLvl w:val="3"/>
    </w:pPr>
    <w:rPr>
      <w:rFonts w:eastAsia="Arial" w:cs="Arial"/>
      <w:b/>
      <w:bCs/>
      <w:color w:val="9F958F" w:themeColor="text2"/>
      <w:szCs w:val="20"/>
      <w:lang w:val="en-GB" w:eastAsia="en-US"/>
    </w:rPr>
  </w:style>
  <w:style w:type="paragraph" w:styleId="Heading5">
    <w:name w:val="heading 5"/>
    <w:aliases w:val="H5"/>
    <w:basedOn w:val="Normal"/>
    <w:next w:val="Normal"/>
    <w:rsid w:val="00CB3AD5"/>
    <w:pPr>
      <w:keepNext/>
      <w:kinsoku w:val="0"/>
      <w:spacing w:before="160"/>
      <w:outlineLvl w:val="4"/>
    </w:pPr>
    <w:rPr>
      <w:rFonts w:eastAsia="Arial" w:cs="Arial"/>
      <w:i/>
      <w:iCs/>
      <w:color w:val="004B66"/>
      <w:szCs w:val="20"/>
      <w:lang w:val="en-GB" w:eastAsia="en-US"/>
    </w:rPr>
  </w:style>
  <w:style w:type="paragraph" w:styleId="Heading6">
    <w:name w:val="heading 6"/>
    <w:basedOn w:val="Normal"/>
    <w:next w:val="Normal"/>
    <w:rsid w:val="00CB3AD5"/>
    <w:pPr>
      <w:keepNext/>
      <w:keepLines/>
      <w:kinsoku w:val="0"/>
      <w:outlineLvl w:val="5"/>
    </w:pPr>
    <w:rPr>
      <w:rFonts w:eastAsia="Arial" w:cs="Arial"/>
      <w:color w:val="004B66"/>
      <w:szCs w:val="20"/>
      <w:u w:val="single"/>
      <w:lang w:val="en-GB" w:eastAsia="en-US"/>
    </w:rPr>
  </w:style>
  <w:style w:type="paragraph" w:styleId="Heading7">
    <w:name w:val="heading 7"/>
    <w:basedOn w:val="Normal"/>
    <w:next w:val="Normal"/>
    <w:rsid w:val="00CB3AD5"/>
    <w:pPr>
      <w:kinsoku w:val="0"/>
      <w:spacing w:before="240" w:after="60"/>
      <w:outlineLvl w:val="6"/>
    </w:pPr>
    <w:rPr>
      <w:rFonts w:eastAsia="Arial" w:cs="Arial"/>
      <w:sz w:val="24"/>
      <w:szCs w:val="20"/>
      <w:lang w:val="en-GB" w:eastAsia="en-US"/>
    </w:rPr>
  </w:style>
  <w:style w:type="paragraph" w:styleId="Heading8">
    <w:name w:val="heading 8"/>
    <w:basedOn w:val="Normal"/>
    <w:next w:val="Normal"/>
    <w:rsid w:val="00CB3AD5"/>
    <w:pPr>
      <w:kinsoku w:val="0"/>
      <w:outlineLvl w:val="7"/>
    </w:pPr>
    <w:rPr>
      <w:rFonts w:eastAsia="Arial" w:cs="Arial"/>
      <w:b/>
      <w:bCs/>
      <w:smallCaps/>
      <w:szCs w:val="20"/>
      <w:lang w:val="en-GB" w:eastAsia="en-US"/>
    </w:rPr>
  </w:style>
  <w:style w:type="paragraph" w:styleId="Heading9">
    <w:name w:val="heading 9"/>
    <w:basedOn w:val="Normal"/>
    <w:next w:val="Normal"/>
    <w:rsid w:val="00CB3AD5"/>
    <w:pPr>
      <w:kinsoku w:val="0"/>
      <w:spacing w:before="240" w:after="60"/>
      <w:outlineLvl w:val="8"/>
    </w:pPr>
    <w:rPr>
      <w:rFonts w:eastAsia="Arial" w:cs="Arial"/>
      <w:szCs w:val="22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aliases w:val="H3 Char"/>
    <w:basedOn w:val="DefaultParagraphFont"/>
    <w:link w:val="Heading3"/>
    <w:locked/>
    <w:rsid w:val="00164CB1"/>
    <w:rPr>
      <w:rFonts w:eastAsia="Arial" w:cs="Arial"/>
      <w:b/>
      <w:bCs/>
      <w:color w:val="9F958F" w:themeColor="text2"/>
      <w:sz w:val="24"/>
      <w:szCs w:val="22"/>
      <w:lang w:val="en-GB"/>
    </w:rPr>
  </w:style>
  <w:style w:type="paragraph" w:styleId="Header">
    <w:name w:val="header"/>
    <w:basedOn w:val="Normal"/>
    <w:link w:val="HeaderChar"/>
    <w:rsid w:val="007975F7"/>
    <w:pPr>
      <w:tabs>
        <w:tab w:val="center" w:pos="4536"/>
        <w:tab w:val="right" w:pos="9072"/>
      </w:tabs>
      <w:spacing w:before="0" w:after="0"/>
    </w:pPr>
  </w:style>
  <w:style w:type="character" w:customStyle="1" w:styleId="HeaderChar">
    <w:name w:val="Header Char"/>
    <w:basedOn w:val="DefaultParagraphFont"/>
    <w:link w:val="Header"/>
    <w:rsid w:val="007975F7"/>
    <w:rPr>
      <w:szCs w:val="24"/>
      <w:lang w:eastAsia="en-CA"/>
    </w:rPr>
  </w:style>
  <w:style w:type="paragraph" w:styleId="Footer">
    <w:name w:val="footer"/>
    <w:basedOn w:val="Normal"/>
    <w:link w:val="FooterChar"/>
    <w:rsid w:val="007975F7"/>
    <w:pPr>
      <w:tabs>
        <w:tab w:val="center" w:pos="4536"/>
        <w:tab w:val="right" w:pos="9072"/>
      </w:tabs>
      <w:spacing w:before="0" w:after="0"/>
    </w:pPr>
  </w:style>
  <w:style w:type="character" w:customStyle="1" w:styleId="FooterChar">
    <w:name w:val="Footer Char"/>
    <w:basedOn w:val="DefaultParagraphFont"/>
    <w:link w:val="Footer"/>
    <w:rsid w:val="007975F7"/>
    <w:rPr>
      <w:szCs w:val="24"/>
      <w:lang w:eastAsia="en-CA"/>
    </w:rPr>
  </w:style>
  <w:style w:type="paragraph" w:customStyle="1" w:styleId="CGTabletextBold">
    <w:name w:val="CG_Table text + Bold"/>
    <w:basedOn w:val="CGTabletext"/>
    <w:rsid w:val="003110F8"/>
    <w:rPr>
      <w:b/>
      <w:bCs/>
    </w:rPr>
  </w:style>
  <w:style w:type="paragraph" w:customStyle="1" w:styleId="CGCopyright-Black">
    <w:name w:val="CG_Copyright-Black"/>
    <w:basedOn w:val="CGPagenumber"/>
    <w:link w:val="CGCopyright-BlackCar"/>
    <w:qFormat/>
    <w:rsid w:val="00443957"/>
    <w:pPr>
      <w:ind w:left="0" w:firstLine="0"/>
    </w:pPr>
    <w:rPr>
      <w:sz w:val="12"/>
      <w:szCs w:val="12"/>
    </w:rPr>
  </w:style>
  <w:style w:type="paragraph" w:customStyle="1" w:styleId="CGDocumentTitle">
    <w:name w:val="CG_Document Title"/>
    <w:next w:val="Normal"/>
    <w:link w:val="CGDocumentTitleCar"/>
    <w:rsid w:val="00521464"/>
    <w:pPr>
      <w:spacing w:before="3120"/>
    </w:pPr>
    <w:rPr>
      <w:color w:val="909090" w:themeColor="background2"/>
      <w:sz w:val="60"/>
    </w:rPr>
  </w:style>
  <w:style w:type="paragraph" w:styleId="TOC1">
    <w:name w:val="toc 1"/>
    <w:basedOn w:val="BodyText1"/>
    <w:next w:val="BodyText1"/>
    <w:autoRedefine/>
    <w:uiPriority w:val="39"/>
    <w:rsid w:val="00E62C7B"/>
    <w:pPr>
      <w:keepNext/>
      <w:keepLines/>
      <w:tabs>
        <w:tab w:val="left" w:pos="567"/>
        <w:tab w:val="right" w:leader="dot" w:pos="10206"/>
      </w:tabs>
      <w:kinsoku w:val="0"/>
      <w:spacing w:before="240"/>
      <w:ind w:left="1008" w:right="288" w:hanging="504"/>
    </w:pPr>
    <w:rPr>
      <w:rFonts w:cs="Arial"/>
      <w:b/>
      <w:noProof/>
      <w:szCs w:val="20"/>
    </w:rPr>
  </w:style>
  <w:style w:type="paragraph" w:styleId="TOC2">
    <w:name w:val="toc 2"/>
    <w:basedOn w:val="BodyText1"/>
    <w:next w:val="BodyText1"/>
    <w:autoRedefine/>
    <w:uiPriority w:val="39"/>
    <w:rsid w:val="00037275"/>
    <w:pPr>
      <w:tabs>
        <w:tab w:val="left" w:pos="1152"/>
        <w:tab w:val="right" w:leader="dot" w:pos="10206"/>
      </w:tabs>
      <w:kinsoku w:val="0"/>
      <w:ind w:left="1152" w:right="288" w:hanging="648"/>
    </w:pPr>
    <w:rPr>
      <w:rFonts w:cs="Arial"/>
      <w:noProof/>
      <w:szCs w:val="20"/>
    </w:rPr>
  </w:style>
  <w:style w:type="paragraph" w:styleId="TOC3">
    <w:name w:val="toc 3"/>
    <w:basedOn w:val="TOC2"/>
    <w:next w:val="BodyText1"/>
    <w:autoRedefine/>
    <w:uiPriority w:val="39"/>
    <w:rsid w:val="0069679E"/>
    <w:pPr>
      <w:tabs>
        <w:tab w:val="left" w:pos="1945"/>
      </w:tabs>
      <w:spacing w:before="40"/>
      <w:ind w:left="1945" w:hanging="794"/>
    </w:pPr>
  </w:style>
  <w:style w:type="character" w:styleId="Hyperlink">
    <w:name w:val="Hyperlink"/>
    <w:basedOn w:val="DefaultParagraphFont"/>
    <w:uiPriority w:val="99"/>
    <w:rsid w:val="00CB3AD5"/>
    <w:rPr>
      <w:color w:val="0000FF"/>
      <w:u w:val="single"/>
    </w:rPr>
  </w:style>
  <w:style w:type="paragraph" w:styleId="TOC4">
    <w:name w:val="toc 4"/>
    <w:basedOn w:val="BodyText1"/>
    <w:next w:val="BodyText1"/>
    <w:autoRedefine/>
    <w:semiHidden/>
    <w:rsid w:val="00C259FE"/>
    <w:pPr>
      <w:kinsoku w:val="0"/>
      <w:ind w:left="1418"/>
    </w:pPr>
    <w:rPr>
      <w:rFonts w:cs="Arial"/>
      <w:szCs w:val="20"/>
    </w:rPr>
  </w:style>
  <w:style w:type="paragraph" w:styleId="TOC5">
    <w:name w:val="toc 5"/>
    <w:basedOn w:val="Normal"/>
    <w:next w:val="Normal"/>
    <w:autoRedefine/>
    <w:semiHidden/>
    <w:rsid w:val="00CB3AD5"/>
    <w:pPr>
      <w:kinsoku w:val="0"/>
      <w:ind w:left="960"/>
    </w:pPr>
    <w:rPr>
      <w:rFonts w:eastAsia="Arial" w:cs="Arial"/>
      <w:szCs w:val="20"/>
      <w:lang w:val="en-GB" w:eastAsia="en-US"/>
    </w:rPr>
  </w:style>
  <w:style w:type="paragraph" w:styleId="TOC6">
    <w:name w:val="toc 6"/>
    <w:basedOn w:val="Normal"/>
    <w:next w:val="Normal"/>
    <w:autoRedefine/>
    <w:semiHidden/>
    <w:rsid w:val="00CB3AD5"/>
    <w:pPr>
      <w:kinsoku w:val="0"/>
      <w:ind w:left="1200"/>
    </w:pPr>
    <w:rPr>
      <w:rFonts w:eastAsia="Arial" w:cs="Arial"/>
      <w:szCs w:val="20"/>
      <w:lang w:val="en-GB" w:eastAsia="en-US"/>
    </w:rPr>
  </w:style>
  <w:style w:type="paragraph" w:styleId="TOC7">
    <w:name w:val="toc 7"/>
    <w:basedOn w:val="Normal"/>
    <w:next w:val="Normal"/>
    <w:autoRedefine/>
    <w:semiHidden/>
    <w:rsid w:val="00CB3AD5"/>
    <w:pPr>
      <w:kinsoku w:val="0"/>
      <w:ind w:left="1440"/>
    </w:pPr>
    <w:rPr>
      <w:rFonts w:eastAsia="Arial" w:cs="Arial"/>
      <w:szCs w:val="20"/>
      <w:lang w:val="en-GB" w:eastAsia="en-US"/>
    </w:rPr>
  </w:style>
  <w:style w:type="paragraph" w:styleId="TOC8">
    <w:name w:val="toc 8"/>
    <w:basedOn w:val="Normal"/>
    <w:next w:val="Normal"/>
    <w:autoRedefine/>
    <w:semiHidden/>
    <w:rsid w:val="00CB3AD5"/>
    <w:pPr>
      <w:kinsoku w:val="0"/>
      <w:ind w:left="1680"/>
    </w:pPr>
    <w:rPr>
      <w:rFonts w:eastAsia="Arial" w:cs="Arial"/>
      <w:szCs w:val="20"/>
      <w:lang w:val="en-GB" w:eastAsia="en-US"/>
    </w:rPr>
  </w:style>
  <w:style w:type="paragraph" w:styleId="TOC9">
    <w:name w:val="toc 9"/>
    <w:basedOn w:val="Normal"/>
    <w:next w:val="Normal"/>
    <w:autoRedefine/>
    <w:semiHidden/>
    <w:rsid w:val="00CB3AD5"/>
    <w:pPr>
      <w:kinsoku w:val="0"/>
      <w:ind w:left="1920"/>
    </w:pPr>
    <w:rPr>
      <w:rFonts w:eastAsia="Arial" w:cs="Arial"/>
      <w:szCs w:val="20"/>
      <w:lang w:val="en-GB" w:eastAsia="en-US"/>
    </w:rPr>
  </w:style>
  <w:style w:type="paragraph" w:customStyle="1" w:styleId="Question">
    <w:name w:val="Question"/>
    <w:basedOn w:val="Normal"/>
    <w:next w:val="Normal"/>
    <w:rsid w:val="00CB3AD5"/>
    <w:pPr>
      <w:keepNext/>
      <w:pBdr>
        <w:top w:val="single" w:sz="2" w:space="1" w:color="009BCC"/>
        <w:left w:val="single" w:sz="2" w:space="4" w:color="009BCC"/>
        <w:bottom w:val="single" w:sz="2" w:space="1" w:color="009BCC"/>
        <w:right w:val="single" w:sz="2" w:space="4" w:color="009BCC"/>
      </w:pBdr>
      <w:shd w:val="solid" w:color="009BCC" w:fill="003366"/>
      <w:kinsoku w:val="0"/>
      <w:spacing w:before="240" w:line="240" w:lineRule="exact"/>
    </w:pPr>
    <w:rPr>
      <w:rFonts w:eastAsia="Arial" w:cs="Arial"/>
      <w:b/>
      <w:bCs/>
      <w:color w:val="FFFFFF"/>
      <w:szCs w:val="20"/>
      <w:lang w:val="en-GB" w:eastAsia="en-US"/>
    </w:rPr>
  </w:style>
  <w:style w:type="paragraph" w:customStyle="1" w:styleId="CapgeminiCoverText">
    <w:name w:val="Capgemini Cover Text"/>
    <w:basedOn w:val="Normal"/>
    <w:semiHidden/>
    <w:rsid w:val="00CB3AD5"/>
    <w:pPr>
      <w:kinsoku w:val="0"/>
      <w:jc w:val="right"/>
    </w:pPr>
    <w:rPr>
      <w:rFonts w:eastAsia="Arial"/>
      <w:b/>
      <w:bCs/>
      <w:color w:val="003366"/>
      <w:sz w:val="44"/>
      <w:szCs w:val="44"/>
      <w:lang w:val="en-GB" w:eastAsia="en-US"/>
    </w:rPr>
  </w:style>
  <w:style w:type="paragraph" w:customStyle="1" w:styleId="Question1">
    <w:name w:val="Question 1"/>
    <w:basedOn w:val="Question"/>
    <w:next w:val="Normal"/>
    <w:rsid w:val="00CB3AD5"/>
    <w:pPr>
      <w:pBdr>
        <w:top w:val="single" w:sz="2" w:space="1" w:color="E0E0E0"/>
        <w:left w:val="single" w:sz="2" w:space="4" w:color="E0E0E0"/>
        <w:bottom w:val="single" w:sz="2" w:space="1" w:color="E0E0E0"/>
        <w:right w:val="single" w:sz="2" w:space="4" w:color="E0E0E0"/>
      </w:pBdr>
      <w:shd w:val="clear" w:color="009BCC" w:fill="E0E0E0"/>
    </w:pPr>
    <w:rPr>
      <w:color w:val="auto"/>
    </w:rPr>
  </w:style>
  <w:style w:type="paragraph" w:customStyle="1" w:styleId="CGTOCTitle">
    <w:name w:val="CG_TOC Title"/>
    <w:rsid w:val="006638F6"/>
    <w:pPr>
      <w:spacing w:after="1200"/>
    </w:pPr>
    <w:rPr>
      <w:rFonts w:eastAsia="Arial" w:cs="Arial"/>
      <w:color w:val="909090" w:themeColor="background2"/>
      <w:sz w:val="60"/>
      <w:szCs w:val="32"/>
      <w:lang w:val="en-GB"/>
    </w:rPr>
  </w:style>
  <w:style w:type="paragraph" w:customStyle="1" w:styleId="CapgeminiDisclaimer">
    <w:name w:val="Capgemini Disclaimer"/>
    <w:basedOn w:val="Normal"/>
    <w:semiHidden/>
    <w:rsid w:val="00CB3AD5"/>
    <w:pPr>
      <w:kinsoku w:val="0"/>
      <w:jc w:val="right"/>
    </w:pPr>
    <w:rPr>
      <w:rFonts w:eastAsia="Arial" w:cs="Arial"/>
      <w:color w:val="FFFFFF"/>
      <w:sz w:val="16"/>
      <w:szCs w:val="16"/>
      <w:lang w:val="en-GB" w:eastAsia="en-US"/>
    </w:rPr>
  </w:style>
  <w:style w:type="paragraph" w:customStyle="1" w:styleId="CapgeminiCoverText2">
    <w:name w:val="Capgemini Cover Text 2"/>
    <w:basedOn w:val="Normal"/>
    <w:semiHidden/>
    <w:rsid w:val="00CB3AD5"/>
    <w:pPr>
      <w:kinsoku w:val="0"/>
      <w:jc w:val="right"/>
    </w:pPr>
    <w:rPr>
      <w:rFonts w:eastAsia="Arial" w:cs="Arial"/>
      <w:color w:val="003366"/>
      <w:sz w:val="32"/>
      <w:szCs w:val="32"/>
      <w:lang w:val="en-GB" w:eastAsia="en-US"/>
    </w:rPr>
  </w:style>
  <w:style w:type="paragraph" w:customStyle="1" w:styleId="CGDocumentSubtitle">
    <w:name w:val="CG_Document Subtitle"/>
    <w:next w:val="Normal"/>
    <w:link w:val="CGDocumentSubtitleCar"/>
    <w:rsid w:val="004E6F8E"/>
    <w:pPr>
      <w:spacing w:before="480"/>
    </w:pPr>
    <w:rPr>
      <w:b/>
      <w:color w:val="0098CC" w:themeColor="accent5"/>
      <w:sz w:val="28"/>
    </w:rPr>
  </w:style>
  <w:style w:type="character" w:styleId="FootnoteReference">
    <w:name w:val="footnote reference"/>
    <w:basedOn w:val="DefaultParagraphFont"/>
    <w:semiHidden/>
    <w:rsid w:val="00955922"/>
    <w:rPr>
      <w:vertAlign w:val="superscript"/>
    </w:rPr>
  </w:style>
  <w:style w:type="paragraph" w:customStyle="1" w:styleId="CapgeminiCoverText3">
    <w:name w:val="Capgemini Cover Text 3"/>
    <w:basedOn w:val="Normal"/>
    <w:link w:val="CapgeminiCoverText3Char"/>
    <w:semiHidden/>
    <w:rsid w:val="00CB3AD5"/>
    <w:pPr>
      <w:kinsoku w:val="0"/>
    </w:pPr>
    <w:rPr>
      <w:rFonts w:eastAsia="Arial" w:cs="Arial"/>
      <w:b/>
      <w:bCs/>
      <w:color w:val="004B66"/>
      <w:szCs w:val="44"/>
      <w:lang w:val="en-GB" w:eastAsia="en-US"/>
    </w:r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rsid w:val="00D62E8C"/>
    <w:pPr>
      <w:keepLines/>
      <w:spacing w:before="480" w:line="276" w:lineRule="auto"/>
      <w:outlineLvl w:val="9"/>
    </w:pPr>
    <w:rPr>
      <w:rFonts w:ascii="Cambria" w:eastAsia="Times New Roman" w:hAnsi="Cambria" w:cs="Times New Roman"/>
      <w:smallCaps/>
      <w:kern w:val="0"/>
      <w:sz w:val="28"/>
      <w:szCs w:val="28"/>
    </w:rPr>
  </w:style>
  <w:style w:type="table" w:customStyle="1" w:styleId="CapgeminiTableStyle">
    <w:name w:val="Capgemini Table Style"/>
    <w:basedOn w:val="TableNormal"/>
    <w:rsid w:val="00CB3AD5"/>
    <w:tblPr>
      <w:tblBorders>
        <w:top w:val="single" w:sz="6" w:space="0" w:color="004B66"/>
        <w:left w:val="single" w:sz="6" w:space="0" w:color="004B66"/>
        <w:bottom w:val="single" w:sz="6" w:space="0" w:color="004B66"/>
        <w:right w:val="single" w:sz="6" w:space="0" w:color="004B66"/>
        <w:insideH w:val="single" w:sz="6" w:space="0" w:color="004B66"/>
        <w:insideV w:val="single" w:sz="6" w:space="0" w:color="004B66"/>
      </w:tblBorders>
    </w:tblPr>
    <w:tblStylePr w:type="firstRow">
      <w:pPr>
        <w:jc w:val="left"/>
      </w:pPr>
      <w:rPr>
        <w:rFonts w:ascii="Arial" w:hAnsi="Arial"/>
        <w:sz w:val="20"/>
      </w:rPr>
      <w:tblPr/>
      <w:tcPr>
        <w:tcBorders>
          <w:top w:val="nil"/>
          <w:left w:val="single" w:sz="6" w:space="0" w:color="003366"/>
          <w:bottom w:val="single" w:sz="6" w:space="0" w:color="FFFFFF"/>
          <w:right w:val="single" w:sz="6" w:space="0" w:color="003366"/>
          <w:insideH w:val="nil"/>
          <w:insideV w:val="single" w:sz="6" w:space="0" w:color="FFFFFF"/>
          <w:tl2br w:val="nil"/>
          <w:tr2bl w:val="nil"/>
        </w:tcBorders>
        <w:shd w:val="clear" w:color="auto" w:fill="004B66"/>
      </w:tcPr>
    </w:tblStylePr>
  </w:style>
  <w:style w:type="table" w:customStyle="1" w:styleId="CapgeminiTableStyle2">
    <w:name w:val="Capgemini Table Style_2"/>
    <w:basedOn w:val="TableNormal"/>
    <w:rsid w:val="00CB3AD5"/>
    <w:tblPr>
      <w:tblBorders>
        <w:top w:val="single" w:sz="6" w:space="0" w:color="009BCC"/>
        <w:left w:val="single" w:sz="6" w:space="0" w:color="009BCC"/>
        <w:bottom w:val="single" w:sz="6" w:space="0" w:color="009BCC"/>
        <w:right w:val="single" w:sz="6" w:space="0" w:color="009BCC"/>
        <w:insideH w:val="single" w:sz="6" w:space="0" w:color="009BCC"/>
        <w:insideV w:val="single" w:sz="6" w:space="0" w:color="009BCC"/>
      </w:tblBorders>
    </w:tblPr>
    <w:tblStylePr w:type="firstRow">
      <w:pPr>
        <w:keepNext/>
        <w:wordWrap/>
        <w:jc w:val="left"/>
      </w:pPr>
      <w:rPr>
        <w:rFonts w:ascii="Arial" w:hAnsi="Arial"/>
        <w:color w:val="auto"/>
        <w:sz w:val="20"/>
      </w:rPr>
      <w:tblPr/>
      <w:tcPr>
        <w:tcBorders>
          <w:top w:val="nil"/>
          <w:left w:val="single" w:sz="6" w:space="0" w:color="009BCC"/>
          <w:bottom w:val="single" w:sz="6" w:space="0" w:color="FFFFFF"/>
          <w:right w:val="single" w:sz="6" w:space="0" w:color="009BCC"/>
          <w:insideH w:val="single" w:sz="6" w:space="0" w:color="FFFFFF"/>
          <w:insideV w:val="single" w:sz="6" w:space="0" w:color="FFFFFF"/>
          <w:tl2br w:val="nil"/>
          <w:tr2bl w:val="nil"/>
        </w:tcBorders>
        <w:shd w:val="clear" w:color="auto" w:fill="009BCC"/>
        <w:vAlign w:val="bottom"/>
      </w:tcPr>
    </w:tblStylePr>
  </w:style>
  <w:style w:type="table" w:customStyle="1" w:styleId="CapgeminiTableStyle3">
    <w:name w:val="Capgemini Table Style_3"/>
    <w:basedOn w:val="TableNormal"/>
    <w:rsid w:val="00CB3AD5"/>
    <w:tblPr>
      <w:tblBorders>
        <w:bottom w:val="single" w:sz="4" w:space="0" w:color="009BCB"/>
        <w:insideH w:val="single" w:sz="4" w:space="0" w:color="80CBE6"/>
      </w:tblBorders>
    </w:tblPr>
    <w:tcPr>
      <w:tcMar>
        <w:left w:w="115" w:type="dxa"/>
        <w:right w:w="115" w:type="dxa"/>
      </w:tcMar>
    </w:tcPr>
    <w:tblStylePr w:type="firstRow">
      <w:pPr>
        <w:jc w:val="left"/>
      </w:pPr>
      <w:rPr>
        <w:rFonts w:ascii="Arial" w:hAnsi="Arial"/>
        <w:b w:val="0"/>
        <w:color w:val="FFFFFF"/>
        <w:sz w:val="20"/>
      </w:rPr>
      <w:tblPr/>
      <w:tcPr>
        <w:tcBorders>
          <w:top w:val="single" w:sz="4" w:space="0" w:color="FFFFFF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009BCC"/>
        <w:vAlign w:val="bottom"/>
      </w:tcPr>
    </w:tblStylePr>
  </w:style>
  <w:style w:type="character" w:styleId="FollowedHyperlink">
    <w:name w:val="FollowedHyperlink"/>
    <w:basedOn w:val="DefaultParagraphFont"/>
    <w:rsid w:val="00CB3AD5"/>
    <w:rPr>
      <w:rFonts w:ascii="Arial Narrow" w:hAnsi="Arial Narrow"/>
      <w:color w:val="800080"/>
      <w:u w:val="single"/>
    </w:rPr>
  </w:style>
  <w:style w:type="paragraph" w:styleId="BalloonText">
    <w:name w:val="Balloon Text"/>
    <w:basedOn w:val="Normal"/>
    <w:semiHidden/>
    <w:rsid w:val="00D81792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B13B03"/>
    <w:pPr>
      <w:spacing w:after="16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GBoilerplatehead">
    <w:name w:val="CG_Boilerplate head"/>
    <w:next w:val="CGBoilerplateText"/>
    <w:qFormat/>
    <w:rsid w:val="0004280E"/>
    <w:pPr>
      <w:pBdr>
        <w:bottom w:val="single" w:sz="4" w:space="1" w:color="auto"/>
      </w:pBdr>
      <w:spacing w:before="2880" w:after="360"/>
      <w:ind w:left="851" w:right="4251" w:firstLine="141"/>
    </w:pPr>
    <w:rPr>
      <w:rFonts w:eastAsia="Arial"/>
      <w:noProof/>
      <w:sz w:val="36"/>
      <w:szCs w:val="22"/>
      <w:lang w:val="en-GB"/>
    </w:rPr>
  </w:style>
  <w:style w:type="paragraph" w:customStyle="1" w:styleId="CGContactdetails">
    <w:name w:val="CG_Contact details"/>
    <w:qFormat/>
    <w:rsid w:val="002D7F42"/>
    <w:pPr>
      <w:framePr w:hSpace="180" w:wrap="around" w:vAnchor="text" w:hAnchor="margin" w:x="-318" w:y="586"/>
      <w:jc w:val="right"/>
    </w:pPr>
    <w:rPr>
      <w:rFonts w:eastAsia="Arial" w:cs="Arial"/>
      <w:color w:val="FFFFFF" w:themeColor="background1"/>
      <w:sz w:val="16"/>
      <w:szCs w:val="22"/>
    </w:rPr>
  </w:style>
  <w:style w:type="paragraph" w:customStyle="1" w:styleId="CGContactname">
    <w:name w:val="CG_Contact name"/>
    <w:next w:val="CGContactdetails"/>
    <w:qFormat/>
    <w:rsid w:val="002D7F42"/>
    <w:pPr>
      <w:framePr w:hSpace="180" w:wrap="around" w:vAnchor="text" w:hAnchor="margin" w:x="-318" w:y="586"/>
      <w:jc w:val="right"/>
    </w:pPr>
    <w:rPr>
      <w:rFonts w:eastAsia="Arial" w:cs="Arial"/>
      <w:b/>
      <w:color w:val="FFFFFF" w:themeColor="background1"/>
      <w:sz w:val="16"/>
      <w:szCs w:val="22"/>
    </w:rPr>
  </w:style>
  <w:style w:type="paragraph" w:customStyle="1" w:styleId="CGCopyright">
    <w:name w:val="CG_Copyright"/>
    <w:next w:val="CGWebsite"/>
    <w:qFormat/>
    <w:rsid w:val="002D7F42"/>
    <w:pPr>
      <w:framePr w:hSpace="180" w:wrap="around" w:vAnchor="text" w:hAnchor="margin" w:x="-318" w:y="586"/>
      <w:spacing w:before="240"/>
    </w:pPr>
    <w:rPr>
      <w:rFonts w:eastAsia="Arial" w:cs="Arial"/>
      <w:color w:val="FFFFFF" w:themeColor="background1"/>
      <w:sz w:val="16"/>
      <w:szCs w:val="22"/>
    </w:rPr>
  </w:style>
  <w:style w:type="paragraph" w:customStyle="1" w:styleId="CGWebsite">
    <w:name w:val="CG_Website"/>
    <w:qFormat/>
    <w:rsid w:val="002D7F42"/>
    <w:pPr>
      <w:framePr w:hSpace="180" w:wrap="around" w:vAnchor="text" w:hAnchor="margin" w:x="-318" w:y="586"/>
    </w:pPr>
    <w:rPr>
      <w:rFonts w:eastAsia="Arial" w:cs="Arial"/>
      <w:b/>
      <w:color w:val="FFFFFF" w:themeColor="background1"/>
      <w:sz w:val="28"/>
      <w:szCs w:val="2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D62E8C"/>
    <w:pPr>
      <w:keepLines/>
      <w:pageBreakBefore w:val="0"/>
      <w:numPr>
        <w:numId w:val="0"/>
      </w:numPr>
      <w:pBdr>
        <w:bottom w:val="none" w:sz="0" w:space="0" w:color="auto"/>
      </w:pBdr>
      <w:kinsoku/>
      <w:spacing w:before="480" w:after="0"/>
      <w:outlineLvl w:val="9"/>
    </w:pPr>
    <w:rPr>
      <w:rFonts w:asciiTheme="majorHAnsi" w:eastAsiaTheme="majorEastAsia" w:hAnsiTheme="majorHAnsi" w:cstheme="majorBidi"/>
      <w:snapToGrid/>
      <w:kern w:val="0"/>
      <w:sz w:val="28"/>
      <w:szCs w:val="28"/>
      <w:lang w:val="en-US" w:eastAsia="en-CA"/>
    </w:rPr>
  </w:style>
  <w:style w:type="paragraph" w:styleId="Index4">
    <w:name w:val="index 4"/>
    <w:basedOn w:val="Normal"/>
    <w:next w:val="Normal"/>
    <w:autoRedefine/>
    <w:rsid w:val="00E3326F"/>
    <w:pPr>
      <w:spacing w:before="0"/>
      <w:ind w:left="800" w:hanging="200"/>
    </w:pPr>
  </w:style>
  <w:style w:type="character" w:customStyle="1" w:styleId="CGPagenumberCar">
    <w:name w:val="CG_Page number Car"/>
    <w:basedOn w:val="DefaultParagraphFont"/>
    <w:link w:val="CGPagenumber"/>
    <w:rsid w:val="00443957"/>
    <w:rPr>
      <w:rFonts w:ascii="Arial" w:hAnsi="Arial" w:cs="Arial"/>
      <w:color w:val="796E68" w:themeColor="text2" w:themeShade="BF"/>
      <w:sz w:val="16"/>
      <w:szCs w:val="14"/>
      <w:lang w:eastAsia="en-CA"/>
    </w:rPr>
  </w:style>
  <w:style w:type="paragraph" w:customStyle="1" w:styleId="CGBoldtext">
    <w:name w:val="CG_Bold text"/>
    <w:next w:val="Normal"/>
    <w:rsid w:val="00D1508E"/>
    <w:pPr>
      <w:spacing w:before="240" w:after="120"/>
    </w:pPr>
    <w:rPr>
      <w:b/>
      <w:color w:val="0098CC" w:themeColor="accent5"/>
      <w:szCs w:val="24"/>
      <w:lang w:eastAsia="en-CA"/>
    </w:rPr>
  </w:style>
  <w:style w:type="numbering" w:customStyle="1" w:styleId="CGOutlineHeadings">
    <w:name w:val="CG_Outline Headings"/>
    <w:uiPriority w:val="99"/>
    <w:rsid w:val="006420E5"/>
    <w:pPr>
      <w:numPr>
        <w:numId w:val="3"/>
      </w:numPr>
    </w:pPr>
  </w:style>
  <w:style w:type="paragraph" w:customStyle="1" w:styleId="CGBullet1">
    <w:name w:val="CG_Bullet1"/>
    <w:qFormat/>
    <w:rsid w:val="002B1C3B"/>
    <w:pPr>
      <w:numPr>
        <w:numId w:val="6"/>
      </w:numPr>
      <w:spacing w:after="60"/>
    </w:pPr>
    <w:rPr>
      <w:szCs w:val="24"/>
      <w:lang w:eastAsia="en-CA"/>
    </w:rPr>
  </w:style>
  <w:style w:type="paragraph" w:customStyle="1" w:styleId="CGBullet2">
    <w:name w:val="CG_Bullet2"/>
    <w:basedOn w:val="CGBullet1"/>
    <w:qFormat/>
    <w:rsid w:val="001404A6"/>
    <w:pPr>
      <w:numPr>
        <w:ilvl w:val="1"/>
      </w:numPr>
    </w:pPr>
  </w:style>
  <w:style w:type="paragraph" w:customStyle="1" w:styleId="CGBullet3">
    <w:name w:val="CG_Bullet3"/>
    <w:basedOn w:val="CGBullet2"/>
    <w:qFormat/>
    <w:rsid w:val="001404A6"/>
    <w:pPr>
      <w:numPr>
        <w:ilvl w:val="2"/>
      </w:numPr>
    </w:pPr>
  </w:style>
  <w:style w:type="paragraph" w:customStyle="1" w:styleId="CGBullet4">
    <w:name w:val="CG_Bullet4"/>
    <w:basedOn w:val="CGBullet3"/>
    <w:qFormat/>
    <w:rsid w:val="001404A6"/>
    <w:pPr>
      <w:numPr>
        <w:ilvl w:val="3"/>
      </w:numPr>
    </w:pPr>
  </w:style>
  <w:style w:type="numbering" w:customStyle="1" w:styleId="CGBullets">
    <w:name w:val="CG_Bullets"/>
    <w:uiPriority w:val="99"/>
    <w:rsid w:val="002B1C3B"/>
    <w:pPr>
      <w:numPr>
        <w:numId w:val="4"/>
      </w:numPr>
    </w:pPr>
  </w:style>
  <w:style w:type="paragraph" w:customStyle="1" w:styleId="CGNumbering1">
    <w:name w:val="CG_Numbering1"/>
    <w:qFormat/>
    <w:rsid w:val="007821BF"/>
    <w:pPr>
      <w:numPr>
        <w:numId w:val="8"/>
      </w:numPr>
      <w:spacing w:after="60"/>
    </w:pPr>
    <w:rPr>
      <w:szCs w:val="24"/>
      <w:lang w:eastAsia="en-CA"/>
    </w:rPr>
  </w:style>
  <w:style w:type="paragraph" w:customStyle="1" w:styleId="CGNumbering2">
    <w:name w:val="CG_Numbering2"/>
    <w:basedOn w:val="CGNumbering1"/>
    <w:qFormat/>
    <w:rsid w:val="007821BF"/>
    <w:pPr>
      <w:numPr>
        <w:ilvl w:val="1"/>
      </w:numPr>
    </w:pPr>
  </w:style>
  <w:style w:type="paragraph" w:customStyle="1" w:styleId="CGNumbering3">
    <w:name w:val="CG_Numbering3"/>
    <w:basedOn w:val="CGNumbering2"/>
    <w:qFormat/>
    <w:rsid w:val="007821BF"/>
    <w:pPr>
      <w:numPr>
        <w:ilvl w:val="2"/>
      </w:numPr>
    </w:pPr>
  </w:style>
  <w:style w:type="paragraph" w:customStyle="1" w:styleId="CGNumbering4">
    <w:name w:val="CG_Numbering4"/>
    <w:basedOn w:val="CGNumbering3"/>
    <w:qFormat/>
    <w:rsid w:val="007821BF"/>
    <w:pPr>
      <w:numPr>
        <w:ilvl w:val="3"/>
      </w:numPr>
    </w:pPr>
  </w:style>
  <w:style w:type="numbering" w:customStyle="1" w:styleId="CGNumberings">
    <w:name w:val="CG_Numberings"/>
    <w:uiPriority w:val="99"/>
    <w:rsid w:val="007821BF"/>
    <w:pPr>
      <w:numPr>
        <w:numId w:val="5"/>
      </w:numPr>
    </w:pPr>
  </w:style>
  <w:style w:type="table" w:customStyle="1" w:styleId="CGTable1">
    <w:name w:val="CG_Table 1"/>
    <w:basedOn w:val="TableNormal"/>
    <w:uiPriority w:val="99"/>
    <w:rsid w:val="00BA0042"/>
    <w:tblPr>
      <w:tblStyleRowBandSize w:val="1"/>
      <w:tblCellMar>
        <w:top w:w="85" w:type="dxa"/>
        <w:left w:w="85" w:type="dxa"/>
        <w:bottom w:w="85" w:type="dxa"/>
        <w:right w:w="85" w:type="dxa"/>
      </w:tblCellMar>
    </w:tblPr>
    <w:tblStylePr w:type="firstRow">
      <w:pPr>
        <w:wordWrap/>
        <w:spacing w:beforeLines="0" w:beforeAutospacing="0" w:afterLines="0" w:afterAutospacing="0" w:line="264" w:lineRule="auto"/>
      </w:pPr>
      <w:rPr>
        <w:rFonts w:ascii="Arial" w:hAnsi="Arial"/>
        <w:b/>
        <w:color w:val="FFFFFF" w:themeColor="background1"/>
        <w:sz w:val="20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0098CC" w:themeFill="accent5"/>
        <w:vAlign w:val="center"/>
      </w:tcPr>
    </w:tblStylePr>
    <w:tblStylePr w:type="lastRow">
      <w:rPr>
        <w:rFonts w:ascii="Arial" w:hAnsi="Arial"/>
        <w:b/>
        <w:color w:val="auto"/>
        <w:sz w:val="18"/>
      </w:rPr>
      <w:tblPr/>
      <w:tcPr>
        <w:shd w:val="clear" w:color="auto" w:fill="A7D4FF" w:themeFill="text1" w:themeFillTint="33"/>
      </w:tcPr>
    </w:tblStylePr>
    <w:tblStylePr w:type="firstCol">
      <w:pPr>
        <w:jc w:val="left"/>
      </w:pPr>
      <w:rPr>
        <w:rFonts w:ascii="Arial" w:hAnsi="Arial"/>
        <w:b w:val="0"/>
        <w:color w:val="auto"/>
        <w:sz w:val="18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5BFBB" w:themeFill="text2" w:themeFillTint="99"/>
        <w:vAlign w:val="center"/>
      </w:tcPr>
    </w:tblStylePr>
    <w:tblStylePr w:type="band1Horz">
      <w:pPr>
        <w:jc w:val="center"/>
      </w:pPr>
      <w:rPr>
        <w:rFonts w:ascii="Arial" w:hAnsi="Arial"/>
        <w:sz w:val="18"/>
      </w:rPr>
      <w:tblPr/>
      <w:tcPr>
        <w:tcBorders>
          <w:bottom w:val="single" w:sz="8" w:space="0" w:color="0098CC" w:themeColor="accent5"/>
        </w:tcBorders>
        <w:vAlign w:val="center"/>
      </w:tcPr>
    </w:tblStylePr>
    <w:tblStylePr w:type="band2Horz">
      <w:pPr>
        <w:jc w:val="center"/>
      </w:pPr>
      <w:rPr>
        <w:rFonts w:ascii="Arial" w:hAnsi="Arial"/>
        <w:color w:val="auto"/>
        <w:sz w:val="18"/>
      </w:rPr>
      <w:tblPr>
        <w:tblCellMar>
          <w:top w:w="85" w:type="dxa"/>
          <w:left w:w="85" w:type="dxa"/>
          <w:bottom w:w="85" w:type="dxa"/>
          <w:right w:w="85" w:type="dxa"/>
        </w:tblCellMar>
      </w:tblPr>
      <w:tcPr>
        <w:tcBorders>
          <w:bottom w:val="single" w:sz="8" w:space="0" w:color="0098CC" w:themeColor="accent5"/>
        </w:tcBorders>
        <w:vAlign w:val="center"/>
      </w:tcPr>
    </w:tblStylePr>
  </w:style>
  <w:style w:type="table" w:customStyle="1" w:styleId="CGTable2">
    <w:name w:val="CG_Table 2"/>
    <w:basedOn w:val="TableNormal"/>
    <w:uiPriority w:val="99"/>
    <w:rsid w:val="003F3358"/>
    <w:tblPr>
      <w:tblStyleRow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8" w:space="0" w:color="FFFFFF" w:themeColor="background1"/>
        <w:insideV w:val="single" w:sz="8" w:space="0" w:color="FFFFFF" w:themeColor="background1"/>
      </w:tblBorders>
      <w:tblCellMar>
        <w:top w:w="85" w:type="dxa"/>
        <w:left w:w="85" w:type="dxa"/>
        <w:bottom w:w="85" w:type="dxa"/>
        <w:right w:w="85" w:type="dxa"/>
      </w:tblCellMar>
    </w:tblPr>
    <w:tblStylePr w:type="firstRow">
      <w:pPr>
        <w:jc w:val="center"/>
      </w:pPr>
      <w:rPr>
        <w:rFonts w:ascii="Arial" w:hAnsi="Arial"/>
        <w:b/>
        <w:color w:val="FFFFFF" w:themeColor="background1"/>
        <w:sz w:val="20"/>
      </w:rPr>
      <w:tblPr/>
      <w:tcPr>
        <w:shd w:val="clear" w:color="auto" w:fill="00264A" w:themeFill="text1"/>
        <w:vAlign w:val="center"/>
      </w:tcPr>
    </w:tblStylePr>
    <w:tblStylePr w:type="band1Horz">
      <w:pPr>
        <w:jc w:val="left"/>
      </w:pPr>
      <w:rPr>
        <w:rFonts w:ascii="Arial" w:hAnsi="Arial"/>
        <w:color w:val="auto"/>
        <w:sz w:val="18"/>
      </w:rPr>
      <w:tblPr/>
      <w:tcPr>
        <w:shd w:val="clear" w:color="auto" w:fill="E8E8E8" w:themeFill="background2" w:themeFillTint="33"/>
        <w:vAlign w:val="center"/>
      </w:tcPr>
    </w:tblStylePr>
    <w:tblStylePr w:type="band2Horz">
      <w:pPr>
        <w:jc w:val="left"/>
      </w:pPr>
      <w:rPr>
        <w:rFonts w:ascii="Arial" w:hAnsi="Arial"/>
        <w:color w:val="auto"/>
        <w:sz w:val="18"/>
      </w:rPr>
      <w:tblPr/>
      <w:tcPr>
        <w:shd w:val="clear" w:color="auto" w:fill="D2D2D2" w:themeFill="background2" w:themeFillTint="66"/>
        <w:vAlign w:val="center"/>
      </w:tcPr>
    </w:tblStylePr>
  </w:style>
  <w:style w:type="table" w:customStyle="1" w:styleId="CGTable3">
    <w:name w:val="CG_Table 3"/>
    <w:basedOn w:val="TableNormal"/>
    <w:uiPriority w:val="99"/>
    <w:rsid w:val="00547BAA"/>
    <w:tblPr>
      <w:tblStyleRowBandSize w:val="1"/>
      <w:tblBorders>
        <w:top w:val="single" w:sz="8" w:space="0" w:color="BDBD00" w:themeColor="accent6"/>
        <w:left w:val="single" w:sz="8" w:space="0" w:color="BDBD00" w:themeColor="accent6"/>
        <w:right w:val="single" w:sz="8" w:space="0" w:color="BDBD00" w:themeColor="accent6"/>
      </w:tblBorders>
      <w:tblCellMar>
        <w:top w:w="85" w:type="dxa"/>
        <w:left w:w="85" w:type="dxa"/>
        <w:bottom w:w="85" w:type="dxa"/>
        <w:right w:w="85" w:type="dxa"/>
      </w:tblCellMar>
    </w:tblPr>
    <w:tcPr>
      <w:vAlign w:val="center"/>
    </w:tcPr>
    <w:tblStylePr w:type="firstRow">
      <w:pPr>
        <w:jc w:val="left"/>
      </w:pPr>
      <w:rPr>
        <w:rFonts w:ascii="Arial" w:hAnsi="Arial"/>
        <w:b/>
        <w:color w:val="FFFFFF" w:themeColor="background1"/>
        <w:sz w:val="20"/>
      </w:rPr>
      <w:tblPr/>
      <w:tcPr>
        <w:tcBorders>
          <w:insideV w:val="single" w:sz="8" w:space="0" w:color="FFFFFF" w:themeColor="background1"/>
        </w:tcBorders>
        <w:shd w:val="clear" w:color="auto" w:fill="BDBD00" w:themeFill="accent6"/>
      </w:tcPr>
    </w:tblStylePr>
    <w:tblStylePr w:type="firstCol">
      <w:pPr>
        <w:jc w:val="left"/>
      </w:pPr>
      <w:tblPr/>
      <w:tcPr>
        <w:vAlign w:val="center"/>
      </w:tcPr>
    </w:tblStylePr>
    <w:tblStylePr w:type="band1Horz">
      <w:pPr>
        <w:jc w:val="left"/>
      </w:pPr>
      <w:rPr>
        <w:rFonts w:ascii="Arial" w:hAnsi="Arial"/>
        <w:color w:val="auto"/>
        <w:sz w:val="18"/>
      </w:rPr>
      <w:tblPr/>
      <w:tcPr>
        <w:tcBorders>
          <w:bottom w:val="single" w:sz="8" w:space="0" w:color="BDBD00" w:themeColor="accent6"/>
          <w:insideH w:val="single" w:sz="8" w:space="0" w:color="BDBD00" w:themeColor="accent6"/>
        </w:tcBorders>
        <w:vAlign w:val="center"/>
      </w:tcPr>
    </w:tblStylePr>
    <w:tblStylePr w:type="band2Horz">
      <w:pPr>
        <w:jc w:val="left"/>
      </w:pPr>
      <w:rPr>
        <w:rFonts w:ascii="Arial" w:hAnsi="Arial"/>
        <w:color w:val="auto"/>
        <w:sz w:val="18"/>
      </w:rPr>
      <w:tblPr/>
      <w:tcPr>
        <w:tcBorders>
          <w:bottom w:val="single" w:sz="8" w:space="0" w:color="BDBD00" w:themeColor="accent6"/>
        </w:tcBorders>
        <w:vAlign w:val="center"/>
      </w:tcPr>
    </w:tblStylePr>
  </w:style>
  <w:style w:type="paragraph" w:customStyle="1" w:styleId="CGTableH1">
    <w:name w:val="CG_Table H1"/>
    <w:basedOn w:val="Normal"/>
    <w:qFormat/>
    <w:rsid w:val="00967C6A"/>
    <w:pPr>
      <w:keepNext/>
      <w:keepLines/>
      <w:overflowPunct w:val="0"/>
      <w:autoSpaceDE w:val="0"/>
      <w:autoSpaceDN w:val="0"/>
      <w:adjustRightInd w:val="0"/>
      <w:spacing w:before="0" w:after="0"/>
      <w:jc w:val="center"/>
      <w:textAlignment w:val="baseline"/>
    </w:pPr>
    <w:rPr>
      <w:rFonts w:cs="Arial"/>
      <w:b/>
      <w:bCs/>
      <w:color w:val="FFFFFF" w:themeColor="background1"/>
      <w:lang w:eastAsia="en-US"/>
    </w:rPr>
  </w:style>
  <w:style w:type="paragraph" w:customStyle="1" w:styleId="CGTableH2">
    <w:name w:val="CG_Table H2"/>
    <w:basedOn w:val="Normal"/>
    <w:qFormat/>
    <w:rsid w:val="00967C6A"/>
    <w:pPr>
      <w:keepNext/>
      <w:keepLines/>
      <w:overflowPunct w:val="0"/>
      <w:autoSpaceDE w:val="0"/>
      <w:autoSpaceDN w:val="0"/>
      <w:adjustRightInd w:val="0"/>
      <w:spacing w:before="0" w:after="0"/>
      <w:textAlignment w:val="baseline"/>
    </w:pPr>
    <w:rPr>
      <w:rFonts w:cs="Arial"/>
      <w:b/>
      <w:bCs/>
      <w:color w:val="FFFFFF" w:themeColor="background1"/>
      <w:lang w:eastAsia="en-US"/>
    </w:rPr>
  </w:style>
  <w:style w:type="paragraph" w:customStyle="1" w:styleId="CGTablecolumnhead">
    <w:name w:val="CG_Table column head"/>
    <w:qFormat/>
    <w:rsid w:val="0011077B"/>
    <w:rPr>
      <w:b/>
      <w:sz w:val="18"/>
      <w:szCs w:val="16"/>
      <w:lang w:eastAsia="en-CA"/>
    </w:rPr>
  </w:style>
  <w:style w:type="paragraph" w:customStyle="1" w:styleId="CGTabletext1">
    <w:name w:val="CG_Table text 1"/>
    <w:qFormat/>
    <w:rsid w:val="0011077B"/>
    <w:pPr>
      <w:jc w:val="center"/>
    </w:pPr>
    <w:rPr>
      <w:sz w:val="18"/>
      <w:szCs w:val="16"/>
      <w:lang w:eastAsia="en-CA"/>
    </w:rPr>
  </w:style>
  <w:style w:type="paragraph" w:customStyle="1" w:styleId="CGTabletext">
    <w:name w:val="CG_Table text"/>
    <w:basedOn w:val="BodyText1"/>
    <w:qFormat/>
    <w:rsid w:val="00967C6A"/>
    <w:pPr>
      <w:spacing w:after="0"/>
    </w:pPr>
  </w:style>
  <w:style w:type="paragraph" w:customStyle="1" w:styleId="CGTablebullet1">
    <w:name w:val="CG_Table bullet1"/>
    <w:basedOn w:val="CGBullet1"/>
    <w:qFormat/>
    <w:rsid w:val="0011077B"/>
    <w:rPr>
      <w:sz w:val="18"/>
    </w:rPr>
  </w:style>
  <w:style w:type="paragraph" w:customStyle="1" w:styleId="CGTablebullet2">
    <w:name w:val="CG_Table bullet2"/>
    <w:basedOn w:val="CGBullet2"/>
    <w:qFormat/>
    <w:rsid w:val="007149D1"/>
    <w:rPr>
      <w:sz w:val="18"/>
    </w:rPr>
  </w:style>
  <w:style w:type="paragraph" w:customStyle="1" w:styleId="CGTablebullet3">
    <w:name w:val="CG_Table bullet3"/>
    <w:basedOn w:val="CGBullet3"/>
    <w:qFormat/>
    <w:rsid w:val="00AC13C1"/>
    <w:rPr>
      <w:sz w:val="18"/>
    </w:rPr>
  </w:style>
  <w:style w:type="paragraph" w:customStyle="1" w:styleId="CGGraphTitle">
    <w:name w:val="CG_Graph Title"/>
    <w:basedOn w:val="Normal"/>
    <w:qFormat/>
    <w:rsid w:val="0039286B"/>
    <w:pPr>
      <w:spacing w:before="0" w:line="264" w:lineRule="auto"/>
    </w:pPr>
    <w:rPr>
      <w:b/>
      <w:i/>
      <w:color w:val="909090" w:themeColor="background2"/>
    </w:rPr>
  </w:style>
  <w:style w:type="paragraph" w:customStyle="1" w:styleId="CGPullquotetext">
    <w:name w:val="CG_Pullquote text"/>
    <w:qFormat/>
    <w:rsid w:val="00704020"/>
    <w:pPr>
      <w:spacing w:line="264" w:lineRule="auto"/>
    </w:pPr>
    <w:rPr>
      <w:i/>
      <w:color w:val="6B6B6B" w:themeColor="background2" w:themeShade="BF"/>
      <w:sz w:val="18"/>
      <w:szCs w:val="24"/>
      <w:lang w:eastAsia="en-CA"/>
    </w:rPr>
  </w:style>
  <w:style w:type="paragraph" w:customStyle="1" w:styleId="CGPullquotename">
    <w:name w:val="CG_Pullquote name"/>
    <w:qFormat/>
    <w:rsid w:val="00704020"/>
    <w:pPr>
      <w:spacing w:before="240"/>
    </w:pPr>
    <w:rPr>
      <w:b/>
      <w:color w:val="00264A" w:themeColor="text1"/>
      <w:sz w:val="16"/>
      <w:szCs w:val="24"/>
      <w:lang w:eastAsia="en-CA"/>
    </w:rPr>
  </w:style>
  <w:style w:type="paragraph" w:customStyle="1" w:styleId="CGPullquotetitle">
    <w:name w:val="CG_Pullquote title"/>
    <w:basedOn w:val="CGPullquotename"/>
    <w:qFormat/>
    <w:rsid w:val="00704020"/>
    <w:pPr>
      <w:spacing w:before="0" w:line="264" w:lineRule="auto"/>
    </w:pPr>
    <w:rPr>
      <w:b w:val="0"/>
    </w:rPr>
  </w:style>
  <w:style w:type="paragraph" w:customStyle="1" w:styleId="CGCallouttext">
    <w:name w:val="CG_Callout text"/>
    <w:qFormat/>
    <w:rsid w:val="00C94243"/>
    <w:rPr>
      <w:i/>
      <w:color w:val="0098CC" w:themeColor="accent5"/>
      <w:szCs w:val="24"/>
      <w:lang w:eastAsia="en-CA"/>
    </w:rPr>
  </w:style>
  <w:style w:type="character" w:customStyle="1" w:styleId="CGCalloutbigtext">
    <w:name w:val="CG_Callout big text"/>
    <w:basedOn w:val="DefaultParagraphFont"/>
    <w:uiPriority w:val="1"/>
    <w:qFormat/>
    <w:rsid w:val="00A80BB2"/>
    <w:rPr>
      <w:rFonts w:ascii="Arial" w:hAnsi="Arial"/>
      <w:color w:val="0098CC" w:themeColor="accent5"/>
      <w:sz w:val="72"/>
    </w:rPr>
  </w:style>
  <w:style w:type="paragraph" w:customStyle="1" w:styleId="CGBoilerplateText">
    <w:name w:val="CG_Boilerplate Text"/>
    <w:qFormat/>
    <w:rsid w:val="0004280E"/>
    <w:pPr>
      <w:spacing w:before="200"/>
      <w:ind w:right="4253"/>
      <w:jc w:val="both"/>
    </w:pPr>
    <w:rPr>
      <w:rFonts w:eastAsia="Arial" w:cs="Arial"/>
      <w:sz w:val="18"/>
      <w:szCs w:val="22"/>
      <w:lang w:val="en-GB"/>
    </w:rPr>
  </w:style>
  <w:style w:type="paragraph" w:customStyle="1" w:styleId="CGPagenumber">
    <w:name w:val="CG_Page number"/>
    <w:link w:val="CGPagenumberCar"/>
    <w:rsid w:val="000576FE"/>
    <w:pPr>
      <w:spacing w:before="40" w:line="264" w:lineRule="auto"/>
      <w:ind w:left="720" w:firstLine="2160"/>
      <w:jc w:val="right"/>
    </w:pPr>
    <w:rPr>
      <w:rFonts w:cs="Arial"/>
      <w:color w:val="796E68" w:themeColor="text2" w:themeShade="BF"/>
      <w:sz w:val="16"/>
      <w:szCs w:val="14"/>
      <w:lang w:eastAsia="en-CA"/>
    </w:rPr>
  </w:style>
  <w:style w:type="paragraph" w:customStyle="1" w:styleId="BodyText1">
    <w:name w:val="Body Text1"/>
    <w:qFormat/>
    <w:rsid w:val="00626532"/>
    <w:pPr>
      <w:widowControl w:val="0"/>
      <w:spacing w:after="120"/>
    </w:pPr>
    <w:rPr>
      <w:rFonts w:eastAsia="Arial"/>
      <w:szCs w:val="22"/>
    </w:rPr>
  </w:style>
  <w:style w:type="character" w:customStyle="1" w:styleId="CGCopyright-BlackCar">
    <w:name w:val="CG_Copyright-Black Car"/>
    <w:basedOn w:val="CGPagenumberCar"/>
    <w:link w:val="CGCopyright-Black"/>
    <w:rsid w:val="00443957"/>
    <w:rPr>
      <w:rFonts w:ascii="Arial" w:hAnsi="Arial" w:cs="Arial"/>
      <w:color w:val="796E68" w:themeColor="text2" w:themeShade="BF"/>
      <w:sz w:val="16"/>
      <w:szCs w:val="14"/>
      <w:lang w:eastAsia="en-CA"/>
    </w:rPr>
  </w:style>
  <w:style w:type="paragraph" w:customStyle="1" w:styleId="CGBiostitle">
    <w:name w:val="CG_Bios title"/>
    <w:basedOn w:val="Normal"/>
    <w:uiPriority w:val="99"/>
    <w:rsid w:val="003D2B8C"/>
    <w:pPr>
      <w:spacing w:before="60"/>
      <w:contextualSpacing/>
    </w:pPr>
    <w:rPr>
      <w:b/>
      <w:color w:val="0098C7"/>
      <w:sz w:val="32"/>
      <w:szCs w:val="32"/>
      <w:lang w:eastAsia="en-US"/>
    </w:rPr>
  </w:style>
  <w:style w:type="paragraph" w:customStyle="1" w:styleId="CGBioHead">
    <w:name w:val="CG_Bio Head"/>
    <w:basedOn w:val="BodyText1"/>
    <w:uiPriority w:val="99"/>
    <w:qFormat/>
    <w:rsid w:val="003D2B8C"/>
    <w:pPr>
      <w:spacing w:before="60" w:after="60"/>
      <w:contextualSpacing/>
    </w:pPr>
    <w:rPr>
      <w:b/>
      <w:color w:val="E47E1A"/>
      <w:szCs w:val="21"/>
    </w:rPr>
  </w:style>
  <w:style w:type="paragraph" w:customStyle="1" w:styleId="CGBiosDesignation">
    <w:name w:val="CG_Bios Designation"/>
    <w:qFormat/>
    <w:rsid w:val="00626532"/>
    <w:pPr>
      <w:spacing w:after="240" w:line="240" w:lineRule="atLeast"/>
    </w:pPr>
    <w:rPr>
      <w:b/>
      <w:color w:val="6B6B6B" w:themeColor="background2" w:themeShade="BF"/>
      <w:sz w:val="24"/>
      <w:szCs w:val="28"/>
    </w:rPr>
  </w:style>
  <w:style w:type="character" w:customStyle="1" w:styleId="CapgeminiCoverText3Char">
    <w:name w:val="Capgemini Cover Text 3 Char"/>
    <w:basedOn w:val="DefaultParagraphFont"/>
    <w:link w:val="CapgeminiCoverText3"/>
    <w:semiHidden/>
    <w:rsid w:val="00291E22"/>
    <w:rPr>
      <w:rFonts w:ascii="Arial" w:eastAsia="Arial" w:hAnsi="Arial" w:cs="Arial"/>
      <w:b/>
      <w:bCs/>
      <w:color w:val="004B66"/>
      <w:szCs w:val="44"/>
      <w:lang w:val="en-GB"/>
    </w:rPr>
  </w:style>
  <w:style w:type="paragraph" w:customStyle="1" w:styleId="CGH2">
    <w:name w:val="CG_H2"/>
    <w:basedOn w:val="BodyText1"/>
    <w:link w:val="CGH2Car"/>
    <w:qFormat/>
    <w:rsid w:val="00E405C6"/>
    <w:pPr>
      <w:numPr>
        <w:numId w:val="10"/>
      </w:numPr>
      <w:spacing w:before="360"/>
      <w:outlineLvl w:val="0"/>
    </w:pPr>
    <w:rPr>
      <w:b/>
      <w:bCs/>
      <w:color w:val="ED771A" w:themeColor="accent2"/>
      <w:sz w:val="28"/>
      <w:szCs w:val="20"/>
    </w:rPr>
  </w:style>
  <w:style w:type="paragraph" w:customStyle="1" w:styleId="CGH1">
    <w:name w:val="CG_H1"/>
    <w:link w:val="CGH1Car"/>
    <w:qFormat/>
    <w:rsid w:val="000730EE"/>
    <w:pPr>
      <w:pageBreakBefore/>
      <w:pBdr>
        <w:bottom w:val="single" w:sz="18" w:space="1" w:color="00264A" w:themeColor="text1"/>
      </w:pBdr>
      <w:spacing w:before="200" w:after="400"/>
    </w:pPr>
    <w:rPr>
      <w:bCs/>
      <w:color w:val="00264A" w:themeColor="text1"/>
      <w:sz w:val="44"/>
      <w:lang w:eastAsia="en-CA"/>
    </w:rPr>
  </w:style>
  <w:style w:type="character" w:customStyle="1" w:styleId="CGH2Car">
    <w:name w:val="CG_H2 Car"/>
    <w:basedOn w:val="DefaultParagraphFont"/>
    <w:link w:val="CGH2"/>
    <w:rsid w:val="00E405C6"/>
    <w:rPr>
      <w:rFonts w:eastAsia="Arial"/>
      <w:b/>
      <w:bCs/>
      <w:color w:val="ED771A" w:themeColor="accent2"/>
      <w:sz w:val="28"/>
    </w:rPr>
  </w:style>
  <w:style w:type="paragraph" w:customStyle="1" w:styleId="CGH3">
    <w:name w:val="CG_H3"/>
    <w:basedOn w:val="BodyText1"/>
    <w:link w:val="CGH3Car"/>
    <w:qFormat/>
    <w:rsid w:val="00E405C6"/>
    <w:pPr>
      <w:numPr>
        <w:ilvl w:val="1"/>
        <w:numId w:val="10"/>
      </w:numPr>
      <w:spacing w:before="360"/>
      <w:outlineLvl w:val="1"/>
    </w:pPr>
    <w:rPr>
      <w:rFonts w:asciiTheme="majorHAnsi" w:hAnsiTheme="majorHAnsi"/>
      <w:b/>
      <w:bCs/>
      <w:color w:val="003B74" w:themeColor="text1" w:themeTint="E6"/>
      <w:szCs w:val="20"/>
    </w:rPr>
  </w:style>
  <w:style w:type="character" w:customStyle="1" w:styleId="CGH1Car">
    <w:name w:val="CG_H1 Car"/>
    <w:basedOn w:val="DefaultParagraphFont"/>
    <w:link w:val="CGH1"/>
    <w:rsid w:val="000730EE"/>
    <w:rPr>
      <w:bCs/>
      <w:color w:val="00264A" w:themeColor="text1"/>
      <w:sz w:val="44"/>
      <w:lang w:eastAsia="en-CA"/>
    </w:rPr>
  </w:style>
  <w:style w:type="paragraph" w:customStyle="1" w:styleId="CGH4">
    <w:name w:val="CG_H4"/>
    <w:basedOn w:val="BodyText1"/>
    <w:link w:val="CGH4Car"/>
    <w:qFormat/>
    <w:rsid w:val="00BC19EE"/>
    <w:pPr>
      <w:spacing w:before="360"/>
    </w:pPr>
    <w:rPr>
      <w:b/>
      <w:bCs/>
      <w:color w:val="909090" w:themeColor="background2"/>
      <w:szCs w:val="20"/>
    </w:rPr>
  </w:style>
  <w:style w:type="character" w:customStyle="1" w:styleId="CGH3Car">
    <w:name w:val="CG_H3 Car"/>
    <w:basedOn w:val="DefaultParagraphFont"/>
    <w:link w:val="CGH3"/>
    <w:rsid w:val="00E405C6"/>
    <w:rPr>
      <w:rFonts w:asciiTheme="majorHAnsi" w:eastAsia="Arial" w:hAnsiTheme="majorHAnsi"/>
      <w:b/>
      <w:bCs/>
      <w:color w:val="003B74" w:themeColor="text1" w:themeTint="E6"/>
    </w:rPr>
  </w:style>
  <w:style w:type="character" w:customStyle="1" w:styleId="CGH4Car">
    <w:name w:val="CG_H4 Car"/>
    <w:basedOn w:val="DefaultParagraphFont"/>
    <w:link w:val="CGH4"/>
    <w:rsid w:val="00BC19EE"/>
    <w:rPr>
      <w:rFonts w:eastAsia="Arial"/>
      <w:b/>
      <w:bCs/>
      <w:color w:val="909090" w:themeColor="background2"/>
    </w:rPr>
  </w:style>
  <w:style w:type="paragraph" w:customStyle="1" w:styleId="CGH1-Indent">
    <w:name w:val="CG_H1-Indent"/>
    <w:basedOn w:val="Normal"/>
    <w:link w:val="CGH1-IndentCar"/>
    <w:qFormat/>
    <w:rsid w:val="00443957"/>
    <w:pPr>
      <w:numPr>
        <w:numId w:val="7"/>
      </w:numPr>
      <w:pBdr>
        <w:bottom w:val="single" w:sz="18" w:space="1" w:color="00264A" w:themeColor="text1"/>
      </w:pBdr>
      <w:spacing w:before="200" w:after="600"/>
    </w:pPr>
    <w:rPr>
      <w:color w:val="00264A" w:themeColor="text1"/>
      <w:sz w:val="44"/>
    </w:rPr>
  </w:style>
  <w:style w:type="paragraph" w:customStyle="1" w:styleId="CGH2Indent">
    <w:name w:val="CG_H2_Indent"/>
    <w:basedOn w:val="Normal"/>
    <w:link w:val="CGH2IndentCar"/>
    <w:qFormat/>
    <w:rsid w:val="00443957"/>
    <w:pPr>
      <w:numPr>
        <w:ilvl w:val="1"/>
        <w:numId w:val="7"/>
      </w:numPr>
      <w:spacing w:before="360" w:line="264" w:lineRule="auto"/>
      <w:ind w:left="709" w:hanging="709"/>
    </w:pPr>
    <w:rPr>
      <w:b/>
      <w:color w:val="ED771A" w:themeColor="accent2"/>
      <w:sz w:val="28"/>
      <w:szCs w:val="28"/>
    </w:rPr>
  </w:style>
  <w:style w:type="character" w:customStyle="1" w:styleId="CGH1-IndentCar">
    <w:name w:val="CG_H1-Indent Car"/>
    <w:basedOn w:val="DefaultParagraphFont"/>
    <w:link w:val="CGH1-Indent"/>
    <w:rsid w:val="00443957"/>
    <w:rPr>
      <w:color w:val="00264A" w:themeColor="text1"/>
      <w:sz w:val="44"/>
      <w:szCs w:val="24"/>
      <w:lang w:eastAsia="en-CA"/>
    </w:rPr>
  </w:style>
  <w:style w:type="paragraph" w:customStyle="1" w:styleId="CGH3Indent">
    <w:name w:val="CG_H3_Indent"/>
    <w:basedOn w:val="Normal"/>
    <w:link w:val="CGH3IndentCar"/>
    <w:qFormat/>
    <w:rsid w:val="00BC19EE"/>
    <w:pPr>
      <w:numPr>
        <w:ilvl w:val="2"/>
        <w:numId w:val="7"/>
      </w:numPr>
      <w:spacing w:before="360" w:line="264" w:lineRule="auto"/>
      <w:ind w:left="709" w:hanging="709"/>
    </w:pPr>
    <w:rPr>
      <w:b/>
      <w:color w:val="0098CC" w:themeColor="accent5"/>
      <w:sz w:val="24"/>
      <w:lang w:val="fr-FR"/>
    </w:rPr>
  </w:style>
  <w:style w:type="character" w:customStyle="1" w:styleId="CGH2IndentCar">
    <w:name w:val="CG_H2_Indent Car"/>
    <w:basedOn w:val="DefaultParagraphFont"/>
    <w:link w:val="CGH2Indent"/>
    <w:rsid w:val="00443957"/>
    <w:rPr>
      <w:b/>
      <w:color w:val="ED771A" w:themeColor="accent2"/>
      <w:sz w:val="28"/>
      <w:szCs w:val="28"/>
      <w:lang w:eastAsia="en-CA"/>
    </w:rPr>
  </w:style>
  <w:style w:type="paragraph" w:customStyle="1" w:styleId="CGH4Indent">
    <w:name w:val="CG_H4_Indent"/>
    <w:basedOn w:val="Normal"/>
    <w:link w:val="CGH4IndentCar"/>
    <w:qFormat/>
    <w:rsid w:val="00BC19EE"/>
    <w:pPr>
      <w:numPr>
        <w:ilvl w:val="3"/>
        <w:numId w:val="7"/>
      </w:numPr>
      <w:spacing w:before="360" w:line="264" w:lineRule="auto"/>
      <w:ind w:left="709" w:hanging="709"/>
    </w:pPr>
    <w:rPr>
      <w:b/>
      <w:color w:val="909090" w:themeColor="background2"/>
      <w:szCs w:val="20"/>
    </w:rPr>
  </w:style>
  <w:style w:type="character" w:customStyle="1" w:styleId="CGH3IndentCar">
    <w:name w:val="CG_H3_Indent Car"/>
    <w:basedOn w:val="DefaultParagraphFont"/>
    <w:link w:val="CGH3Indent"/>
    <w:rsid w:val="00BC19EE"/>
    <w:rPr>
      <w:b/>
      <w:color w:val="0098CC" w:themeColor="accent5"/>
      <w:sz w:val="24"/>
      <w:szCs w:val="24"/>
      <w:lang w:val="fr-FR" w:eastAsia="en-CA"/>
    </w:rPr>
  </w:style>
  <w:style w:type="character" w:customStyle="1" w:styleId="CGH4IndentCar">
    <w:name w:val="CG_H4_Indent Car"/>
    <w:basedOn w:val="DefaultParagraphFont"/>
    <w:link w:val="CGH4Indent"/>
    <w:rsid w:val="00BC19EE"/>
    <w:rPr>
      <w:b/>
      <w:color w:val="909090" w:themeColor="background2"/>
      <w:lang w:eastAsia="en-CA"/>
    </w:rPr>
  </w:style>
  <w:style w:type="paragraph" w:customStyle="1" w:styleId="bullet1">
    <w:name w:val="bullet 1"/>
    <w:basedOn w:val="Normal"/>
    <w:rsid w:val="00C94243"/>
    <w:pPr>
      <w:tabs>
        <w:tab w:val="left" w:pos="576"/>
      </w:tabs>
      <w:kinsoku w:val="0"/>
      <w:spacing w:before="60" w:after="0" w:line="264" w:lineRule="auto"/>
      <w:ind w:left="576" w:hanging="288"/>
      <w:jc w:val="both"/>
    </w:pPr>
    <w:rPr>
      <w:rFonts w:eastAsia="Arial" w:cs="Arial"/>
      <w:szCs w:val="20"/>
      <w:lang w:val="en-GB" w:eastAsia="en-US"/>
    </w:rPr>
  </w:style>
  <w:style w:type="paragraph" w:customStyle="1" w:styleId="CGTitle">
    <w:name w:val="CG_Title"/>
    <w:basedOn w:val="CGDocumentTitle"/>
    <w:link w:val="CGTitleCar"/>
    <w:qFormat/>
    <w:rsid w:val="003321A3"/>
    <w:pPr>
      <w:spacing w:before="2400"/>
    </w:pPr>
    <w:rPr>
      <w:color w:val="00264A" w:themeColor="text1"/>
    </w:rPr>
  </w:style>
  <w:style w:type="character" w:customStyle="1" w:styleId="CGDocumentTitleCar">
    <w:name w:val="CG_Document Title Car"/>
    <w:basedOn w:val="DefaultParagraphFont"/>
    <w:link w:val="CGDocumentTitle"/>
    <w:rsid w:val="003321A3"/>
    <w:rPr>
      <w:rFonts w:ascii="Arial" w:hAnsi="Arial"/>
      <w:color w:val="909090" w:themeColor="background2"/>
      <w:sz w:val="60"/>
    </w:rPr>
  </w:style>
  <w:style w:type="character" w:customStyle="1" w:styleId="CGTitleCar">
    <w:name w:val="CG_Title Car"/>
    <w:basedOn w:val="CGDocumentTitleCar"/>
    <w:link w:val="CGTitle"/>
    <w:rsid w:val="003321A3"/>
    <w:rPr>
      <w:rFonts w:ascii="Arial" w:hAnsi="Arial"/>
      <w:color w:val="909090" w:themeColor="background2"/>
      <w:sz w:val="60"/>
    </w:rPr>
  </w:style>
  <w:style w:type="paragraph" w:customStyle="1" w:styleId="CGSubtitle">
    <w:name w:val="CG_Subtitle"/>
    <w:basedOn w:val="CGDocumentSubtitle"/>
    <w:next w:val="BodyText1"/>
    <w:link w:val="CGSubtitleCar"/>
    <w:qFormat/>
    <w:rsid w:val="00B27E26"/>
    <w:pPr>
      <w:spacing w:after="240"/>
    </w:pPr>
    <w:rPr>
      <w:color w:val="909090" w:themeColor="background2"/>
    </w:rPr>
  </w:style>
  <w:style w:type="character" w:customStyle="1" w:styleId="CGDocumentSubtitleCar">
    <w:name w:val="CG_Document Subtitle Car"/>
    <w:basedOn w:val="DefaultParagraphFont"/>
    <w:link w:val="CGDocumentSubtitle"/>
    <w:rsid w:val="00B27E26"/>
    <w:rPr>
      <w:rFonts w:ascii="Arial" w:hAnsi="Arial"/>
      <w:b/>
      <w:color w:val="0098CC" w:themeColor="accent5"/>
      <w:sz w:val="28"/>
    </w:rPr>
  </w:style>
  <w:style w:type="character" w:customStyle="1" w:styleId="CGSubtitleCar">
    <w:name w:val="CG_Subtitle Car"/>
    <w:basedOn w:val="CGDocumentSubtitleCar"/>
    <w:link w:val="CGSubtitle"/>
    <w:rsid w:val="00B27E26"/>
    <w:rPr>
      <w:rFonts w:ascii="Arial" w:hAnsi="Arial"/>
      <w:b/>
      <w:color w:val="909090" w:themeColor="background2"/>
      <w:sz w:val="28"/>
    </w:rPr>
  </w:style>
  <w:style w:type="paragraph" w:customStyle="1" w:styleId="CGIdentifier">
    <w:name w:val="CG_Identifier"/>
    <w:basedOn w:val="Normal"/>
    <w:qFormat/>
    <w:rsid w:val="00593EC5"/>
    <w:pPr>
      <w:spacing w:before="0" w:after="0"/>
      <w:jc w:val="right"/>
    </w:pPr>
    <w:rPr>
      <w:sz w:val="16"/>
    </w:rPr>
  </w:style>
  <w:style w:type="character" w:customStyle="1" w:styleId="CGIdentifier-Colored">
    <w:name w:val="CG_Identifier - Colored"/>
    <w:basedOn w:val="DefaultParagraphFont"/>
    <w:uiPriority w:val="1"/>
    <w:qFormat/>
    <w:rsid w:val="00593EC5"/>
    <w:rPr>
      <w:rFonts w:ascii="Arial" w:hAnsi="Arial"/>
      <w:b/>
      <w:color w:val="0098CC" w:themeColor="accent5"/>
      <w:sz w:val="16"/>
    </w:rPr>
  </w:style>
  <w:style w:type="paragraph" w:customStyle="1" w:styleId="CGHeading1">
    <w:name w:val="CG_Heading 1"/>
    <w:next w:val="Normal"/>
    <w:qFormat/>
    <w:rsid w:val="00853233"/>
    <w:pPr>
      <w:pageBreakBefore/>
      <w:spacing w:before="200" w:after="1000"/>
    </w:pPr>
    <w:rPr>
      <w:bCs/>
      <w:color w:val="00264A" w:themeColor="text1"/>
      <w:sz w:val="60"/>
      <w:lang w:eastAsia="en-CA"/>
    </w:rPr>
  </w:style>
  <w:style w:type="paragraph" w:styleId="ListParagraph">
    <w:name w:val="List Paragraph"/>
    <w:basedOn w:val="Normal"/>
    <w:uiPriority w:val="34"/>
    <w:qFormat/>
    <w:rsid w:val="0044403B"/>
    <w:pPr>
      <w:spacing w:before="0"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pl-PL" w:eastAsia="en-US"/>
    </w:rPr>
  </w:style>
  <w:style w:type="character" w:customStyle="1" w:styleId="EDICTableBodyTextChar">
    <w:name w:val="EDIC Table Body Text Char"/>
    <w:link w:val="EDICTableBodyText"/>
    <w:rsid w:val="00F627CA"/>
    <w:rPr>
      <w:rFonts w:cs="Arial"/>
    </w:rPr>
  </w:style>
  <w:style w:type="paragraph" w:customStyle="1" w:styleId="EDICHeading1NoTOC">
    <w:name w:val="EDIC Heading 1 No TOC"/>
    <w:next w:val="Normal"/>
    <w:semiHidden/>
    <w:rsid w:val="00F627CA"/>
    <w:pPr>
      <w:keepNext/>
      <w:keepLines/>
      <w:tabs>
        <w:tab w:val="num" w:pos="216"/>
      </w:tabs>
      <w:spacing w:before="240" w:after="120" w:line="300" w:lineRule="exact"/>
      <w:ind w:left="360" w:hanging="360"/>
    </w:pPr>
    <w:rPr>
      <w:b/>
      <w:color w:val="006DA4"/>
      <w:sz w:val="24"/>
    </w:rPr>
  </w:style>
  <w:style w:type="paragraph" w:customStyle="1" w:styleId="EDICTableBodyText">
    <w:name w:val="EDIC Table Body Text"/>
    <w:link w:val="EDICTableBodyTextChar"/>
    <w:rsid w:val="00F627CA"/>
    <w:pPr>
      <w:keepLines/>
      <w:widowControl w:val="0"/>
      <w:spacing w:before="60" w:after="60" w:line="260" w:lineRule="exact"/>
    </w:pPr>
    <w:rPr>
      <w:rFonts w:cs="Arial"/>
    </w:rPr>
  </w:style>
  <w:style w:type="paragraph" w:customStyle="1" w:styleId="EDICHeading1">
    <w:name w:val="EDIC Heading 1"/>
    <w:next w:val="Normal"/>
    <w:link w:val="EDICHeading1CharChar"/>
    <w:rsid w:val="00351D44"/>
    <w:pPr>
      <w:keepNext/>
      <w:numPr>
        <w:numId w:val="9"/>
      </w:numPr>
      <w:tabs>
        <w:tab w:val="left" w:pos="720"/>
      </w:tabs>
      <w:spacing w:before="480" w:after="240" w:line="320" w:lineRule="exact"/>
    </w:pPr>
    <w:rPr>
      <w:b/>
      <w:sz w:val="24"/>
    </w:rPr>
  </w:style>
  <w:style w:type="paragraph" w:customStyle="1" w:styleId="EDICHeading2">
    <w:name w:val="EDIC Heading 2"/>
    <w:next w:val="Normal"/>
    <w:link w:val="EDICHeading2CharChar"/>
    <w:rsid w:val="00351D44"/>
    <w:pPr>
      <w:numPr>
        <w:ilvl w:val="1"/>
        <w:numId w:val="9"/>
      </w:numPr>
      <w:tabs>
        <w:tab w:val="clear" w:pos="5679"/>
        <w:tab w:val="left" w:pos="720"/>
        <w:tab w:val="num" w:pos="2703"/>
      </w:tabs>
      <w:spacing w:before="360" w:after="180" w:line="300" w:lineRule="exact"/>
      <w:ind w:left="2847"/>
    </w:pPr>
    <w:rPr>
      <w:b/>
      <w:sz w:val="22"/>
    </w:rPr>
  </w:style>
  <w:style w:type="paragraph" w:customStyle="1" w:styleId="EDICHeading3">
    <w:name w:val="EDIC Heading 3"/>
    <w:next w:val="Normal"/>
    <w:rsid w:val="00351D44"/>
    <w:pPr>
      <w:numPr>
        <w:ilvl w:val="2"/>
        <w:numId w:val="9"/>
      </w:numPr>
      <w:tabs>
        <w:tab w:val="left" w:pos="720"/>
      </w:tabs>
      <w:spacing w:before="360" w:after="180"/>
      <w:ind w:left="720" w:hanging="720"/>
    </w:pPr>
    <w:rPr>
      <w:rFonts w:cs="Arial"/>
      <w:b/>
      <w:sz w:val="22"/>
    </w:rPr>
  </w:style>
  <w:style w:type="paragraph" w:customStyle="1" w:styleId="EDICHeading4">
    <w:name w:val="EDIC Heading 4"/>
    <w:next w:val="Normal"/>
    <w:rsid w:val="00351D44"/>
    <w:pPr>
      <w:numPr>
        <w:ilvl w:val="3"/>
        <w:numId w:val="9"/>
      </w:numPr>
      <w:tabs>
        <w:tab w:val="clear" w:pos="1008"/>
        <w:tab w:val="left" w:pos="720"/>
      </w:tabs>
      <w:spacing w:before="240" w:after="120"/>
      <w:ind w:left="720" w:hanging="720"/>
    </w:pPr>
    <w:rPr>
      <w:rFonts w:cs="Verdana"/>
      <w:b/>
    </w:rPr>
  </w:style>
  <w:style w:type="paragraph" w:customStyle="1" w:styleId="EDICTableHeadingText">
    <w:name w:val="EDIC Table Heading Text"/>
    <w:rsid w:val="00351D44"/>
    <w:pPr>
      <w:widowControl w:val="0"/>
      <w:spacing w:before="60" w:after="60" w:line="260" w:lineRule="exact"/>
    </w:pPr>
    <w:rPr>
      <w:rFonts w:cs="Arial"/>
      <w:b/>
    </w:rPr>
  </w:style>
  <w:style w:type="character" w:styleId="CommentReference">
    <w:name w:val="annotation reference"/>
    <w:basedOn w:val="DefaultParagraphFont"/>
    <w:semiHidden/>
    <w:unhideWhenUsed/>
    <w:rsid w:val="001043B2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1043B2"/>
    <w:rPr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1043B2"/>
    <w:rPr>
      <w:lang w:eastAsia="en-CA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1043B2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1043B2"/>
    <w:rPr>
      <w:b/>
      <w:bCs/>
      <w:lang w:eastAsia="en-CA"/>
    </w:rPr>
  </w:style>
  <w:style w:type="paragraph" w:customStyle="1" w:styleId="EDICBodyText">
    <w:name w:val="EDIC Body Text"/>
    <w:link w:val="EDICBodyTextCharChar"/>
    <w:rsid w:val="00DD2FD4"/>
    <w:pPr>
      <w:keepLines/>
      <w:tabs>
        <w:tab w:val="left" w:pos="360"/>
        <w:tab w:val="left" w:pos="720"/>
        <w:tab w:val="left" w:pos="1080"/>
      </w:tabs>
      <w:spacing w:before="120" w:after="120" w:line="260" w:lineRule="exact"/>
    </w:pPr>
    <w:rPr>
      <w:rFonts w:cs="Arial"/>
      <w:szCs w:val="24"/>
    </w:rPr>
  </w:style>
  <w:style w:type="character" w:customStyle="1" w:styleId="EDICBodyTextCharChar">
    <w:name w:val="EDIC Body Text Char Char"/>
    <w:link w:val="EDICBodyText"/>
    <w:rsid w:val="00DD2FD4"/>
    <w:rPr>
      <w:rFonts w:cs="Arial"/>
      <w:szCs w:val="24"/>
    </w:rPr>
  </w:style>
  <w:style w:type="paragraph" w:styleId="EnvelopeReturn">
    <w:name w:val="envelope return"/>
    <w:basedOn w:val="Normal"/>
    <w:semiHidden/>
    <w:rsid w:val="00DD2FD4"/>
    <w:pPr>
      <w:widowControl w:val="0"/>
      <w:spacing w:before="0" w:after="0" w:line="240" w:lineRule="atLeast"/>
    </w:pPr>
    <w:rPr>
      <w:rFonts w:cs="Arial"/>
      <w:szCs w:val="20"/>
      <w:lang w:eastAsia="en-US"/>
    </w:rPr>
  </w:style>
  <w:style w:type="character" w:customStyle="1" w:styleId="ListBulletChar">
    <w:name w:val="List Bullet Char"/>
    <w:link w:val="ListBullet"/>
    <w:rsid w:val="008752EF"/>
  </w:style>
  <w:style w:type="paragraph" w:styleId="ListBullet2">
    <w:name w:val="List Bullet 2"/>
    <w:rsid w:val="008752EF"/>
    <w:pPr>
      <w:numPr>
        <w:ilvl w:val="1"/>
        <w:numId w:val="11"/>
      </w:numPr>
      <w:spacing w:before="60" w:after="60" w:line="260" w:lineRule="atLeast"/>
    </w:pPr>
  </w:style>
  <w:style w:type="paragraph" w:styleId="ListBullet3">
    <w:name w:val="List Bullet 3"/>
    <w:rsid w:val="008752EF"/>
    <w:pPr>
      <w:numPr>
        <w:ilvl w:val="2"/>
        <w:numId w:val="11"/>
      </w:numPr>
      <w:spacing w:before="60" w:after="60" w:line="260" w:lineRule="atLeast"/>
    </w:pPr>
  </w:style>
  <w:style w:type="paragraph" w:styleId="ListBullet4">
    <w:name w:val="List Bullet 4"/>
    <w:rsid w:val="008752EF"/>
    <w:pPr>
      <w:numPr>
        <w:ilvl w:val="3"/>
        <w:numId w:val="11"/>
      </w:numPr>
      <w:spacing w:before="60" w:after="60" w:line="260" w:lineRule="atLeast"/>
    </w:pPr>
  </w:style>
  <w:style w:type="paragraph" w:styleId="ListBullet5">
    <w:name w:val="List Bullet 5"/>
    <w:rsid w:val="008752EF"/>
    <w:pPr>
      <w:numPr>
        <w:ilvl w:val="4"/>
        <w:numId w:val="11"/>
      </w:numPr>
      <w:spacing w:before="60" w:after="60" w:line="260" w:lineRule="atLeast"/>
    </w:pPr>
  </w:style>
  <w:style w:type="paragraph" w:styleId="ListBullet">
    <w:name w:val="List Bullet"/>
    <w:link w:val="ListBulletChar"/>
    <w:rsid w:val="008752EF"/>
    <w:pPr>
      <w:numPr>
        <w:numId w:val="11"/>
      </w:numPr>
      <w:spacing w:before="120" w:after="120" w:line="260" w:lineRule="exact"/>
    </w:pPr>
  </w:style>
  <w:style w:type="character" w:customStyle="1" w:styleId="EDICHeading2CharChar">
    <w:name w:val="EDIC Heading 2 Char Char"/>
    <w:link w:val="EDICHeading2"/>
    <w:rsid w:val="008752EF"/>
    <w:rPr>
      <w:b/>
      <w:sz w:val="22"/>
    </w:rPr>
  </w:style>
  <w:style w:type="character" w:customStyle="1" w:styleId="EDICHeading1CharChar">
    <w:name w:val="EDIC Heading 1 Char Char"/>
    <w:link w:val="EDICHeading1"/>
    <w:rsid w:val="008752EF"/>
    <w:rPr>
      <w:b/>
      <w:sz w:val="24"/>
    </w:rPr>
  </w:style>
  <w:style w:type="table" w:customStyle="1" w:styleId="LightGrid-Accent11">
    <w:name w:val="Light Grid - Accent 11"/>
    <w:basedOn w:val="TableNormal"/>
    <w:uiPriority w:val="62"/>
    <w:rsid w:val="008752EF"/>
    <w:rPr>
      <w:rFonts w:ascii="Times New Roman" w:hAnsi="Times New Roman"/>
      <w:lang w:val="pl-PL" w:eastAsia="pl-PL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Default">
    <w:name w:val="Default"/>
    <w:rsid w:val="008752EF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  <w:lang w:val="pl-PL" w:eastAsia="pl-PL"/>
    </w:rPr>
  </w:style>
  <w:style w:type="paragraph" w:styleId="ListNumber2">
    <w:name w:val="List Number 2"/>
    <w:basedOn w:val="Normal"/>
    <w:semiHidden/>
    <w:rsid w:val="00A66D26"/>
    <w:pPr>
      <w:widowControl w:val="0"/>
      <w:numPr>
        <w:numId w:val="12"/>
      </w:numPr>
      <w:spacing w:before="0" w:after="0" w:line="240" w:lineRule="atLeast"/>
    </w:pPr>
    <w:rPr>
      <w:szCs w:val="20"/>
      <w:lang w:eastAsia="en-US"/>
    </w:rPr>
  </w:style>
  <w:style w:type="paragraph" w:styleId="ListNumber5">
    <w:name w:val="List Number 5"/>
    <w:basedOn w:val="Normal"/>
    <w:semiHidden/>
    <w:rsid w:val="00A66D26"/>
    <w:pPr>
      <w:widowControl w:val="0"/>
      <w:numPr>
        <w:numId w:val="13"/>
      </w:numPr>
      <w:spacing w:before="0" w:after="0" w:line="240" w:lineRule="atLeast"/>
    </w:pPr>
    <w:rPr>
      <w:szCs w:val="20"/>
      <w:lang w:eastAsia="en-US"/>
    </w:rPr>
  </w:style>
  <w:style w:type="table" w:customStyle="1" w:styleId="LightList-Accent11">
    <w:name w:val="Light List - Accent 11"/>
    <w:basedOn w:val="TableNormal"/>
    <w:uiPriority w:val="61"/>
    <w:rsid w:val="002F5311"/>
    <w:rPr>
      <w:rFonts w:ascii="Times New Roman" w:hAnsi="Times New Roman"/>
      <w:lang w:val="pl-PL" w:eastAsia="pl-PL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styleId="DocumentMap">
    <w:name w:val="Document Map"/>
    <w:basedOn w:val="Normal"/>
    <w:link w:val="DocumentMapChar"/>
    <w:semiHidden/>
    <w:unhideWhenUsed/>
    <w:rsid w:val="005849EB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semiHidden/>
    <w:rsid w:val="005849EB"/>
    <w:rPr>
      <w:rFonts w:ascii="Tahoma" w:hAnsi="Tahoma" w:cs="Tahoma"/>
      <w:sz w:val="16"/>
      <w:szCs w:val="16"/>
      <w:lang w:eastAsia="en-CA"/>
    </w:rPr>
  </w:style>
  <w:style w:type="paragraph" w:styleId="NormalWeb">
    <w:name w:val="Normal (Web)"/>
    <w:basedOn w:val="Normal"/>
    <w:uiPriority w:val="99"/>
    <w:semiHidden/>
    <w:unhideWhenUsed/>
    <w:rsid w:val="004F2C5E"/>
    <w:pPr>
      <w:spacing w:before="100" w:beforeAutospacing="1" w:after="100" w:afterAutospacing="1"/>
    </w:pPr>
    <w:rPr>
      <w:rFonts w:ascii="Times New Roman" w:eastAsiaTheme="minorEastAsia" w:hAnsi="Times New Roman"/>
      <w:sz w:val="24"/>
      <w:lang w:val="pl-PL" w:eastAsia="pl-PL"/>
    </w:rPr>
  </w:style>
  <w:style w:type="paragraph" w:customStyle="1" w:styleId="TableText">
    <w:name w:val="Table Text"/>
    <w:basedOn w:val="BodyText1"/>
    <w:qFormat/>
    <w:rsid w:val="006215CC"/>
    <w:pPr>
      <w:spacing w:after="0"/>
    </w:pPr>
    <w:rPr>
      <w:rFonts w:ascii="Verdana" w:hAnsi="Verdana"/>
      <w:color w:val="242424" w:themeColor="background2" w:themeShade="40"/>
      <w:szCs w:val="20"/>
    </w:rPr>
  </w:style>
  <w:style w:type="paragraph" w:styleId="NoSpacing">
    <w:name w:val="No Spacing"/>
    <w:uiPriority w:val="1"/>
    <w:qFormat/>
    <w:rsid w:val="00DD178B"/>
    <w:rPr>
      <w:rFonts w:ascii="Verdana" w:eastAsia="Arial" w:hAnsi="Verdana" w:cs="Arial"/>
      <w:b/>
      <w:bCs/>
      <w:color w:val="00264A" w:themeColor="text1"/>
      <w:sz w:val="24"/>
      <w:szCs w:val="24"/>
      <w:lang w:val="es-G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26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8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1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321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46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268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0300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749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89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223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86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113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924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9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169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38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2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074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873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7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50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835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4267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7987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80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3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871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189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451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4486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440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1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1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6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7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66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94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85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436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3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18" Type="http://schemas.openxmlformats.org/officeDocument/2006/relationships/package" Target="embeddings/Microsoft_Excel_Worksheet1.xlsx"/><Relationship Id="rId26" Type="http://schemas.openxmlformats.org/officeDocument/2006/relationships/image" Target="media/image11.png"/><Relationship Id="rId39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8.emf"/><Relationship Id="rId34" Type="http://schemas.openxmlformats.org/officeDocument/2006/relationships/image" Target="media/image150.png"/><Relationship Id="rId42" Type="http://schemas.openxmlformats.org/officeDocument/2006/relationships/image" Target="media/image20.tmp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6.emf"/><Relationship Id="rId25" Type="http://schemas.openxmlformats.org/officeDocument/2006/relationships/image" Target="media/image10.png"/><Relationship Id="rId38" Type="http://schemas.openxmlformats.org/officeDocument/2006/relationships/image" Target="media/image19.png"/><Relationship Id="rId46" Type="http://schemas.openxmlformats.org/officeDocument/2006/relationships/footer" Target="footer4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package" Target="embeddings/Microsoft_Excel_Worksheet2.xlsx"/><Relationship Id="rId29" Type="http://schemas.openxmlformats.org/officeDocument/2006/relationships/oleObject" Target="embeddings/oleObject1.bin"/><Relationship Id="rId41" Type="http://schemas.openxmlformats.org/officeDocument/2006/relationships/image" Target="media/image19.tmp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package" Target="embeddings/Microsoft_Excel_Macro-Enabled_Worksheet4.xlsm"/><Relationship Id="rId32" Type="http://schemas.openxmlformats.org/officeDocument/2006/relationships/image" Target="media/image15.png"/><Relationship Id="rId37" Type="http://schemas.openxmlformats.org/officeDocument/2006/relationships/image" Target="media/image17.png"/><Relationship Id="rId40" Type="http://schemas.openxmlformats.org/officeDocument/2006/relationships/image" Target="media/image21.png"/><Relationship Id="rId45" Type="http://schemas.openxmlformats.org/officeDocument/2006/relationships/header" Target="header4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23" Type="http://schemas.openxmlformats.org/officeDocument/2006/relationships/image" Target="media/image9.emf"/><Relationship Id="rId28" Type="http://schemas.openxmlformats.org/officeDocument/2006/relationships/image" Target="media/image13.emf"/><Relationship Id="rId36" Type="http://schemas.openxmlformats.org/officeDocument/2006/relationships/image" Target="media/image170.png"/><Relationship Id="rId10" Type="http://schemas.openxmlformats.org/officeDocument/2006/relationships/endnotes" Target="endnotes.xml"/><Relationship Id="rId19" Type="http://schemas.openxmlformats.org/officeDocument/2006/relationships/image" Target="media/image7.emf"/><Relationship Id="rId31" Type="http://schemas.openxmlformats.org/officeDocument/2006/relationships/oleObject" Target="embeddings/oleObject2.bin"/><Relationship Id="rId44" Type="http://schemas.openxmlformats.org/officeDocument/2006/relationships/image" Target="media/image22.tmp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package" Target="embeddings/Microsoft_Excel_Macro-Enabled_Worksheet3.xlsm"/><Relationship Id="rId27" Type="http://schemas.openxmlformats.org/officeDocument/2006/relationships/image" Target="media/image12.jpeg"/><Relationship Id="rId30" Type="http://schemas.openxmlformats.org/officeDocument/2006/relationships/image" Target="media/image14.emf"/><Relationship Id="rId35" Type="http://schemas.openxmlformats.org/officeDocument/2006/relationships/image" Target="media/image16.png"/><Relationship Id="rId43" Type="http://schemas.openxmlformats.org/officeDocument/2006/relationships/image" Target="media/image21.tmp"/><Relationship Id="rId48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emf"/><Relationship Id="rId1" Type="http://schemas.openxmlformats.org/officeDocument/2006/relationships/image" Target="media/image2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joseph\Desktop\Word%20template.dotx" TargetMode="External"/></Relationships>
</file>

<file path=word/theme/theme1.xml><?xml version="1.0" encoding="utf-8"?>
<a:theme xmlns:a="http://schemas.openxmlformats.org/drawingml/2006/main" name="Office Theme">
  <a:themeElements>
    <a:clrScheme name="Palette_Capgemini">
      <a:dk1>
        <a:srgbClr val="00264A"/>
      </a:dk1>
      <a:lt1>
        <a:sysClr val="window" lastClr="FFFFFF"/>
      </a:lt1>
      <a:dk2>
        <a:srgbClr val="9F958F"/>
      </a:dk2>
      <a:lt2>
        <a:srgbClr val="909090"/>
      </a:lt2>
      <a:accent1>
        <a:srgbClr val="F9BE01"/>
      </a:accent1>
      <a:accent2>
        <a:srgbClr val="ED771A"/>
      </a:accent2>
      <a:accent3>
        <a:srgbClr val="B70132"/>
      </a:accent3>
      <a:accent4>
        <a:srgbClr val="691E7C"/>
      </a:accent4>
      <a:accent5>
        <a:srgbClr val="0098CC"/>
      </a:accent5>
      <a:accent6>
        <a:srgbClr val="BDBD00"/>
      </a:accent6>
      <a:hlink>
        <a:srgbClr val="7DAFA5"/>
      </a:hlink>
      <a:folHlink>
        <a:srgbClr val="BB0065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E5166BA976EB94BB6A7ECF3A7703673" ma:contentTypeVersion="0" ma:contentTypeDescription="Create a new document." ma:contentTypeScope="" ma:versionID="33c3b9458cf54fda7bfcf655f8cb78f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99653376294f81086e7b884b358f4d55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A2AB1B-F7D1-4819-8B9A-5F5DD45BEFE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907873E-6DC4-434F-8B8F-A1713BA4633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E5AD30A-C133-43FB-8B62-B93F40149BF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3894A35-B14A-41FE-9D5A-8562A0B0C3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Word template.dotx</Template>
  <TotalTime>1038</TotalTime>
  <Pages>15</Pages>
  <Words>2694</Words>
  <Characters>14822</Characters>
  <Application>Microsoft Office Word</Application>
  <DocSecurity>0</DocSecurity>
  <Lines>123</Lines>
  <Paragraphs>34</Paragraphs>
  <ScaleCrop>false</ScaleCrop>
  <HeadingPairs>
    <vt:vector size="8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  <vt:variant>
        <vt:lpstr>Titre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4" baseType="lpstr">
      <vt:lpstr>Word Template</vt:lpstr>
      <vt:lpstr>Word Template</vt:lpstr>
      <vt:lpstr>RFP Template</vt:lpstr>
      <vt:lpstr>Capgemini GOS Template 2006</vt:lpstr>
    </vt:vector>
  </TitlesOfParts>
  <Company>Capgemini</Company>
  <LinksUpToDate>false</LinksUpToDate>
  <CharactersWithSpaces>17482</CharactersWithSpaces>
  <SharedDoc>false</SharedDoc>
  <HLinks>
    <vt:vector size="360" baseType="variant">
      <vt:variant>
        <vt:i4>1769542</vt:i4>
      </vt:variant>
      <vt:variant>
        <vt:i4>309</vt:i4>
      </vt:variant>
      <vt:variant>
        <vt:i4>0</vt:i4>
      </vt:variant>
      <vt:variant>
        <vt:i4>5</vt:i4>
      </vt:variant>
      <vt:variant>
        <vt:lpwstr>http://en.wikipedia.org/wiki/ESAC</vt:lpwstr>
      </vt:variant>
      <vt:variant>
        <vt:lpwstr/>
      </vt:variant>
      <vt:variant>
        <vt:i4>1179731</vt:i4>
      </vt:variant>
      <vt:variant>
        <vt:i4>306</vt:i4>
      </vt:variant>
      <vt:variant>
        <vt:i4>0</vt:i4>
      </vt:variant>
      <vt:variant>
        <vt:i4>5</vt:i4>
      </vt:variant>
      <vt:variant>
        <vt:lpwstr>http://en.wikipedia.org/wiki/Germany</vt:lpwstr>
      </vt:variant>
      <vt:variant>
        <vt:lpwstr/>
      </vt:variant>
      <vt:variant>
        <vt:i4>1179739</vt:i4>
      </vt:variant>
      <vt:variant>
        <vt:i4>303</vt:i4>
      </vt:variant>
      <vt:variant>
        <vt:i4>0</vt:i4>
      </vt:variant>
      <vt:variant>
        <vt:i4>5</vt:i4>
      </vt:variant>
      <vt:variant>
        <vt:lpwstr>http://en.wikipedia.org/wiki/Cologne</vt:lpwstr>
      </vt:variant>
      <vt:variant>
        <vt:lpwstr/>
      </vt:variant>
      <vt:variant>
        <vt:i4>7798836</vt:i4>
      </vt:variant>
      <vt:variant>
        <vt:i4>300</vt:i4>
      </vt:variant>
      <vt:variant>
        <vt:i4>0</vt:i4>
      </vt:variant>
      <vt:variant>
        <vt:i4>5</vt:i4>
      </vt:variant>
      <vt:variant>
        <vt:lpwstr>http://en.wikipedia.org/wiki/European_Astronaut_Centre</vt:lpwstr>
      </vt:variant>
      <vt:variant>
        <vt:lpwstr/>
      </vt:variant>
      <vt:variant>
        <vt:i4>1179731</vt:i4>
      </vt:variant>
      <vt:variant>
        <vt:i4>297</vt:i4>
      </vt:variant>
      <vt:variant>
        <vt:i4>0</vt:i4>
      </vt:variant>
      <vt:variant>
        <vt:i4>5</vt:i4>
      </vt:variant>
      <vt:variant>
        <vt:lpwstr>http://en.wikipedia.org/wiki/Germany</vt:lpwstr>
      </vt:variant>
      <vt:variant>
        <vt:lpwstr/>
      </vt:variant>
      <vt:variant>
        <vt:i4>7274537</vt:i4>
      </vt:variant>
      <vt:variant>
        <vt:i4>294</vt:i4>
      </vt:variant>
      <vt:variant>
        <vt:i4>0</vt:i4>
      </vt:variant>
      <vt:variant>
        <vt:i4>5</vt:i4>
      </vt:variant>
      <vt:variant>
        <vt:lpwstr>http://en.wikipedia.org/wiki/Darmstadt</vt:lpwstr>
      </vt:variant>
      <vt:variant>
        <vt:lpwstr/>
      </vt:variant>
      <vt:variant>
        <vt:i4>2031729</vt:i4>
      </vt:variant>
      <vt:variant>
        <vt:i4>291</vt:i4>
      </vt:variant>
      <vt:variant>
        <vt:i4>0</vt:i4>
      </vt:variant>
      <vt:variant>
        <vt:i4>5</vt:i4>
      </vt:variant>
      <vt:variant>
        <vt:lpwstr>http://en.wikipedia.org/wiki/European_Space_Operations_Centre</vt:lpwstr>
      </vt:variant>
      <vt:variant>
        <vt:lpwstr/>
      </vt:variant>
      <vt:variant>
        <vt:i4>7209005</vt:i4>
      </vt:variant>
      <vt:variant>
        <vt:i4>288</vt:i4>
      </vt:variant>
      <vt:variant>
        <vt:i4>0</vt:i4>
      </vt:variant>
      <vt:variant>
        <vt:i4>5</vt:i4>
      </vt:variant>
      <vt:variant>
        <vt:lpwstr>http://en.wikipedia.org/wiki/Italy</vt:lpwstr>
      </vt:variant>
      <vt:variant>
        <vt:lpwstr/>
      </vt:variant>
      <vt:variant>
        <vt:i4>983125</vt:i4>
      </vt:variant>
      <vt:variant>
        <vt:i4>285</vt:i4>
      </vt:variant>
      <vt:variant>
        <vt:i4>0</vt:i4>
      </vt:variant>
      <vt:variant>
        <vt:i4>5</vt:i4>
      </vt:variant>
      <vt:variant>
        <vt:lpwstr>http://en.wikipedia.org/wiki/Frascati</vt:lpwstr>
      </vt:variant>
      <vt:variant>
        <vt:lpwstr/>
      </vt:variant>
      <vt:variant>
        <vt:i4>6684719</vt:i4>
      </vt:variant>
      <vt:variant>
        <vt:i4>282</vt:i4>
      </vt:variant>
      <vt:variant>
        <vt:i4>0</vt:i4>
      </vt:variant>
      <vt:variant>
        <vt:i4>5</vt:i4>
      </vt:variant>
      <vt:variant>
        <vt:lpwstr>http://en.wikipedia.org/wiki/ESRIN</vt:lpwstr>
      </vt:variant>
      <vt:variant>
        <vt:lpwstr/>
      </vt:variant>
      <vt:variant>
        <vt:i4>1114191</vt:i4>
      </vt:variant>
      <vt:variant>
        <vt:i4>279</vt:i4>
      </vt:variant>
      <vt:variant>
        <vt:i4>0</vt:i4>
      </vt:variant>
      <vt:variant>
        <vt:i4>5</vt:i4>
      </vt:variant>
      <vt:variant>
        <vt:lpwstr>http://en.wikipedia.org/wiki/Netherlands</vt:lpwstr>
      </vt:variant>
      <vt:variant>
        <vt:lpwstr/>
      </vt:variant>
      <vt:variant>
        <vt:i4>7864373</vt:i4>
      </vt:variant>
      <vt:variant>
        <vt:i4>276</vt:i4>
      </vt:variant>
      <vt:variant>
        <vt:i4>0</vt:i4>
      </vt:variant>
      <vt:variant>
        <vt:i4>5</vt:i4>
      </vt:variant>
      <vt:variant>
        <vt:lpwstr>http://en.wikipedia.org/wiki/Noordwijk</vt:lpwstr>
      </vt:variant>
      <vt:variant>
        <vt:lpwstr/>
      </vt:variant>
      <vt:variant>
        <vt:i4>7143459</vt:i4>
      </vt:variant>
      <vt:variant>
        <vt:i4>273</vt:i4>
      </vt:variant>
      <vt:variant>
        <vt:i4>0</vt:i4>
      </vt:variant>
      <vt:variant>
        <vt:i4>5</vt:i4>
      </vt:variant>
      <vt:variant>
        <vt:lpwstr>http://en.wikipedia.org/wiki/ESTEC</vt:lpwstr>
      </vt:variant>
      <vt:variant>
        <vt:lpwstr/>
      </vt:variant>
      <vt:variant>
        <vt:i4>7209021</vt:i4>
      </vt:variant>
      <vt:variant>
        <vt:i4>270</vt:i4>
      </vt:variant>
      <vt:variant>
        <vt:i4>0</vt:i4>
      </vt:variant>
      <vt:variant>
        <vt:i4>5</vt:i4>
      </vt:variant>
      <vt:variant>
        <vt:lpwstr>http://en.wikipedia.org/wiki/Paris</vt:lpwstr>
      </vt:variant>
      <vt:variant>
        <vt:lpwstr/>
      </vt:variant>
      <vt:variant>
        <vt:i4>7602180</vt:i4>
      </vt:variant>
      <vt:variant>
        <vt:i4>267</vt:i4>
      </vt:variant>
      <vt:variant>
        <vt:i4>0</vt:i4>
      </vt:variant>
      <vt:variant>
        <vt:i4>5</vt:i4>
      </vt:variant>
      <vt:variant>
        <vt:lpwstr>http://en.wikipedia.org/wiki/Space_exploration</vt:lpwstr>
      </vt:variant>
      <vt:variant>
        <vt:lpwstr/>
      </vt:variant>
      <vt:variant>
        <vt:i4>1704022</vt:i4>
      </vt:variant>
      <vt:variant>
        <vt:i4>264</vt:i4>
      </vt:variant>
      <vt:variant>
        <vt:i4>0</vt:i4>
      </vt:variant>
      <vt:variant>
        <vt:i4>5</vt:i4>
      </vt:variant>
      <vt:variant>
        <vt:lpwstr>http://en.wikipedia.org/wiki/Intergovernmentalism</vt:lpwstr>
      </vt:variant>
      <vt:variant>
        <vt:lpwstr/>
      </vt:variant>
      <vt:variant>
        <vt:i4>3342398</vt:i4>
      </vt:variant>
      <vt:variant>
        <vt:i4>261</vt:i4>
      </vt:variant>
      <vt:variant>
        <vt:i4>0</vt:i4>
      </vt:variant>
      <vt:variant>
        <vt:i4>5</vt:i4>
      </vt:variant>
      <vt:variant>
        <vt:lpwstr>http://www.naandi.org/</vt:lpwstr>
      </vt:variant>
      <vt:variant>
        <vt:lpwstr/>
      </vt:variant>
      <vt:variant>
        <vt:i4>1835064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_Toc277589500</vt:lpwstr>
      </vt:variant>
      <vt:variant>
        <vt:i4>1376313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_Toc277589499</vt:lpwstr>
      </vt:variant>
      <vt:variant>
        <vt:i4>1376313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_Toc277589498</vt:lpwstr>
      </vt:variant>
      <vt:variant>
        <vt:i4>1376313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_Toc277589497</vt:lpwstr>
      </vt:variant>
      <vt:variant>
        <vt:i4>1376313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_Toc277589496</vt:lpwstr>
      </vt:variant>
      <vt:variant>
        <vt:i4>1376313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_Toc277589495</vt:lpwstr>
      </vt:variant>
      <vt:variant>
        <vt:i4>1376313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_Toc277589494</vt:lpwstr>
      </vt:variant>
      <vt:variant>
        <vt:i4>1376313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_Toc277589493</vt:lpwstr>
      </vt:variant>
      <vt:variant>
        <vt:i4>1376313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_Toc277589492</vt:lpwstr>
      </vt:variant>
      <vt:variant>
        <vt:i4>1376313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_Toc277589491</vt:lpwstr>
      </vt:variant>
      <vt:variant>
        <vt:i4>1376313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_Toc277589490</vt:lpwstr>
      </vt:variant>
      <vt:variant>
        <vt:i4>1310777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_Toc277589489</vt:lpwstr>
      </vt:variant>
      <vt:variant>
        <vt:i4>1310777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_Toc277589488</vt:lpwstr>
      </vt:variant>
      <vt:variant>
        <vt:i4>1310777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_Toc277589487</vt:lpwstr>
      </vt:variant>
      <vt:variant>
        <vt:i4>1310777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_Toc277589486</vt:lpwstr>
      </vt:variant>
      <vt:variant>
        <vt:i4>1310777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_Toc277589485</vt:lpwstr>
      </vt:variant>
      <vt:variant>
        <vt:i4>1310777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_Toc277589484</vt:lpwstr>
      </vt:variant>
      <vt:variant>
        <vt:i4>1310777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_Toc277589483</vt:lpwstr>
      </vt:variant>
      <vt:variant>
        <vt:i4>1310777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_Toc277589482</vt:lpwstr>
      </vt:variant>
      <vt:variant>
        <vt:i4>1310777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_Toc277589481</vt:lpwstr>
      </vt:variant>
      <vt:variant>
        <vt:i4>1310777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_Toc277589480</vt:lpwstr>
      </vt:variant>
      <vt:variant>
        <vt:i4>1769529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_Toc277589479</vt:lpwstr>
      </vt:variant>
      <vt:variant>
        <vt:i4>1769529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_Toc277589478</vt:lpwstr>
      </vt:variant>
      <vt:variant>
        <vt:i4>1769529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_Toc277589477</vt:lpwstr>
      </vt:variant>
      <vt:variant>
        <vt:i4>1769529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_Toc277589476</vt:lpwstr>
      </vt:variant>
      <vt:variant>
        <vt:i4>1769529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_Toc277589475</vt:lpwstr>
      </vt:variant>
      <vt:variant>
        <vt:i4>1769529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_Toc277589474</vt:lpwstr>
      </vt:variant>
      <vt:variant>
        <vt:i4>1769529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_Toc277589473</vt:lpwstr>
      </vt:variant>
      <vt:variant>
        <vt:i4>1769529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_Toc277589472</vt:lpwstr>
      </vt:variant>
      <vt:variant>
        <vt:i4>1769529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_Toc277589471</vt:lpwstr>
      </vt:variant>
      <vt:variant>
        <vt:i4>1769529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_Toc277589470</vt:lpwstr>
      </vt:variant>
      <vt:variant>
        <vt:i4>1703993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_Toc277589469</vt:lpwstr>
      </vt:variant>
      <vt:variant>
        <vt:i4>1703993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_Toc277589468</vt:lpwstr>
      </vt:variant>
      <vt:variant>
        <vt:i4>1703993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_Toc277589467</vt:lpwstr>
      </vt:variant>
      <vt:variant>
        <vt:i4>1703993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_Toc277589466</vt:lpwstr>
      </vt:variant>
      <vt:variant>
        <vt:i4>1703993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_Toc277589465</vt:lpwstr>
      </vt:variant>
      <vt:variant>
        <vt:i4>1703993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_Toc277589464</vt:lpwstr>
      </vt:variant>
      <vt:variant>
        <vt:i4>1703993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_Toc277589463</vt:lpwstr>
      </vt:variant>
      <vt:variant>
        <vt:i4>1703993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_Toc277589462</vt:lpwstr>
      </vt:variant>
      <vt:variant>
        <vt:i4>1703993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_Toc277589461</vt:lpwstr>
      </vt:variant>
      <vt:variant>
        <vt:i4>1703993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_Toc277589460</vt:lpwstr>
      </vt:variant>
      <vt:variant>
        <vt:i4>1638457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_Toc277589459</vt:lpwstr>
      </vt:variant>
      <vt:variant>
        <vt:i4>1638457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_Toc277589458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Word Template</dc:title>
  <dc:subject>Template</dc:subject>
  <dc:creator>Capgemini</dc:creator>
  <cp:lastModifiedBy>Barrera, Jose Roberto</cp:lastModifiedBy>
  <cp:revision>30</cp:revision>
  <cp:lastPrinted>2012-12-14T15:18:00Z</cp:lastPrinted>
  <dcterms:created xsi:type="dcterms:W3CDTF">2019-02-08T15:25:00Z</dcterms:created>
  <dcterms:modified xsi:type="dcterms:W3CDTF">2019-03-08T18:01:00Z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0x010100CE5166BA976EB94BB6A7ECF3A7703673</vt:lpwstr>
  </property>
</Properties>
</file>