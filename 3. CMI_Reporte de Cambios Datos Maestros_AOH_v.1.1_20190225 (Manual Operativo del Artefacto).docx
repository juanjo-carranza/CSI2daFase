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0DDA67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8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9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A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B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tbl>
      <w:tblPr>
        <w:tblW w:w="105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A0788F" w:rsidRPr="002B6F19" w14:paraId="010DDA6D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C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9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F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1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7B" w14:textId="3A50AEEE" w:rsidR="00A0788F" w:rsidRPr="002B6F19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  <w:r w:rsidRPr="002B6F19"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  <w:t>Manual Operativo del Artefacto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7F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9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8F" w14:textId="732A47F0" w:rsidR="00A0788F" w:rsidRPr="002B6F19" w:rsidRDefault="00B3146E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  <w:proofErr w:type="spellStart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Envio</w:t>
            </w:r>
            <w:proofErr w:type="spellEnd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 xml:space="preserve"> de Pruebas </w:t>
            </w:r>
            <w:proofErr w:type="spellStart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Psicometricas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95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93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A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7" w14:textId="77777777" w:rsidR="00A0788F" w:rsidRPr="00681B84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8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9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A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B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C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D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E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F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6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3" w14:textId="68F931B5" w:rsidR="00A0788F" w:rsidRPr="00681B84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681B84">
              <w:rPr>
                <w:rFonts w:cs="Arial"/>
                <w:color w:val="00234B"/>
                <w:sz w:val="24"/>
                <w:lang w:val="es-GT" w:eastAsia="pl-PL"/>
              </w:rPr>
              <w:t>Número de Revisión</w:t>
            </w:r>
            <w:r w:rsidR="00A0788F" w:rsidRPr="00681B84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681B84" w:rsidRPr="00681B84">
              <w:rPr>
                <w:rFonts w:cs="Arial"/>
                <w:color w:val="00234B"/>
                <w:sz w:val="24"/>
                <w:lang w:val="es-GT" w:eastAsia="pl-PL"/>
              </w:rPr>
              <w:t>1.</w:t>
            </w:r>
            <w:r w:rsidR="001B7470">
              <w:rPr>
                <w:rFonts w:cs="Arial"/>
                <w:color w:val="00234B"/>
                <w:sz w:val="24"/>
                <w:lang w:val="es-GT" w:eastAsia="pl-PL"/>
              </w:rPr>
              <w:t>1</w:t>
            </w:r>
          </w:p>
        </w:tc>
        <w:tc>
          <w:tcPr>
            <w:tcW w:w="3840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4" w14:textId="54C9DE94" w:rsidR="00A0788F" w:rsidRPr="002B6F19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2B6F19">
              <w:rPr>
                <w:rFonts w:cs="Arial"/>
                <w:color w:val="00234B"/>
                <w:sz w:val="24"/>
                <w:lang w:val="es-GT" w:eastAsia="pl-PL"/>
              </w:rPr>
              <w:t>Fecha</w:t>
            </w:r>
            <w:r w:rsidR="00A0788F" w:rsidRPr="002B6F19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1B7470">
              <w:rPr>
                <w:rFonts w:cs="Arial"/>
                <w:color w:val="00234B"/>
                <w:sz w:val="24"/>
                <w:lang w:val="es-GT" w:eastAsia="pl-PL"/>
              </w:rPr>
              <w:t>25</w:t>
            </w:r>
            <w:r w:rsidR="00681B84">
              <w:rPr>
                <w:rFonts w:cs="Arial"/>
                <w:color w:val="00234B"/>
                <w:sz w:val="24"/>
                <w:lang w:val="es-GT" w:eastAsia="pl-PL"/>
              </w:rPr>
              <w:t>/02/2019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B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8" w14:textId="77777777" w:rsidR="00A0788F" w:rsidRPr="00681B84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3840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9" w14:textId="77777777" w:rsidR="00A0788F" w:rsidRPr="002B6F19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D" w14:textId="77374B9B" w:rsidR="00A0788F" w:rsidRPr="00681B84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  <w:r w:rsidRPr="00681B84"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  <w:t>BORRADOR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3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B1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4" w14:textId="2A63A4BE" w:rsidR="00A0788F" w:rsidRPr="002B6F19" w:rsidRDefault="004F2C5E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  <w:r w:rsidRPr="002B6F19">
              <w:rPr>
                <w:rFonts w:ascii="Calibri" w:hAnsi="Calibri"/>
                <w:noProof/>
                <w:color w:val="00234B"/>
                <w:sz w:val="22"/>
                <w:szCs w:val="22"/>
                <w:lang w:val="es-GT" w:eastAsia="pl-PL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010DDCD9" wp14:editId="3BF1129B">
                      <wp:simplePos x="0" y="0"/>
                      <wp:positionH relativeFrom="page">
                        <wp:posOffset>-678180</wp:posOffset>
                      </wp:positionH>
                      <wp:positionV relativeFrom="page">
                        <wp:posOffset>144780</wp:posOffset>
                      </wp:positionV>
                      <wp:extent cx="7840980" cy="200025"/>
                      <wp:effectExtent l="0" t="0" r="2540" b="0"/>
                      <wp:wrapNone/>
                      <wp:docPr id="16" name="Rectangl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7840980" cy="200025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rgbClr val="FFFFFF"/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accent2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A159EA" id="Rectangle 15" o:spid="_x0000_s1026" style="position:absolute;margin-left:-53.4pt;margin-top:11.4pt;width:617.4pt;height:15.75pt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" fillcolor="#9f958f [3215]" stroked="f" strokecolor="#ed771a [3205]">
                      <v:fill rotate="t" focus="100%" type="gradient"/>
                      <w10:wrap anchorx="page" anchory="page"/>
                    </v:rect>
                  </w:pict>
                </mc:Fallback>
              </mc:AlternateConten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D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C1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0DDAC0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</w:tbl>
    <w:p w14:paraId="010DDAC2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3" w14:textId="4BC02C32" w:rsidR="00F627CA" w:rsidRPr="002B6F19" w:rsidRDefault="004F2C5E" w:rsidP="00593EC5">
      <w:pPr>
        <w:pStyle w:val="BodyText1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noProof/>
          <w:lang w:val="es-GT" w:eastAsia="pl-P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10DDCDA" wp14:editId="64487BBF">
                <wp:simplePos x="0" y="0"/>
                <wp:positionH relativeFrom="page">
                  <wp:posOffset>-137795</wp:posOffset>
                </wp:positionH>
                <wp:positionV relativeFrom="page">
                  <wp:posOffset>4829175</wp:posOffset>
                </wp:positionV>
                <wp:extent cx="7840980" cy="200025"/>
                <wp:effectExtent l="0" t="0" r="2540" b="0"/>
                <wp:wrapNone/>
                <wp:docPr id="15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D9E6C8" id="Rectangle 14" o:spid="_x0000_s1026" style="position:absolute;margin-left:-10.85pt;margin-top:380.25pt;width:617.4pt;height:15.75pt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  <w:r w:rsidRPr="002B6F19">
        <w:rPr>
          <w:rFonts w:asciiTheme="majorHAnsi" w:hAnsiTheme="majorHAnsi" w:cstheme="majorHAnsi"/>
          <w:noProof/>
          <w:lang w:val="es-GT" w:eastAsia="pl-P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10DDCDB" wp14:editId="5478BA90">
                <wp:simplePos x="0" y="0"/>
                <wp:positionH relativeFrom="page">
                  <wp:posOffset>-287655</wp:posOffset>
                </wp:positionH>
                <wp:positionV relativeFrom="page">
                  <wp:posOffset>2478405</wp:posOffset>
                </wp:positionV>
                <wp:extent cx="7840980" cy="200025"/>
                <wp:effectExtent l="0" t="1905" r="0" b="0"/>
                <wp:wrapNone/>
                <wp:docPr id="1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E1775" id="Rectangle 13" o:spid="_x0000_s1026" style="position:absolute;margin-left:-22.65pt;margin-top:195.15pt;width:617.4pt;height:15.75pt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</w:p>
    <w:p w14:paraId="010DDAC4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5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  <w:sectPr w:rsidR="00593EC5" w:rsidRPr="002B6F19" w:rsidSect="002A3179">
          <w:headerReference w:type="default" r:id="rId11"/>
          <w:footerReference w:type="default" r:id="rId12"/>
          <w:headerReference w:type="first" r:id="rId13"/>
          <w:footerReference w:type="first" r:id="rId14"/>
          <w:type w:val="continuous"/>
          <w:pgSz w:w="11907" w:h="16839" w:code="9"/>
          <w:pgMar w:top="1134" w:right="851" w:bottom="1043" w:left="851" w:header="1701" w:footer="454" w:gutter="0"/>
          <w:pgNumType w:start="1"/>
          <w:cols w:space="720"/>
          <w:docGrid w:linePitch="360"/>
        </w:sectPr>
      </w:pPr>
    </w:p>
    <w:p w14:paraId="010DDAC6" w14:textId="77777777" w:rsidR="006F4CFD" w:rsidRPr="002B6F19" w:rsidRDefault="006F4CFD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0" w:name="_Toc343264291"/>
      <w:bookmarkStart w:id="1" w:name="_Toc348104900"/>
      <w:bookmarkStart w:id="2" w:name="_Toc348105685"/>
      <w:bookmarkStart w:id="3" w:name="_Toc348106629"/>
      <w:bookmarkStart w:id="4" w:name="_Toc348114690"/>
    </w:p>
    <w:p w14:paraId="010DDAC7" w14:textId="3753B603" w:rsidR="00D85007" w:rsidRPr="002B6F19" w:rsidRDefault="000C67A3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5" w:name="TableOfContents"/>
      <w:bookmarkStart w:id="6" w:name="_Toc131393217"/>
      <w:bookmarkEnd w:id="0"/>
      <w:bookmarkEnd w:id="1"/>
      <w:bookmarkEnd w:id="2"/>
      <w:bookmarkEnd w:id="3"/>
      <w:bookmarkEnd w:id="4"/>
      <w:bookmarkEnd w:id="5"/>
      <w:r w:rsidRPr="002B6F19"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  <w:t>Tabla de Contenidos</w:t>
      </w:r>
    </w:p>
    <w:sdt>
      <w:sdtPr>
        <w:rPr>
          <w:rFonts w:ascii="Arial" w:eastAsia="Times New Roman" w:hAnsi="Arial" w:cs="Times New Roman"/>
          <w:b w:val="0"/>
          <w:bCs w:val="0"/>
          <w:color w:val="auto"/>
          <w:sz w:val="20"/>
          <w:lang w:val="en-US" w:eastAsia="en-CA"/>
        </w:rPr>
        <w:id w:val="-427422912"/>
        <w:docPartObj>
          <w:docPartGallery w:val="Table of Contents"/>
          <w:docPartUnique/>
        </w:docPartObj>
      </w:sdtPr>
      <w:sdtEndPr>
        <w:rPr>
          <w:rFonts w:cstheme="majorHAnsi"/>
          <w:noProof/>
        </w:rPr>
      </w:sdtEndPr>
      <w:sdtContent>
        <w:p w14:paraId="010DDAC8" w14:textId="2152CA81" w:rsidR="00E62C7B" w:rsidRPr="002B6F19" w:rsidRDefault="000C67A3" w:rsidP="00EB7CEA">
          <w:pPr>
            <w:pStyle w:val="NoSpacing"/>
          </w:pPr>
          <w:r w:rsidRPr="002B6F19">
            <w:t>Contenidos</w:t>
          </w:r>
        </w:p>
        <w:p w14:paraId="010DDAC9" w14:textId="26EFA68E" w:rsidR="00A402DE" w:rsidRPr="002B6F19" w:rsidRDefault="00A402DE" w:rsidP="00A402DE">
          <w:pPr>
            <w:rPr>
              <w:rFonts w:asciiTheme="majorHAnsi" w:hAnsiTheme="majorHAnsi" w:cstheme="majorHAnsi"/>
              <w:lang w:val="es-GT"/>
            </w:rPr>
          </w:pPr>
        </w:p>
        <w:p w14:paraId="01E1D2DD" w14:textId="62FB80C7" w:rsidR="00402A64" w:rsidRDefault="006D0D8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2B6F19">
            <w:rPr>
              <w:rFonts w:cstheme="majorHAnsi"/>
              <w:b w:val="0"/>
              <w:bCs/>
              <w:lang w:val="es-GT"/>
            </w:rPr>
            <w:fldChar w:fldCharType="begin"/>
          </w:r>
          <w:r w:rsidR="00E62C7B" w:rsidRPr="002B6F19">
            <w:rPr>
              <w:rFonts w:cstheme="majorHAnsi"/>
              <w:lang w:val="es-GT"/>
            </w:rPr>
            <w:instrText xml:space="preserve"> TOC \o "1-3" \h \z \u </w:instrText>
          </w:r>
          <w:r w:rsidRPr="002B6F19">
            <w:rPr>
              <w:rFonts w:cstheme="majorHAnsi"/>
              <w:b w:val="0"/>
              <w:bCs/>
              <w:lang w:val="es-GT"/>
            </w:rPr>
            <w:fldChar w:fldCharType="separate"/>
          </w:r>
          <w:hyperlink w:anchor="_Toc1985986" w:history="1">
            <w:r w:rsidR="00402A64" w:rsidRPr="008918FB">
              <w:rPr>
                <w:rStyle w:val="Hyperlink"/>
                <w:lang w:val="es-GT"/>
              </w:rPr>
              <w:t>Historial de Revisión del Documento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_Toc1985986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2</w:t>
            </w:r>
            <w:r w:rsidR="00402A64">
              <w:rPr>
                <w:webHidden/>
              </w:rPr>
              <w:fldChar w:fldCharType="end"/>
            </w:r>
          </w:hyperlink>
        </w:p>
        <w:p w14:paraId="4F630A60" w14:textId="01D3775D" w:rsidR="00402A64" w:rsidRDefault="002F793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87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Vista General de la Solución de Negocio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_Toc1985987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2591F785" w14:textId="1EA14A28" w:rsidR="00402A64" w:rsidRDefault="002F793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88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de la Solución de Negocios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_Toc1985988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6BD17059" w14:textId="0EBABE3B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89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Especificación de la Máquina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_Toc1985989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5CCFE7AA" w14:textId="78E6C120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0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Especificación de Software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_Toc1985990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2EF73CCD" w14:textId="43D6449C" w:rsidR="00402A64" w:rsidRDefault="002F793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1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Operativos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_Toc1985991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5</w:t>
            </w:r>
            <w:r w:rsidR="00402A64">
              <w:rPr>
                <w:webHidden/>
              </w:rPr>
              <w:fldChar w:fldCharType="end"/>
            </w:r>
          </w:hyperlink>
        </w:p>
        <w:p w14:paraId="5DE4485B" w14:textId="1F7F0545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2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Técnicos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_Toc1985992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5</w:t>
            </w:r>
            <w:r w:rsidR="00402A64">
              <w:rPr>
                <w:webHidden/>
              </w:rPr>
              <w:fldChar w:fldCharType="end"/>
            </w:r>
          </w:hyperlink>
        </w:p>
        <w:p w14:paraId="19B8BAA1" w14:textId="71E4A0CE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3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Generalidades de la Solución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_Toc1985993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6</w:t>
            </w:r>
            <w:r w:rsidR="00402A64">
              <w:rPr>
                <w:webHidden/>
              </w:rPr>
              <w:fldChar w:fldCharType="end"/>
            </w:r>
          </w:hyperlink>
        </w:p>
        <w:p w14:paraId="5EDC77B8" w14:textId="24513C65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4" w:history="1">
            <w:r w:rsidR="00402A64" w:rsidRPr="008918FB">
              <w:rPr>
                <w:rStyle w:val="Hyperlink"/>
                <w:lang w:val="es-GT"/>
              </w:rPr>
              <w:t>Diagrama de la Solución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_Toc1985994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7</w:t>
            </w:r>
            <w:r w:rsidR="00402A64">
              <w:rPr>
                <w:webHidden/>
              </w:rPr>
              <w:fldChar w:fldCharType="end"/>
            </w:r>
          </w:hyperlink>
        </w:p>
        <w:p w14:paraId="4AE9C7C0" w14:textId="77207EEE" w:rsidR="00402A64" w:rsidRDefault="002F793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5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Control de Proceso y Contingencia Operacional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_Toc1985995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7</w:t>
            </w:r>
            <w:r w:rsidR="00402A64">
              <w:rPr>
                <w:webHidden/>
              </w:rPr>
              <w:fldChar w:fldCharType="end"/>
            </w:r>
          </w:hyperlink>
        </w:p>
        <w:p w14:paraId="05A0FEE6" w14:textId="2CF5F96A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6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Error / Excepción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_Toc1985996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8</w:t>
            </w:r>
            <w:r w:rsidR="00402A64">
              <w:rPr>
                <w:webHidden/>
              </w:rPr>
              <w:fldChar w:fldCharType="end"/>
            </w:r>
          </w:hyperlink>
        </w:p>
        <w:p w14:paraId="0C5F717C" w14:textId="50114E96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7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Excepción / Error de Negocio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_Toc1985997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9</w:t>
            </w:r>
            <w:r w:rsidR="00402A64">
              <w:rPr>
                <w:webHidden/>
              </w:rPr>
              <w:fldChar w:fldCharType="end"/>
            </w:r>
          </w:hyperlink>
        </w:p>
        <w:p w14:paraId="449150CD" w14:textId="271C9157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8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Notificaciones y Reportes de Salida Correctos del Proceso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_Toc1985998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9</w:t>
            </w:r>
            <w:r w:rsidR="00402A64">
              <w:rPr>
                <w:webHidden/>
              </w:rPr>
              <w:fldChar w:fldCharType="end"/>
            </w:r>
          </w:hyperlink>
        </w:p>
        <w:p w14:paraId="15D5AF81" w14:textId="1C124A22" w:rsidR="00402A64" w:rsidRDefault="002F793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9" w:history="1">
            <w:r w:rsidR="00402A64" w:rsidRPr="008918FB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Producción y Operaciones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_Toc1985999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41BA91F9" w14:textId="7CFB13D8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0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Reportería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_Toc1986000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2D7EDA72" w14:textId="044BB890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1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Seguridad de la Información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_Toc1986001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768F0AD9" w14:textId="62078460" w:rsidR="00402A64" w:rsidRDefault="002F793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2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Manejo de Credenciales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_Toc1986002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68A012F4" w14:textId="6898B0E4" w:rsidR="00402A64" w:rsidRDefault="002F793D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6003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Apéndice – Manual de Usuario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_Toc1986003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11</w:t>
            </w:r>
            <w:r w:rsidR="00402A64">
              <w:rPr>
                <w:webHidden/>
              </w:rPr>
              <w:fldChar w:fldCharType="end"/>
            </w:r>
          </w:hyperlink>
        </w:p>
        <w:p w14:paraId="010DDADD" w14:textId="5C09DFF6" w:rsidR="00AF3C62" w:rsidRPr="002B6F19" w:rsidRDefault="006D0D8C" w:rsidP="006933BE">
          <w:pPr>
            <w:rPr>
              <w:rFonts w:cstheme="majorHAnsi"/>
              <w:noProof/>
              <w:lang w:val="es-GT"/>
            </w:rPr>
          </w:pPr>
          <w:r w:rsidRPr="002B6F19">
            <w:rPr>
              <w:rFonts w:asciiTheme="majorHAnsi" w:hAnsiTheme="majorHAnsi" w:cstheme="majorHAnsi"/>
              <w:b/>
              <w:bCs/>
              <w:noProof/>
              <w:lang w:val="es-GT"/>
            </w:rPr>
            <w:fldChar w:fldCharType="end"/>
          </w:r>
        </w:p>
      </w:sdtContent>
    </w:sdt>
    <w:p w14:paraId="010DDADE" w14:textId="77777777" w:rsidR="004C5842" w:rsidRPr="002B6F19" w:rsidRDefault="006D0D8C" w:rsidP="006933BE">
      <w:pPr>
        <w:rPr>
          <w:rFonts w:asciiTheme="majorHAnsi" w:hAnsiTheme="majorHAnsi" w:cstheme="majorHAnsi"/>
          <w:lang w:val="es-GT"/>
        </w:rPr>
        <w:sectPr w:rsidR="004C5842" w:rsidRPr="002B6F19" w:rsidSect="0034601A">
          <w:headerReference w:type="default" r:id="rId15"/>
          <w:footerReference w:type="default" r:id="rId16"/>
          <w:pgSz w:w="11907" w:h="16839" w:code="9"/>
          <w:pgMar w:top="1134" w:right="851" w:bottom="1043" w:left="851" w:header="1134" w:footer="454" w:gutter="0"/>
          <w:pgNumType w:start="1"/>
          <w:cols w:space="720"/>
          <w:docGrid w:linePitch="360"/>
        </w:sectPr>
      </w:pPr>
      <w:r w:rsidRPr="002B6F19">
        <w:rPr>
          <w:rFonts w:asciiTheme="majorHAnsi" w:hAnsiTheme="majorHAnsi" w:cstheme="majorHAnsi"/>
          <w:lang w:val="es-GT"/>
        </w:rPr>
        <w:fldChar w:fldCharType="begin"/>
      </w:r>
      <w:r w:rsidR="0069679E" w:rsidRPr="002B6F19">
        <w:rPr>
          <w:rFonts w:asciiTheme="majorHAnsi" w:hAnsiTheme="majorHAnsi" w:cstheme="majorHAnsi"/>
          <w:lang w:val="es-GT"/>
        </w:rPr>
        <w:instrText xml:space="preserve"> TOC \h \z \t "CG_H2;2;CG_H3;3;CG_Heading 1;1" </w:instrText>
      </w:r>
      <w:r w:rsidRPr="002B6F19">
        <w:rPr>
          <w:rFonts w:asciiTheme="majorHAnsi" w:hAnsiTheme="majorHAnsi" w:cstheme="majorHAnsi"/>
          <w:lang w:val="es-GT"/>
        </w:rPr>
        <w:fldChar w:fldCharType="end"/>
      </w:r>
    </w:p>
    <w:p w14:paraId="010DDADF" w14:textId="3882804D" w:rsidR="00351D44" w:rsidRPr="002B6F19" w:rsidRDefault="000C67A3" w:rsidP="005F5E9F">
      <w:pPr>
        <w:pStyle w:val="CGH2"/>
        <w:numPr>
          <w:ilvl w:val="0"/>
          <w:numId w:val="0"/>
        </w:numPr>
        <w:ind w:left="360" w:hanging="360"/>
        <w:rPr>
          <w:lang w:val="es-GT"/>
        </w:rPr>
      </w:pPr>
      <w:bookmarkStart w:id="7" w:name="_Toc1985986"/>
      <w:bookmarkEnd w:id="6"/>
      <w:r w:rsidRPr="002B6F19">
        <w:rPr>
          <w:lang w:val="es-GT"/>
        </w:rPr>
        <w:lastRenderedPageBreak/>
        <w:t>Historial de Revisión del Documento</w:t>
      </w:r>
      <w:bookmarkEnd w:id="7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517"/>
        <w:gridCol w:w="2846"/>
        <w:gridCol w:w="2569"/>
        <w:gridCol w:w="2253"/>
      </w:tblGrid>
      <w:tr w:rsidR="00351D44" w:rsidRPr="002B6F19" w14:paraId="010DDAE4" w14:textId="77777777" w:rsidTr="0094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0" w14:textId="64DA2EA0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Versión</w:t>
            </w:r>
          </w:p>
        </w:tc>
        <w:tc>
          <w:tcPr>
            <w:tcW w:w="1397" w:type="pct"/>
          </w:tcPr>
          <w:p w14:paraId="010DDAE1" w14:textId="389A74CB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Descripción del Cambio</w:t>
            </w:r>
          </w:p>
        </w:tc>
        <w:tc>
          <w:tcPr>
            <w:tcW w:w="1261" w:type="pct"/>
          </w:tcPr>
          <w:p w14:paraId="010DDAE2" w14:textId="13A46572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  <w:tc>
          <w:tcPr>
            <w:tcW w:w="1106" w:type="pct"/>
          </w:tcPr>
          <w:p w14:paraId="010DDAE3" w14:textId="1F2FE0FF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Autor</w:t>
            </w:r>
          </w:p>
        </w:tc>
      </w:tr>
      <w:tr w:rsidR="003C6253" w:rsidRPr="002B6F19" w14:paraId="010DDAE9" w14:textId="77777777" w:rsidTr="0094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5" w14:textId="77777777" w:rsidR="003C6253" w:rsidRPr="00681B84" w:rsidRDefault="003C625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1.0</w:t>
            </w:r>
          </w:p>
        </w:tc>
        <w:tc>
          <w:tcPr>
            <w:tcW w:w="1397" w:type="pct"/>
          </w:tcPr>
          <w:p w14:paraId="010DDAE6" w14:textId="4B2A588D" w:rsidR="003C6253" w:rsidRPr="00681B84" w:rsidRDefault="000C67A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Creación de Borrador</w:t>
            </w:r>
          </w:p>
        </w:tc>
        <w:tc>
          <w:tcPr>
            <w:tcW w:w="1261" w:type="pct"/>
          </w:tcPr>
          <w:p w14:paraId="010DDAE7" w14:textId="77777777" w:rsidR="003C6253" w:rsidRPr="00681B84" w:rsidRDefault="003C6253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106" w:type="pct"/>
          </w:tcPr>
          <w:p w14:paraId="010DDAE8" w14:textId="55A8E139" w:rsidR="003C6253" w:rsidRPr="002B6F19" w:rsidRDefault="00C84333" w:rsidP="00A40FD3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Carranza</w:t>
            </w:r>
            <w:r w:rsidR="00681B84" w:rsidRPr="00681B84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 xml:space="preserve">, 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Juan</w:t>
            </w:r>
            <w:r w:rsidR="00681B84" w:rsidRPr="00681B84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 xml:space="preserve"> Jose</w:t>
            </w:r>
          </w:p>
        </w:tc>
      </w:tr>
      <w:tr w:rsidR="00351D44" w:rsidRPr="002B6F19" w14:paraId="010DDAEE" w14:textId="77777777" w:rsidTr="00943CD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A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ind w:left="360" w:hanging="36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397" w:type="pct"/>
          </w:tcPr>
          <w:p w14:paraId="010DDAEB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261" w:type="pct"/>
          </w:tcPr>
          <w:p w14:paraId="010DDAEC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106" w:type="pct"/>
          </w:tcPr>
          <w:p w14:paraId="010DDAED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</w:tr>
    </w:tbl>
    <w:p w14:paraId="010DDAF9" w14:textId="1259694E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bookmarkStart w:id="8" w:name="_Toc181679920"/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Información del Documento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905"/>
        <w:gridCol w:w="6280"/>
      </w:tblGrid>
      <w:tr w:rsidR="00A66D26" w:rsidRPr="002B6F19" w14:paraId="010DDAFC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A" w14:textId="16BE05C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Archivo</w:t>
            </w:r>
          </w:p>
        </w:tc>
        <w:tc>
          <w:tcPr>
            <w:tcW w:w="3083" w:type="pct"/>
          </w:tcPr>
          <w:p w14:paraId="010DDAFB" w14:textId="33D84FF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AFF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D" w14:textId="77777777" w:rsidR="00A66D26" w:rsidRPr="002B6F19" w:rsidRDefault="00A66D26" w:rsidP="00A66D2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083" w:type="pct"/>
          </w:tcPr>
          <w:p w14:paraId="010DDAFE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00" w14:textId="0FAE4BB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Documentos Relacionados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1355"/>
        <w:gridCol w:w="2241"/>
        <w:gridCol w:w="4428"/>
        <w:gridCol w:w="2161"/>
      </w:tblGrid>
      <w:tr w:rsidR="00A66D26" w:rsidRPr="002B6F19" w14:paraId="010DDB05" w14:textId="77777777" w:rsidTr="006215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1" w14:textId="215F12DC" w:rsidR="00A66D26" w:rsidRPr="002B6F19" w:rsidRDefault="00A66D26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#</w:t>
            </w:r>
            <w:r w:rsidR="000C67A3" w:rsidRPr="002B6F19">
              <w:rPr>
                <w:rFonts w:asciiTheme="majorHAnsi" w:hAnsiTheme="majorHAnsi" w:cstheme="majorHAnsi"/>
                <w:lang w:val="es-GT"/>
              </w:rPr>
              <w:t xml:space="preserve"> </w:t>
            </w:r>
            <w:proofErr w:type="spellStart"/>
            <w:r w:rsidR="000C67A3" w:rsidRPr="002B6F19">
              <w:rPr>
                <w:rFonts w:asciiTheme="majorHAnsi" w:hAnsiTheme="majorHAnsi" w:cstheme="majorHAnsi"/>
                <w:lang w:val="es-GT"/>
              </w:rPr>
              <w:t>Doc</w:t>
            </w:r>
            <w:proofErr w:type="spellEnd"/>
          </w:p>
        </w:tc>
        <w:tc>
          <w:tcPr>
            <w:tcW w:w="1219" w:type="pct"/>
          </w:tcPr>
          <w:p w14:paraId="010DDB02" w14:textId="18D4C4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Tipo de Documento</w:t>
            </w:r>
          </w:p>
        </w:tc>
        <w:tc>
          <w:tcPr>
            <w:tcW w:w="1817" w:type="pct"/>
          </w:tcPr>
          <w:p w14:paraId="010DDB03" w14:textId="72BD0D13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 del Documento</w:t>
            </w:r>
          </w:p>
        </w:tc>
        <w:tc>
          <w:tcPr>
            <w:tcW w:w="1179" w:type="pct"/>
          </w:tcPr>
          <w:p w14:paraId="010DDB04" w14:textId="38927762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Creado por</w:t>
            </w:r>
          </w:p>
        </w:tc>
      </w:tr>
      <w:tr w:rsidR="006215CC" w:rsidRPr="00681B84" w14:paraId="010DDB0A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6" w14:textId="79AB49B6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1</w:t>
            </w:r>
          </w:p>
        </w:tc>
        <w:tc>
          <w:tcPr>
            <w:tcW w:w="1219" w:type="pct"/>
          </w:tcPr>
          <w:p w14:paraId="010DDB07" w14:textId="64DF0D5C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 de Evaluación de Automatizaciones Potenciales</w:t>
            </w:r>
          </w:p>
        </w:tc>
        <w:tc>
          <w:tcPr>
            <w:tcW w:w="1817" w:type="pct"/>
          </w:tcPr>
          <w:p w14:paraId="010DDB08" w14:textId="145D3A0D" w:rsidR="006215CC" w:rsidRPr="001B7470" w:rsidRDefault="00EC65E8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546283">
              <w:rPr>
                <w:sz w:val="16"/>
                <w:lang w:val="es-GT"/>
              </w:rPr>
              <w:t>3.CMI_APAD_Envío de Pruebas Psicométricas.xlsx</w:t>
            </w:r>
          </w:p>
        </w:tc>
        <w:tc>
          <w:tcPr>
            <w:tcW w:w="1179" w:type="pct"/>
          </w:tcPr>
          <w:p w14:paraId="010DDB09" w14:textId="0005AA9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681B84" w14:paraId="010DDB0F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B" w14:textId="3865313A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2</w:t>
            </w:r>
          </w:p>
        </w:tc>
        <w:tc>
          <w:tcPr>
            <w:tcW w:w="1219" w:type="pct"/>
          </w:tcPr>
          <w:p w14:paraId="010DDB0C" w14:textId="2C9E7FAB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Grabación de Ejecución del Proceso</w:t>
            </w:r>
          </w:p>
        </w:tc>
        <w:tc>
          <w:tcPr>
            <w:tcW w:w="1817" w:type="pct"/>
          </w:tcPr>
          <w:p w14:paraId="010DDB0D" w14:textId="7D04BD75" w:rsidR="006215CC" w:rsidRPr="001B7470" w:rsidRDefault="002E43B1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546283">
              <w:rPr>
                <w:sz w:val="16"/>
                <w:lang w:val="es-GT"/>
              </w:rPr>
              <w:t>VideoAsignacinAmitai.mp4</w:t>
            </w:r>
            <w:r>
              <w:rPr>
                <w:sz w:val="16"/>
                <w:lang w:val="es-GT"/>
              </w:rPr>
              <w:t xml:space="preserve">, </w:t>
            </w:r>
            <w:r w:rsidRPr="00546283">
              <w:rPr>
                <w:sz w:val="16"/>
                <w:lang w:val="es-GT"/>
              </w:rPr>
              <w:t>VideoAsignacinMil.mp4</w:t>
            </w:r>
            <w:r>
              <w:rPr>
                <w:sz w:val="16"/>
                <w:lang w:val="es-GT"/>
              </w:rPr>
              <w:t>,</w:t>
            </w:r>
            <w:r w:rsidRPr="00546283">
              <w:rPr>
                <w:lang w:val="es-GT"/>
              </w:rPr>
              <w:t xml:space="preserve"> </w:t>
            </w:r>
            <w:r w:rsidRPr="00546283">
              <w:rPr>
                <w:sz w:val="16"/>
                <w:lang w:val="es-GT"/>
              </w:rPr>
              <w:t>VideoAsignacinPCA.mp4</w:t>
            </w:r>
          </w:p>
        </w:tc>
        <w:tc>
          <w:tcPr>
            <w:tcW w:w="1179" w:type="pct"/>
          </w:tcPr>
          <w:p w14:paraId="010DDB0E" w14:textId="511257CB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681B84" w14:paraId="010DDB14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0" w14:textId="01FC9DAF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3</w:t>
            </w:r>
          </w:p>
        </w:tc>
        <w:tc>
          <w:tcPr>
            <w:tcW w:w="1219" w:type="pct"/>
          </w:tcPr>
          <w:p w14:paraId="010DDB11" w14:textId="7161E53D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Documentos del Cliente</w:t>
            </w:r>
          </w:p>
        </w:tc>
        <w:tc>
          <w:tcPr>
            <w:tcW w:w="1817" w:type="pct"/>
          </w:tcPr>
          <w:p w14:paraId="53A4537D" w14:textId="77777777" w:rsidR="006215CC" w:rsidRPr="001B7470" w:rsidRDefault="006215CC" w:rsidP="006215CC">
            <w:pPr>
              <w:pStyle w:val="TableText"/>
              <w:rPr>
                <w:rFonts w:asciiTheme="minorHAnsi" w:hAnsiTheme="minorHAnsi" w:cstheme="minorHAnsi"/>
                <w:sz w:val="16"/>
                <w:lang w:val="es-GT"/>
              </w:rPr>
            </w:pPr>
            <w:r w:rsidRPr="001B7470">
              <w:rPr>
                <w:rFonts w:asciiTheme="minorHAnsi" w:hAnsiTheme="minorHAnsi" w:cstheme="minorHAnsi"/>
                <w:sz w:val="16"/>
                <w:lang w:val="es-GT"/>
              </w:rPr>
              <w:t>Conexiones_Aplicativos.xlsx</w:t>
            </w:r>
          </w:p>
          <w:p w14:paraId="010DDB12" w14:textId="579DF98D" w:rsidR="006215CC" w:rsidRPr="001B7470" w:rsidRDefault="009103D1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9103D1">
              <w:rPr>
                <w:rFonts w:asciiTheme="minorHAnsi" w:hAnsiTheme="minorHAnsi" w:cstheme="minorHAnsi"/>
                <w:sz w:val="16"/>
                <w:lang w:val="es-GT"/>
              </w:rPr>
              <w:t>Config_ADT_Pruebas_Psicometricas.xlsx</w:t>
            </w:r>
          </w:p>
        </w:tc>
        <w:tc>
          <w:tcPr>
            <w:tcW w:w="1179" w:type="pct"/>
          </w:tcPr>
          <w:p w14:paraId="010DDB13" w14:textId="1169A45F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2B6F19" w14:paraId="010DDB19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5" w14:textId="7ADA02CD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4</w:t>
            </w:r>
          </w:p>
        </w:tc>
        <w:tc>
          <w:tcPr>
            <w:tcW w:w="1219" w:type="pct"/>
          </w:tcPr>
          <w:p w14:paraId="010DDB16" w14:textId="5D51B05A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lang w:val="es-GT"/>
              </w:rPr>
              <w:t>Proceso Actual &amp; Requerimientos de Automatización</w:t>
            </w:r>
          </w:p>
        </w:tc>
        <w:tc>
          <w:tcPr>
            <w:tcW w:w="1817" w:type="pct"/>
          </w:tcPr>
          <w:p w14:paraId="010DDB17" w14:textId="6D634160" w:rsidR="006215CC" w:rsidRPr="001B7470" w:rsidRDefault="00A51886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 xml:space="preserve">2. </w:t>
            </w:r>
            <w:proofErr w:type="spellStart"/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>CMI_Pruebas</w:t>
            </w:r>
            <w:proofErr w:type="spellEnd"/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 xml:space="preserve"> Psicométricas_CPAR_v.1.4_02062019(Proceso Actual y Requerimientos de Automatización).docx</w:t>
            </w:r>
          </w:p>
        </w:tc>
        <w:tc>
          <w:tcPr>
            <w:tcW w:w="1179" w:type="pct"/>
          </w:tcPr>
          <w:p w14:paraId="010DDB18" w14:textId="490F8ECE" w:rsidR="006215CC" w:rsidRPr="002B6F19" w:rsidRDefault="00C63778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</w:tr>
      <w:tr w:rsidR="0030358B" w:rsidRPr="00681B84" w14:paraId="010DDB23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F" w14:textId="2CED82BF" w:rsidR="0030358B" w:rsidRPr="002B6F19" w:rsidRDefault="006215CC" w:rsidP="0001660E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lang w:val="es-GT"/>
              </w:rPr>
              <w:t>5</w:t>
            </w:r>
          </w:p>
        </w:tc>
        <w:tc>
          <w:tcPr>
            <w:tcW w:w="1219" w:type="pct"/>
          </w:tcPr>
          <w:p w14:paraId="010DDB20" w14:textId="659B7085" w:rsidR="0030358B" w:rsidRPr="002B6F19" w:rsidRDefault="000C67A3" w:rsidP="0001660E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sz w:val="20"/>
                <w:lang w:val="es-GT"/>
              </w:rPr>
              <w:t>Aceptación de Pruebas de Usuario</w:t>
            </w:r>
          </w:p>
        </w:tc>
        <w:tc>
          <w:tcPr>
            <w:tcW w:w="1817" w:type="pct"/>
          </w:tcPr>
          <w:p w14:paraId="010DDB21" w14:textId="45AAEBFD" w:rsidR="0030358B" w:rsidRPr="001B7470" w:rsidRDefault="00BA1676" w:rsidP="0001660E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4. </w:t>
            </w:r>
            <w:proofErr w:type="spellStart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>CMI_Envio</w:t>
            </w:r>
            <w:proofErr w:type="spellEnd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 Pruebas Psicometricas_UAT_v.1.0 UAT (Reporte de </w:t>
            </w:r>
            <w:proofErr w:type="spellStart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>Aceptacion</w:t>
            </w:r>
            <w:proofErr w:type="spellEnd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 de Pruebas de Usuario).pdf</w:t>
            </w:r>
          </w:p>
        </w:tc>
        <w:tc>
          <w:tcPr>
            <w:tcW w:w="1179" w:type="pct"/>
          </w:tcPr>
          <w:p w14:paraId="010DDB22" w14:textId="048C9EE2" w:rsidR="0030358B" w:rsidRPr="002B6F19" w:rsidRDefault="00C63778" w:rsidP="0001660E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Carranza, Juan Jose</w:t>
            </w:r>
          </w:p>
        </w:tc>
      </w:tr>
    </w:tbl>
    <w:p w14:paraId="010DDB24" w14:textId="77777777" w:rsidR="00D37F2D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</w:p>
    <w:p w14:paraId="010DDB25" w14:textId="0A6E49BE" w:rsidR="00A66D26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br w:type="column"/>
      </w:r>
      <w:bookmarkEnd w:id="8"/>
      <w:r w:rsidR="000C67A3"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lastRenderedPageBreak/>
        <w:t>Referencias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559"/>
        <w:gridCol w:w="6626"/>
      </w:tblGrid>
      <w:tr w:rsidR="00A66D26" w:rsidRPr="002B6F19" w14:paraId="010DDB28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6" w14:textId="1189D7BE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</w:t>
            </w:r>
          </w:p>
        </w:tc>
        <w:tc>
          <w:tcPr>
            <w:tcW w:w="3253" w:type="pct"/>
          </w:tcPr>
          <w:p w14:paraId="010DDB27" w14:textId="31ED0F29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B2B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9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253" w:type="pct"/>
          </w:tcPr>
          <w:p w14:paraId="010DDB2A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2C" w14:textId="2D80B341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Contribuidores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4675"/>
        <w:gridCol w:w="5510"/>
      </w:tblGrid>
      <w:tr w:rsidR="00A66D26" w:rsidRPr="002B6F19" w14:paraId="010DDB2F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2D" w14:textId="4F211C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Contribuidor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 (</w:t>
            </w:r>
            <w:r w:rsidRPr="002B6F19">
              <w:rPr>
                <w:rFonts w:asciiTheme="majorHAnsi" w:hAnsiTheme="majorHAnsi" w:cstheme="majorHAnsi"/>
                <w:lang w:val="es-GT"/>
              </w:rPr>
              <w:t>Apellido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, </w:t>
            </w: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>)</w:t>
            </w:r>
          </w:p>
        </w:tc>
        <w:tc>
          <w:tcPr>
            <w:tcW w:w="2705" w:type="pct"/>
          </w:tcPr>
          <w:p w14:paraId="010DDB2E" w14:textId="2FF6CAA8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Responsabilidad</w:t>
            </w:r>
          </w:p>
        </w:tc>
      </w:tr>
      <w:tr w:rsidR="006215CC" w:rsidRPr="00402A64" w14:paraId="010DDB32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0" w14:textId="7E319A8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  <w:tc>
          <w:tcPr>
            <w:tcW w:w="2705" w:type="pct"/>
          </w:tcPr>
          <w:p w14:paraId="010DDB31" w14:textId="6CA17622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negocios y requerimientos</w:t>
            </w:r>
          </w:p>
        </w:tc>
      </w:tr>
      <w:tr w:rsidR="006215CC" w:rsidRPr="00402A64" w14:paraId="010DDB3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3" w14:textId="1351FF67" w:rsidR="006215CC" w:rsidRPr="002B6F19" w:rsidRDefault="009103D1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Carranza, Juan</w:t>
            </w:r>
            <w:r w:rsidR="006215CC"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 Jose</w:t>
            </w:r>
          </w:p>
        </w:tc>
        <w:tc>
          <w:tcPr>
            <w:tcW w:w="2705" w:type="pct"/>
          </w:tcPr>
          <w:p w14:paraId="010DDB34" w14:textId="1A34CC3F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artefactos, dueño del artefacto</w:t>
            </w:r>
          </w:p>
        </w:tc>
      </w:tr>
    </w:tbl>
    <w:p w14:paraId="010DDB36" w14:textId="00997EC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Aprobación del Documentación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2143"/>
        <w:gridCol w:w="2703"/>
        <w:gridCol w:w="3261"/>
        <w:gridCol w:w="2078"/>
      </w:tblGrid>
      <w:tr w:rsidR="00A66D26" w:rsidRPr="002B6F19" w14:paraId="010DDB3B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7" w14:textId="63DDCD0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</w:p>
        </w:tc>
        <w:tc>
          <w:tcPr>
            <w:tcW w:w="1327" w:type="pct"/>
          </w:tcPr>
          <w:p w14:paraId="010DDB38" w14:textId="48ABBF3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Título, Departamento/Área</w:t>
            </w:r>
          </w:p>
        </w:tc>
        <w:tc>
          <w:tcPr>
            <w:tcW w:w="1601" w:type="pct"/>
          </w:tcPr>
          <w:p w14:paraId="010DDB39" w14:textId="425090E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Firma</w:t>
            </w:r>
          </w:p>
        </w:tc>
        <w:tc>
          <w:tcPr>
            <w:tcW w:w="1020" w:type="pct"/>
          </w:tcPr>
          <w:p w14:paraId="010DDB3A" w14:textId="0AD4343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</w:tr>
      <w:tr w:rsidR="006215CC" w:rsidRPr="002B6F19" w14:paraId="010DDB40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C" w14:textId="283BEBBA" w:rsidR="006215CC" w:rsidRPr="002B6F19" w:rsidRDefault="009103D1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Fuentes</w:t>
            </w:r>
            <w:r w:rsidR="006215CC"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, 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Wendy</w:t>
            </w:r>
          </w:p>
        </w:tc>
        <w:tc>
          <w:tcPr>
            <w:tcW w:w="1327" w:type="pct"/>
          </w:tcPr>
          <w:p w14:paraId="010DDB3D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SME</w:t>
            </w:r>
          </w:p>
        </w:tc>
        <w:tc>
          <w:tcPr>
            <w:tcW w:w="1601" w:type="pct"/>
          </w:tcPr>
          <w:p w14:paraId="010DDB3E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3F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  <w:tr w:rsidR="006215CC" w:rsidRPr="002B6F19" w14:paraId="010DDB4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41" w14:textId="7CB7886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Morales, José</w:t>
            </w:r>
          </w:p>
        </w:tc>
        <w:tc>
          <w:tcPr>
            <w:tcW w:w="1327" w:type="pct"/>
          </w:tcPr>
          <w:p w14:paraId="010DDB42" w14:textId="428CBD5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Líder del Proceso</w:t>
            </w:r>
          </w:p>
        </w:tc>
        <w:tc>
          <w:tcPr>
            <w:tcW w:w="1601" w:type="pct"/>
          </w:tcPr>
          <w:p w14:paraId="010DDB43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44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55" w14:textId="77777777" w:rsidR="00A66D26" w:rsidRPr="002B6F19" w:rsidRDefault="00A66D26" w:rsidP="00A66D26">
      <w:pPr>
        <w:pStyle w:val="EDICHeading1NoTOC"/>
        <w:rPr>
          <w:rFonts w:asciiTheme="majorHAnsi" w:hAnsiTheme="majorHAnsi" w:cstheme="majorHAnsi"/>
          <w:lang w:val="es-GT"/>
        </w:rPr>
      </w:pPr>
    </w:p>
    <w:p w14:paraId="010DDB56" w14:textId="77777777" w:rsidR="005D078A" w:rsidRPr="002B6F19" w:rsidRDefault="005D078A" w:rsidP="005D078A">
      <w:pPr>
        <w:pStyle w:val="ListParagraph"/>
        <w:ind w:left="360"/>
        <w:rPr>
          <w:rFonts w:asciiTheme="majorHAnsi" w:hAnsiTheme="majorHAnsi" w:cstheme="majorHAnsi"/>
          <w:b/>
          <w:bCs/>
          <w:color w:val="1F497D"/>
          <w:sz w:val="20"/>
          <w:szCs w:val="20"/>
          <w:lang w:val="es-GT"/>
        </w:rPr>
      </w:pPr>
    </w:p>
    <w:p w14:paraId="010DDB57" w14:textId="77777777" w:rsidR="008F4526" w:rsidRPr="002B6F19" w:rsidRDefault="008F4526">
      <w:pPr>
        <w:spacing w:before="0" w:after="0"/>
        <w:rPr>
          <w:rFonts w:asciiTheme="majorHAnsi" w:eastAsiaTheme="minorHAnsi" w:hAnsiTheme="majorHAnsi" w:cstheme="majorHAnsi"/>
          <w:b/>
          <w:bCs/>
          <w:color w:val="1F497D"/>
          <w:szCs w:val="20"/>
          <w:lang w:val="es-GT" w:eastAsia="en-US"/>
        </w:rPr>
      </w:pPr>
      <w:r w:rsidRPr="002B6F19">
        <w:rPr>
          <w:rFonts w:asciiTheme="majorHAnsi" w:hAnsiTheme="majorHAnsi" w:cstheme="majorHAnsi"/>
          <w:b/>
          <w:bCs/>
          <w:color w:val="1F497D"/>
          <w:szCs w:val="20"/>
          <w:lang w:val="es-GT"/>
        </w:rPr>
        <w:br w:type="page"/>
      </w:r>
    </w:p>
    <w:p w14:paraId="010DDB58" w14:textId="6F79F519" w:rsidR="00E5308D" w:rsidRPr="002B6F19" w:rsidRDefault="000C67A3" w:rsidP="00E405C6">
      <w:pPr>
        <w:pStyle w:val="CGH2"/>
        <w:rPr>
          <w:lang w:val="es-GT"/>
        </w:rPr>
      </w:pPr>
      <w:bookmarkStart w:id="9" w:name="_Toc1985987"/>
      <w:r w:rsidRPr="002B6F19">
        <w:rPr>
          <w:lang w:val="es-GT"/>
        </w:rPr>
        <w:lastRenderedPageBreak/>
        <w:t>Vista General de la Solución de Negocio</w:t>
      </w:r>
      <w:bookmarkEnd w:id="9"/>
    </w:p>
    <w:p w14:paraId="2D2D510D" w14:textId="00E8CDEA" w:rsidR="000C67A3" w:rsidRPr="002B6F19" w:rsidRDefault="000C67A3" w:rsidP="0030318E">
      <w:pPr>
        <w:pStyle w:val="BodyText1"/>
        <w:jc w:val="both"/>
        <w:rPr>
          <w:lang w:val="es-GT"/>
        </w:rPr>
      </w:pPr>
      <w:bookmarkStart w:id="10" w:name="_Toc480892983"/>
      <w:r w:rsidRPr="002B6F19">
        <w:rPr>
          <w:lang w:val="es-GT"/>
        </w:rPr>
        <w:t xml:space="preserve">El propósito de este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es </w:t>
      </w:r>
      <w:proofErr w:type="spellStart"/>
      <w:r w:rsidRPr="002B6F19">
        <w:rPr>
          <w:lang w:val="es-GT"/>
        </w:rPr>
        <w:t>describer</w:t>
      </w:r>
      <w:proofErr w:type="spellEnd"/>
      <w:r w:rsidRPr="002B6F19">
        <w:rPr>
          <w:lang w:val="es-GT"/>
        </w:rPr>
        <w:t xml:space="preserve"> los requerimientos y manejo del proceso Automatizado de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 xml:space="preserve"> para </w:t>
      </w:r>
      <w:r w:rsidR="00D67FAF">
        <w:rPr>
          <w:lang w:val="es-GT"/>
        </w:rPr>
        <w:t>‘</w:t>
      </w:r>
      <w:proofErr w:type="spellStart"/>
      <w:r w:rsidR="00DD261B">
        <w:rPr>
          <w:lang w:val="es-GT"/>
        </w:rPr>
        <w:t>Envio</w:t>
      </w:r>
      <w:proofErr w:type="spellEnd"/>
      <w:r w:rsidR="00DD261B">
        <w:rPr>
          <w:lang w:val="es-GT"/>
        </w:rPr>
        <w:t xml:space="preserve"> de Pruebas </w:t>
      </w:r>
      <w:proofErr w:type="spellStart"/>
      <w:r w:rsidR="00DD261B">
        <w:rPr>
          <w:lang w:val="es-GT"/>
        </w:rPr>
        <w:t>Psicometricas</w:t>
      </w:r>
      <w:proofErr w:type="spellEnd"/>
      <w:r w:rsidR="00DD261B">
        <w:rPr>
          <w:lang w:val="es-GT"/>
        </w:rPr>
        <w:t>’</w:t>
      </w:r>
    </w:p>
    <w:bookmarkEnd w:id="10"/>
    <w:p w14:paraId="010DDB5A" w14:textId="42C5B888" w:rsidR="00BE70E3" w:rsidRPr="002B6F19" w:rsidRDefault="000C67A3" w:rsidP="0030318E">
      <w:pPr>
        <w:pStyle w:val="BodyText1"/>
        <w:jc w:val="both"/>
        <w:rPr>
          <w:b/>
          <w:bCs/>
          <w:lang w:val="es-GT"/>
        </w:rPr>
      </w:pPr>
      <w:r w:rsidRPr="002B6F19">
        <w:rPr>
          <w:lang w:val="es-GT"/>
        </w:rPr>
        <w:t xml:space="preserve">El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presenta y </w:t>
      </w:r>
      <w:proofErr w:type="spellStart"/>
      <w:r w:rsidRPr="002B6F19">
        <w:rPr>
          <w:lang w:val="es-GT"/>
        </w:rPr>
        <w:t>prove</w:t>
      </w:r>
      <w:proofErr w:type="spellEnd"/>
      <w:r w:rsidRPr="002B6F19">
        <w:rPr>
          <w:lang w:val="es-GT"/>
        </w:rPr>
        <w:t xml:space="preserve"> una breve vista general del proceso actual y será utilizado para asistir en el desarrollo de la solución de Automatización de Proce</w:t>
      </w:r>
      <w:r w:rsidR="008B0B63" w:rsidRPr="002B6F19">
        <w:rPr>
          <w:lang w:val="es-GT"/>
        </w:rPr>
        <w:t>so Robótico utilizando</w:t>
      </w:r>
      <w:r w:rsidRPr="002B6F19">
        <w:rPr>
          <w:lang w:val="es-GT"/>
        </w:rPr>
        <w:t xml:space="preserve">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>.</w:t>
      </w:r>
      <w:r w:rsidR="0054512C" w:rsidRPr="002B6F19">
        <w:rPr>
          <w:lang w:val="es-GT"/>
        </w:rPr>
        <w:t xml:space="preserve"> Apunta a dar una vista general del estado del proceso COMO SERÁ, al igual que los sistemas y aplicaciones usadas a través del flujo del proceso y los requerimientos del negocio.</w:t>
      </w:r>
    </w:p>
    <w:p w14:paraId="010DDB5B" w14:textId="1231AEFE" w:rsidR="005D078A" w:rsidRPr="002B6F19" w:rsidRDefault="0054512C" w:rsidP="00E405C6">
      <w:pPr>
        <w:pStyle w:val="CGH2"/>
        <w:rPr>
          <w:lang w:val="es-GT"/>
        </w:rPr>
      </w:pPr>
      <w:bookmarkStart w:id="11" w:name="_Toc1985988"/>
      <w:r w:rsidRPr="002B6F19">
        <w:rPr>
          <w:lang w:val="es-GT"/>
        </w:rPr>
        <w:t>Requerimientos de la Solución de Negocios</w:t>
      </w:r>
      <w:bookmarkEnd w:id="11"/>
    </w:p>
    <w:p w14:paraId="010DDB5C" w14:textId="2B060F16" w:rsidR="005D078A" w:rsidRPr="002B6F19" w:rsidRDefault="0054512C" w:rsidP="0001660E">
      <w:pPr>
        <w:jc w:val="both"/>
        <w:rPr>
          <w:rFonts w:asciiTheme="majorHAnsi" w:hAnsiTheme="majorHAnsi" w:cstheme="majorHAnsi"/>
          <w:lang w:val="es-GT" w:eastAsia="en-US"/>
        </w:rPr>
      </w:pPr>
      <w:r w:rsidRPr="002B6F19">
        <w:rPr>
          <w:rFonts w:asciiTheme="majorHAnsi" w:hAnsiTheme="majorHAnsi" w:cstheme="majorHAnsi"/>
          <w:lang w:val="es-GT" w:eastAsia="en-US"/>
        </w:rPr>
        <w:t>La sección de Descripción del Ambiente describe la configuración de software y hardware para la máquina dedicada para este proceso. Una actualización puede ser requerida si nuevos sistemas, recursos o artefactos han sido instalados o se ha realizado algún tipo de cambio requerido a la configuración que facilite el proceso.</w:t>
      </w:r>
    </w:p>
    <w:p w14:paraId="010DDB5D" w14:textId="3AA9436B" w:rsidR="002F5311" w:rsidRPr="002B6F19" w:rsidRDefault="0054512C" w:rsidP="00E405C6">
      <w:pPr>
        <w:pStyle w:val="CGH3"/>
        <w:rPr>
          <w:lang w:val="es-GT"/>
        </w:rPr>
      </w:pPr>
      <w:bookmarkStart w:id="12" w:name="_Toc1985989"/>
      <w:r w:rsidRPr="002B6F19">
        <w:rPr>
          <w:lang w:val="es-GT"/>
        </w:rPr>
        <w:t>Especificación de la Máquina</w:t>
      </w:r>
      <w:bookmarkEnd w:id="12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818"/>
        <w:gridCol w:w="1819"/>
        <w:gridCol w:w="2078"/>
        <w:gridCol w:w="2241"/>
        <w:gridCol w:w="2239"/>
      </w:tblGrid>
      <w:tr w:rsidR="00466256" w:rsidRPr="00D12EFD" w14:paraId="010DDB62" w14:textId="5A682EEE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shd w:val="clear" w:color="auto" w:fill="00264A" w:themeFill="text1"/>
            <w:vAlign w:val="center"/>
          </w:tcPr>
          <w:p w14:paraId="010DDB5E" w14:textId="72EA0119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 Operativo</w:t>
            </w:r>
          </w:p>
        </w:tc>
        <w:tc>
          <w:tcPr>
            <w:tcW w:w="892" w:type="pct"/>
            <w:shd w:val="clear" w:color="auto" w:fill="00264A" w:themeFill="text1"/>
            <w:vAlign w:val="center"/>
          </w:tcPr>
          <w:p w14:paraId="010DDB5F" w14:textId="12988A74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Tipo de Sistema</w:t>
            </w:r>
          </w:p>
        </w:tc>
        <w:tc>
          <w:tcPr>
            <w:tcW w:w="1019" w:type="pct"/>
            <w:shd w:val="clear" w:color="auto" w:fill="00264A" w:themeFill="text1"/>
            <w:vAlign w:val="center"/>
          </w:tcPr>
          <w:p w14:paraId="010DDB60" w14:textId="64B2EC5A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Procesador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010DDB61" w14:textId="645AF9AF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Memoria RAM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513F1BA9" w14:textId="181E3F00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</w:pPr>
            <w:proofErr w:type="spellStart"/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Resoluci</w:t>
            </w: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  <w:t>ón</w:t>
            </w:r>
            <w:proofErr w:type="spellEnd"/>
          </w:p>
        </w:tc>
      </w:tr>
      <w:tr w:rsidR="00466256" w:rsidRPr="00DD178B" w14:paraId="010DDB67" w14:textId="6A59C7E1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3" w14:textId="4AA9227C" w:rsidR="00466256" w:rsidRPr="00DD178B" w:rsidRDefault="00466256" w:rsidP="00466256">
            <w:pPr>
              <w:jc w:val="center"/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b w:val="0"/>
                <w:sz w:val="18"/>
                <w:szCs w:val="20"/>
                <w:lang w:val="es-GT"/>
              </w:rPr>
              <w:t>Windows 10 Pro</w:t>
            </w:r>
          </w:p>
        </w:tc>
        <w:tc>
          <w:tcPr>
            <w:tcW w:w="892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4" w14:textId="559CD7A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64 bits</w:t>
            </w:r>
          </w:p>
        </w:tc>
        <w:tc>
          <w:tcPr>
            <w:tcW w:w="101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5" w14:textId="7D09C4A8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 xml:space="preserve">Intel 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® Xeon ® CPU E5-2673 v4 @ 2.30 GHz 2.29 GHz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6" w14:textId="7ACA5A90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7.00 GB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E8E8E8" w:themeFill="background2" w:themeFillTint="33"/>
          </w:tcPr>
          <w:p w14:paraId="2C6A7573" w14:textId="6EBB822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1280x768</w:t>
            </w:r>
          </w:p>
        </w:tc>
      </w:tr>
    </w:tbl>
    <w:p w14:paraId="010DDB68" w14:textId="3D5E45F7" w:rsidR="005D078A" w:rsidRPr="002B6F19" w:rsidRDefault="0054512C" w:rsidP="00E405C6">
      <w:pPr>
        <w:pStyle w:val="CGH3"/>
        <w:rPr>
          <w:lang w:val="es-GT"/>
        </w:rPr>
      </w:pPr>
      <w:bookmarkStart w:id="13" w:name="_Toc1985990"/>
      <w:r w:rsidRPr="002B6F19">
        <w:rPr>
          <w:lang w:val="es-GT"/>
        </w:rPr>
        <w:t>Especificación de Software</w:t>
      </w:r>
      <w:bookmarkEnd w:id="13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94"/>
        <w:gridCol w:w="2624"/>
        <w:gridCol w:w="1976"/>
        <w:gridCol w:w="3901"/>
      </w:tblGrid>
      <w:tr w:rsidR="002F5311" w:rsidRPr="00D12EFD" w14:paraId="010DDB6D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00264A" w:themeFill="text1"/>
            <w:vAlign w:val="center"/>
          </w:tcPr>
          <w:p w14:paraId="010DDB69" w14:textId="4A66E070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Ambiente</w:t>
            </w:r>
          </w:p>
        </w:tc>
        <w:tc>
          <w:tcPr>
            <w:tcW w:w="1287" w:type="pct"/>
            <w:shd w:val="clear" w:color="auto" w:fill="00264A" w:themeFill="text1"/>
            <w:vAlign w:val="center"/>
          </w:tcPr>
          <w:p w14:paraId="010DDB6A" w14:textId="19D24C32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Sistema/Aplicación</w:t>
            </w:r>
          </w:p>
        </w:tc>
        <w:tc>
          <w:tcPr>
            <w:tcW w:w="969" w:type="pct"/>
            <w:shd w:val="clear" w:color="auto" w:fill="00264A" w:themeFill="text1"/>
            <w:vAlign w:val="center"/>
          </w:tcPr>
          <w:p w14:paraId="010DDB6B" w14:textId="7E3534AD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Versión</w:t>
            </w:r>
          </w:p>
        </w:tc>
        <w:tc>
          <w:tcPr>
            <w:tcW w:w="1913" w:type="pct"/>
            <w:shd w:val="clear" w:color="auto" w:fill="00264A" w:themeFill="text1"/>
            <w:vAlign w:val="center"/>
          </w:tcPr>
          <w:p w14:paraId="010DDB6C" w14:textId="18D0CF8C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Módulo/Transacción</w:t>
            </w:r>
          </w:p>
        </w:tc>
      </w:tr>
      <w:tr w:rsidR="0006714C" w:rsidRPr="00DD178B" w14:paraId="010DDB7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3" w14:textId="521D2913" w:rsidR="0006714C" w:rsidRPr="0006714C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419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4" w14:textId="17C41A86" w:rsidR="0006714C" w:rsidRPr="0006714C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Office 365 ProPlus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5" w14:textId="4B2CFBC9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1808</w:t>
            </w:r>
            <w:r>
              <w:rPr>
                <w:rFonts w:asciiTheme="minorHAnsi" w:hAnsiTheme="minorHAnsi" w:cstheme="minorHAnsi"/>
                <w:sz w:val="18"/>
                <w:szCs w:val="20"/>
              </w:rPr>
              <w:t xml:space="preserve"> en español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584C3FD0" w14:textId="77777777" w:rsidR="0006714C" w:rsidRPr="00DD178B" w:rsidRDefault="0006714C" w:rsidP="0006714C">
            <w:pPr>
              <w:pStyle w:val="CGBullet1"/>
              <w:spacing w:before="120"/>
              <w:ind w:left="289" w:hanging="28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Excel</w:t>
            </w:r>
          </w:p>
          <w:p w14:paraId="010DDB76" w14:textId="0038FBD0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Outlook</w:t>
            </w:r>
          </w:p>
        </w:tc>
      </w:tr>
      <w:tr w:rsidR="0006714C" w:rsidRPr="00DD178B" w14:paraId="010DDB7C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78" w14:textId="5CF7343C" w:rsidR="0006714C" w:rsidRPr="00DD178B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79" w14:textId="7F2D326D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UiPath Studio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7A" w14:textId="03F47085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2019.1.0 Community Edition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10DDB7B" w14:textId="538D479A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N/A</w:t>
            </w:r>
          </w:p>
        </w:tc>
      </w:tr>
      <w:tr w:rsidR="0006714C" w:rsidRPr="00DD178B" w14:paraId="010DDB81" w14:textId="77777777" w:rsidTr="00A7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D" w14:textId="354574DD" w:rsidR="0006714C" w:rsidRPr="00DD178B" w:rsidRDefault="00B12E61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E" w14:textId="69BEF9B4" w:rsidR="0006714C" w:rsidRPr="00DD178B" w:rsidRDefault="00B12E61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B12E6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Google Chrome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F" w14:textId="61518957" w:rsidR="0006714C" w:rsidRPr="00DD178B" w:rsidRDefault="00835865" w:rsidP="0006714C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="Segoe UI" w:hAnsi="Segoe UI" w:cs="Segoe UI"/>
                <w:color w:val="5F6368"/>
                <w:szCs w:val="20"/>
              </w:rPr>
              <w:t> </w:t>
            </w:r>
            <w:r w:rsidRPr="001B690D">
              <w:rPr>
                <w:rFonts w:asciiTheme="majorHAnsi" w:hAnsiTheme="majorHAnsi" w:cstheme="majorHAnsi"/>
                <w:szCs w:val="20"/>
              </w:rPr>
              <w:t>72.0.3626.119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75440D55" w14:textId="77777777" w:rsidR="0006714C" w:rsidRDefault="00F907DF" w:rsidP="00F907DF">
            <w:pPr>
              <w:pStyle w:val="CGBullet1"/>
              <w:numPr>
                <w:ilvl w:val="0"/>
                <w:numId w:val="0"/>
              </w:numPr>
              <w:spacing w:after="0"/>
              <w:ind w:left="28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MIL</w:t>
            </w:r>
          </w:p>
          <w:p w14:paraId="010DDB80" w14:textId="357970E1" w:rsidR="00F907DF" w:rsidRPr="00DD178B" w:rsidRDefault="00F907DF" w:rsidP="00F907DF">
            <w:pPr>
              <w:pStyle w:val="CGBullet1"/>
              <w:numPr>
                <w:ilvl w:val="0"/>
                <w:numId w:val="0"/>
              </w:numPr>
              <w:spacing w:after="0"/>
              <w:ind w:left="28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 xml:space="preserve">PCA </w:t>
            </w:r>
          </w:p>
        </w:tc>
      </w:tr>
      <w:tr w:rsidR="007147E5" w:rsidRPr="00DD178B" w14:paraId="010DDB86" w14:textId="77777777" w:rsidTr="00D12EFD">
        <w:trPr>
          <w:trHeight w:val="567"/>
        </w:trPr>
        <w:tc>
          <w:tcPr>
            <w:tcW w:w="831" w:type="pct"/>
            <w:shd w:val="clear" w:color="auto" w:fill="E8E8E8" w:themeFill="background2" w:themeFillTint="33"/>
          </w:tcPr>
          <w:p w14:paraId="010DDB82" w14:textId="5E62406C" w:rsidR="007147E5" w:rsidRPr="00DD178B" w:rsidRDefault="007147E5" w:rsidP="007147E5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83" w14:textId="4320FA1A" w:rsidR="007147E5" w:rsidRPr="00DD178B" w:rsidRDefault="007147E5" w:rsidP="007147E5">
            <w:pPr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</w:rPr>
              <w:t>Microsoft Internet Explorer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84" w14:textId="71760F08" w:rsidR="007147E5" w:rsidRPr="00DD178B" w:rsidRDefault="007147E5" w:rsidP="007147E5">
            <w:pPr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419"/>
              </w:rPr>
              <w:t>11.523.17134.0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6F52A47" w14:textId="77777777" w:rsidR="007147E5" w:rsidRPr="00A76ED1" w:rsidRDefault="00A76ED1" w:rsidP="007147E5">
            <w:pPr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bookmarkStart w:id="14" w:name="_GoBack"/>
            <w:bookmarkEnd w:id="14"/>
            <w:proofErr w:type="spellStart"/>
            <w:r w:rsidRPr="00A76ED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AuraPortal</w:t>
            </w:r>
            <w:proofErr w:type="spellEnd"/>
          </w:p>
          <w:p w14:paraId="010DDB85" w14:textId="5A6BB416" w:rsidR="00A76ED1" w:rsidRPr="00DD178B" w:rsidRDefault="00A76ED1" w:rsidP="007147E5">
            <w:pPr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A76ED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AMITAI</w:t>
            </w:r>
          </w:p>
        </w:tc>
      </w:tr>
    </w:tbl>
    <w:p w14:paraId="48367902" w14:textId="77777777" w:rsidR="00304196" w:rsidRPr="00304196" w:rsidRDefault="00304196" w:rsidP="00304196">
      <w:pPr>
        <w:pStyle w:val="CGH2"/>
        <w:numPr>
          <w:ilvl w:val="0"/>
          <w:numId w:val="0"/>
        </w:numPr>
        <w:rPr>
          <w:lang w:val="es-GT"/>
        </w:rPr>
      </w:pPr>
      <w:r w:rsidRPr="00304196">
        <w:rPr>
          <w:lang w:val="es-GT"/>
        </w:rPr>
        <w:br w:type="page"/>
      </w:r>
    </w:p>
    <w:p w14:paraId="010DDB87" w14:textId="4629AF4A" w:rsidR="005D078A" w:rsidRPr="002B6F19" w:rsidRDefault="0054512C" w:rsidP="00E405C6">
      <w:pPr>
        <w:pStyle w:val="CGH2"/>
        <w:rPr>
          <w:lang w:val="es-GT"/>
        </w:rPr>
      </w:pPr>
      <w:bookmarkStart w:id="15" w:name="_Toc1985991"/>
      <w:r w:rsidRPr="002B6F19">
        <w:rPr>
          <w:lang w:val="es-GT"/>
        </w:rPr>
        <w:lastRenderedPageBreak/>
        <w:t>Requerimientos Operativos</w:t>
      </w:r>
      <w:bookmarkEnd w:id="15"/>
    </w:p>
    <w:p w14:paraId="010DDB88" w14:textId="4B070F78" w:rsidR="003D60C6" w:rsidRDefault="0054512C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 w:rsidRPr="002B6F19">
        <w:rPr>
          <w:rFonts w:asciiTheme="majorHAnsi" w:hAnsiTheme="majorHAnsi" w:cstheme="majorHAnsi"/>
          <w:sz w:val="20"/>
          <w:szCs w:val="20"/>
          <w:lang w:val="es-GT"/>
        </w:rPr>
        <w:t>Los requerimientos operativos son para describ</w:t>
      </w:r>
      <w:r w:rsidR="0040355F">
        <w:rPr>
          <w:rFonts w:asciiTheme="majorHAnsi" w:hAnsiTheme="majorHAnsi" w:cstheme="majorHAnsi"/>
          <w:sz w:val="20"/>
          <w:szCs w:val="20"/>
          <w:lang w:val="es-GT"/>
        </w:rPr>
        <w:t>i</w:t>
      </w:r>
      <w:r w:rsidRPr="002B6F19">
        <w:rPr>
          <w:rFonts w:asciiTheme="majorHAnsi" w:hAnsiTheme="majorHAnsi" w:cstheme="majorHAnsi"/>
          <w:sz w:val="20"/>
          <w:szCs w:val="20"/>
          <w:lang w:val="es-GT"/>
        </w:rPr>
        <w:t>r cómo un proceso debe ser iniciado o reiniciado.</w:t>
      </w:r>
    </w:p>
    <w:p w14:paraId="4F0A413D" w14:textId="577598AD" w:rsidR="00780B1B" w:rsidRDefault="00780B1B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</w:p>
    <w:p w14:paraId="010DDB8D" w14:textId="454C8439" w:rsidR="003D60C6" w:rsidRDefault="00780B1B" w:rsidP="00780B1B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>
        <w:rPr>
          <w:rFonts w:asciiTheme="majorHAnsi" w:hAnsiTheme="majorHAnsi" w:cstheme="majorHAnsi"/>
          <w:sz w:val="20"/>
          <w:szCs w:val="20"/>
          <w:lang w:val="es-GT"/>
        </w:rPr>
        <w:t>El proceso de inicio consta de dos fases:</w:t>
      </w:r>
    </w:p>
    <w:p w14:paraId="379B7A3F" w14:textId="3016FE91" w:rsidR="00780B1B" w:rsidRDefault="00780B1B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Manualmente: Se debe </w:t>
      </w:r>
      <w:proofErr w:type="spellStart"/>
      <w:r>
        <w:rPr>
          <w:rFonts w:eastAsiaTheme="minorHAnsi"/>
          <w:lang w:val="es-GT"/>
        </w:rPr>
        <w:t>inicar</w:t>
      </w:r>
      <w:proofErr w:type="spellEnd"/>
      <w:r>
        <w:rPr>
          <w:rFonts w:eastAsiaTheme="minorHAnsi"/>
          <w:lang w:val="es-GT"/>
        </w:rPr>
        <w:t xml:space="preserve"> el proceso principal que </w:t>
      </w:r>
      <w:r w:rsidR="00466256">
        <w:rPr>
          <w:rFonts w:eastAsiaTheme="minorHAnsi"/>
          <w:lang w:val="es-GT"/>
        </w:rPr>
        <w:t xml:space="preserve">contiene los diferentes artefactos y </w:t>
      </w:r>
      <w:proofErr w:type="spellStart"/>
      <w:r w:rsidR="00466256">
        <w:rPr>
          <w:rFonts w:eastAsiaTheme="minorHAnsi"/>
          <w:lang w:val="es-GT"/>
        </w:rPr>
        <w:t>esta</w:t>
      </w:r>
      <w:proofErr w:type="spellEnd"/>
      <w:r w:rsidR="00466256">
        <w:rPr>
          <w:rFonts w:eastAsiaTheme="minorHAnsi"/>
          <w:lang w:val="es-GT"/>
        </w:rPr>
        <w:t xml:space="preserve"> revisando constantemente el correo por solicitudes pendientes</w:t>
      </w:r>
      <w:r w:rsidR="00CC1B51">
        <w:rPr>
          <w:rFonts w:eastAsiaTheme="minorHAnsi"/>
          <w:lang w:val="es-GT"/>
        </w:rPr>
        <w:t>.</w:t>
      </w:r>
    </w:p>
    <w:p w14:paraId="6196B9BB" w14:textId="712B87D6" w:rsidR="00466256" w:rsidRPr="00466256" w:rsidRDefault="00466256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Mediante correo electrónico: Se debe enviar un correo a la dirección de correo configurada en la computadora que contenga el artefacto con el asunto: </w:t>
      </w:r>
      <w:r w:rsidRPr="00466256">
        <w:rPr>
          <w:i/>
          <w:lang w:val="es-GT"/>
        </w:rPr>
        <w:t>CSI_UDM_REPORTE_PROVEEDORES</w:t>
      </w:r>
    </w:p>
    <w:p w14:paraId="2E0712C1" w14:textId="03DDA45C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Para poderse ejecutar el proceso es necesario que exista un archivo de configuración individual al proceso en la ruta: </w:t>
      </w:r>
      <w:r w:rsidRPr="00466256">
        <w:rPr>
          <w:rFonts w:eastAsiaTheme="minorHAnsi"/>
          <w:i/>
          <w:lang w:val="es-GT"/>
        </w:rPr>
        <w:t>C:\Automaty\1_Preparacion propuesta\</w:t>
      </w:r>
      <w:proofErr w:type="spellStart"/>
      <w:r w:rsidRPr="00466256">
        <w:rPr>
          <w:rFonts w:eastAsiaTheme="minorHAnsi"/>
          <w:i/>
          <w:lang w:val="es-GT"/>
        </w:rPr>
        <w:t>Config</w:t>
      </w:r>
      <w:proofErr w:type="spellEnd"/>
      <w:r w:rsidRPr="00466256">
        <w:rPr>
          <w:rFonts w:eastAsiaTheme="minorHAnsi"/>
          <w:i/>
          <w:lang w:val="es-GT"/>
        </w:rPr>
        <w:t xml:space="preserve"> File\Config_UDM_ReporteProvee.xlsx</w:t>
      </w:r>
      <w:r>
        <w:rPr>
          <w:rFonts w:eastAsiaTheme="minorHAnsi"/>
          <w:i/>
          <w:lang w:val="es-GT"/>
        </w:rPr>
        <w:t xml:space="preserve">, </w:t>
      </w:r>
      <w:r>
        <w:rPr>
          <w:rFonts w:eastAsiaTheme="minorHAnsi"/>
          <w:lang w:val="es-GT"/>
        </w:rPr>
        <w:t xml:space="preserve">dentro de este se configura la ruta del archivo de conexiones para SAP el cual debe estar presente en la ruta indicada con </w:t>
      </w:r>
      <w:proofErr w:type="spellStart"/>
      <w:r>
        <w:rPr>
          <w:rFonts w:eastAsiaTheme="minorHAnsi"/>
          <w:lang w:val="es-GT"/>
        </w:rPr>
        <w:t>accessos</w:t>
      </w:r>
      <w:proofErr w:type="spellEnd"/>
      <w:r>
        <w:rPr>
          <w:rFonts w:eastAsiaTheme="minorHAnsi"/>
          <w:lang w:val="es-GT"/>
        </w:rPr>
        <w:t xml:space="preserve"> de lectura.</w:t>
      </w:r>
    </w:p>
    <w:p w14:paraId="68F71E02" w14:textId="254A7FB5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Se debe tener una cuenta de correo electrónico correctamente configurada en Microsoft Outlook.</w:t>
      </w:r>
    </w:p>
    <w:p w14:paraId="010DDB8E" w14:textId="6CF74662" w:rsidR="005D078A" w:rsidRPr="002B6F19" w:rsidRDefault="00E668B3" w:rsidP="00E405C6">
      <w:pPr>
        <w:pStyle w:val="CGH3"/>
        <w:rPr>
          <w:lang w:val="es-GT"/>
        </w:rPr>
      </w:pPr>
      <w:bookmarkStart w:id="16" w:name="_Toc1985992"/>
      <w:r w:rsidRPr="002B6F19">
        <w:rPr>
          <w:lang w:val="es-GT"/>
        </w:rPr>
        <w:t>Requerimientos Técnicos</w:t>
      </w:r>
      <w:bookmarkEnd w:id="16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267"/>
        <w:gridCol w:w="2015"/>
        <w:gridCol w:w="5903"/>
      </w:tblGrid>
      <w:tr w:rsidR="00D12EFD" w:rsidRPr="00D12EFD" w14:paraId="010DDB92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8F" w14:textId="4F37DB88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ID del Requerimiento</w:t>
            </w:r>
          </w:p>
        </w:tc>
        <w:tc>
          <w:tcPr>
            <w:tcW w:w="989" w:type="pct"/>
            <w:hideMark/>
          </w:tcPr>
          <w:p w14:paraId="010DDB90" w14:textId="6E27FD67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Tipo</w:t>
            </w:r>
          </w:p>
        </w:tc>
        <w:tc>
          <w:tcPr>
            <w:tcW w:w="2898" w:type="pct"/>
            <w:hideMark/>
          </w:tcPr>
          <w:p w14:paraId="010DDB91" w14:textId="64F33C1F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Requerimiento para la Ejecución</w:t>
            </w:r>
          </w:p>
        </w:tc>
      </w:tr>
      <w:tr w:rsidR="00D12EFD" w:rsidRPr="00D12EFD" w14:paraId="010DDB9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3" w14:textId="0A33CE22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01</w:t>
            </w:r>
          </w:p>
        </w:tc>
        <w:tc>
          <w:tcPr>
            <w:tcW w:w="989" w:type="pct"/>
            <w:hideMark/>
          </w:tcPr>
          <w:p w14:paraId="010DDB94" w14:textId="6FDD204F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AB3A22C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configuración individual debe encontrarse en el siguiente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directiorio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:</w:t>
            </w:r>
          </w:p>
          <w:p w14:paraId="010DDB96" w14:textId="1C45D109" w:rsidR="00653C9D" w:rsidRPr="00D12EFD" w:rsidRDefault="000E177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C:\Automaty\1_Preparacion propuesta\</w:t>
            </w:r>
            <w:proofErr w:type="spellStart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UiPath</w:t>
            </w:r>
            <w:proofErr w:type="spellEnd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\UDM_REPORTEPROVEE\</w:t>
            </w:r>
            <w:proofErr w:type="spellStart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Config</w:t>
            </w:r>
            <w:proofErr w:type="spellEnd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 xml:space="preserve"> File\</w:t>
            </w:r>
            <w:r w:rsidR="00653C9D" w:rsidRPr="00D12EFD"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1770DE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17" o:title=""/>
                </v:shape>
                <o:OLEObject Type="Embed" ProgID="Excel.Sheet.12" ShapeID="_x0000_i1025" DrawAspect="Icon" ObjectID="_1616219397" r:id="rId18"/>
              </w:object>
            </w:r>
          </w:p>
        </w:tc>
      </w:tr>
      <w:tr w:rsidR="00D12EFD" w:rsidRPr="00D12EFD" w14:paraId="010DDB9C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8" w14:textId="47EC74CE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02</w:t>
            </w:r>
          </w:p>
        </w:tc>
        <w:tc>
          <w:tcPr>
            <w:tcW w:w="989" w:type="pct"/>
            <w:hideMark/>
          </w:tcPr>
          <w:p w14:paraId="010DDB99" w14:textId="17C452D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EC82D32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conexión a aplicativos debe encontrarse en la ruta especificara en 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archvo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individual (Inicio – 01)</w:t>
            </w:r>
          </w:p>
          <w:p w14:paraId="010DDB9B" w14:textId="453370C1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617987EF">
                <v:shape id="_x0000_i1026" type="#_x0000_t75" style="width:77.25pt;height:49.5pt" o:ole="">
                  <v:imagedata r:id="rId19" o:title=""/>
                </v:shape>
                <o:OLEObject Type="Embed" ProgID="Excel.Sheet.12" ShapeID="_x0000_i1026" DrawAspect="Icon" ObjectID="_1616219398" r:id="rId20"/>
              </w:object>
            </w:r>
          </w:p>
        </w:tc>
      </w:tr>
      <w:tr w:rsidR="00E94B46" w:rsidRPr="00D12EFD" w14:paraId="6DDC6ABF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B77C091" w14:textId="394D0E4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04</w:t>
            </w:r>
          </w:p>
        </w:tc>
        <w:tc>
          <w:tcPr>
            <w:tcW w:w="989" w:type="pct"/>
            <w:noWrap/>
            <w:hideMark/>
          </w:tcPr>
          <w:p w14:paraId="1C23696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1590198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acceso a escritura al siguiente directorio:</w:t>
            </w:r>
          </w:p>
          <w:p w14:paraId="5430C402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C:\Automaty\1_Preparacion propuesta</w:t>
            </w:r>
          </w:p>
        </w:tc>
      </w:tr>
      <w:tr w:rsidR="00E94B46" w:rsidRPr="000E177D" w14:paraId="010DDBA1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D" w14:textId="208D2190" w:rsidR="00F41CB8" w:rsidRPr="00D12EFD" w:rsidRDefault="00653C9D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</w:t>
            </w:r>
            <w:r w:rsidR="00635225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>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5</w:t>
            </w:r>
          </w:p>
        </w:tc>
        <w:tc>
          <w:tcPr>
            <w:tcW w:w="989" w:type="pct"/>
            <w:noWrap/>
            <w:hideMark/>
          </w:tcPr>
          <w:p w14:paraId="010DDB9E" w14:textId="124A55B2" w:rsidR="00F41CB8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Entrada</w:t>
            </w:r>
          </w:p>
        </w:tc>
        <w:tc>
          <w:tcPr>
            <w:tcW w:w="2898" w:type="pct"/>
            <w:hideMark/>
          </w:tcPr>
          <w:p w14:paraId="34B0FE3A" w14:textId="2391AFE2" w:rsidR="0006714C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Los reportes del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dia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configurado descargados de SAP deben tener el </w:t>
            </w:r>
            <w:commentRangeStart w:id="17"/>
            <w:commentRangeStart w:id="18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siguiente formato:</w:t>
            </w:r>
            <w:commentRangeEnd w:id="17"/>
            <w:r w:rsidR="00F21B92">
              <w:rPr>
                <w:rStyle w:val="CommentReference"/>
              </w:rPr>
              <w:commentReference w:id="17"/>
            </w:r>
            <w:commentRangeEnd w:id="18"/>
            <w:r w:rsidR="000E177D">
              <w:rPr>
                <w:rStyle w:val="CommentReference"/>
              </w:rPr>
              <w:commentReference w:id="18"/>
            </w:r>
          </w:p>
          <w:p w14:paraId="27152541" w14:textId="3D37EDCA" w:rsidR="000E177D" w:rsidRPr="00D12EFD" w:rsidRDefault="000E177D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25AA257E">
                <v:shape id="_x0000_i1027" type="#_x0000_t75" style="width:77.25pt;height:49.5pt" o:ole="">
                  <v:imagedata r:id="rId24" o:title=""/>
                </v:shape>
                <o:OLEObject Type="Embed" ProgID="Excel.Sheet.12" ShapeID="_x0000_i1027" DrawAspect="Icon" ObjectID="_1616219399" r:id="rId25"/>
              </w:object>
            </w:r>
          </w:p>
          <w:p w14:paraId="010DDBA0" w14:textId="44F2E110" w:rsidR="0006714C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</w:p>
        </w:tc>
      </w:tr>
      <w:tr w:rsidR="00E94B46" w:rsidRPr="00402A64" w14:paraId="0A9AC95C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B3BF6B2" w14:textId="7006808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06</w:t>
            </w:r>
          </w:p>
        </w:tc>
        <w:tc>
          <w:tcPr>
            <w:tcW w:w="989" w:type="pct"/>
            <w:noWrap/>
            <w:hideMark/>
          </w:tcPr>
          <w:p w14:paraId="1673C27E" w14:textId="4651F390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  <w:hideMark/>
          </w:tcPr>
          <w:p w14:paraId="7A57851E" w14:textId="5F51EC8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commentRangeStart w:id="19"/>
            <w:commentRangeStart w:id="20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SAP debe tener configurado el acceso a Scripting por aplicaciones terceras sin preguntar antes de cada acción</w:t>
            </w:r>
            <w:commentRangeEnd w:id="19"/>
            <w:r w:rsidR="00F21B92">
              <w:rPr>
                <w:rStyle w:val="CommentReference"/>
              </w:rPr>
              <w:commentReference w:id="19"/>
            </w:r>
            <w:commentRangeEnd w:id="20"/>
            <w:r w:rsidR="000E177D">
              <w:rPr>
                <w:rStyle w:val="CommentReference"/>
              </w:rPr>
              <w:commentReference w:id="20"/>
            </w:r>
          </w:p>
        </w:tc>
      </w:tr>
      <w:tr w:rsidR="00E94B46" w:rsidRPr="00D12EFD" w14:paraId="445B4595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1CA8DEAA" w14:textId="359B204A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07</w:t>
            </w:r>
          </w:p>
        </w:tc>
        <w:tc>
          <w:tcPr>
            <w:tcW w:w="989" w:type="pct"/>
            <w:noWrap/>
            <w:hideMark/>
          </w:tcPr>
          <w:p w14:paraId="1572D9AE" w14:textId="7D2226DE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284846C4" w14:textId="34CA9DEC" w:rsidR="0006714C" w:rsidRPr="00D12EFD" w:rsidRDefault="00CC1B51" w:rsidP="00CC1B51">
            <w:pPr>
              <w:rPr>
                <w:rFonts w:asciiTheme="majorHAnsi" w:hAnsiTheme="majorHAnsi" w:cstheme="majorHAnsi"/>
                <w:szCs w:val="20"/>
                <w:lang w:val="es-419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La </w:t>
            </w: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aplicaci</w:t>
            </w:r>
            <w:r>
              <w:rPr>
                <w:rFonts w:asciiTheme="majorHAnsi" w:hAnsiTheme="majorHAnsi" w:cstheme="majorHAnsi"/>
                <w:szCs w:val="20"/>
                <w:lang w:val="es-419"/>
              </w:rPr>
              <w:t>ón</w:t>
            </w:r>
            <w:proofErr w:type="spellEnd"/>
            <w:r w:rsidR="00E94B46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‘Carga de reporte de cambios a datos maestros’ </w:t>
            </w:r>
            <w:r w:rsidR="00E94B46" w:rsidRPr="00D12EFD">
              <w:rPr>
                <w:rFonts w:asciiTheme="majorHAnsi" w:hAnsiTheme="majorHAnsi" w:cstheme="majorHAnsi"/>
                <w:szCs w:val="20"/>
                <w:lang w:val="es-419"/>
              </w:rPr>
              <w:t>(BPM) debe tener la siguiente presentación</w:t>
            </w:r>
          </w:p>
          <w:p w14:paraId="7215AB58" w14:textId="50B4E774" w:rsidR="00E94B46" w:rsidRPr="00D12EFD" w:rsidRDefault="00E94B46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noProof/>
              </w:rPr>
              <w:lastRenderedPageBreak/>
              <w:drawing>
                <wp:inline distT="0" distB="0" distL="0" distR="0" wp14:anchorId="47202E8C" wp14:editId="72EAB93D">
                  <wp:extent cx="1689221" cy="1526193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87" r="-2" b="271"/>
                          <a:stretch/>
                        </pic:blipFill>
                        <pic:spPr bwMode="auto">
                          <a:xfrm>
                            <a:off x="0" y="0"/>
                            <a:ext cx="1716811" cy="1551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B46" w:rsidRPr="00402A64" w14:paraId="0E998B3F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6EE7F48" w14:textId="7A210654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lastRenderedPageBreak/>
              <w:t>Notificación 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8</w:t>
            </w:r>
          </w:p>
        </w:tc>
        <w:tc>
          <w:tcPr>
            <w:tcW w:w="989" w:type="pct"/>
            <w:noWrap/>
            <w:hideMark/>
          </w:tcPr>
          <w:p w14:paraId="1695C8B9" w14:textId="7777777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00EC9194" w14:textId="47C3060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configurada una cuenta de correo electrónico valida en Microsoft Outlook</w:t>
            </w:r>
          </w:p>
        </w:tc>
      </w:tr>
      <w:tr w:rsidR="00D12EFD" w:rsidRPr="00402A64" w14:paraId="010DDBB2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AE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General </w:t>
            </w:r>
          </w:p>
        </w:tc>
        <w:tc>
          <w:tcPr>
            <w:tcW w:w="989" w:type="pct"/>
            <w:hideMark/>
          </w:tcPr>
          <w:p w14:paraId="010DDBAF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General</w:t>
            </w:r>
          </w:p>
        </w:tc>
        <w:tc>
          <w:tcPr>
            <w:tcW w:w="2898" w:type="pct"/>
            <w:hideMark/>
          </w:tcPr>
          <w:p w14:paraId="010DDBB0" w14:textId="56C06059" w:rsidR="00F41CB8" w:rsidRPr="00D12EFD" w:rsidRDefault="002B6F19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Actualización continua de todos los requerimientos anteriormente listados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– 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crítico para la calidad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</w:p>
          <w:p w14:paraId="010DDBB1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</w:p>
        </w:tc>
      </w:tr>
    </w:tbl>
    <w:p w14:paraId="010DDBB3" w14:textId="0F95D8BB" w:rsidR="005D078A" w:rsidRPr="002B6F19" w:rsidRDefault="002B6F19" w:rsidP="00E405C6">
      <w:pPr>
        <w:pStyle w:val="CGH3"/>
        <w:rPr>
          <w:lang w:val="es-GT"/>
        </w:rPr>
      </w:pPr>
      <w:bookmarkStart w:id="21" w:name="_Toc1985993"/>
      <w:r>
        <w:rPr>
          <w:lang w:val="es-GT"/>
        </w:rPr>
        <w:t>Generalidades de la Solución</w:t>
      </w:r>
      <w:bookmarkEnd w:id="21"/>
    </w:p>
    <w:p w14:paraId="13F34D68" w14:textId="0BD1DD01" w:rsidR="002B6F19" w:rsidRPr="002B6F19" w:rsidRDefault="002B6F19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lang w:val="es-GT"/>
        </w:rPr>
        <w:t>La sigu</w:t>
      </w:r>
      <w:r w:rsidR="00653C9D">
        <w:rPr>
          <w:rFonts w:asciiTheme="majorHAnsi" w:hAnsiTheme="majorHAnsi" w:cstheme="majorHAnsi"/>
          <w:lang w:val="es-GT"/>
        </w:rPr>
        <w:t>i</w:t>
      </w:r>
      <w:r w:rsidRPr="002B6F19">
        <w:rPr>
          <w:rFonts w:asciiTheme="majorHAnsi" w:hAnsiTheme="majorHAnsi" w:cstheme="majorHAnsi"/>
          <w:lang w:val="es-GT"/>
        </w:rPr>
        <w:t>ente sección docu</w:t>
      </w:r>
      <w:r w:rsidR="00653C9D">
        <w:rPr>
          <w:rFonts w:asciiTheme="majorHAnsi" w:hAnsiTheme="majorHAnsi" w:cstheme="majorHAnsi"/>
          <w:lang w:val="es-GT"/>
        </w:rPr>
        <w:t>m</w:t>
      </w:r>
      <w:r w:rsidRPr="002B6F19">
        <w:rPr>
          <w:rFonts w:asciiTheme="majorHAnsi" w:hAnsiTheme="majorHAnsi" w:cstheme="majorHAnsi"/>
          <w:lang w:val="es-GT"/>
        </w:rPr>
        <w:t>e</w:t>
      </w:r>
      <w:r w:rsidR="00653C9D">
        <w:rPr>
          <w:rFonts w:asciiTheme="majorHAnsi" w:hAnsiTheme="majorHAnsi" w:cstheme="majorHAnsi"/>
          <w:lang w:val="es-GT"/>
        </w:rPr>
        <w:t>n</w:t>
      </w:r>
      <w:r w:rsidRPr="002B6F19">
        <w:rPr>
          <w:rFonts w:asciiTheme="majorHAnsi" w:hAnsiTheme="majorHAnsi" w:cstheme="majorHAnsi"/>
          <w:lang w:val="es-GT"/>
        </w:rPr>
        <w:t>ta los component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principal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y sus interacciones, el flujo </w:t>
      </w:r>
      <w:r>
        <w:rPr>
          <w:rFonts w:asciiTheme="majorHAnsi" w:hAnsiTheme="majorHAnsi" w:cstheme="majorHAnsi"/>
          <w:lang w:val="es-GT"/>
        </w:rPr>
        <w:t>robótico a alto nivel, las entradas y salidas.</w:t>
      </w:r>
    </w:p>
    <w:p w14:paraId="010DDBB4" w14:textId="4DDA190B" w:rsidR="00801CB5" w:rsidRDefault="00E94B46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noProof/>
        </w:rPr>
        <w:drawing>
          <wp:anchor distT="0" distB="0" distL="114300" distR="114300" simplePos="0" relativeHeight="251660294" behindDoc="0" locked="0" layoutInCell="1" allowOverlap="1" wp14:anchorId="5CBEFF52" wp14:editId="42FF94AF">
            <wp:simplePos x="0" y="0"/>
            <wp:positionH relativeFrom="margin">
              <wp:align>left</wp:align>
            </wp:positionH>
            <wp:positionV relativeFrom="paragraph">
              <wp:posOffset>407670</wp:posOffset>
            </wp:positionV>
            <wp:extent cx="6426835" cy="406209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F19" w:rsidRPr="002B6F19">
        <w:rPr>
          <w:rFonts w:asciiTheme="majorHAnsi" w:hAnsiTheme="majorHAnsi" w:cstheme="majorHAnsi"/>
          <w:lang w:val="es-GT"/>
        </w:rPr>
        <w:t>El diseño de alto nivel de la soluci</w:t>
      </w:r>
      <w:r w:rsidR="002B6F19">
        <w:rPr>
          <w:rFonts w:asciiTheme="majorHAnsi" w:hAnsiTheme="majorHAnsi" w:cstheme="majorHAnsi"/>
          <w:lang w:val="es-GT"/>
        </w:rPr>
        <w:t>ón corresponde al flujo del proceso tal cual identificado y descrito en el Documento de Proceso Actual y Requerimientos de Automatización</w:t>
      </w:r>
    </w:p>
    <w:p w14:paraId="4580EC00" w14:textId="693914A6" w:rsidR="00E94B46" w:rsidRPr="002B6F19" w:rsidRDefault="00E94B46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</w:p>
    <w:p w14:paraId="010DDBB6" w14:textId="462763D6" w:rsidR="00801CB5" w:rsidRPr="002B6F19" w:rsidRDefault="00F41CB8" w:rsidP="002B6F19">
      <w:pPr>
        <w:pStyle w:val="CGH3"/>
        <w:numPr>
          <w:ilvl w:val="0"/>
          <w:numId w:val="0"/>
        </w:numPr>
        <w:ind w:left="792"/>
        <w:rPr>
          <w:lang w:val="es-GT"/>
        </w:rPr>
      </w:pPr>
      <w:r w:rsidRPr="002B6F19">
        <w:rPr>
          <w:lang w:val="es-GT"/>
        </w:rPr>
        <w:br w:type="column"/>
      </w:r>
      <w:bookmarkStart w:id="22" w:name="_Toc1985994"/>
      <w:r w:rsidR="002B6F19">
        <w:rPr>
          <w:lang w:val="es-GT"/>
        </w:rPr>
        <w:lastRenderedPageBreak/>
        <w:t>Diagrama de la Solución</w:t>
      </w:r>
      <w:bookmarkEnd w:id="22"/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B8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B7" w14:textId="6A1C42BF" w:rsidR="00936343" w:rsidRPr="00CD6D94" w:rsidRDefault="00936343" w:rsidP="009D5F3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1.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Entradas del Proceso</w:t>
            </w:r>
          </w:p>
        </w:tc>
      </w:tr>
      <w:tr w:rsidR="00AF3C62" w:rsidRPr="00402A64" w14:paraId="010DDBBA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B9" w14:textId="205C7FD8" w:rsidR="00AF3C62" w:rsidRPr="00CD6D94" w:rsidRDefault="00E94B46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 w:rsidRPr="00CD6D94">
              <w:rPr>
                <w:sz w:val="18"/>
                <w:lang w:val="es-GT"/>
              </w:rPr>
              <w:t xml:space="preserve">Reporte de cambio de datos </w:t>
            </w:r>
            <w:r w:rsidR="0040355F" w:rsidRPr="00CD6D94">
              <w:rPr>
                <w:sz w:val="18"/>
                <w:lang w:val="es-GT"/>
              </w:rPr>
              <w:t>maestros</w:t>
            </w:r>
          </w:p>
        </w:tc>
      </w:tr>
      <w:tr w:rsidR="00AF3C62" w:rsidRPr="00402A64" w14:paraId="010DDBBC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BB" w14:textId="53865B50" w:rsidR="00AF3C62" w:rsidRPr="00CD6D94" w:rsidRDefault="00E94B46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 w:rsidRPr="00CD6D94">
              <w:rPr>
                <w:sz w:val="18"/>
                <w:lang w:val="es-419"/>
              </w:rPr>
              <w:t>Los</w:t>
            </w:r>
            <w:r w:rsidR="002B6F19" w:rsidRPr="00CD6D94">
              <w:rPr>
                <w:sz w:val="18"/>
                <w:lang w:val="es-GT"/>
              </w:rPr>
              <w:t xml:space="preserve"> archivo</w:t>
            </w:r>
            <w:r w:rsidRPr="00CD6D94">
              <w:rPr>
                <w:sz w:val="18"/>
                <w:lang w:val="es-GT"/>
              </w:rPr>
              <w:t>s</w:t>
            </w:r>
            <w:r w:rsidR="002B6F19" w:rsidRPr="00CD6D94">
              <w:rPr>
                <w:sz w:val="18"/>
                <w:lang w:val="es-GT"/>
              </w:rPr>
              <w:t xml:space="preserve"> de configuración de </w:t>
            </w:r>
            <w:proofErr w:type="spellStart"/>
            <w:r w:rsidR="002B6F19" w:rsidRPr="00CD6D94">
              <w:rPr>
                <w:sz w:val="18"/>
                <w:lang w:val="es-GT"/>
              </w:rPr>
              <w:t>excel</w:t>
            </w:r>
            <w:proofErr w:type="spellEnd"/>
            <w:r w:rsidR="002B6F19" w:rsidRPr="00CD6D94">
              <w:rPr>
                <w:sz w:val="18"/>
                <w:lang w:val="es-GT"/>
              </w:rPr>
              <w:t xml:space="preserve"> </w:t>
            </w:r>
            <w:r w:rsidRPr="00CD6D94">
              <w:rPr>
                <w:sz w:val="18"/>
                <w:lang w:val="es-GT"/>
              </w:rPr>
              <w:t xml:space="preserve">que </w:t>
            </w:r>
            <w:r w:rsidR="002B6F19" w:rsidRPr="00CD6D94">
              <w:rPr>
                <w:sz w:val="18"/>
                <w:lang w:val="es-GT"/>
              </w:rPr>
              <w:t>se encuentra</w:t>
            </w:r>
            <w:r w:rsidRPr="00CD6D94">
              <w:rPr>
                <w:sz w:val="18"/>
                <w:lang w:val="es-GT"/>
              </w:rPr>
              <w:t>n en las rutas establecidas</w:t>
            </w:r>
          </w:p>
        </w:tc>
      </w:tr>
    </w:tbl>
    <w:p w14:paraId="010DDBBD" w14:textId="77777777" w:rsidR="0001660E" w:rsidRPr="00CD6D94" w:rsidRDefault="0001660E" w:rsidP="009D5F39">
      <w:pPr>
        <w:pStyle w:val="EDICBodyText"/>
        <w:rPr>
          <w:rFonts w:asciiTheme="majorHAnsi" w:hAnsiTheme="majorHAnsi" w:cstheme="majorHAnsi"/>
          <w:sz w:val="18"/>
          <w:lang w:val="es-GT"/>
        </w:rPr>
      </w:pPr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55"/>
        <w:gridCol w:w="9930"/>
      </w:tblGrid>
      <w:tr w:rsidR="00AF3C62" w:rsidRPr="00CD6D94" w14:paraId="010DDBBF" w14:textId="77777777" w:rsidTr="00CA64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978" w:type="pct"/>
            <w:gridSpan w:val="2"/>
          </w:tcPr>
          <w:p w14:paraId="010DDBBE" w14:textId="6E989BD0" w:rsidR="00AF3C62" w:rsidRPr="008C77CE" w:rsidRDefault="00513E62" w:rsidP="00A0788F">
            <w:pPr>
              <w:pStyle w:val="ListBullet"/>
              <w:numPr>
                <w:ilvl w:val="0"/>
                <w:numId w:val="0"/>
              </w:numPr>
              <w:ind w:left="288"/>
              <w:rPr>
                <w:rFonts w:eastAsia="Arial" w:cs="Arial"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sz w:val="18"/>
                <w:lang w:val="es-GT"/>
              </w:rPr>
              <w:br w:type="page"/>
            </w:r>
            <w:r w:rsidR="00AF3C62" w:rsidRPr="008C77CE">
              <w:rPr>
                <w:bCs/>
                <w:sz w:val="18"/>
                <w:lang w:val="es-GT"/>
              </w:rPr>
              <w:t xml:space="preserve">2. </w:t>
            </w:r>
            <w:r w:rsidR="002B6F19" w:rsidRPr="008C77CE">
              <w:rPr>
                <w:bCs/>
                <w:sz w:val="18"/>
                <w:lang w:val="es-GT"/>
              </w:rPr>
              <w:t>Ejecución del Proceso</w:t>
            </w:r>
          </w:p>
        </w:tc>
      </w:tr>
      <w:tr w:rsidR="00AF3C62" w:rsidRPr="00402A64" w14:paraId="010DDBC2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</w:trPr>
        <w:tc>
          <w:tcPr>
            <w:tcW w:w="122" w:type="pct"/>
          </w:tcPr>
          <w:p w14:paraId="010DDBC0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1</w:t>
            </w:r>
          </w:p>
        </w:tc>
        <w:tc>
          <w:tcPr>
            <w:tcW w:w="4845" w:type="pct"/>
            <w:noWrap/>
          </w:tcPr>
          <w:p w14:paraId="010DDBC1" w14:textId="40AED3BB" w:rsidR="00AF3C62" w:rsidRPr="00CA64A7" w:rsidRDefault="00606DE9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 w:rsidRPr="00CD6D94">
              <w:rPr>
                <w:rFonts w:cs="Arial"/>
                <w:szCs w:val="24"/>
                <w:lang w:val="es-GT"/>
              </w:rPr>
              <w:t xml:space="preserve">Lectura de correo de solicitud de </w:t>
            </w:r>
            <w:r w:rsidR="00CA64A7">
              <w:rPr>
                <w:rFonts w:cs="Arial"/>
                <w:szCs w:val="24"/>
                <w:lang w:val="es-GT"/>
              </w:rPr>
              <w:t xml:space="preserve">ejecución: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Revision</w:t>
            </w:r>
            <w:proofErr w:type="spellEnd"/>
            <w:r w:rsidR="00CA64A7">
              <w:rPr>
                <w:rFonts w:cs="Arial"/>
                <w:szCs w:val="24"/>
                <w:lang w:val="es-GT"/>
              </w:rPr>
              <w:t xml:space="preserve"> por el proceso principal de correos pendientes de procesar </w:t>
            </w:r>
          </w:p>
        </w:tc>
      </w:tr>
      <w:tr w:rsidR="00AF3C62" w:rsidRPr="00402A64" w14:paraId="010DDBC5" w14:textId="77777777" w:rsidTr="00CA6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8"/>
        </w:trPr>
        <w:tc>
          <w:tcPr>
            <w:tcW w:w="122" w:type="pct"/>
          </w:tcPr>
          <w:p w14:paraId="010DDBC3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2</w:t>
            </w:r>
          </w:p>
        </w:tc>
        <w:tc>
          <w:tcPr>
            <w:tcW w:w="4845" w:type="pct"/>
            <w:noWrap/>
          </w:tcPr>
          <w:p w14:paraId="010DDBC4" w14:textId="317B160A" w:rsidR="00AF3C62" w:rsidRPr="00CA64A7" w:rsidRDefault="00CD6D94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spacing w:before="0" w:after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GT"/>
              </w:rPr>
              <w:t>Inicio de configuración</w:t>
            </w:r>
            <w:r w:rsidR="00CA64A7">
              <w:rPr>
                <w:rFonts w:cs="Arial"/>
                <w:szCs w:val="24"/>
                <w:lang w:val="es-GT"/>
              </w:rPr>
              <w:t xml:space="preserve">: Carga de archivo individual y general de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configuraci</w:t>
            </w:r>
            <w:r w:rsidR="00CA64A7">
              <w:rPr>
                <w:rFonts w:cs="Arial"/>
                <w:szCs w:val="24"/>
                <w:lang w:val="es-419"/>
              </w:rPr>
              <w:t>ón</w:t>
            </w:r>
            <w:proofErr w:type="spellEnd"/>
          </w:p>
        </w:tc>
      </w:tr>
      <w:tr w:rsidR="00AF3C62" w:rsidRPr="00402A64" w14:paraId="010DDBC8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010DDBC6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3</w:t>
            </w:r>
          </w:p>
        </w:tc>
        <w:tc>
          <w:tcPr>
            <w:tcW w:w="4845" w:type="pct"/>
            <w:noWrap/>
          </w:tcPr>
          <w:p w14:paraId="010DDBC7" w14:textId="056CA310" w:rsidR="00AF3C62" w:rsidRPr="00CD6D94" w:rsidRDefault="00F95772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Descarga de reporte de cambios de SAP</w:t>
            </w:r>
            <w:r w:rsidR="00CA64A7">
              <w:rPr>
                <w:rFonts w:cs="Arial"/>
                <w:szCs w:val="24"/>
                <w:lang w:val="es-419"/>
              </w:rPr>
              <w:t>:</w:t>
            </w:r>
            <w:r w:rsidR="00304196">
              <w:rPr>
                <w:rFonts w:cs="Arial"/>
                <w:szCs w:val="24"/>
                <w:lang w:val="es-419"/>
              </w:rPr>
              <w:t xml:space="preserve"> De no existir</w:t>
            </w:r>
            <w:r w:rsidR="00CA64A7">
              <w:rPr>
                <w:rFonts w:cs="Arial"/>
                <w:szCs w:val="24"/>
                <w:lang w:val="es-419"/>
              </w:rPr>
              <w:t xml:space="preserve"> </w:t>
            </w:r>
            <w:r w:rsidR="00304196">
              <w:rPr>
                <w:rFonts w:cs="Arial"/>
                <w:szCs w:val="24"/>
                <w:lang w:val="es-419"/>
              </w:rPr>
              <w:t>d</w:t>
            </w:r>
            <w:r w:rsidR="00CA64A7">
              <w:rPr>
                <w:rFonts w:cs="Arial"/>
                <w:szCs w:val="24"/>
                <w:lang w:val="es-419"/>
              </w:rPr>
              <w:t xml:space="preserve">escargar de </w:t>
            </w:r>
            <w:r w:rsidR="00CA64A7" w:rsidRPr="00CA64A7">
              <w:rPr>
                <w:rFonts w:cs="Arial"/>
                <w:szCs w:val="24"/>
                <w:lang w:val="es-419"/>
              </w:rPr>
              <w:t>‘s_alr_87012089</w:t>
            </w:r>
            <w:r w:rsidR="00CA64A7">
              <w:rPr>
                <w:rFonts w:cs="Arial"/>
                <w:szCs w:val="24"/>
                <w:lang w:val="es-419"/>
              </w:rPr>
              <w:t>’ el listado de cambios realizados para una fecha especifica</w:t>
            </w:r>
          </w:p>
        </w:tc>
      </w:tr>
      <w:tr w:rsidR="00F95772" w:rsidRPr="00402A64" w14:paraId="7A552C1C" w14:textId="77777777" w:rsidTr="00CA6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589EC9C2" w14:textId="308A23E3" w:rsidR="00F95772" w:rsidRPr="00CD6D94" w:rsidRDefault="00F9577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4</w:t>
            </w:r>
          </w:p>
        </w:tc>
        <w:tc>
          <w:tcPr>
            <w:tcW w:w="4845" w:type="pct"/>
            <w:noWrap/>
          </w:tcPr>
          <w:p w14:paraId="5EAEFE0D" w14:textId="33B860B3" w:rsidR="00F95772" w:rsidRDefault="00BA5AA9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Busqueda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cambio en SAP</w:t>
            </w:r>
            <w:r w:rsidR="00CA64A7">
              <w:rPr>
                <w:rFonts w:cs="Arial"/>
                <w:szCs w:val="24"/>
                <w:lang w:val="es-419"/>
              </w:rPr>
              <w:t>: Buscar en ‘xk03’ el primer cambio que cumpla los criterio</w:t>
            </w:r>
            <w:r w:rsidR="00304196">
              <w:rPr>
                <w:rFonts w:cs="Arial"/>
                <w:szCs w:val="24"/>
                <w:lang w:val="es-419"/>
              </w:rPr>
              <w:t>s</w:t>
            </w:r>
            <w:r w:rsidR="00CA64A7">
              <w:rPr>
                <w:rFonts w:cs="Arial"/>
                <w:szCs w:val="24"/>
                <w:lang w:val="es-419"/>
              </w:rPr>
              <w:t xml:space="preserve"> de búsqueda</w:t>
            </w:r>
          </w:p>
        </w:tc>
      </w:tr>
      <w:tr w:rsidR="00BA5AA9" w:rsidRPr="00402A64" w14:paraId="2894CB81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73844F15" w14:textId="6F4FD2A7" w:rsidR="00BA5AA9" w:rsidRDefault="00BA5AA9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5</w:t>
            </w:r>
          </w:p>
        </w:tc>
        <w:tc>
          <w:tcPr>
            <w:tcW w:w="4845" w:type="pct"/>
            <w:noWrap/>
          </w:tcPr>
          <w:p w14:paraId="35DADE74" w14:textId="5EB9A6BA" w:rsidR="00BA5AA9" w:rsidRDefault="00BA5AA9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Actualización de archivo de salida</w:t>
            </w:r>
            <w:r w:rsidR="00CA64A7">
              <w:rPr>
                <w:rFonts w:cs="Arial"/>
                <w:szCs w:val="24"/>
                <w:lang w:val="es-419"/>
              </w:rPr>
              <w:t xml:space="preserve">: </w:t>
            </w:r>
            <w:r w:rsidR="00304196">
              <w:rPr>
                <w:rFonts w:cs="Arial"/>
                <w:szCs w:val="24"/>
                <w:lang w:val="es-419"/>
              </w:rPr>
              <w:t>Agregar a archivo de salida el dato encontrado</w:t>
            </w:r>
          </w:p>
        </w:tc>
      </w:tr>
      <w:tr w:rsidR="00BA5AA9" w:rsidRPr="00402A64" w14:paraId="613187A3" w14:textId="77777777" w:rsidTr="00CA6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49C0C6CC" w14:textId="442D5BCB" w:rsidR="00BA5AA9" w:rsidRDefault="00BA5AA9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6</w:t>
            </w:r>
          </w:p>
        </w:tc>
        <w:tc>
          <w:tcPr>
            <w:tcW w:w="4845" w:type="pct"/>
            <w:noWrap/>
          </w:tcPr>
          <w:p w14:paraId="03975F59" w14:textId="261FF30C" w:rsidR="00BA5AA9" w:rsidRDefault="00BA5AA9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Carga de archivo a de salida a BPM</w:t>
            </w:r>
            <w:r w:rsidR="00304196">
              <w:rPr>
                <w:rFonts w:cs="Arial"/>
                <w:szCs w:val="24"/>
                <w:lang w:val="es-419"/>
              </w:rPr>
              <w:t>: Cargar a BPM el archivo de salida generado</w:t>
            </w:r>
          </w:p>
        </w:tc>
      </w:tr>
      <w:tr w:rsidR="00DC0E45" w:rsidRPr="00402A64" w14:paraId="432E98BB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5B3B40EC" w14:textId="6DA6123A" w:rsidR="00DC0E45" w:rsidRDefault="00DC0E45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7</w:t>
            </w:r>
          </w:p>
        </w:tc>
        <w:tc>
          <w:tcPr>
            <w:tcW w:w="4845" w:type="pct"/>
            <w:noWrap/>
          </w:tcPr>
          <w:p w14:paraId="0B3674E1" w14:textId="280EF620" w:rsidR="00DC0E45" w:rsidRPr="00BF74DA" w:rsidRDefault="004A5C7B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Notificación de errores</w:t>
            </w:r>
            <w:r w:rsidR="00304196">
              <w:rPr>
                <w:rFonts w:cs="Arial"/>
                <w:szCs w:val="24"/>
                <w:lang w:val="es-419"/>
              </w:rPr>
              <w:t xml:space="preserve">: De existir </w:t>
            </w:r>
            <w:proofErr w:type="spellStart"/>
            <w:r w:rsidR="00304196">
              <w:rPr>
                <w:rFonts w:cs="Arial"/>
                <w:szCs w:val="24"/>
                <w:lang w:val="es-419"/>
              </w:rPr>
              <w:t>algun</w:t>
            </w:r>
            <w:proofErr w:type="spellEnd"/>
            <w:r w:rsidR="00304196">
              <w:rPr>
                <w:rFonts w:cs="Arial"/>
                <w:szCs w:val="24"/>
                <w:lang w:val="es-419"/>
              </w:rPr>
              <w:t xml:space="preserve"> log enviar correo de notificación con el error</w:t>
            </w:r>
          </w:p>
        </w:tc>
      </w:tr>
    </w:tbl>
    <w:p w14:paraId="010DDBD9" w14:textId="77777777" w:rsidR="009D5F39" w:rsidRPr="002B6F19" w:rsidRDefault="009D5F39" w:rsidP="00EC2F67">
      <w:pPr>
        <w:pStyle w:val="EDICBodyText"/>
        <w:rPr>
          <w:rFonts w:asciiTheme="majorHAnsi" w:hAnsiTheme="majorHAnsi" w:cstheme="majorHAnsi"/>
          <w:lang w:val="es-GT"/>
        </w:rPr>
      </w:pPr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DB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DA" w14:textId="6469E54D" w:rsidR="00936343" w:rsidRPr="00CD6D94" w:rsidRDefault="00936343" w:rsidP="00E37C1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3.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Salid</w:t>
            </w:r>
            <w:r w:rsidR="00E94B46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a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 del Proceso</w:t>
            </w:r>
          </w:p>
        </w:tc>
      </w:tr>
      <w:tr w:rsidR="00AF3C62" w:rsidRPr="000E177D" w14:paraId="010DDBDD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DC" w14:textId="5C0634C8" w:rsidR="00AF3C62" w:rsidRPr="00CD6D94" w:rsidRDefault="00CD6D94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b/>
                <w:sz w:val="18"/>
                <w:lang w:val="es-GT"/>
              </w:rPr>
            </w:pPr>
            <w:proofErr w:type="spellStart"/>
            <w:r w:rsidRPr="00CD6D94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Reported</w:t>
            </w:r>
            <w:proofErr w:type="spellEnd"/>
            <w:r w:rsidRPr="00CD6D94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de cambios: Reporte que se caga a BPM con los cambios a datos maestros de los campos configurados por mandante.</w:t>
            </w:r>
          </w:p>
        </w:tc>
      </w:tr>
      <w:tr w:rsidR="00AF3C62" w:rsidRPr="000E177D" w14:paraId="010DDBDF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DE" w14:textId="52993EAC" w:rsidR="00AF3C62" w:rsidRPr="00BF74DA" w:rsidRDefault="00A37DD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</w:pPr>
            <w:r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Notificación por Email: </w:t>
            </w:r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Una notificación que se </w:t>
            </w:r>
            <w:proofErr w:type="spellStart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envia</w:t>
            </w:r>
            <w:proofErr w:type="spellEnd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a los interesados en caso durante la ejecución ocurra un error.</w:t>
            </w:r>
          </w:p>
        </w:tc>
      </w:tr>
    </w:tbl>
    <w:p w14:paraId="010DDBE0" w14:textId="7037C9A5" w:rsidR="005B0FB4" w:rsidRPr="00BF74DA" w:rsidRDefault="005B0FB4" w:rsidP="00837BB6">
      <w:pPr>
        <w:spacing w:after="0"/>
        <w:rPr>
          <w:rFonts w:asciiTheme="majorHAnsi" w:hAnsiTheme="majorHAnsi" w:cstheme="majorHAnsi"/>
          <w:color w:val="003B74" w:themeColor="text1" w:themeTint="E6"/>
          <w:lang w:val="es-GT"/>
        </w:rPr>
      </w:pPr>
    </w:p>
    <w:p w14:paraId="010DDBE1" w14:textId="11CE59E2" w:rsidR="00D30839" w:rsidRPr="00BF74DA" w:rsidRDefault="00A37DDC" w:rsidP="00E405C6">
      <w:pPr>
        <w:pStyle w:val="CGH2"/>
        <w:rPr>
          <w:lang w:val="es-GT"/>
        </w:rPr>
      </w:pPr>
      <w:bookmarkStart w:id="23" w:name="_Toc1985995"/>
      <w:r w:rsidRPr="00BF74DA">
        <w:rPr>
          <w:lang w:val="es-GT"/>
        </w:rPr>
        <w:t>Control de Proceso y Contingencia Operacional</w:t>
      </w:r>
      <w:bookmarkEnd w:id="23"/>
    </w:p>
    <w:p w14:paraId="283EAFEC" w14:textId="45583A7C" w:rsidR="00A37DDC" w:rsidRDefault="00A37DDC" w:rsidP="00CA7FB0">
      <w:pPr>
        <w:jc w:val="both"/>
        <w:rPr>
          <w:rFonts w:asciiTheme="majorHAnsi" w:hAnsiTheme="majorHAnsi" w:cstheme="majorHAnsi"/>
          <w:szCs w:val="20"/>
          <w:lang w:val="es-GT"/>
        </w:rPr>
      </w:pPr>
      <w:r w:rsidRPr="00BF74DA">
        <w:rPr>
          <w:rFonts w:asciiTheme="majorHAnsi" w:hAnsiTheme="majorHAnsi" w:cstheme="majorHAnsi"/>
          <w:szCs w:val="20"/>
          <w:lang w:val="es-GT"/>
        </w:rPr>
        <w:t xml:space="preserve">La sección de Control de Proceso y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Contiengencia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Operaciona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describe los detalles de las acciones que deberían tomarse por parte del equipo</w:t>
      </w:r>
      <w:r>
        <w:rPr>
          <w:rFonts w:asciiTheme="majorHAnsi" w:hAnsiTheme="majorHAnsi" w:cstheme="majorHAnsi"/>
          <w:szCs w:val="20"/>
          <w:lang w:val="es-GT"/>
        </w:rPr>
        <w:t xml:space="preserve"> operacional o el centro operacional de robótica para completar exitosamente un caso en evento que:</w:t>
      </w:r>
    </w:p>
    <w:p w14:paraId="010DDBE4" w14:textId="6BCA6092" w:rsidR="00C80806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El proceso no puede ser ejecutado (Error de Sistema / Negocio)</w:t>
      </w:r>
    </w:p>
    <w:p w14:paraId="010DDBE7" w14:textId="2F826582" w:rsidR="00C9768B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Una excepción siendo generada en el progreso de la ejecución del proceso (Excepción de Negocio / Sistema)</w:t>
      </w:r>
      <w:bookmarkStart w:id="24" w:name="_Toc479667859"/>
      <w:bookmarkStart w:id="25" w:name="_Toc480892994"/>
      <w:bookmarkStart w:id="26" w:name="_Toc486324640"/>
      <w:bookmarkStart w:id="27" w:name="_Toc486324710"/>
      <w:bookmarkStart w:id="28" w:name="_Toc486324845"/>
      <w:bookmarkStart w:id="29" w:name="_Toc486407176"/>
      <w:bookmarkStart w:id="30" w:name="_Toc486409167"/>
      <w:bookmarkEnd w:id="24"/>
      <w:bookmarkEnd w:id="25"/>
      <w:bookmarkEnd w:id="26"/>
      <w:bookmarkEnd w:id="27"/>
      <w:bookmarkEnd w:id="28"/>
      <w:bookmarkEnd w:id="29"/>
      <w:bookmarkEnd w:id="30"/>
    </w:p>
    <w:p w14:paraId="387CF6B5" w14:textId="57377A2C" w:rsidR="00A37DDC" w:rsidRDefault="00A37DDC" w:rsidP="00A37DDC">
      <w:pPr>
        <w:jc w:val="both"/>
        <w:rPr>
          <w:rFonts w:asciiTheme="majorHAnsi" w:hAnsiTheme="majorHAnsi" w:cstheme="majorHAnsi"/>
          <w:szCs w:val="20"/>
          <w:lang w:val="es-GT"/>
        </w:rPr>
      </w:pPr>
    </w:p>
    <w:p w14:paraId="0656D79C" w14:textId="4A50403B" w:rsidR="00A37DDC" w:rsidRPr="00A37DDC" w:rsidRDefault="00BF74DA" w:rsidP="005E01C9">
      <w:pPr>
        <w:jc w:val="center"/>
        <w:rPr>
          <w:rFonts w:asciiTheme="majorHAnsi" w:hAnsiTheme="majorHAnsi" w:cstheme="majorHAnsi"/>
          <w:szCs w:val="20"/>
          <w:lang w:val="es-GT"/>
        </w:rPr>
      </w:pPr>
      <w:r>
        <w:rPr>
          <w:rFonts w:asciiTheme="majorHAnsi" w:hAnsiTheme="majorHAnsi" w:cstheme="majorHAnsi"/>
          <w:noProof/>
          <w:szCs w:val="20"/>
          <w:lang w:val="es-GT"/>
        </w:rPr>
        <w:lastRenderedPageBreak/>
        <mc:AlternateContent>
          <mc:Choice Requires="wpc">
            <w:drawing>
              <wp:inline distT="0" distB="0" distL="0" distR="0" wp14:anchorId="03BCE896" wp14:editId="221724B9">
                <wp:extent cx="5758815" cy="6020410"/>
                <wp:effectExtent l="0" t="0" r="0" b="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" r="341" b="239"/>
                          <a:stretch/>
                        </pic:blipFill>
                        <pic:spPr bwMode="auto">
                          <a:xfrm>
                            <a:off x="17828" y="44190"/>
                            <a:ext cx="5712717" cy="5710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479E9F" id="Canvas 13" o:spid="_x0000_s1026" editas="canvas" style="width:453.45pt;height:474.05pt;mso-position-horizontal-relative:char;mso-position-vertical-relative:line" coordsize="57588,60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">
                <v:shape id="_x0000_s1027" type="#_x0000_t75" style="position:absolute;width:57588;height:60198;visibility:visible;mso-wrap-style:square">
                  <v:fill o:detectmouseclick="t"/>
                  <v:path o:connecttype="none"/>
                </v:shape>
                <v:shape id="Picture 29" o:spid="_x0000_s1028" type="#_x0000_t75" style="position:absolute;left:178;top:441;width:57127;height:5710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" stroked="t" strokecolor="#005db7 [2429]">
                  <v:imagedata r:id="rId29" o:title="" croptop="158f" cropbottom="157f" cropright="223f"/>
                  <v:path arrowok="t"/>
                </v:shape>
                <w10:anchorlock/>
              </v:group>
            </w:pict>
          </mc:Fallback>
        </mc:AlternateContent>
      </w:r>
    </w:p>
    <w:p w14:paraId="010DDBE8" w14:textId="6396BE33" w:rsidR="00D30839" w:rsidRPr="002B6F19" w:rsidRDefault="00D30839" w:rsidP="00E405C6">
      <w:pPr>
        <w:pStyle w:val="CGH3"/>
        <w:rPr>
          <w:lang w:val="es-GT"/>
        </w:rPr>
      </w:pPr>
      <w:bookmarkStart w:id="31" w:name="_Toc1985996"/>
      <w:r w:rsidRPr="002B6F19">
        <w:rPr>
          <w:lang w:val="es-GT"/>
        </w:rPr>
        <w:t xml:space="preserve">Error / </w:t>
      </w:r>
      <w:r w:rsidR="00A37DDC">
        <w:rPr>
          <w:lang w:val="es-GT"/>
        </w:rPr>
        <w:t>Excepció</w:t>
      </w:r>
      <w:r w:rsidRPr="002B6F19">
        <w:rPr>
          <w:lang w:val="es-GT"/>
        </w:rPr>
        <w:t>n</w:t>
      </w:r>
      <w:bookmarkEnd w:id="31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208"/>
        <w:gridCol w:w="1823"/>
        <w:gridCol w:w="1403"/>
        <w:gridCol w:w="3227"/>
        <w:gridCol w:w="2524"/>
      </w:tblGrid>
      <w:tr w:rsidR="00A37DDC" w:rsidRPr="00EA1461" w14:paraId="010DDBEE" w14:textId="77777777" w:rsidTr="00A3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3" w:type="pct"/>
          </w:tcPr>
          <w:p w14:paraId="010DDBE9" w14:textId="0C69F05D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895" w:type="pct"/>
          </w:tcPr>
          <w:p w14:paraId="010DDBEA" w14:textId="0100A58E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689" w:type="pct"/>
          </w:tcPr>
          <w:p w14:paraId="010DDBEB" w14:textId="7BFA3480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584" w:type="pct"/>
          </w:tcPr>
          <w:p w14:paraId="010DDBEC" w14:textId="5A09B6EA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39" w:type="pct"/>
          </w:tcPr>
          <w:p w14:paraId="010DDBED" w14:textId="1EA750E2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F87D68" w14:paraId="08CFE723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7D2F57B" w14:textId="59DCAE89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</w:t>
            </w:r>
            <w:r>
              <w:rPr>
                <w:rFonts w:cs="Arial"/>
                <w:szCs w:val="20"/>
                <w:lang w:val="es-GT"/>
              </w:rPr>
              <w:t>1</w:t>
            </w:r>
          </w:p>
        </w:tc>
        <w:tc>
          <w:tcPr>
            <w:tcW w:w="895" w:type="pct"/>
          </w:tcPr>
          <w:p w14:paraId="4320172C" w14:textId="73DF7493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4125C242" w14:textId="0C9E1287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conexión al iniciar SAP</w:t>
            </w:r>
          </w:p>
        </w:tc>
        <w:tc>
          <w:tcPr>
            <w:tcW w:w="1584" w:type="pct"/>
          </w:tcPr>
          <w:p w14:paraId="609A3E8F" w14:textId="146C10F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SAP,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185ED2F6" w14:textId="10D29BE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0E177D" w14:paraId="010DDBF9" w14:textId="77777777" w:rsidTr="00A37D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010DDBEF" w14:textId="197565BC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GE_S002</w:t>
            </w:r>
          </w:p>
        </w:tc>
        <w:tc>
          <w:tcPr>
            <w:tcW w:w="895" w:type="pct"/>
          </w:tcPr>
          <w:p w14:paraId="010DDBF0" w14:textId="6A8B2DB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010DDBF1" w14:textId="6378394D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iniciar SAP</w:t>
            </w:r>
          </w:p>
        </w:tc>
        <w:tc>
          <w:tcPr>
            <w:tcW w:w="1584" w:type="pct"/>
          </w:tcPr>
          <w:p w14:paraId="010DDBF4" w14:textId="2446987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SAP,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010DDBF8" w14:textId="7E0CFE29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0E177D" w14:paraId="010DDC04" w14:textId="77777777" w:rsidTr="00A3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10DDBFA" w14:textId="7E69023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lastRenderedPageBreak/>
              <w:t>PM_G001</w:t>
            </w:r>
          </w:p>
        </w:tc>
        <w:tc>
          <w:tcPr>
            <w:tcW w:w="895" w:type="pct"/>
          </w:tcPr>
          <w:p w14:paraId="010DDBFB" w14:textId="1E8FCABB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010DDBFC" w14:textId="533A75F8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procesar un mandante</w:t>
            </w:r>
          </w:p>
        </w:tc>
        <w:tc>
          <w:tcPr>
            <w:tcW w:w="1584" w:type="pct"/>
          </w:tcPr>
          <w:p w14:paraId="010DDBFF" w14:textId="55FA3870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procesar mandante,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 de lo contrario registrar excepción en log</w:t>
            </w:r>
          </w:p>
        </w:tc>
        <w:tc>
          <w:tcPr>
            <w:tcW w:w="1239" w:type="pct"/>
          </w:tcPr>
          <w:p w14:paraId="010DDC03" w14:textId="78DD03F8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0E177D" w14:paraId="41618EAC" w14:textId="77777777" w:rsidTr="00A37D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A3D7506" w14:textId="60D5205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DR_S001</w:t>
            </w:r>
          </w:p>
        </w:tc>
        <w:tc>
          <w:tcPr>
            <w:tcW w:w="895" w:type="pct"/>
          </w:tcPr>
          <w:p w14:paraId="42BF32C8" w14:textId="65A3EBE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3C0C0710" w14:textId="227B0537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descargar el reporte</w:t>
            </w:r>
          </w:p>
        </w:tc>
        <w:tc>
          <w:tcPr>
            <w:tcW w:w="1584" w:type="pct"/>
          </w:tcPr>
          <w:p w14:paraId="3477B393" w14:textId="16EA8C7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Excepción se propaga a procesar mandate, de no tener disponibles reintentos se registra en log</w:t>
            </w:r>
          </w:p>
        </w:tc>
        <w:tc>
          <w:tcPr>
            <w:tcW w:w="1239" w:type="pct"/>
          </w:tcPr>
          <w:p w14:paraId="6F30E22B" w14:textId="51EE4365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386C33" w:rsidRPr="000E177D" w14:paraId="7BEBC82F" w14:textId="77777777" w:rsidTr="0038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1BF5BD8E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bookmarkStart w:id="32" w:name="_Toc480892996"/>
            <w:r w:rsidRPr="00386C33">
              <w:rPr>
                <w:rFonts w:cs="Arial"/>
                <w:szCs w:val="20"/>
                <w:lang w:val="es-GT"/>
              </w:rPr>
              <w:t>IN_E001</w:t>
            </w:r>
          </w:p>
        </w:tc>
        <w:tc>
          <w:tcPr>
            <w:tcW w:w="895" w:type="pct"/>
          </w:tcPr>
          <w:p w14:paraId="3D75A4F6" w14:textId="655B6515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654649EE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Individual</w:t>
            </w:r>
          </w:p>
        </w:tc>
        <w:tc>
          <w:tcPr>
            <w:tcW w:w="1584" w:type="pct"/>
          </w:tcPr>
          <w:p w14:paraId="548F2420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1269B259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archivo individual de configuración</w:t>
            </w:r>
          </w:p>
        </w:tc>
      </w:tr>
      <w:tr w:rsidR="00386C33" w:rsidRPr="000E177D" w14:paraId="7D3B1881" w14:textId="77777777" w:rsidTr="0038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F6BBAB2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IN_E002</w:t>
            </w:r>
          </w:p>
        </w:tc>
        <w:tc>
          <w:tcPr>
            <w:tcW w:w="895" w:type="pct"/>
          </w:tcPr>
          <w:p w14:paraId="02E60FD1" w14:textId="3DF58566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4EF96D89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General</w:t>
            </w:r>
          </w:p>
        </w:tc>
        <w:tc>
          <w:tcPr>
            <w:tcW w:w="1584" w:type="pct"/>
          </w:tcPr>
          <w:p w14:paraId="51EC0BD8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678F3D9A" w14:textId="0BB02F1D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 </w:t>
            </w:r>
            <w:r>
              <w:rPr>
                <w:rFonts w:cs="Arial"/>
                <w:szCs w:val="20"/>
                <w:lang w:val="es-GT"/>
              </w:rPr>
              <w:t>general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  <w:tr w:rsidR="00386C33" w:rsidRPr="000E177D" w14:paraId="01098CAC" w14:textId="77777777" w:rsidTr="0038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5F280BB7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IN_E003</w:t>
            </w:r>
          </w:p>
        </w:tc>
        <w:tc>
          <w:tcPr>
            <w:tcW w:w="895" w:type="pct"/>
          </w:tcPr>
          <w:p w14:paraId="1E565941" w14:textId="0F0B6403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71AACA0F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de Selectores</w:t>
            </w:r>
          </w:p>
        </w:tc>
        <w:tc>
          <w:tcPr>
            <w:tcW w:w="1584" w:type="pct"/>
          </w:tcPr>
          <w:p w14:paraId="40168B2C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3BE5FC37" w14:textId="7FA252B9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archivo de selectores</w:t>
            </w:r>
            <w:r>
              <w:rPr>
                <w:rFonts w:cs="Arial"/>
                <w:szCs w:val="20"/>
                <w:lang w:val="es-GT"/>
              </w:rPr>
              <w:t>, revisión por parte de desarrollo es requerida.</w:t>
            </w:r>
          </w:p>
        </w:tc>
      </w:tr>
      <w:tr w:rsidR="00386C33" w:rsidRPr="000E177D" w14:paraId="7788A732" w14:textId="77777777" w:rsidTr="0038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666648EC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IN_E004</w:t>
            </w:r>
          </w:p>
        </w:tc>
        <w:tc>
          <w:tcPr>
            <w:tcW w:w="895" w:type="pct"/>
          </w:tcPr>
          <w:p w14:paraId="7D08668A" w14:textId="43088548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4652BB83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buscar la ruta del archivo General</w:t>
            </w:r>
          </w:p>
        </w:tc>
        <w:tc>
          <w:tcPr>
            <w:tcW w:w="1584" w:type="pct"/>
          </w:tcPr>
          <w:p w14:paraId="6EF06256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16F95D9A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archivos individual y </w:t>
            </w:r>
            <w:r w:rsidRPr="00386C33">
              <w:rPr>
                <w:rFonts w:cs="Arial"/>
                <w:szCs w:val="20"/>
                <w:lang w:val="es-419"/>
              </w:rPr>
              <w:t>general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</w:tbl>
    <w:p w14:paraId="010DDC05" w14:textId="3217FB80" w:rsidR="00A42B86" w:rsidRPr="002B6F19" w:rsidRDefault="00A37DDC" w:rsidP="00E405C6">
      <w:pPr>
        <w:pStyle w:val="CGH3"/>
        <w:rPr>
          <w:lang w:val="es-GT"/>
        </w:rPr>
      </w:pPr>
      <w:bookmarkStart w:id="33" w:name="_Toc1985997"/>
      <w:r>
        <w:rPr>
          <w:lang w:val="es-GT"/>
        </w:rPr>
        <w:t>Excepción / Error</w:t>
      </w:r>
      <w:r w:rsidR="00F73766">
        <w:rPr>
          <w:lang w:val="es-GT"/>
        </w:rPr>
        <w:t xml:space="preserve"> de Negocio</w:t>
      </w:r>
      <w:bookmarkEnd w:id="32"/>
      <w:bookmarkEnd w:id="33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109"/>
        <w:gridCol w:w="1846"/>
        <w:gridCol w:w="2218"/>
        <w:gridCol w:w="2396"/>
        <w:gridCol w:w="2616"/>
      </w:tblGrid>
      <w:tr w:rsidR="00A42B86" w:rsidRPr="00EA1461" w14:paraId="010DDC0B" w14:textId="77777777" w:rsidTr="00F73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44" w:type="pct"/>
          </w:tcPr>
          <w:p w14:paraId="010DDC06" w14:textId="71CAC324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906" w:type="pct"/>
          </w:tcPr>
          <w:p w14:paraId="010DDC07" w14:textId="50502B55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1089" w:type="pct"/>
          </w:tcPr>
          <w:p w14:paraId="010DDC08" w14:textId="680AB662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176" w:type="pct"/>
          </w:tcPr>
          <w:p w14:paraId="010DDC09" w14:textId="5ABAFA80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84" w:type="pct"/>
          </w:tcPr>
          <w:p w14:paraId="010DDC0A" w14:textId="004D316E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0E177D" w14:paraId="15100E60" w14:textId="77777777" w:rsidTr="00F73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110BD6A4" w14:textId="51A7EFC3" w:rsidR="00F87D68" w:rsidRPr="00386C33" w:rsidRDefault="00F87D68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CR_S001</w:t>
            </w:r>
          </w:p>
        </w:tc>
        <w:tc>
          <w:tcPr>
            <w:tcW w:w="906" w:type="pct"/>
          </w:tcPr>
          <w:p w14:paraId="0E361E15" w14:textId="373BA33E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4D2CD090" w14:textId="1BC6A302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de credenciales al </w:t>
            </w:r>
            <w:proofErr w:type="spellStart"/>
            <w:r w:rsidRPr="00386C33">
              <w:rPr>
                <w:rFonts w:cs="Arial"/>
                <w:szCs w:val="20"/>
                <w:lang w:val="es-GT"/>
              </w:rPr>
              <w:t>inicar</w:t>
            </w:r>
            <w:proofErr w:type="spellEnd"/>
            <w:r w:rsidRPr="00386C33">
              <w:rPr>
                <w:rFonts w:cs="Arial"/>
                <w:szCs w:val="20"/>
                <w:lang w:val="es-GT"/>
              </w:rPr>
              <w:t xml:space="preserve"> un mandante en SAP</w:t>
            </w:r>
          </w:p>
        </w:tc>
        <w:tc>
          <w:tcPr>
            <w:tcW w:w="1176" w:type="pct"/>
          </w:tcPr>
          <w:p w14:paraId="4B4A0259" w14:textId="18C4F8FC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Se pasa al siguiente mandante</w:t>
            </w:r>
          </w:p>
        </w:tc>
        <w:tc>
          <w:tcPr>
            <w:tcW w:w="1284" w:type="pct"/>
          </w:tcPr>
          <w:p w14:paraId="7148E898" w14:textId="457A5232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las credenciales en archivo general de configuración</w:t>
            </w:r>
          </w:p>
        </w:tc>
      </w:tr>
      <w:tr w:rsidR="004842D4" w:rsidRPr="000E177D" w14:paraId="4B6283F2" w14:textId="77777777" w:rsidTr="00F7376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123CEF39" w14:textId="37E5284A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PM_B00</w:t>
            </w:r>
            <w:r>
              <w:rPr>
                <w:rFonts w:cs="Arial"/>
                <w:szCs w:val="20"/>
                <w:lang w:val="es-GT"/>
              </w:rPr>
              <w:t>0</w:t>
            </w:r>
          </w:p>
        </w:tc>
        <w:tc>
          <w:tcPr>
            <w:tcW w:w="906" w:type="pct"/>
          </w:tcPr>
          <w:p w14:paraId="46B20BDD" w14:textId="0DC5A994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377DF2EE" w14:textId="6254B4A7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</w:t>
            </w:r>
            <w:r>
              <w:rPr>
                <w:rFonts w:cs="Arial"/>
                <w:szCs w:val="20"/>
                <w:lang w:val="es-GT"/>
              </w:rPr>
              <w:t>al iniciar BPM</w:t>
            </w:r>
          </w:p>
        </w:tc>
        <w:tc>
          <w:tcPr>
            <w:tcW w:w="1176" w:type="pct"/>
          </w:tcPr>
          <w:p w14:paraId="75DD5F89" w14:textId="16F643B4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Se pasa al siguiente mandante</w:t>
            </w:r>
            <w:r>
              <w:rPr>
                <w:rFonts w:cs="Arial"/>
                <w:szCs w:val="20"/>
                <w:lang w:val="es-GT"/>
              </w:rPr>
              <w:t xml:space="preserve"> y se registra el error</w:t>
            </w:r>
          </w:p>
        </w:tc>
        <w:tc>
          <w:tcPr>
            <w:tcW w:w="1284" w:type="pct"/>
          </w:tcPr>
          <w:p w14:paraId="48A70B1F" w14:textId="3194479C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las credenciales en archivo general de configuración</w:t>
            </w:r>
          </w:p>
        </w:tc>
      </w:tr>
      <w:tr w:rsidR="004842D4" w:rsidRPr="000E177D" w14:paraId="4CC653EA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52D026B2" w14:textId="77777777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PM_B001</w:t>
            </w:r>
          </w:p>
        </w:tc>
        <w:tc>
          <w:tcPr>
            <w:tcW w:w="906" w:type="pct"/>
          </w:tcPr>
          <w:p w14:paraId="16695C00" w14:textId="77777777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62FB1D9A" w14:textId="5778F1F6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al intentar subir el archivo a BPM</w:t>
            </w:r>
          </w:p>
        </w:tc>
        <w:tc>
          <w:tcPr>
            <w:tcW w:w="1176" w:type="pct"/>
          </w:tcPr>
          <w:p w14:paraId="56AB8039" w14:textId="7BB292B2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Excepción se propaga a procesar mandate, de no tener disponibles reintentos se registra en log</w:t>
            </w:r>
          </w:p>
        </w:tc>
        <w:tc>
          <w:tcPr>
            <w:tcW w:w="1284" w:type="pct"/>
          </w:tcPr>
          <w:p w14:paraId="0C62FE66" w14:textId="7E9A39E5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proofErr w:type="spellStart"/>
            <w:r>
              <w:rPr>
                <w:rFonts w:cs="Arial"/>
                <w:szCs w:val="20"/>
                <w:lang w:val="es-GT"/>
              </w:rPr>
              <w:t>Reviar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el proceso se subida de archivos a BPM</w:t>
            </w:r>
          </w:p>
        </w:tc>
      </w:tr>
      <w:tr w:rsidR="004842D4" w:rsidRPr="00681B84" w14:paraId="16ECF065" w14:textId="77777777" w:rsidTr="00CC1B5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4A28C6A5" w14:textId="39889217" w:rsidR="004842D4" w:rsidRPr="004842D4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ND_</w:t>
            </w:r>
            <w:r>
              <w:rPr>
                <w:rFonts w:cs="Arial"/>
                <w:szCs w:val="20"/>
                <w:lang w:val="es-GT"/>
              </w:rPr>
              <w:t>G</w:t>
            </w:r>
            <w:r w:rsidRPr="004842D4">
              <w:rPr>
                <w:rFonts w:cs="Arial"/>
                <w:szCs w:val="20"/>
                <w:lang w:val="es-GT"/>
              </w:rPr>
              <w:t>001</w:t>
            </w:r>
          </w:p>
        </w:tc>
        <w:tc>
          <w:tcPr>
            <w:tcW w:w="906" w:type="pct"/>
          </w:tcPr>
          <w:p w14:paraId="19598B99" w14:textId="2B9520CF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1B4D3664" w14:textId="063374A0" w:rsidR="004842D4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Cero registros por procesar</w:t>
            </w:r>
          </w:p>
        </w:tc>
        <w:tc>
          <w:tcPr>
            <w:tcW w:w="1176" w:type="pct"/>
          </w:tcPr>
          <w:p w14:paraId="7C2C4A94" w14:textId="424981F1" w:rsidR="004842D4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Se notifica por correo que para el mandante no se tienen registros pendientes</w:t>
            </w:r>
          </w:p>
        </w:tc>
        <w:tc>
          <w:tcPr>
            <w:tcW w:w="1284" w:type="pct"/>
          </w:tcPr>
          <w:p w14:paraId="4A360F12" w14:textId="16A06304" w:rsidR="004842D4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N/A</w:t>
            </w:r>
          </w:p>
        </w:tc>
      </w:tr>
    </w:tbl>
    <w:p w14:paraId="010DDC22" w14:textId="5B0B72DB" w:rsidR="00F41CB8" w:rsidRPr="002B6F19" w:rsidRDefault="00F73766" w:rsidP="00E405C6">
      <w:pPr>
        <w:pStyle w:val="CGH3"/>
        <w:rPr>
          <w:lang w:val="es-GT"/>
        </w:rPr>
      </w:pPr>
      <w:bookmarkStart w:id="34" w:name="_Toc1985998"/>
      <w:r>
        <w:rPr>
          <w:lang w:val="es-GT"/>
        </w:rPr>
        <w:t>Notificaciones y Reportes de Salida Correctos del Proceso</w:t>
      </w:r>
      <w:bookmarkEnd w:id="34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4536"/>
        <w:gridCol w:w="5649"/>
      </w:tblGrid>
      <w:tr w:rsidR="00F41CB8" w:rsidRPr="00EA1461" w14:paraId="010DDC25" w14:textId="77777777" w:rsidTr="00F41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27" w:type="pct"/>
          </w:tcPr>
          <w:p w14:paraId="010DDC23" w14:textId="7A782156" w:rsidR="00F41CB8" w:rsidRPr="00EA1461" w:rsidRDefault="00F73766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Escenario</w:t>
            </w:r>
          </w:p>
        </w:tc>
        <w:tc>
          <w:tcPr>
            <w:tcW w:w="2773" w:type="pct"/>
          </w:tcPr>
          <w:p w14:paraId="010DDC24" w14:textId="1504E422" w:rsidR="00F41CB8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Notificaciones y Reportes</w:t>
            </w:r>
          </w:p>
        </w:tc>
      </w:tr>
      <w:tr w:rsidR="00F41CB8" w:rsidRPr="00CC1B51" w14:paraId="010DDC28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6" w14:textId="0F4FAEA2" w:rsidR="00F41CB8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lastRenderedPageBreak/>
              <w:t>No hay datos por procesar</w:t>
            </w:r>
          </w:p>
        </w:tc>
        <w:tc>
          <w:tcPr>
            <w:tcW w:w="2773" w:type="pct"/>
          </w:tcPr>
          <w:p w14:paraId="010DDC27" w14:textId="7F5B8617" w:rsidR="00F41CB8" w:rsidRPr="00EA1461" w:rsidRDefault="00CA64A7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48D44C9D">
                <v:shape id="_x0000_i1028" type="#_x0000_t75" style="width:76.5pt;height:49.5pt" o:ole="">
                  <v:imagedata r:id="rId30" o:title=""/>
                </v:shape>
                <o:OLEObject Type="Embed" ProgID="Package" ShapeID="_x0000_i1028" DrawAspect="Icon" ObjectID="_1616219400" r:id="rId31"/>
              </w:object>
            </w:r>
          </w:p>
        </w:tc>
      </w:tr>
      <w:tr w:rsidR="00F41CB8" w:rsidRPr="00CC1B51" w14:paraId="010DDC2B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9" w14:textId="68F17B1E" w:rsidR="00F41CB8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t xml:space="preserve">Ejecución con </w:t>
            </w:r>
            <w:proofErr w:type="spellStart"/>
            <w:r w:rsidRPr="00EA1461">
              <w:rPr>
                <w:rFonts w:cs="Arial"/>
                <w:szCs w:val="18"/>
                <w:lang w:val="es-GT"/>
              </w:rPr>
              <w:t>algun</w:t>
            </w:r>
            <w:proofErr w:type="spellEnd"/>
            <w:r w:rsidRPr="00EA1461">
              <w:rPr>
                <w:rFonts w:cs="Arial"/>
                <w:szCs w:val="18"/>
                <w:lang w:val="es-GT"/>
              </w:rPr>
              <w:t xml:space="preserve"> error registrado en log</w:t>
            </w:r>
          </w:p>
        </w:tc>
        <w:tc>
          <w:tcPr>
            <w:tcW w:w="2773" w:type="pct"/>
          </w:tcPr>
          <w:p w14:paraId="010DDC2A" w14:textId="283663F2" w:rsidR="00F41CB8" w:rsidRPr="00EA1461" w:rsidRDefault="00943CD5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49A50A1D">
                <v:shape id="_x0000_i1029" type="#_x0000_t75" style="width:77.25pt;height:49.5pt" o:ole="">
                  <v:imagedata r:id="rId32" o:title=""/>
                </v:shape>
                <o:OLEObject Type="Embed" ProgID="Package" ShapeID="_x0000_i1029" DrawAspect="Icon" ObjectID="_1616219401" r:id="rId33"/>
              </w:object>
            </w:r>
          </w:p>
        </w:tc>
      </w:tr>
      <w:tr w:rsidR="00EA1461" w:rsidRPr="00CC1B51" w14:paraId="40AEBEAC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4308F1EF" w14:textId="62175A4C" w:rsidR="00EA1461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t>Ejecución completa de un mandante</w:t>
            </w:r>
          </w:p>
        </w:tc>
        <w:tc>
          <w:tcPr>
            <w:tcW w:w="2773" w:type="pct"/>
          </w:tcPr>
          <w:p w14:paraId="49363C29" w14:textId="246CB2D3" w:rsidR="00EA1461" w:rsidRPr="00EA1461" w:rsidRDefault="00CA64A7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79151154">
                <v:shape id="_x0000_i1030" type="#_x0000_t75" style="width:76.5pt;height:49.5pt" o:ole="">
                  <v:imagedata r:id="rId34" o:title=""/>
                </v:shape>
                <o:OLEObject Type="Embed" ProgID="Excel.Sheet.12" ShapeID="_x0000_i1030" DrawAspect="Icon" ObjectID="_1616219402" r:id="rId35"/>
              </w:object>
            </w:r>
          </w:p>
        </w:tc>
      </w:tr>
      <w:tr w:rsidR="00943CD5" w:rsidRPr="00CC1B51" w14:paraId="4C914929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EDC70DF" w14:textId="2B1EA476" w:rsidR="00943CD5" w:rsidRPr="00943CD5" w:rsidRDefault="00943CD5" w:rsidP="00A0788F">
            <w:pPr>
              <w:rPr>
                <w:rFonts w:cs="Arial"/>
                <w:szCs w:val="18"/>
                <w:lang w:val="es-419"/>
              </w:rPr>
            </w:pPr>
            <w:proofErr w:type="spellStart"/>
            <w:r>
              <w:rPr>
                <w:rFonts w:cs="Arial"/>
                <w:szCs w:val="18"/>
                <w:lang w:val="es-GT"/>
              </w:rPr>
              <w:t>Ejecuci</w:t>
            </w:r>
            <w:r>
              <w:rPr>
                <w:rFonts w:cs="Arial"/>
                <w:szCs w:val="18"/>
                <w:lang w:val="es-419"/>
              </w:rPr>
              <w:t>ón</w:t>
            </w:r>
            <w:proofErr w:type="spellEnd"/>
            <w:r>
              <w:rPr>
                <w:rFonts w:cs="Arial"/>
                <w:szCs w:val="18"/>
                <w:lang w:val="es-419"/>
              </w:rPr>
              <w:t xml:space="preserve"> exitosa sin errores</w:t>
            </w:r>
          </w:p>
        </w:tc>
        <w:tc>
          <w:tcPr>
            <w:tcW w:w="2773" w:type="pct"/>
          </w:tcPr>
          <w:p w14:paraId="39E2CAF7" w14:textId="3E6B0593" w:rsidR="00943CD5" w:rsidRDefault="00943CD5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0410E53B">
                <v:shape id="_x0000_i1031" type="#_x0000_t75" style="width:77.25pt;height:49.5pt" o:ole="">
                  <v:imagedata r:id="rId36" o:title=""/>
                </v:shape>
                <o:OLEObject Type="Embed" ProgID="Package" ShapeID="_x0000_i1031" DrawAspect="Icon" ObjectID="_1616219403" r:id="rId37"/>
              </w:object>
            </w:r>
          </w:p>
        </w:tc>
      </w:tr>
    </w:tbl>
    <w:p w14:paraId="010DDC2C" w14:textId="1C7B4A3B" w:rsidR="00C9768B" w:rsidRPr="00F73766" w:rsidRDefault="00F73766" w:rsidP="00E405C6">
      <w:pPr>
        <w:pStyle w:val="CGH2"/>
      </w:pPr>
      <w:bookmarkStart w:id="35" w:name="_Toc477954697"/>
      <w:bookmarkStart w:id="36" w:name="_Toc1985999"/>
      <w:r w:rsidRPr="00F73766">
        <w:rPr>
          <w:lang w:val="es-GT"/>
        </w:rPr>
        <w:t>Producción y Operaciones</w:t>
      </w:r>
      <w:bookmarkEnd w:id="35"/>
      <w:bookmarkEnd w:id="36"/>
      <w:r w:rsidRPr="00F73766">
        <w:rPr>
          <w:lang w:val="es-GT"/>
        </w:rPr>
        <w:t xml:space="preserve"> </w:t>
      </w:r>
      <w:r w:rsidR="005B0FB4" w:rsidRPr="00F73766">
        <w:rPr>
          <w:lang w:val="es-GT"/>
        </w:rPr>
        <w:br/>
      </w:r>
    </w:p>
    <w:p w14:paraId="010DDC2D" w14:textId="7B79AE21" w:rsidR="00837BB6" w:rsidRPr="00F73766" w:rsidRDefault="00F73766" w:rsidP="00304196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rFonts w:asciiTheme="majorHAnsi" w:hAnsiTheme="majorHAnsi" w:cstheme="majorHAnsi"/>
          <w:lang w:val="es-GT"/>
        </w:rPr>
        <w:t xml:space="preserve">La siguiente sección </w:t>
      </w:r>
      <w:proofErr w:type="spellStart"/>
      <w:r>
        <w:rPr>
          <w:rFonts w:asciiTheme="majorHAnsi" w:hAnsiTheme="majorHAnsi" w:cstheme="majorHAnsi"/>
          <w:lang w:val="es-GT"/>
        </w:rPr>
        <w:t>especifíca</w:t>
      </w:r>
      <w:proofErr w:type="spellEnd"/>
      <w:r>
        <w:rPr>
          <w:rFonts w:asciiTheme="majorHAnsi" w:hAnsiTheme="majorHAnsi" w:cstheme="majorHAnsi"/>
          <w:lang w:val="es-GT"/>
        </w:rPr>
        <w:t xml:space="preserve"> los mínimos del ambiente y otras consideraciones de diseño en soporte de la infraestructura de IT y procedimientos de </w:t>
      </w:r>
      <w:proofErr w:type="spellStart"/>
      <w:r>
        <w:rPr>
          <w:rFonts w:asciiTheme="majorHAnsi" w:hAnsiTheme="majorHAnsi" w:cstheme="majorHAnsi"/>
          <w:lang w:val="es-GT"/>
        </w:rPr>
        <w:t>ooeraciones</w:t>
      </w:r>
      <w:proofErr w:type="spellEnd"/>
      <w:r>
        <w:rPr>
          <w:rFonts w:asciiTheme="majorHAnsi" w:hAnsiTheme="majorHAnsi" w:cstheme="majorHAnsi"/>
          <w:lang w:val="es-GT"/>
        </w:rPr>
        <w:t xml:space="preserve"> del sistema</w:t>
      </w:r>
    </w:p>
    <w:p w14:paraId="010DDC32" w14:textId="2247A406" w:rsidR="00837BB6" w:rsidRPr="002B6F19" w:rsidRDefault="00F73766" w:rsidP="00304196">
      <w:pPr>
        <w:pStyle w:val="CGH3"/>
        <w:jc w:val="both"/>
        <w:rPr>
          <w:lang w:val="es-GT"/>
        </w:rPr>
      </w:pPr>
      <w:bookmarkStart w:id="37" w:name="_Toc479667864"/>
      <w:bookmarkStart w:id="38" w:name="_Toc480892999"/>
      <w:bookmarkStart w:id="39" w:name="_Toc486324644"/>
      <w:bookmarkStart w:id="40" w:name="_Toc486324714"/>
      <w:bookmarkStart w:id="41" w:name="_Toc486324849"/>
      <w:bookmarkStart w:id="42" w:name="_Toc486407180"/>
      <w:bookmarkStart w:id="43" w:name="_Toc486409172"/>
      <w:bookmarkStart w:id="44" w:name="_Toc1986000"/>
      <w:bookmarkEnd w:id="37"/>
      <w:bookmarkEnd w:id="38"/>
      <w:bookmarkEnd w:id="39"/>
      <w:bookmarkEnd w:id="40"/>
      <w:bookmarkEnd w:id="41"/>
      <w:bookmarkEnd w:id="42"/>
      <w:bookmarkEnd w:id="43"/>
      <w:r>
        <w:rPr>
          <w:lang w:val="es-GT"/>
        </w:rPr>
        <w:t>Reportería</w:t>
      </w:r>
      <w:bookmarkEnd w:id="44"/>
    </w:p>
    <w:p w14:paraId="010DDC33" w14:textId="44E69A50" w:rsidR="00F41CB8" w:rsidRPr="008C77CE" w:rsidRDefault="008C77CE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</w:t>
      </w:r>
      <w:r w:rsidR="00F73766" w:rsidRPr="008C77CE">
        <w:rPr>
          <w:lang w:val="es-GT"/>
        </w:rPr>
        <w:t xml:space="preserve"> tiempo de procesamiento será </w:t>
      </w:r>
      <w:r w:rsidRPr="008C77CE">
        <w:rPr>
          <w:lang w:val="es-GT"/>
        </w:rPr>
        <w:t>registrado</w:t>
      </w:r>
      <w:r w:rsidR="00F73766" w:rsidRPr="008C77CE">
        <w:rPr>
          <w:lang w:val="es-GT"/>
        </w:rPr>
        <w:t xml:space="preserve"> automáticamente por el </w:t>
      </w:r>
      <w:proofErr w:type="spellStart"/>
      <w:r w:rsidR="00F73766" w:rsidRPr="008C77CE">
        <w:rPr>
          <w:lang w:val="es-GT"/>
        </w:rPr>
        <w:t>artefcato</w:t>
      </w:r>
      <w:proofErr w:type="spellEnd"/>
      <w:r w:rsidR="00F73766" w:rsidRPr="008C77CE">
        <w:rPr>
          <w:lang w:val="es-GT"/>
        </w:rPr>
        <w:t xml:space="preserve"> por cada </w:t>
      </w:r>
      <w:r w:rsidRPr="008C77CE">
        <w:rPr>
          <w:lang w:val="es-GT"/>
        </w:rPr>
        <w:t>registro</w:t>
      </w:r>
      <w:r w:rsidR="00F73766" w:rsidRPr="008C77CE">
        <w:rPr>
          <w:lang w:val="es-GT"/>
        </w:rPr>
        <w:t xml:space="preserve"> procesado. Esto incluirá información acerca de la hora inicio, la hora de fin</w:t>
      </w:r>
      <w:r w:rsidRPr="008C77CE">
        <w:rPr>
          <w:lang w:val="es-GT"/>
        </w:rPr>
        <w:t xml:space="preserve"> y un comentario en caso un registro sea fallido y omitido</w:t>
      </w:r>
      <w:r w:rsidR="00F73766" w:rsidRPr="008C77CE">
        <w:rPr>
          <w:lang w:val="es-GT"/>
        </w:rPr>
        <w:t xml:space="preserve">. </w:t>
      </w:r>
    </w:p>
    <w:p w14:paraId="010DDC34" w14:textId="5D7BD237" w:rsidR="00837BB6" w:rsidRPr="008C77CE" w:rsidRDefault="00F73766" w:rsidP="00304196">
      <w:pPr>
        <w:pStyle w:val="CGH3"/>
        <w:jc w:val="both"/>
        <w:rPr>
          <w:lang w:val="es-GT"/>
        </w:rPr>
      </w:pPr>
      <w:bookmarkStart w:id="45" w:name="_Toc1986001"/>
      <w:r w:rsidRPr="008C77CE">
        <w:rPr>
          <w:lang w:val="es-GT"/>
        </w:rPr>
        <w:t>Seguridad de la Información</w:t>
      </w:r>
      <w:bookmarkEnd w:id="45"/>
    </w:p>
    <w:p w14:paraId="4A0698CF" w14:textId="6A1E911B" w:rsidR="00F73766" w:rsidRPr="008C77CE" w:rsidRDefault="00F73766" w:rsidP="00304196">
      <w:pPr>
        <w:pStyle w:val="EDICBodyText"/>
        <w:jc w:val="both"/>
        <w:rPr>
          <w:lang w:val="es-GT"/>
        </w:rPr>
      </w:pPr>
      <w:bookmarkStart w:id="46" w:name="_Toc477954701"/>
      <w:r w:rsidRPr="008C77CE">
        <w:rPr>
          <w:lang w:val="es-419"/>
        </w:rPr>
        <w:t xml:space="preserve">Ninguna información sale de la infraestructura de </w:t>
      </w:r>
      <w:r w:rsidR="00304196" w:rsidRPr="008C77CE">
        <w:rPr>
          <w:lang w:val="es-419"/>
        </w:rPr>
        <w:t>CMI</w:t>
      </w:r>
      <w:r w:rsidRPr="008C77CE">
        <w:rPr>
          <w:lang w:val="es-419"/>
        </w:rPr>
        <w:t xml:space="preserve">. </w:t>
      </w:r>
      <w:r w:rsidRPr="008C77CE">
        <w:rPr>
          <w:lang w:val="es-GT"/>
        </w:rPr>
        <w:t>Los canal</w:t>
      </w:r>
      <w:r w:rsidR="00A504C0">
        <w:rPr>
          <w:lang w:val="es-GT"/>
        </w:rPr>
        <w:t>e</w:t>
      </w:r>
      <w:r w:rsidRPr="008C77CE">
        <w:rPr>
          <w:lang w:val="es-GT"/>
        </w:rPr>
        <w:t>s de entrada y salida son configurados dentro de la Red del Cliente.</w:t>
      </w:r>
    </w:p>
    <w:p w14:paraId="74AFC6EF" w14:textId="19CD7596" w:rsidR="00F73766" w:rsidRPr="00F73766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 xml:space="preserve">Las </w:t>
      </w:r>
      <w:proofErr w:type="spellStart"/>
      <w:r w:rsidRPr="008C77CE">
        <w:rPr>
          <w:lang w:val="es-GT"/>
        </w:rPr>
        <w:t>r</w:t>
      </w:r>
      <w:r w:rsidR="00A504C0">
        <w:rPr>
          <w:lang w:val="es-GT"/>
        </w:rPr>
        <w:t>eg</w:t>
      </w:r>
      <w:r w:rsidRPr="008C77CE">
        <w:rPr>
          <w:lang w:val="es-GT"/>
        </w:rPr>
        <w:t>clas</w:t>
      </w:r>
      <w:proofErr w:type="spellEnd"/>
      <w:r w:rsidRPr="008C77CE">
        <w:rPr>
          <w:lang w:val="es-GT"/>
        </w:rPr>
        <w:t xml:space="preserve"> de Preservación de la Información será configuradas </w:t>
      </w:r>
      <w:proofErr w:type="gramStart"/>
      <w:r w:rsidRPr="008C77CE">
        <w:rPr>
          <w:lang w:val="es-GT"/>
        </w:rPr>
        <w:t>de acuerdo a</w:t>
      </w:r>
      <w:proofErr w:type="gramEnd"/>
      <w:r w:rsidRPr="008C77CE">
        <w:rPr>
          <w:lang w:val="es-GT"/>
        </w:rPr>
        <w:t xml:space="preserve"> las políticas de Riesgo y Conformidad de </w:t>
      </w:r>
      <w:r w:rsidR="008C77CE" w:rsidRPr="008C77CE">
        <w:rPr>
          <w:lang w:val="es-GT"/>
        </w:rPr>
        <w:t>CMI</w:t>
      </w:r>
      <w:r w:rsidRPr="008C77CE">
        <w:rPr>
          <w:lang w:val="es-GT"/>
        </w:rPr>
        <w:t>.</w:t>
      </w:r>
    </w:p>
    <w:p w14:paraId="010DDC37" w14:textId="2EFE00EF" w:rsidR="00837BB6" w:rsidRPr="002B6F19" w:rsidRDefault="00F73766" w:rsidP="00304196">
      <w:pPr>
        <w:pStyle w:val="CGH3"/>
        <w:jc w:val="both"/>
        <w:rPr>
          <w:lang w:val="es-GT"/>
        </w:rPr>
      </w:pPr>
      <w:bookmarkStart w:id="47" w:name="_Toc1986002"/>
      <w:r>
        <w:rPr>
          <w:lang w:val="es-GT"/>
        </w:rPr>
        <w:t>Manejo de Credenciales</w:t>
      </w:r>
      <w:bookmarkEnd w:id="46"/>
      <w:bookmarkEnd w:id="47"/>
    </w:p>
    <w:p w14:paraId="2DA4B50E" w14:textId="2782A1EF" w:rsidR="00F73766" w:rsidRPr="008C77CE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 artefacto tendrá credenciales definidas para todas las aplicaciones involucradas en el proceso (SAP</w:t>
      </w:r>
      <w:r w:rsidR="008C77CE" w:rsidRPr="008C77CE">
        <w:rPr>
          <w:lang w:val="es-GT"/>
        </w:rPr>
        <w:t xml:space="preserve"> y BPM</w:t>
      </w:r>
      <w:r w:rsidRPr="008C77CE">
        <w:rPr>
          <w:lang w:val="es-GT"/>
        </w:rPr>
        <w:t>)</w:t>
      </w:r>
    </w:p>
    <w:p w14:paraId="010DDC38" w14:textId="6DDD404E" w:rsidR="00943CD5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Las credenciales para todos los sistemas involucrados (</w:t>
      </w:r>
      <w:r w:rsidR="008C77CE" w:rsidRPr="008C77CE">
        <w:rPr>
          <w:lang w:val="es-GT"/>
        </w:rPr>
        <w:t>SAP y BPM</w:t>
      </w:r>
      <w:r w:rsidRPr="008C77CE">
        <w:rPr>
          <w:lang w:val="es-GT"/>
        </w:rPr>
        <w:t xml:space="preserve">) serán configurados en </w:t>
      </w:r>
      <w:r w:rsidR="008C77CE" w:rsidRPr="008C77CE">
        <w:rPr>
          <w:lang w:val="es-GT"/>
        </w:rPr>
        <w:t xml:space="preserve">el archivo general de </w:t>
      </w:r>
      <w:proofErr w:type="spellStart"/>
      <w:r w:rsidR="008C77CE" w:rsidRPr="008C77CE">
        <w:rPr>
          <w:lang w:val="es-GT"/>
        </w:rPr>
        <w:t>configuraci</w:t>
      </w:r>
      <w:r w:rsidR="008C77CE" w:rsidRPr="008C77CE">
        <w:rPr>
          <w:lang w:val="es-419"/>
        </w:rPr>
        <w:t>ón</w:t>
      </w:r>
      <w:proofErr w:type="spellEnd"/>
      <w:r w:rsidR="00491027" w:rsidRPr="008C77CE">
        <w:rPr>
          <w:lang w:val="es-GT"/>
        </w:rPr>
        <w:t xml:space="preserve"> y únicamente las personas </w:t>
      </w:r>
      <w:r w:rsidR="008A602F" w:rsidRPr="008C77CE">
        <w:rPr>
          <w:lang w:val="es-GT"/>
        </w:rPr>
        <w:t>design</w:t>
      </w:r>
      <w:r w:rsidR="00A504C0">
        <w:rPr>
          <w:lang w:val="es-GT"/>
        </w:rPr>
        <w:t>a</w:t>
      </w:r>
      <w:r w:rsidR="008A602F" w:rsidRPr="008C77CE">
        <w:rPr>
          <w:lang w:val="es-GT"/>
        </w:rPr>
        <w:t>das tendrán acceso a las mismas. El artefacto debería, de ser posible, tener contraseñas definidas no cambiantes para las aplicaciones requeridas como una excepción a la política.</w:t>
      </w:r>
    </w:p>
    <w:p w14:paraId="46A83659" w14:textId="77777777" w:rsidR="00943CD5" w:rsidRDefault="00943CD5">
      <w:pPr>
        <w:spacing w:before="0" w:after="0"/>
        <w:rPr>
          <w:rFonts w:cs="Arial"/>
          <w:lang w:val="es-GT" w:eastAsia="en-US"/>
        </w:rPr>
      </w:pPr>
      <w:r>
        <w:rPr>
          <w:lang w:val="es-GT"/>
        </w:rPr>
        <w:br w:type="page"/>
      </w:r>
    </w:p>
    <w:p w14:paraId="010DDC94" w14:textId="7CDF1A4E" w:rsidR="00C97FD2" w:rsidRPr="002B6F19" w:rsidRDefault="008A602F" w:rsidP="00E405C6">
      <w:pPr>
        <w:pStyle w:val="CGH2"/>
        <w:rPr>
          <w:lang w:val="es-GT"/>
        </w:rPr>
      </w:pPr>
      <w:bookmarkStart w:id="48" w:name="_Toc1986003"/>
      <w:r>
        <w:rPr>
          <w:lang w:val="es-GT"/>
        </w:rPr>
        <w:lastRenderedPageBreak/>
        <w:t>Apéndice – Manual de Usuario</w:t>
      </w:r>
      <w:bookmarkEnd w:id="48"/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3739"/>
        <w:gridCol w:w="5743"/>
      </w:tblGrid>
      <w:tr w:rsidR="00F41CB8" w:rsidRPr="000E177D" w14:paraId="010DDC96" w14:textId="77777777" w:rsidTr="00A0788F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010DDC95" w14:textId="6CEF92E5" w:rsidR="00F41CB8" w:rsidRPr="00F46FC8" w:rsidRDefault="008A602F" w:rsidP="00B75897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F46FC8">
              <w:rPr>
                <w:rFonts w:asciiTheme="majorHAnsi" w:eastAsia="Arial" w:hAnsiTheme="majorHAnsi" w:cstheme="majorHAnsi"/>
                <w:b/>
                <w:sz w:val="18"/>
                <w:lang w:val="es-GT"/>
              </w:rPr>
              <w:t>Antes de la Primera Ejecución</w:t>
            </w:r>
          </w:p>
        </w:tc>
      </w:tr>
      <w:tr w:rsidR="00F41CB8" w:rsidRPr="000E177D" w14:paraId="010DDCA7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010DDC97" w14:textId="77777777" w:rsidR="00F41CB8" w:rsidRPr="00F46FC8" w:rsidRDefault="00F41CB8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  <w:r w:rsidRPr="00F46FC8"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  <w:t>1.1</w:t>
            </w: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010DDCA5" w14:textId="6C946AEE" w:rsidR="00F41CB8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highlight w:val="yellow"/>
              </w:rPr>
            </w:pP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Habilitar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scripting 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SAP</w:t>
            </w:r>
          </w:p>
        </w:tc>
        <w:tc>
          <w:tcPr>
            <w:tcW w:w="5710" w:type="dxa"/>
            <w:shd w:val="clear" w:color="auto" w:fill="E8E8E8" w:themeFill="background2" w:themeFillTint="33"/>
          </w:tcPr>
          <w:p w14:paraId="77F9500C" w14:textId="70222CCE" w:rsidR="00F41CB8" w:rsidRPr="007F650A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 xml:space="preserve">Abrir SAP </w:t>
            </w:r>
            <w:proofErr w:type="spellStart"/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>Logon</w:t>
            </w:r>
            <w:proofErr w:type="spellEnd"/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 xml:space="preserve"> 704</w:t>
            </w:r>
          </w:p>
          <w:p w14:paraId="6A1DC130" w14:textId="25FA3D79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Clic al icono superior izquierdo</w:t>
            </w:r>
          </w:p>
          <w:p w14:paraId="68D48ABB" w14:textId="3E112435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</w:rPr>
              <mc:AlternateContent>
                <mc:Choice Requires="wpc">
                  <w:drawing>
                    <wp:anchor distT="0" distB="0" distL="114300" distR="114300" simplePos="0" relativeHeight="251661318" behindDoc="0" locked="0" layoutInCell="1" allowOverlap="1" wp14:anchorId="51BC979B" wp14:editId="3D52E213">
                      <wp:simplePos x="0" y="0"/>
                      <wp:positionH relativeFrom="page">
                        <wp:posOffset>62230</wp:posOffset>
                      </wp:positionH>
                      <wp:positionV relativeFrom="page">
                        <wp:posOffset>0</wp:posOffset>
                      </wp:positionV>
                      <wp:extent cx="3561715" cy="1756410"/>
                      <wp:effectExtent l="0" t="0" r="0" b="0"/>
                      <wp:wrapTopAndBottom/>
                      <wp:docPr id="7" name="Lienzo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" name="Imagen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000" cy="1704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Rectángulo 9"/>
                              <wps:cNvSpPr/>
                              <wps:spPr>
                                <a:xfrm>
                                  <a:off x="40194" y="5024"/>
                                  <a:ext cx="130628" cy="95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38EDAF" id="Lienzo 7" o:spid="_x0000_s1026" editas="canvas" style="position:absolute;margin-left:4.9pt;margin-top:0;width:280.45pt;height:138.3pt;z-index:251661318;mso-position-horizontal-relative:page;mso-position-vertical-relative:page" coordsize="35617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">
                      <v:shape id="_x0000_s1027" type="#_x0000_t75" style="position:absolute;width:35617;height:17564;visibility:visible;mso-wrap-style:square">
                        <v:fill o:detectmouseclick="t"/>
                        <v:path o:connecttype="none"/>
                      </v:shape>
                      <v:shape id="Imagen 8" o:spid="_x0000_s1028" type="#_x0000_t75" style="position:absolute;width:34560;height:17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">
                        <v:imagedata r:id="rId39" o:title=""/>
                      </v:shape>
                      <v:rect id="Rectángulo 9" o:spid="_x0000_s1029" style="position:absolute;left:401;top:50;width:1307;height: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" filled="f" strokecolor="red" strokeweight="2pt"/>
                      <w10:wrap type="topAndBottom" anchorx="page" anchory="page"/>
                    </v:group>
                  </w:pict>
                </mc:Fallback>
              </mc:AlternateContent>
            </w: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Seleccionar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Options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’</w:t>
            </w:r>
          </w:p>
          <w:p w14:paraId="4AADD882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C70B6D3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5420290E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B17E4E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ECB2DA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70090BA2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652C394E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34729115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/>
              </w:rPr>
              <mc:AlternateContent>
                <mc:Choice Requires="wpc">
                  <w:drawing>
                    <wp:inline distT="0" distB="0" distL="0" distR="0" wp14:anchorId="230E2D97" wp14:editId="0C14FF1C">
                      <wp:extent cx="3547068" cy="1756410"/>
                      <wp:effectExtent l="0" t="0" r="0" b="0"/>
                      <wp:docPr id="21" name="Lienzo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2" name="Imagen 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000" cy="1704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" name="Rectángulo 28"/>
                              <wps:cNvSpPr/>
                              <wps:spPr>
                                <a:xfrm>
                                  <a:off x="139783" y="546765"/>
                                  <a:ext cx="247079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B04E291" id="Lienzo 21" o:spid="_x0000_s1026" editas="canvas" style="width:279.3pt;height:138.3pt;mso-position-horizontal-relative:char;mso-position-vertical-relative:line" coordsize="35464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">
                      <v:shape id="_x0000_s1027" type="#_x0000_t75" style="position:absolute;width:35464;height:17564;visibility:visible;mso-wrap-style:square">
                        <v:fill o:detectmouseclick="t"/>
                        <v:path o:connecttype="none"/>
                      </v:shape>
                      <v:shape id="Imagen 22" o:spid="_x0000_s1028" type="#_x0000_t75" style="position:absolute;width:34560;height:17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">
                        <v:imagedata r:id="rId41" o:title=""/>
                      </v:shape>
                      <v:rect id="Rectángulo 28" o:spid="_x0000_s1029" style="position:absolute;left:1397;top:5467;width:2471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5J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k8Ky7iAXrxAAAA//8DAFBLAQItABQABgAIAAAAIQDb4fbL7gAAAIUBAAATAAAAAAAAAAAA&#10;AAAAAAAAAABbQ29udGVudF9UeXBlc10ueG1sUEsBAi0AFAAGAAgAAAAhAFr0LFu/AAAAFQEAAAsA&#10;AAAAAAAAAAAAAAAAHwEAAF9yZWxzLy5yZWxzUEsBAi0AFAAGAAgAAAAhACCxvknEAAAA2wAAAA8A&#10;AAAAAAAAAAAAAAAABwIAAGRycy9kb3ducmV2LnhtbFBLBQYAAAAAAwADALcAAAD4AgAAAAA=&#10;" filled="f" strokecolor="red" strokeweight="2pt"/>
                      <w10:anchorlock/>
                    </v:group>
                  </w:pict>
                </mc:Fallback>
              </mc:AlternateContent>
            </w:r>
          </w:p>
          <w:p w14:paraId="5CFA0CA8" w14:textId="1292DC21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Seleccionar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Accesibility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>&amp;</w:t>
            </w:r>
            <w:r w:rsidRPr="00F46FC8">
              <w:rPr>
                <w:rFonts w:asciiTheme="majorHAnsi" w:hAnsiTheme="majorHAnsi" w:cstheme="majorHAnsi"/>
                <w:sz w:val="18"/>
              </w:rPr>
              <w:t xml:space="preserve"> 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>S</w:t>
            </w:r>
            <w:r w:rsidRPr="00F46FC8">
              <w:rPr>
                <w:rFonts w:asciiTheme="majorHAnsi" w:hAnsiTheme="majorHAnsi" w:cstheme="majorHAnsi"/>
                <w:sz w:val="18"/>
              </w:rPr>
              <w:t>cripting’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 xml:space="preserve"> – ‘Scripting’</w:t>
            </w:r>
          </w:p>
          <w:p w14:paraId="477CF9BD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3660818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150C7427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79C9124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CB8075F" w14:textId="6E5157D9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1A4074F" w14:textId="4CB935B2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784DB8E4" w14:textId="77777777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10D897B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/>
              </w:rPr>
              <mc:AlternateContent>
                <mc:Choice Requires="wpc">
                  <w:drawing>
                    <wp:inline distT="0" distB="0" distL="0" distR="0" wp14:anchorId="4EA1DA07" wp14:editId="25DBAC42">
                      <wp:extent cx="3488690" cy="1742399"/>
                      <wp:effectExtent l="0" t="0" r="0" b="0"/>
                      <wp:docPr id="25" name="Lienzo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6" name="Imagen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6735" cy="170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" name="Rectángulo 31"/>
                              <wps:cNvSpPr/>
                              <wps:spPr>
                                <a:xfrm>
                                  <a:off x="130565" y="395809"/>
                                  <a:ext cx="261321" cy="863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AB6BCF2" id="Lienzo 25" o:spid="_x0000_s1026" editas="canvas" style="width:274.7pt;height:137.2pt;mso-position-horizontal-relative:char;mso-position-vertical-relative:line" coordsize="34886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">
                      <v:shape id="_x0000_s1027" type="#_x0000_t75" style="position:absolute;width:34886;height:17418;visibility:visible;mso-wrap-style:square">
                        <v:fill o:detectmouseclick="t"/>
                        <v:path o:connecttype="none"/>
                      </v:shape>
                      <v:shape id="Imagen 26" o:spid="_x0000_s1028" type="#_x0000_t75" style="position:absolute;width:24667;height:1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">
                        <v:imagedata r:id="rId43" o:title=""/>
                      </v:shape>
                      <v:rect id="Rectángulo 31" o:spid="_x0000_s1029" style="position:absolute;left:1305;top:3958;width:261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" filled="f" strokecolor="red" strokeweight="2pt"/>
                      <w10:anchorlock/>
                    </v:group>
                  </w:pict>
                </mc:Fallback>
              </mc:AlternateContent>
            </w:r>
          </w:p>
          <w:p w14:paraId="65242622" w14:textId="442B8C2E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Habilitar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Enable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 xml:space="preserve"> 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Scrpting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’, deshabilitar las otras opciones y clic a ‘OK’</w:t>
            </w:r>
          </w:p>
          <w:p w14:paraId="010DDCA6" w14:textId="2541DE4C" w:rsidR="006F2FC2" w:rsidRPr="00F46FC8" w:rsidRDefault="006F2FC2" w:rsidP="00943CD5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</w:tc>
      </w:tr>
      <w:tr w:rsidR="00943CD5" w:rsidRPr="000E177D" w14:paraId="7FB8E952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78FDE56F" w14:textId="77777777" w:rsidR="00943CD5" w:rsidRPr="00F46FC8" w:rsidRDefault="00943CD5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3F57BD33" w14:textId="77777777" w:rsidR="00943CD5" w:rsidRPr="000E177D" w:rsidRDefault="00943CD5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</w:p>
        </w:tc>
        <w:tc>
          <w:tcPr>
            <w:tcW w:w="5710" w:type="dxa"/>
            <w:shd w:val="clear" w:color="auto" w:fill="E8E8E8" w:themeFill="background2" w:themeFillTint="33"/>
          </w:tcPr>
          <w:p w14:paraId="24021A55" w14:textId="73DBE2B3" w:rsidR="00943CD5" w:rsidRPr="007F650A" w:rsidRDefault="00943CD5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/>
              </w:rPr>
              <mc:AlternateContent>
                <mc:Choice Requires="wpc">
                  <w:drawing>
                    <wp:anchor distT="0" distB="0" distL="114300" distR="114300" simplePos="0" relativeHeight="251670534" behindDoc="0" locked="0" layoutInCell="1" allowOverlap="1" wp14:anchorId="5594ED3B" wp14:editId="07A31A5B">
                      <wp:simplePos x="0" y="0"/>
                      <wp:positionH relativeFrom="margin">
                        <wp:posOffset>-3378</wp:posOffset>
                      </wp:positionH>
                      <wp:positionV relativeFrom="margin">
                        <wp:posOffset>87782</wp:posOffset>
                      </wp:positionV>
                      <wp:extent cx="3488690" cy="1741805"/>
                      <wp:effectExtent l="0" t="0" r="0" b="0"/>
                      <wp:wrapSquare wrapText="bothSides"/>
                      <wp:docPr id="35" name="Lienzo 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36" name="Imagen 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6734" cy="170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Rectángulo 34"/>
                              <wps:cNvSpPr/>
                              <wps:spPr>
                                <a:xfrm>
                                  <a:off x="753563" y="440876"/>
                                  <a:ext cx="824028" cy="3077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Rectángulo 37"/>
                              <wps:cNvSpPr/>
                              <wps:spPr>
                                <a:xfrm>
                                  <a:off x="9179" y="1527348"/>
                                  <a:ext cx="317393" cy="1194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anchor>
                  </w:drawing>
                </mc:Choice>
                <mc:Fallback>
                  <w:pict>
                    <v:group w14:anchorId="7A011F59" id="Lienzo 35" o:spid="_x0000_s1026" editas="canvas" style="position:absolute;margin-left:-.25pt;margin-top:6.9pt;width:274.7pt;height:137.15pt;z-index:251670534;mso-position-horizontal-relative:margin;mso-position-vertical-relative:margin" coordsize="34886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">
                      <v:shape id="_x0000_s1027" type="#_x0000_t75" style="position:absolute;width:34886;height:17418;visibility:visible;mso-wrap-style:square">
                        <v:fill o:detectmouseclick="t"/>
                        <v:path o:connecttype="none"/>
                      </v:shape>
                      <v:shape id="Imagen 36" o:spid="_x0000_s1028" type="#_x0000_t75" style="position:absolute;width:24667;height:1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">
                        <v:imagedata r:id="rId45" o:title=""/>
                      </v:shape>
                      <v:rect id="Rectángulo 34" o:spid="_x0000_s1029" style="position:absolute;left:7535;top:4408;width:8240;height:3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" filled="f" strokecolor="red" strokeweight="2pt"/>
                      <v:rect id="Rectángulo 37" o:spid="_x0000_s1030" style="position:absolute;left:91;top:15273;width:3174;height:1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" filled="f" strokecolor="red" strokeweight="2pt"/>
                      <w10:wrap type="square" anchorx="margin" anchory="margin"/>
                    </v:group>
                  </w:pict>
                </mc:Fallback>
              </mc:AlternateContent>
            </w:r>
          </w:p>
        </w:tc>
      </w:tr>
    </w:tbl>
    <w:p w14:paraId="010DDCD8" w14:textId="6B5A0D47" w:rsidR="004C42DB" w:rsidRPr="00943CD5" w:rsidRDefault="004C42DB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419"/>
        </w:rPr>
      </w:pPr>
    </w:p>
    <w:p w14:paraId="78BC4DEE" w14:textId="77777777" w:rsidR="004C42DB" w:rsidRPr="00943CD5" w:rsidRDefault="004C42DB">
      <w:pPr>
        <w:spacing w:before="0" w:after="0"/>
        <w:rPr>
          <w:rFonts w:asciiTheme="majorHAnsi" w:eastAsia="Arial" w:hAnsiTheme="majorHAnsi"/>
          <w:b/>
          <w:bCs/>
          <w:color w:val="ED771A" w:themeColor="accent2"/>
          <w:szCs w:val="20"/>
          <w:lang w:val="es-419" w:eastAsia="en-US"/>
        </w:rPr>
      </w:pPr>
      <w:r w:rsidRPr="00943CD5">
        <w:rPr>
          <w:rFonts w:asciiTheme="majorHAnsi" w:hAnsiTheme="majorHAnsi"/>
          <w:lang w:val="es-419"/>
        </w:rPr>
        <w:br w:type="page"/>
      </w:r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4372"/>
        <w:gridCol w:w="5110"/>
      </w:tblGrid>
      <w:tr w:rsidR="004C42DB" w:rsidRPr="00C77F49" w14:paraId="7A5F6FE1" w14:textId="77777777" w:rsidTr="004B2E7A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6B06AE73" w14:textId="25DF0BB8" w:rsidR="004C42DB" w:rsidRPr="00C77F49" w:rsidRDefault="005F5097" w:rsidP="00F46FC8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</w:pPr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lastRenderedPageBreak/>
              <w:t xml:space="preserve">Configuración </w:t>
            </w:r>
            <w:proofErr w:type="spellStart"/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Indivudal</w:t>
            </w:r>
            <w:proofErr w:type="spellEnd"/>
          </w:p>
        </w:tc>
      </w:tr>
      <w:tr w:rsidR="004C42DB" w:rsidRPr="000E177D" w14:paraId="6737CC08" w14:textId="77777777" w:rsidTr="00A43425">
        <w:trPr>
          <w:trHeight w:val="488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3A53FF8D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2.1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579834E4" w14:textId="77777777" w:rsidR="004C42DB" w:rsidRPr="00C77F49" w:rsidRDefault="004C42DB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</w:rPr>
            </w:pP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>Archivo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 xml:space="preserve"> individual, hoja ‘General’</w:t>
            </w:r>
            <w:r w:rsidR="00F61B46" w:rsidRPr="00C77F49">
              <w:rPr>
                <w:rFonts w:asciiTheme="majorHAnsi" w:hAnsiTheme="majorHAnsi" w:cstheme="majorHAnsi"/>
                <w:sz w:val="18"/>
                <w:szCs w:val="18"/>
              </w:rPr>
              <w:t>:</w:t>
            </w:r>
          </w:p>
          <w:p w14:paraId="23E65CC0" w14:textId="77777777" w:rsidR="00F46FC8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Contiene la tabla que se carga primero</w:t>
            </w:r>
          </w:p>
          <w:p w14:paraId="6421408E" w14:textId="6A1A6B71" w:rsidR="00F61B46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Reintentos: contiene la cantidad máxima de intentos que se realizaran para procesar un mandante, búsqueda en xk03, inicio en SAP (este tiene un máximo de dos sin importar este valor).</w:t>
            </w:r>
          </w:p>
          <w:p w14:paraId="1298C56A" w14:textId="4C1DFE43" w:rsidR="00F46FC8" w:rsidRPr="00C77F49" w:rsidRDefault="00F46FC8" w:rsidP="00F46FC8">
            <w:pPr>
              <w:pStyle w:val="CGBullet1"/>
              <w:numPr>
                <w:ilvl w:val="0"/>
                <w:numId w:val="0"/>
              </w:numPr>
              <w:ind w:left="288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Debe ser un número entero positivo.</w:t>
            </w:r>
          </w:p>
          <w:p w14:paraId="58B54712" w14:textId="35B02948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Fecha: Es la fecha usada para generar el reporte en SAP, si esta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vacio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o contiene cualquier fecha que no sea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valida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se usara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dia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anterior al actual.</w:t>
            </w:r>
          </w:p>
          <w:p w14:paraId="437FA4F5" w14:textId="6911E3F9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proofErr w:type="spellStart"/>
            <w:r w:rsidRPr="00C77F49">
              <w:rPr>
                <w:sz w:val="18"/>
                <w:szCs w:val="18"/>
                <w:lang w:val="es-GT"/>
              </w:rPr>
              <w:t>Conf_General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>: Contiene la ruta del archivo general de configuración, debe ser una ruta absoluta con el archivo de Excel incluido.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668714DA" w14:textId="2D9A6BCE" w:rsidR="004C42DB" w:rsidRPr="00C77F49" w:rsidRDefault="009D2F18" w:rsidP="009D2F18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4390" behindDoc="0" locked="0" layoutInCell="1" allowOverlap="1" wp14:anchorId="182699DA" wp14:editId="4BAB31EE">
                  <wp:simplePos x="0" y="0"/>
                  <wp:positionH relativeFrom="margin">
                    <wp:posOffset>10049</wp:posOffset>
                  </wp:positionH>
                  <wp:positionV relativeFrom="margin">
                    <wp:posOffset>25121</wp:posOffset>
                  </wp:positionV>
                  <wp:extent cx="2939415" cy="1799590"/>
                  <wp:effectExtent l="0" t="0" r="0" b="0"/>
                  <wp:wrapSquare wrapText="bothSides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41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C42DB" w:rsidRPr="000E177D" w14:paraId="5D83B4CE" w14:textId="77777777" w:rsidTr="00A43425">
        <w:trPr>
          <w:trHeight w:val="383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629B2AC4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2.2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5CB422B9" w14:textId="05A509BF" w:rsidR="004C42DB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Mandantes_Activos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’:</w:t>
            </w:r>
          </w:p>
          <w:p w14:paraId="787AFD43" w14:textId="77777777" w:rsidR="00F46FC8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Contiene los mandantes que se van a usar por el robot consta de tres columnas configurables:</w:t>
            </w:r>
          </w:p>
          <w:p w14:paraId="4DF00173" w14:textId="5A21BA49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</w:t>
            </w:r>
            <w:r w:rsidR="00A43425" w:rsidRPr="00C77F49">
              <w:rPr>
                <w:sz w:val="18"/>
                <w:szCs w:val="18"/>
                <w:lang w:val="es-GT"/>
              </w:rPr>
              <w:t>.</w:t>
            </w:r>
          </w:p>
          <w:p w14:paraId="012CD074" w14:textId="09534243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Conexión: En nombre de la conexión en SAP, debe coincidir con el archivo general de configuración ya que este se usa junto con ‘Mandante’ como doble validación para obtener las credenciales</w:t>
            </w:r>
            <w:r w:rsidR="00A43425" w:rsidRPr="00C77F49">
              <w:rPr>
                <w:sz w:val="18"/>
                <w:szCs w:val="18"/>
                <w:lang w:val="es-GT"/>
              </w:rPr>
              <w:t>.</w:t>
            </w:r>
          </w:p>
          <w:p w14:paraId="0A73CDD2" w14:textId="77777777" w:rsidR="00F46FC8" w:rsidRPr="00C77F49" w:rsidRDefault="00A43425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Activo: Es un valor booleano que indica si se procesa el mandante.</w:t>
            </w:r>
          </w:p>
          <w:p w14:paraId="13C67AC3" w14:textId="77777777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Estado: Muestra una validación si existen los valores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minimos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para poder ejecutar el mandante, esta no es tomada en cuenta por el robot y es únicamente como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advertenecia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si en caso hubiese algún problema notorio con la configuración.</w:t>
            </w:r>
          </w:p>
          <w:p w14:paraId="4957432C" w14:textId="77777777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</w:p>
          <w:p w14:paraId="0D1B4209" w14:textId="2E535CEE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Observaciones:</w:t>
            </w:r>
          </w:p>
          <w:p w14:paraId="5BE5AD1A" w14:textId="77777777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No activar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mas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un mandante con el mismo número.</w:t>
            </w:r>
          </w:p>
          <w:p w14:paraId="75C49590" w14:textId="3EFDFDD4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La columna estado puede tener valores ‘OK’ (Todo bien), ‘Error’ (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Algun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valor esta faltante en alguna hoja del archivo de configuración) y ‘Mandante Repetido’ (Mas de un mandante con el mismo número se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ecuentra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activo) </w:t>
            </w:r>
          </w:p>
        </w:tc>
        <w:tc>
          <w:tcPr>
            <w:tcW w:w="5077" w:type="dxa"/>
            <w:shd w:val="clear" w:color="auto" w:fill="D2D2D2" w:themeFill="background2" w:themeFillTint="66"/>
          </w:tcPr>
          <w:p w14:paraId="11AAB8E4" w14:textId="683D22B0" w:rsidR="004C42DB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3366" behindDoc="0" locked="0" layoutInCell="1" allowOverlap="1" wp14:anchorId="0C68B007" wp14:editId="3667D8C0">
                  <wp:simplePos x="0" y="0"/>
                  <wp:positionH relativeFrom="margin">
                    <wp:posOffset>9525</wp:posOffset>
                  </wp:positionH>
                  <wp:positionV relativeFrom="margin">
                    <wp:posOffset>74930</wp:posOffset>
                  </wp:positionV>
                  <wp:extent cx="2901315" cy="1799590"/>
                  <wp:effectExtent l="0" t="0" r="0" b="0"/>
                  <wp:wrapSquare wrapText="bothSides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C42DB" w:rsidRPr="000E177D" w14:paraId="3364B300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20BC2299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2.3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07E77BED" w14:textId="6D428B76" w:rsidR="00A43425" w:rsidRPr="00C77F49" w:rsidRDefault="00A43425" w:rsidP="00A43425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‘Transacciones:</w:t>
            </w:r>
          </w:p>
          <w:p w14:paraId="2B4AD6B7" w14:textId="77777777" w:rsidR="004C42DB" w:rsidRPr="00C77F49" w:rsidRDefault="00A43425" w:rsidP="004B2E7A">
            <w:pPr>
              <w:autoSpaceDE w:val="0"/>
              <w:autoSpaceDN w:val="0"/>
              <w:adjustRightInd w:val="0"/>
              <w:spacing w:before="0"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Contiene la tabla por mandante de las transacciones en SAP</w:t>
            </w:r>
          </w:p>
          <w:p w14:paraId="58606C2C" w14:textId="77777777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procesar.</w:t>
            </w:r>
          </w:p>
          <w:p w14:paraId="69D67F51" w14:textId="264BF1C1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Trancaccion_Reportes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: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Transaccion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usada para generación de reportes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  <w:p w14:paraId="6C88004D" w14:textId="76A4AB48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Transaccion_Busqueda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: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Transaccion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usada para realizar la búsqueda del cambio encontrado en el reporte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38807712" w14:textId="63F2174D" w:rsidR="004C42DB" w:rsidRPr="00C77F49" w:rsidRDefault="00A43425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5414" behindDoc="0" locked="0" layoutInCell="1" allowOverlap="1" wp14:anchorId="5974CF98" wp14:editId="155A81DF">
                  <wp:simplePos x="0" y="0"/>
                  <wp:positionH relativeFrom="margin">
                    <wp:posOffset>10049</wp:posOffset>
                  </wp:positionH>
                  <wp:positionV relativeFrom="margin">
                    <wp:posOffset>49830</wp:posOffset>
                  </wp:positionV>
                  <wp:extent cx="2902090" cy="1800000"/>
                  <wp:effectExtent l="0" t="0" r="0" b="0"/>
                  <wp:wrapSquare wrapText="bothSides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0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6189" w:rsidRPr="000E177D" w14:paraId="4B8E4786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3933C916" w14:textId="77777777" w:rsidR="004A6189" w:rsidRPr="00C77F49" w:rsidRDefault="004A6189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lastRenderedPageBreak/>
              <w:t>2.4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7D53FFBC" w14:textId="4F9A938C" w:rsidR="004A6189" w:rsidRPr="00C77F49" w:rsidRDefault="004A6189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="00097BB9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Campos_asociados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1A86B940" w14:textId="6A7F18EF" w:rsidR="004A6189" w:rsidRPr="00C77F49" w:rsidRDefault="004A6189" w:rsidP="004A6189">
            <w:pPr>
              <w:autoSpaceDE w:val="0"/>
              <w:autoSpaceDN w:val="0"/>
              <w:adjustRightInd w:val="0"/>
              <w:spacing w:before="0"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Contiene la tabla por mandante de l</w:t>
            </w:r>
            <w:r w:rsidR="00097BB9"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os campos que se buscan del reporte en la transacción de búsqueda (xk03 se espera)</w:t>
            </w:r>
          </w:p>
          <w:p w14:paraId="3D7D79BB" w14:textId="77777777" w:rsidR="004A6189" w:rsidRPr="00C77F49" w:rsidRDefault="004A6189" w:rsidP="004A6189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procesar.</w:t>
            </w:r>
          </w:p>
          <w:p w14:paraId="11B3DE97" w14:textId="158B68B9" w:rsidR="004A6189" w:rsidRPr="00C77F49" w:rsidRDefault="00097BB9" w:rsidP="004A6189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Nombre_Campo</w:t>
            </w:r>
            <w:proofErr w:type="spellEnd"/>
            <w:r w:rsidR="004A6189" w:rsidRPr="00C77F49">
              <w:rPr>
                <w:sz w:val="18"/>
                <w:szCs w:val="18"/>
                <w:lang w:val="es-GT" w:eastAsia="en-US"/>
              </w:rPr>
              <w:t xml:space="preserve">: </w:t>
            </w:r>
            <w:r w:rsidRPr="00C77F49">
              <w:rPr>
                <w:sz w:val="18"/>
                <w:szCs w:val="18"/>
                <w:lang w:val="es-GT" w:eastAsia="en-US"/>
              </w:rPr>
              <w:t>El nombre de campo que buscara en el reporte para realizar búsqueda del cambio en SAP.</w:t>
            </w:r>
          </w:p>
          <w:p w14:paraId="329B038C" w14:textId="7B57E978" w:rsidR="00097BB9" w:rsidRPr="00C77F49" w:rsidRDefault="00097BB9" w:rsidP="00097BB9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Valor_Referencial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>: El nombre que se tiene dentro de la transacción de búsqueda para el ‘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Nombre_Campo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>’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  <w:p w14:paraId="12B632C7" w14:textId="6B82287B" w:rsidR="005F5097" w:rsidRPr="00C77F49" w:rsidRDefault="00097BB9" w:rsidP="00097BB9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 w:eastAsia="en-US"/>
              </w:rPr>
            </w:pPr>
            <w:r w:rsidRPr="00C77F49">
              <w:rPr>
                <w:sz w:val="18"/>
                <w:szCs w:val="18"/>
                <w:lang w:val="es-GT" w:eastAsia="en-US"/>
              </w:rPr>
              <w:t>Es una validación de uno a uno, por lo que si se tienen varios ‘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Nombre_Campo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>’ para el mismo mandante el único ‘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Valor_Referencial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’ que se buscara en SAP es el primero que se encuentre por lo que lo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mas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probable es que el registro quede en estado ‘Fallido’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</w:tc>
        <w:tc>
          <w:tcPr>
            <w:tcW w:w="5077" w:type="dxa"/>
            <w:shd w:val="clear" w:color="auto" w:fill="D2D2D2" w:themeFill="background2" w:themeFillTint="66"/>
          </w:tcPr>
          <w:p w14:paraId="72C6B157" w14:textId="4741A378" w:rsidR="004A6189" w:rsidRPr="00C77F49" w:rsidRDefault="005F5097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6438" behindDoc="0" locked="0" layoutInCell="1" allowOverlap="1" wp14:anchorId="3C292097" wp14:editId="521B0A2A">
                  <wp:simplePos x="0" y="0"/>
                  <wp:positionH relativeFrom="margin">
                    <wp:posOffset>-5080</wp:posOffset>
                  </wp:positionH>
                  <wp:positionV relativeFrom="margin">
                    <wp:posOffset>94615</wp:posOffset>
                  </wp:positionV>
                  <wp:extent cx="2914650" cy="1799590"/>
                  <wp:effectExtent l="0" t="0" r="0" b="0"/>
                  <wp:wrapSquare wrapText="bothSides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6189" w:rsidRPr="000E177D" w14:paraId="78F7279E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2C5AAF54" w14:textId="77777777" w:rsidR="004A6189" w:rsidRPr="00C77F49" w:rsidRDefault="004A6189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2.5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20DC0F45" w14:textId="75EB9F43" w:rsidR="005F5097" w:rsidRPr="00C77F49" w:rsidRDefault="005F5097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Layouts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’:</w:t>
            </w:r>
          </w:p>
          <w:p w14:paraId="75AA5410" w14:textId="54461D9B" w:rsidR="005F5097" w:rsidRPr="00C77F49" w:rsidRDefault="005F5097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Contiene la tabla por mandante del </w:t>
            </w:r>
            <w:proofErr w:type="spellStart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layout</w:t>
            </w:r>
            <w:proofErr w:type="spellEnd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usado para generar el reporte en SAP, puede estar </w:t>
            </w:r>
            <w:proofErr w:type="spellStart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vacio</w:t>
            </w:r>
            <w:proofErr w:type="spellEnd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, sin embargo, debe existir para todos los mandantes que </w:t>
            </w:r>
            <w:proofErr w:type="spellStart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esten</w:t>
            </w:r>
            <w:proofErr w:type="spellEnd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activos</w:t>
            </w:r>
          </w:p>
          <w:p w14:paraId="55D04166" w14:textId="77777777" w:rsidR="005F5097" w:rsidRPr="00C77F49" w:rsidRDefault="005F5097" w:rsidP="005F5097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procesar.</w:t>
            </w:r>
          </w:p>
          <w:p w14:paraId="3169B81A" w14:textId="45B5D391" w:rsidR="005F5097" w:rsidRPr="00C77F49" w:rsidRDefault="005F5097" w:rsidP="005F5097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Layout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: Nombre del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layout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a usar.</w:t>
            </w:r>
          </w:p>
          <w:p w14:paraId="2E050694" w14:textId="77777777" w:rsidR="004A6189" w:rsidRPr="00C77F49" w:rsidRDefault="004A6189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</w:p>
        </w:tc>
        <w:tc>
          <w:tcPr>
            <w:tcW w:w="5077" w:type="dxa"/>
            <w:shd w:val="clear" w:color="auto" w:fill="E8E8E8" w:themeFill="background2" w:themeFillTint="33"/>
          </w:tcPr>
          <w:p w14:paraId="11DA262C" w14:textId="5F7FB06E" w:rsidR="004A6189" w:rsidRPr="00C77F49" w:rsidRDefault="005F5097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7462" behindDoc="0" locked="0" layoutInCell="1" allowOverlap="1" wp14:anchorId="40A0681E" wp14:editId="33CDEF13">
                  <wp:simplePos x="0" y="0"/>
                  <wp:positionH relativeFrom="margin">
                    <wp:posOffset>9525</wp:posOffset>
                  </wp:positionH>
                  <wp:positionV relativeFrom="margin">
                    <wp:posOffset>90170</wp:posOffset>
                  </wp:positionV>
                  <wp:extent cx="2914650" cy="1799590"/>
                  <wp:effectExtent l="0" t="0" r="0" b="0"/>
                  <wp:wrapSquare wrapText="bothSides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E6F2E" w:rsidRPr="000E177D" w14:paraId="5CE0F18A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5DE0D937" w14:textId="408BAD29" w:rsidR="004E6F2E" w:rsidRPr="00C77F49" w:rsidRDefault="004E6F2E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2.6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71BA1DFA" w14:textId="77777777" w:rsidR="004E6F2E" w:rsidRPr="00C77F49" w:rsidRDefault="004E6F2E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Agregar un mandante Nuevo:</w:t>
            </w:r>
          </w:p>
          <w:p w14:paraId="15FA0DDE" w14:textId="5B7C3D59" w:rsidR="004E6F2E" w:rsidRPr="00C77F49" w:rsidRDefault="004E6F2E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Todas las hojas tienen una validación en la columna ‘Mandante’, esta se basa en los datos de la hoja ‘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Valid_Mandantes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’ que </w:t>
            </w:r>
            <w:r w:rsidR="00495904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esta oculta por default, para agregar un nuevo mandante a dicha validación únicamente agregar el </w:t>
            </w:r>
            <w:proofErr w:type="spellStart"/>
            <w:r w:rsidR="00495904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numero</w:t>
            </w:r>
            <w:proofErr w:type="spellEnd"/>
            <w:r w:rsidR="00495904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de mandantes en la ‘Columna A’ y agregar en cada una de las otras hojas valores para que se pueda procesar. 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34F2ACEE" w14:textId="78AE5144" w:rsidR="004E6F2E" w:rsidRPr="00C77F49" w:rsidRDefault="004E6F2E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noProof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8486" behindDoc="0" locked="0" layoutInCell="1" allowOverlap="1" wp14:anchorId="5270882D" wp14:editId="6C208C80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69850</wp:posOffset>
                  </wp:positionV>
                  <wp:extent cx="2914650" cy="1799590"/>
                  <wp:effectExtent l="0" t="0" r="0" b="0"/>
                  <wp:wrapSquare wrapText="bothSides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CB7DD19" w14:textId="77777777" w:rsidR="004C42DB" w:rsidRPr="005F5097" w:rsidRDefault="004C42DB" w:rsidP="004C42DB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p w14:paraId="35893243" w14:textId="77777777" w:rsidR="00C04BB8" w:rsidRPr="005F5097" w:rsidRDefault="00C04BB8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sectPr w:rsidR="00C04BB8" w:rsidRPr="005F5097" w:rsidSect="000D59A5">
      <w:headerReference w:type="first" r:id="rId52"/>
      <w:footerReference w:type="first" r:id="rId53"/>
      <w:pgSz w:w="11907" w:h="16839" w:code="9"/>
      <w:pgMar w:top="1134" w:right="851" w:bottom="1043" w:left="851" w:header="851" w:footer="45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7" w:author="Pedro Adolfo Ambrocio Hernández" w:date="2019-02-22T08:48:00Z" w:initials="PAAH">
    <w:p w14:paraId="5926708C" w14:textId="150EB831" w:rsidR="00F21B92" w:rsidRPr="000E177D" w:rsidRDefault="00F21B92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proofErr w:type="gramStart"/>
      <w:r w:rsidRPr="000E177D">
        <w:rPr>
          <w:lang w:val="es-419"/>
        </w:rPr>
        <w:t>Cual formato?</w:t>
      </w:r>
      <w:proofErr w:type="gramEnd"/>
    </w:p>
  </w:comment>
  <w:comment w:id="18" w:author="Chan, Rodrigo Jose" w:date="2019-02-22T15:31:00Z" w:initials="CRJ">
    <w:p w14:paraId="0B6D14B7" w14:textId="694CC62F" w:rsidR="000E177D" w:rsidRPr="000E177D" w:rsidRDefault="000E177D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r w:rsidRPr="000E177D">
        <w:rPr>
          <w:lang w:val="es-419"/>
        </w:rPr>
        <w:t>Archivo a</w:t>
      </w:r>
      <w:r>
        <w:rPr>
          <w:lang w:val="es-419"/>
        </w:rPr>
        <w:t>gregado</w:t>
      </w:r>
    </w:p>
  </w:comment>
  <w:comment w:id="19" w:author="Pedro Adolfo Ambrocio Hernández" w:date="2019-02-22T08:50:00Z" w:initials="PAAH">
    <w:p w14:paraId="70BCEDEA" w14:textId="5E5067AA" w:rsidR="00F21B92" w:rsidRPr="000E177D" w:rsidRDefault="00F21B92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r w:rsidRPr="000E177D">
        <w:rPr>
          <w:lang w:val="es-419"/>
        </w:rPr>
        <w:t>Validar.</w:t>
      </w:r>
    </w:p>
  </w:comment>
  <w:comment w:id="20" w:author="Chan, Rodrigo Jose" w:date="2019-02-22T15:31:00Z" w:initials="CRJ">
    <w:p w14:paraId="415BE02D" w14:textId="5D52E507" w:rsidR="000E177D" w:rsidRPr="001B7470" w:rsidRDefault="000E177D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r w:rsidRPr="000E177D">
        <w:rPr>
          <w:lang w:val="es-419"/>
        </w:rPr>
        <w:t>Se valid</w:t>
      </w:r>
      <w:r w:rsidR="001B7470">
        <w:rPr>
          <w:lang w:val="es-419"/>
        </w:rPr>
        <w:t>ó</w:t>
      </w:r>
      <w:r w:rsidRPr="000E177D">
        <w:rPr>
          <w:lang w:val="es-419"/>
        </w:rPr>
        <w:t xml:space="preserve"> consistencia por robot e</w:t>
      </w:r>
      <w:r>
        <w:rPr>
          <w:lang w:val="es-419"/>
        </w:rPr>
        <w:t>n producción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26708C" w15:done="1"/>
  <w15:commentEx w15:paraId="0B6D14B7" w15:paraIdParent="5926708C" w15:done="1"/>
  <w15:commentEx w15:paraId="70BCEDEA" w15:done="1"/>
  <w15:commentEx w15:paraId="415BE02D" w15:paraIdParent="70BCEDEA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26708C" w16cid:durableId="201A35F2"/>
  <w16cid:commentId w16cid:paraId="0B6D14B7" w16cid:durableId="201A9452"/>
  <w16cid:commentId w16cid:paraId="70BCEDEA" w16cid:durableId="201A3642"/>
  <w16cid:commentId w16cid:paraId="415BE02D" w16cid:durableId="201A945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57D4BA" w14:textId="77777777" w:rsidR="002F793D" w:rsidRDefault="002F793D">
      <w:r>
        <w:separator/>
      </w:r>
    </w:p>
    <w:p w14:paraId="0E88BB8A" w14:textId="77777777" w:rsidR="002F793D" w:rsidRDefault="002F793D"/>
    <w:p w14:paraId="2E8F5A0D" w14:textId="77777777" w:rsidR="002F793D" w:rsidRDefault="002F793D"/>
    <w:p w14:paraId="4C7E720C" w14:textId="77777777" w:rsidR="002F793D" w:rsidRDefault="002F793D"/>
    <w:p w14:paraId="29EA2195" w14:textId="77777777" w:rsidR="002F793D" w:rsidRDefault="002F793D"/>
  </w:endnote>
  <w:endnote w:type="continuationSeparator" w:id="0">
    <w:p w14:paraId="116DE28E" w14:textId="77777777" w:rsidR="002F793D" w:rsidRDefault="002F793D">
      <w:r>
        <w:continuationSeparator/>
      </w:r>
    </w:p>
    <w:p w14:paraId="3F9913A3" w14:textId="77777777" w:rsidR="002F793D" w:rsidRDefault="002F793D"/>
    <w:p w14:paraId="6E933AF0" w14:textId="77777777" w:rsidR="002F793D" w:rsidRDefault="002F793D"/>
    <w:p w14:paraId="21490A84" w14:textId="77777777" w:rsidR="002F793D" w:rsidRDefault="002F793D"/>
    <w:p w14:paraId="0A253137" w14:textId="77777777" w:rsidR="002F793D" w:rsidRDefault="002F793D"/>
  </w:endnote>
  <w:endnote w:type="continuationNotice" w:id="1">
    <w:p w14:paraId="07621161" w14:textId="77777777" w:rsidR="002F793D" w:rsidRDefault="002F793D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5" w14:textId="77777777" w:rsidR="00C512F3" w:rsidRDefault="00C512F3" w:rsidP="00016CC4">
    <w:pPr>
      <w:ind w:right="-1440"/>
      <w:jc w:val="right"/>
    </w:pPr>
    <w:r>
      <w:rPr>
        <w:noProof/>
        <w:lang w:eastAsia="en-US"/>
      </w:rPr>
      <w:drawing>
        <wp:anchor distT="0" distB="0" distL="114300" distR="114300" simplePos="0" relativeHeight="251658244" behindDoc="1" locked="0" layoutInCell="1" allowOverlap="1" wp14:anchorId="010DDD13" wp14:editId="010DDD14">
          <wp:simplePos x="0" y="0"/>
          <wp:positionH relativeFrom="page">
            <wp:posOffset>388620</wp:posOffset>
          </wp:positionH>
          <wp:positionV relativeFrom="page">
            <wp:posOffset>10119360</wp:posOffset>
          </wp:positionV>
          <wp:extent cx="1507441" cy="418465"/>
          <wp:effectExtent l="0" t="0" r="0" b="0"/>
          <wp:wrapNone/>
          <wp:docPr id="2" name="Picture 2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3566" cy="420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788F">
      <w:rPr>
        <w:noProof/>
        <w:lang w:eastAsia="en-US"/>
      </w:rPr>
      <w:drawing>
        <wp:anchor distT="0" distB="0" distL="114300" distR="114300" simplePos="0" relativeHeight="251658241" behindDoc="0" locked="1" layoutInCell="1" allowOverlap="0" wp14:anchorId="010DDD15" wp14:editId="010DDD16">
          <wp:simplePos x="0" y="0"/>
          <wp:positionH relativeFrom="page">
            <wp:posOffset>4924425</wp:posOffset>
          </wp:positionH>
          <wp:positionV relativeFrom="page">
            <wp:posOffset>10258425</wp:posOffset>
          </wp:positionV>
          <wp:extent cx="2524125" cy="200025"/>
          <wp:effectExtent l="19050" t="0" r="9525" b="0"/>
          <wp:wrapTopAndBottom/>
          <wp:docPr id="12" name="Picture 1" descr="C:\Users\UserSim\Desktop\Capgemini\moto.e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4" descr="C:\Users\UserSim\Desktop\Capgemini\moto.emf"/>
                  <pic:cNvPicPr>
                    <a:picLocks noChangeAspect="1" noChangeArrowheads="1"/>
                  </pic:cNvPicPr>
                </pic:nvPicPr>
                <pic:blipFill>
                  <a:blip r:embed="rId2" cstate="email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2000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8240" behindDoc="0" locked="0" layoutInCell="1" allowOverlap="1" wp14:anchorId="010DDD17" wp14:editId="010DDD18">
          <wp:simplePos x="0" y="0"/>
          <wp:positionH relativeFrom="column">
            <wp:posOffset>-548640</wp:posOffset>
          </wp:positionH>
          <wp:positionV relativeFrom="paragraph">
            <wp:posOffset>-3588385</wp:posOffset>
          </wp:positionV>
          <wp:extent cx="7602220" cy="3497580"/>
          <wp:effectExtent l="19050" t="0" r="0" b="0"/>
          <wp:wrapNone/>
          <wp:docPr id="4" name="Group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oup 1"/>
                  <pic:cNvPicPr>
                    <a:picLocks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2220" cy="3497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8" w14:textId="55ABECD6" w:rsidR="00C512F3" w:rsidRPr="009D0464" w:rsidRDefault="00C512F3" w:rsidP="00190F4D">
    <w:pPr>
      <w:tabs>
        <w:tab w:val="right" w:pos="8931"/>
      </w:tabs>
      <w:rPr>
        <w:rFonts w:cs="Arial"/>
        <w:bCs/>
        <w:sz w:val="14"/>
        <w:szCs w:val="14"/>
      </w:rPr>
    </w:pPr>
    <w:r>
      <w:rPr>
        <w:rFonts w:cs="Arial"/>
        <w:noProof/>
        <w:sz w:val="14"/>
        <w:szCs w:val="14"/>
        <w:lang w:val="pl-PL" w:eastAsia="pl-PL"/>
      </w:rPr>
      <mc:AlternateContent>
        <mc:Choice Requires="wps">
          <w:drawing>
            <wp:anchor distT="4294967293" distB="4294967293" distL="114300" distR="114300" simplePos="0" relativeHeight="251658245" behindDoc="0" locked="0" layoutInCell="1" allowOverlap="1" wp14:anchorId="010DDD1B" wp14:editId="364023D8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6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FFFC8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.7pt;margin-top:-4.45pt;width:450.5pt;height:0;z-index:251658245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MtDQti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t xml:space="preserve"> </w:t>
    </w:r>
    <w:r>
      <w:rPr>
        <w:rFonts w:cs="Arial"/>
        <w:noProof/>
        <w:sz w:val="14"/>
        <w:szCs w:val="14"/>
        <w:lang w:val="pl-PL" w:eastAsia="pl-PL"/>
      </w:rPr>
      <mc:AlternateContent>
        <mc:Choice Requires="wps">
          <w:drawing>
            <wp:anchor distT="4294967293" distB="4294967293" distL="114300" distR="114300" simplePos="0" relativeHeight="251658246" behindDoc="0" locked="0" layoutInCell="1" allowOverlap="1" wp14:anchorId="010DDD1C" wp14:editId="30F5D09A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5" name="Auto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C9022D" id="AutoShape 23" o:spid="_x0000_s1026" type="#_x0000_t32" style="position:absolute;margin-left:.7pt;margin-top:-4.45pt;width:450.5pt;height:0;z-index:251658246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f4y+By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rPr>
        <w:rFonts w:cs="Arial"/>
        <w:sz w:val="14"/>
        <w:szCs w:val="14"/>
      </w:rPr>
      <w:t>Document Title</w:t>
    </w:r>
    <w:r w:rsidRPr="00520790">
      <w:rPr>
        <w:rFonts w:cs="Arial"/>
        <w:sz w:val="14"/>
        <w:szCs w:val="14"/>
      </w:rPr>
      <w:tab/>
    </w:r>
    <w:r>
      <w:rPr>
        <w:rFonts w:cs="Arial"/>
        <w:sz w:val="14"/>
        <w:szCs w:val="14"/>
      </w:rPr>
      <w:t xml:space="preserve"> Page </w:t>
    </w:r>
    <w:r w:rsidRPr="00520790">
      <w:rPr>
        <w:rFonts w:cs="Arial"/>
        <w:bCs/>
        <w:sz w:val="14"/>
        <w:szCs w:val="14"/>
      </w:rPr>
      <w:fldChar w:fldCharType="begin"/>
    </w:r>
    <w:r w:rsidRPr="00520790">
      <w:rPr>
        <w:rFonts w:cs="Arial"/>
        <w:bCs/>
        <w:sz w:val="14"/>
        <w:szCs w:val="14"/>
      </w:rPr>
      <w:instrText xml:space="preserve"> PAGE </w:instrText>
    </w:r>
    <w:r w:rsidRPr="00520790">
      <w:rPr>
        <w:rFonts w:cs="Arial"/>
        <w:bCs/>
        <w:sz w:val="14"/>
        <w:szCs w:val="14"/>
      </w:rPr>
      <w:fldChar w:fldCharType="separate"/>
    </w:r>
    <w:r>
      <w:rPr>
        <w:rFonts w:cs="Arial"/>
        <w:bCs/>
        <w:noProof/>
        <w:sz w:val="14"/>
        <w:szCs w:val="14"/>
      </w:rPr>
      <w:t>5</w:t>
    </w:r>
    <w:r w:rsidRPr="00520790">
      <w:rPr>
        <w:rFonts w:cs="Arial"/>
        <w:bCs/>
        <w:sz w:val="14"/>
        <w:szCs w:val="14"/>
      </w:rPr>
      <w:fldChar w:fldCharType="end"/>
    </w:r>
  </w:p>
  <w:p w14:paraId="010DDD09" w14:textId="77777777" w:rsidR="00C512F3" w:rsidRPr="00540413" w:rsidRDefault="00C512F3" w:rsidP="00540413">
    <w:pPr>
      <w:tabs>
        <w:tab w:val="right" w:pos="8931"/>
      </w:tabs>
      <w:rPr>
        <w:rFonts w:cs="Arial"/>
        <w:bCs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B" w14:textId="77777777" w:rsidR="00C512F3" w:rsidRPr="00910DB0" w:rsidRDefault="00C512F3" w:rsidP="002B6ED7">
    <w:pPr>
      <w:pStyle w:val="CGCopyright-Black"/>
      <w:rPr>
        <w:noProof/>
        <w:lang w:eastAsia="pl-PL"/>
      </w:rPr>
    </w:pPr>
    <w:r>
      <w:rPr>
        <w:noProof/>
        <w:lang w:eastAsia="en-US"/>
      </w:rPr>
      <w:drawing>
        <wp:anchor distT="0" distB="0" distL="114300" distR="114300" simplePos="0" relativeHeight="251658752" behindDoc="1" locked="0" layoutInCell="1" allowOverlap="1" wp14:anchorId="010DDD1D" wp14:editId="010DDD1E">
          <wp:simplePos x="0" y="0"/>
          <wp:positionH relativeFrom="page">
            <wp:posOffset>281940</wp:posOffset>
          </wp:positionH>
          <wp:positionV relativeFrom="page">
            <wp:posOffset>10087610</wp:posOffset>
          </wp:positionV>
          <wp:extent cx="1318260" cy="365948"/>
          <wp:effectExtent l="0" t="0" r="0" b="0"/>
          <wp:wrapNone/>
          <wp:docPr id="11" name="Picture 1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8260" cy="36594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l-PL"/>
      </w:rPr>
      <w:t xml:space="preserve"> Artifact Operational Handbook</w:t>
    </w:r>
  </w:p>
  <w:p w14:paraId="010DDD0C" w14:textId="0286653C" w:rsidR="00C512F3" w:rsidRPr="00521464" w:rsidRDefault="00C512F3" w:rsidP="00443957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11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E" w14:textId="77777777" w:rsidR="00C512F3" w:rsidRPr="00910DB0" w:rsidRDefault="00C512F3" w:rsidP="006933BE">
    <w:pPr>
      <w:pStyle w:val="CGCopyright-Black"/>
      <w:rPr>
        <w:noProof/>
        <w:lang w:eastAsia="pl-PL"/>
      </w:rPr>
    </w:pPr>
    <w:r>
      <w:rPr>
        <w:noProof/>
        <w:lang w:eastAsia="pl-PL"/>
      </w:rPr>
      <w:t>Artifact Operational Handbook</w:t>
    </w:r>
    <w:r w:rsidRPr="006933BE">
      <w:rPr>
        <w:noProof/>
        <w:lang w:eastAsia="pl-PL"/>
      </w:rPr>
      <w:t xml:space="preserve"> </w:t>
    </w:r>
  </w:p>
  <w:p w14:paraId="010DDD0F" w14:textId="77777777" w:rsidR="00C512F3" w:rsidRPr="006933BE" w:rsidRDefault="00C512F3" w:rsidP="006933BE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rPr>
        <w:noProof/>
        <w:lang w:eastAsia="en-US"/>
      </w:rPr>
      <w:drawing>
        <wp:anchor distT="0" distB="0" distL="114300" distR="114300" simplePos="0" relativeHeight="251658243" behindDoc="0" locked="0" layoutInCell="1" allowOverlap="1" wp14:anchorId="010DDD1F" wp14:editId="010DDD20">
          <wp:simplePos x="0" y="0"/>
          <wp:positionH relativeFrom="margin">
            <wp:align>left</wp:align>
          </wp:positionH>
          <wp:positionV relativeFrom="page">
            <wp:posOffset>10160525</wp:posOffset>
          </wp:positionV>
          <wp:extent cx="1305550" cy="302216"/>
          <wp:effectExtent l="0" t="0" r="0" b="3175"/>
          <wp:wrapNone/>
          <wp:docPr id="17" name="Picture 7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05550" cy="302216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DC3E48" w14:textId="77777777" w:rsidR="002F793D" w:rsidRDefault="002F793D">
      <w:r>
        <w:separator/>
      </w:r>
    </w:p>
    <w:p w14:paraId="644E3A7A" w14:textId="77777777" w:rsidR="002F793D" w:rsidRDefault="002F793D"/>
    <w:p w14:paraId="282650DC" w14:textId="77777777" w:rsidR="002F793D" w:rsidRDefault="002F793D"/>
    <w:p w14:paraId="60F8C908" w14:textId="77777777" w:rsidR="002F793D" w:rsidRDefault="002F793D"/>
    <w:p w14:paraId="43453230" w14:textId="77777777" w:rsidR="002F793D" w:rsidRDefault="002F793D"/>
  </w:footnote>
  <w:footnote w:type="continuationSeparator" w:id="0">
    <w:p w14:paraId="22C3997F" w14:textId="77777777" w:rsidR="002F793D" w:rsidRDefault="002F793D">
      <w:r>
        <w:continuationSeparator/>
      </w:r>
    </w:p>
    <w:p w14:paraId="44E47421" w14:textId="77777777" w:rsidR="002F793D" w:rsidRDefault="002F793D"/>
    <w:p w14:paraId="0B47EB69" w14:textId="77777777" w:rsidR="002F793D" w:rsidRDefault="002F793D"/>
    <w:p w14:paraId="611ED151" w14:textId="77777777" w:rsidR="002F793D" w:rsidRDefault="002F793D"/>
    <w:p w14:paraId="7650F6C6" w14:textId="77777777" w:rsidR="002F793D" w:rsidRDefault="002F793D"/>
  </w:footnote>
  <w:footnote w:type="continuationNotice" w:id="1">
    <w:p w14:paraId="04FBC416" w14:textId="77777777" w:rsidR="002F793D" w:rsidRDefault="002F793D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4" w14:textId="70548F68" w:rsidR="00C512F3" w:rsidRPr="002A3179" w:rsidRDefault="00C512F3">
    <w:r>
      <w:rPr>
        <w:noProof/>
        <w:lang w:val="es-GT"/>
      </w:rPr>
      <w:drawing>
        <wp:anchor distT="0" distB="0" distL="114300" distR="114300" simplePos="0" relativeHeight="251660800" behindDoc="0" locked="0" layoutInCell="1" allowOverlap="1" wp14:anchorId="770E7F51" wp14:editId="2C3B15C9">
          <wp:simplePos x="0" y="0"/>
          <wp:positionH relativeFrom="column">
            <wp:posOffset>-120650</wp:posOffset>
          </wp:positionH>
          <wp:positionV relativeFrom="paragraph">
            <wp:posOffset>-812165</wp:posOffset>
          </wp:positionV>
          <wp:extent cx="1594714" cy="566471"/>
          <wp:effectExtent l="0" t="0" r="5715" b="508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153" t="15932" r="8857" b="15603"/>
                  <a:stretch/>
                </pic:blipFill>
                <pic:spPr bwMode="auto">
                  <a:xfrm>
                    <a:off x="0" y="0"/>
                    <a:ext cx="1594714" cy="56647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n-US"/>
      </w:rPr>
      <w:drawing>
        <wp:anchor distT="0" distB="0" distL="114300" distR="114300" simplePos="0" relativeHeight="251658249" behindDoc="1" locked="0" layoutInCell="1" allowOverlap="1" wp14:anchorId="010DDD10" wp14:editId="71BF9A9B">
          <wp:simplePos x="0" y="0"/>
          <wp:positionH relativeFrom="page">
            <wp:posOffset>4678680</wp:posOffset>
          </wp:positionH>
          <wp:positionV relativeFrom="page">
            <wp:posOffset>220980</wp:posOffset>
          </wp:positionV>
          <wp:extent cx="2388116" cy="662940"/>
          <wp:effectExtent l="0" t="0" r="0" b="3810"/>
          <wp:wrapNone/>
          <wp:docPr id="1" name="Picture 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88116" cy="662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6" w14:textId="77777777" w:rsidR="00C512F3" w:rsidRPr="00556CBB" w:rsidRDefault="00C512F3" w:rsidP="00540413">
    <w:r>
      <w:rPr>
        <w:noProof/>
        <w:lang w:eastAsia="en-US"/>
      </w:rPr>
      <w:drawing>
        <wp:anchor distT="0" distB="0" distL="114300" distR="114300" simplePos="0" relativeHeight="251658242" behindDoc="0" locked="0" layoutInCell="1" allowOverlap="1" wp14:anchorId="010DDD19" wp14:editId="010DDD1A">
          <wp:simplePos x="0" y="0"/>
          <wp:positionH relativeFrom="column">
            <wp:posOffset>-24609</wp:posOffset>
          </wp:positionH>
          <wp:positionV relativeFrom="paragraph">
            <wp:posOffset>-25879</wp:posOffset>
          </wp:positionV>
          <wp:extent cx="1378429" cy="319177"/>
          <wp:effectExtent l="19050" t="0" r="0" b="0"/>
          <wp:wrapNone/>
          <wp:docPr id="10" name="Picture 685" descr="Capgemini Logo_cmyk8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5" descr="Capgemini Logo_cmyk8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8429" cy="31917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010DDD07" w14:textId="77777777" w:rsidR="00C512F3" w:rsidRDefault="00C512F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A" w14:textId="0DC0D7F8" w:rsidR="00C512F3" w:rsidRPr="000C67A3" w:rsidRDefault="00C512F3" w:rsidP="00F40671">
    <w:pPr>
      <w:pStyle w:val="Header"/>
      <w:spacing w:line="360" w:lineRule="auto"/>
      <w:jc w:val="center"/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  <w:lang w:val="es-GT"/>
      </w:rPr>
    </w:pPr>
    <w:r>
      <w:rPr>
        <w:rFonts w:asciiTheme="majorHAnsi" w:hAnsiTheme="majorHAnsi" w:cstheme="majorHAnsi"/>
        <w:b/>
        <w:bCs/>
        <w:color w:val="00264A" w:themeColor="text1"/>
        <w:sz w:val="24"/>
        <w:szCs w:val="36"/>
        <w:lang w:val="es-GT"/>
      </w:rPr>
      <w:t>Manual Operativo del Artefacto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D" w14:textId="77777777" w:rsidR="00C512F3" w:rsidRPr="000D59A5" w:rsidRDefault="00C512F3" w:rsidP="000D59A5">
    <w:pPr>
      <w:pStyle w:val="Header"/>
      <w:jc w:val="center"/>
    </w:pPr>
    <w:r w:rsidRPr="00513E62"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</w:rPr>
      <w:t>Artifact Operational Handbook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716CD4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F"/>
    <w:multiLevelType w:val="singleLevel"/>
    <w:tmpl w:val="351E40E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13D6267D"/>
    <w:multiLevelType w:val="multilevel"/>
    <w:tmpl w:val="F7FE9858"/>
    <w:styleLink w:val="CGBullets"/>
    <w:lvl w:ilvl="0">
      <w:start w:val="1"/>
      <w:numFmt w:val="bullet"/>
      <w:pStyle w:val="CGBullet1"/>
      <w:lvlText w:val="■"/>
      <w:lvlJc w:val="left"/>
      <w:pPr>
        <w:ind w:left="288" w:hanging="288"/>
      </w:pPr>
      <w:rPr>
        <w:rFonts w:ascii="Arial" w:hAnsi="Arial" w:hint="default"/>
        <w:b w:val="0"/>
        <w:i w:val="0"/>
        <w:color w:val="0098CC" w:themeColor="accent5"/>
        <w:sz w:val="14"/>
      </w:rPr>
    </w:lvl>
    <w:lvl w:ilvl="1">
      <w:start w:val="1"/>
      <w:numFmt w:val="bullet"/>
      <w:pStyle w:val="CGBullet2"/>
      <w:lvlText w:val="●"/>
      <w:lvlJc w:val="left"/>
      <w:pPr>
        <w:ind w:left="576" w:hanging="288"/>
      </w:pPr>
      <w:rPr>
        <w:rFonts w:ascii="Arial" w:hAnsi="Arial" w:hint="default"/>
        <w:b w:val="0"/>
        <w:i w:val="0"/>
        <w:color w:val="B70132" w:themeColor="accent3"/>
        <w:sz w:val="16"/>
      </w:rPr>
    </w:lvl>
    <w:lvl w:ilvl="2">
      <w:start w:val="1"/>
      <w:numFmt w:val="bullet"/>
      <w:pStyle w:val="CGBullet3"/>
      <w:lvlText w:val="●"/>
      <w:lvlJc w:val="left"/>
      <w:pPr>
        <w:ind w:left="864" w:hanging="288"/>
      </w:pPr>
      <w:rPr>
        <w:rFonts w:ascii="Arial" w:hAnsi="Arial" w:hint="default"/>
        <w:b w:val="0"/>
        <w:i w:val="0"/>
        <w:color w:val="ED771A" w:themeColor="accent2"/>
        <w:sz w:val="14"/>
      </w:rPr>
    </w:lvl>
    <w:lvl w:ilvl="3">
      <w:start w:val="1"/>
      <w:numFmt w:val="bullet"/>
      <w:pStyle w:val="CGBullet4"/>
      <w:lvlText w:val="‒"/>
      <w:lvlJc w:val="left"/>
      <w:pPr>
        <w:ind w:left="1152" w:hanging="288"/>
      </w:pPr>
      <w:rPr>
        <w:rFonts w:ascii="Arial" w:hAnsi="Arial" w:hint="default"/>
        <w:b w:val="0"/>
        <w:i w:val="0"/>
        <w:color w:val="B70132" w:themeColor="accent3"/>
        <w:sz w:val="1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A130BD6"/>
    <w:multiLevelType w:val="hybridMultilevel"/>
    <w:tmpl w:val="64489AB6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1BF06D22"/>
    <w:multiLevelType w:val="multilevel"/>
    <w:tmpl w:val="740A0D1A"/>
    <w:styleLink w:val="CGOutlineHeadings"/>
    <w:lvl w:ilvl="0">
      <w:start w:val="1"/>
      <w:numFmt w:val="decimal"/>
      <w:pStyle w:val="CGH1-Indent"/>
      <w:lvlText w:val="%1"/>
      <w:lvlJc w:val="left"/>
      <w:pPr>
        <w:ind w:left="720" w:hanging="720"/>
      </w:pPr>
      <w:rPr>
        <w:rFonts w:ascii="Arial" w:hAnsi="Arial"/>
        <w:color w:val="00264A" w:themeColor="text1"/>
        <w:sz w:val="44"/>
      </w:rPr>
    </w:lvl>
    <w:lvl w:ilvl="1">
      <w:start w:val="1"/>
      <w:numFmt w:val="decimal"/>
      <w:lvlText w:val="%1.%2"/>
      <w:lvlJc w:val="left"/>
      <w:pPr>
        <w:ind w:left="864" w:hanging="864"/>
      </w:pPr>
      <w:rPr>
        <w:rFonts w:ascii="Arial" w:hAnsi="Arial"/>
        <w:color w:val="ED771A" w:themeColor="accent2"/>
        <w:sz w:val="28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Arial" w:hAnsi="Arial"/>
        <w:color w:val="0098CC" w:themeColor="accent5"/>
        <w:sz w:val="24"/>
      </w:rPr>
    </w:lvl>
    <w:lvl w:ilvl="3">
      <w:start w:val="1"/>
      <w:numFmt w:val="decimal"/>
      <w:lvlText w:val="%1.%2.%3.%4"/>
      <w:lvlJc w:val="left"/>
      <w:pPr>
        <w:ind w:left="1224" w:hanging="1224"/>
      </w:pPr>
      <w:rPr>
        <w:rFonts w:ascii="Arial" w:hAnsi="Arial"/>
        <w:color w:val="909090" w:themeColor="background2"/>
        <w:sz w:val="20"/>
      </w:rPr>
    </w:lvl>
    <w:lvl w:ilvl="4">
      <w:start w:val="1"/>
      <w:numFmt w:val="decimal"/>
      <w:lvlText w:val="%1.%2.%3.%4.%5"/>
      <w:lvlJc w:val="left"/>
      <w:pPr>
        <w:ind w:left="1296" w:hanging="1296"/>
      </w:pPr>
      <w:rPr>
        <w:rFonts w:ascii="Arial" w:hAnsi="Arial"/>
        <w:color w:val="auto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CFB7EED"/>
    <w:multiLevelType w:val="multilevel"/>
    <w:tmpl w:val="0AA6DA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7C43C0F"/>
    <w:multiLevelType w:val="multilevel"/>
    <w:tmpl w:val="ED36DE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000000"/>
      </w:rPr>
    </w:lvl>
    <w:lvl w:ilvl="1">
      <w:start w:val="1"/>
      <w:numFmt w:val="bullet"/>
      <w:pStyle w:val="ListBullet2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>
      <w:start w:val="1"/>
      <w:numFmt w:val="bullet"/>
      <w:pStyle w:val="ListBullet3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9597ED5"/>
    <w:multiLevelType w:val="multilevel"/>
    <w:tmpl w:val="E5A8ECC8"/>
    <w:styleLink w:val="CGNumberings"/>
    <w:lvl w:ilvl="0">
      <w:start w:val="1"/>
      <w:numFmt w:val="decimal"/>
      <w:pStyle w:val="CG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0098CC" w:themeColor="accent5"/>
        <w:sz w:val="20"/>
      </w:rPr>
    </w:lvl>
    <w:lvl w:ilvl="1">
      <w:start w:val="1"/>
      <w:numFmt w:val="lowerLetter"/>
      <w:pStyle w:val="CGNumbering2"/>
      <w:lvlText w:val="%2."/>
      <w:lvlJc w:val="left"/>
      <w:pPr>
        <w:ind w:left="720" w:hanging="360"/>
      </w:pPr>
      <w:rPr>
        <w:rFonts w:ascii="Arial" w:hAnsi="Arial" w:hint="default"/>
        <w:b w:val="0"/>
        <w:i w:val="0"/>
        <w:color w:val="B70132" w:themeColor="accent3"/>
        <w:sz w:val="20"/>
      </w:rPr>
    </w:lvl>
    <w:lvl w:ilvl="2">
      <w:start w:val="1"/>
      <w:numFmt w:val="lowerRoman"/>
      <w:pStyle w:val="CGNumbering3"/>
      <w:lvlText w:val="%3."/>
      <w:lvlJc w:val="left"/>
      <w:pPr>
        <w:ind w:left="1080" w:hanging="360"/>
      </w:pPr>
      <w:rPr>
        <w:rFonts w:ascii="Arial" w:hAnsi="Arial" w:hint="default"/>
        <w:b w:val="0"/>
        <w:i w:val="0"/>
        <w:color w:val="ED771A" w:themeColor="accent2"/>
        <w:sz w:val="20"/>
      </w:rPr>
    </w:lvl>
    <w:lvl w:ilvl="3">
      <w:start w:val="1"/>
      <w:numFmt w:val="lowerLetter"/>
      <w:pStyle w:val="CGNumbering4"/>
      <w:lvlText w:val="%4."/>
      <w:lvlJc w:val="left"/>
      <w:pPr>
        <w:ind w:left="1440" w:hanging="360"/>
      </w:pPr>
      <w:rPr>
        <w:rFonts w:ascii="Arial" w:hAnsi="Arial"/>
        <w:color w:val="909090" w:themeColor="background2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42E74D8"/>
    <w:multiLevelType w:val="hybridMultilevel"/>
    <w:tmpl w:val="88CEE36A"/>
    <w:lvl w:ilvl="0" w:tplc="0415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 w15:restartNumberingAfterBreak="0">
    <w:nsid w:val="374461CB"/>
    <w:multiLevelType w:val="multilevel"/>
    <w:tmpl w:val="E5A8ECC8"/>
    <w:numStyleLink w:val="CGNumberings"/>
  </w:abstractNum>
  <w:abstractNum w:abstractNumId="10" w15:restartNumberingAfterBreak="0">
    <w:nsid w:val="414A05BA"/>
    <w:multiLevelType w:val="hybridMultilevel"/>
    <w:tmpl w:val="97B23388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44510E69"/>
    <w:multiLevelType w:val="multilevel"/>
    <w:tmpl w:val="740A0D1A"/>
    <w:numStyleLink w:val="CGOutlineHeadings"/>
  </w:abstractNum>
  <w:abstractNum w:abstractNumId="12" w15:restartNumberingAfterBreak="0">
    <w:nsid w:val="504103EC"/>
    <w:multiLevelType w:val="multilevel"/>
    <w:tmpl w:val="97CAA4DC"/>
    <w:lvl w:ilvl="0">
      <w:start w:val="1"/>
      <w:numFmt w:val="decimal"/>
      <w:pStyle w:val="CGH2"/>
      <w:lvlText w:val="%1.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CGH3"/>
      <w:lvlText w:val="%1.%2."/>
      <w:lvlJc w:val="left"/>
      <w:pPr>
        <w:ind w:left="792" w:hanging="432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42353E6"/>
    <w:multiLevelType w:val="multilevel"/>
    <w:tmpl w:val="9578B03E"/>
    <w:name w:val="EDICBulletedLists2"/>
    <w:lvl w:ilvl="0">
      <w:start w:val="1"/>
      <w:numFmt w:val="decimal"/>
      <w:pStyle w:val="EDICHeading1"/>
      <w:isLgl/>
      <w:lvlText w:val="%1.0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color w:val="auto"/>
        <w:sz w:val="24"/>
      </w:rPr>
    </w:lvl>
    <w:lvl w:ilvl="1">
      <w:start w:val="1"/>
      <w:numFmt w:val="decimal"/>
      <w:pStyle w:val="EDICHeading2"/>
      <w:isLgl/>
      <w:lvlText w:val="%1.%2."/>
      <w:lvlJc w:val="left"/>
      <w:pPr>
        <w:tabs>
          <w:tab w:val="num" w:pos="5679"/>
        </w:tabs>
        <w:ind w:left="5823" w:hanging="72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EDICHeading3"/>
      <w:isLgl/>
      <w:lvlText w:val="%1.%2.%3."/>
      <w:lvlJc w:val="left"/>
      <w:pPr>
        <w:tabs>
          <w:tab w:val="num" w:pos="720"/>
        </w:tabs>
        <w:ind w:left="1440" w:hanging="1440"/>
      </w:pPr>
      <w:rPr>
        <w:rFonts w:ascii="Arial" w:hAnsi="Arial" w:hint="default"/>
        <w:b/>
        <w:i w:val="0"/>
        <w:color w:val="auto"/>
        <w:sz w:val="20"/>
      </w:rPr>
    </w:lvl>
    <w:lvl w:ilvl="3">
      <w:start w:val="1"/>
      <w:numFmt w:val="decimal"/>
      <w:pStyle w:val="EDICHeading4"/>
      <w:isLgl/>
      <w:lvlText w:val="%1.%2.%3.%4."/>
      <w:lvlJc w:val="left"/>
      <w:pPr>
        <w:tabs>
          <w:tab w:val="num" w:pos="1008"/>
        </w:tabs>
        <w:ind w:left="1512" w:hanging="1512"/>
      </w:pPr>
      <w:rPr>
        <w:rFonts w:ascii="Arial" w:hAnsi="Arial" w:hint="default"/>
        <w:b/>
        <w:i w:val="0"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76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480"/>
        </w:tabs>
        <w:ind w:left="4680" w:hanging="1440"/>
      </w:pPr>
      <w:rPr>
        <w:rFonts w:hint="default"/>
      </w:rPr>
    </w:lvl>
  </w:abstractNum>
  <w:abstractNum w:abstractNumId="14" w15:restartNumberingAfterBreak="0">
    <w:nsid w:val="67DD4F02"/>
    <w:multiLevelType w:val="multilevel"/>
    <w:tmpl w:val="F7FE9858"/>
    <w:numStyleLink w:val="CGBullets"/>
  </w:abstractNum>
  <w:abstractNum w:abstractNumId="15" w15:restartNumberingAfterBreak="0">
    <w:nsid w:val="6D577604"/>
    <w:multiLevelType w:val="multilevel"/>
    <w:tmpl w:val="2B12DDCA"/>
    <w:lvl w:ilvl="0">
      <w:start w:val="1"/>
      <w:numFmt w:val="decimal"/>
      <w:pStyle w:val="Heading1"/>
      <w:lvlText w:val="%1."/>
      <w:lvlJc w:val="left"/>
      <w:pPr>
        <w:ind w:left="48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9F958F" w:themeColor="text2"/>
        <w:spacing w:val="0"/>
        <w:kern w:val="0"/>
        <w:position w:val="0"/>
        <w:sz w:val="32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936"/>
      </w:pPr>
      <w:rPr>
        <w:rFonts w:hint="default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5"/>
  </w:num>
  <w:num w:numId="2">
    <w:abstractNumId w:val="5"/>
  </w:num>
  <w:num w:numId="3">
    <w:abstractNumId w:val="4"/>
  </w:num>
  <w:num w:numId="4">
    <w:abstractNumId w:val="2"/>
  </w:num>
  <w:num w:numId="5">
    <w:abstractNumId w:val="7"/>
  </w:num>
  <w:num w:numId="6">
    <w:abstractNumId w:val="14"/>
  </w:num>
  <w:num w:numId="7">
    <w:abstractNumId w:val="11"/>
  </w:num>
  <w:num w:numId="8">
    <w:abstractNumId w:val="9"/>
  </w:num>
  <w:num w:numId="9">
    <w:abstractNumId w:val="13"/>
  </w:num>
  <w:num w:numId="10">
    <w:abstractNumId w:val="12"/>
  </w:num>
  <w:num w:numId="11">
    <w:abstractNumId w:val="6"/>
  </w:num>
  <w:num w:numId="12">
    <w:abstractNumId w:val="1"/>
  </w:num>
  <w:num w:numId="13">
    <w:abstractNumId w:val="0"/>
  </w:num>
  <w:num w:numId="14">
    <w:abstractNumId w:val="8"/>
  </w:num>
  <w:num w:numId="15">
    <w:abstractNumId w:val="10"/>
  </w:num>
  <w:num w:numId="16">
    <w:abstractNumId w:val="3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Pedro Adolfo Ambrocio Hernández">
    <w15:presenceInfo w15:providerId="AD" w15:userId="S-1-5-21-1674813585-203894540-3826090319-13087"/>
  </w15:person>
  <w15:person w15:author="Chan, Rodrigo Jose">
    <w15:presenceInfo w15:providerId="AD" w15:userId="S-1-5-21-1531082355-734649621-3782574898-30719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attachedTemplate r:id="rId1"/>
  <w:stylePaneFormatFilter w:val="B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1"/>
  <w:stylePaneSortMethod w:val="0000"/>
  <w:defaultTabStop w:val="720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7FF"/>
    <w:rsid w:val="0000020F"/>
    <w:rsid w:val="00000E1A"/>
    <w:rsid w:val="00002F5E"/>
    <w:rsid w:val="0000366A"/>
    <w:rsid w:val="00005559"/>
    <w:rsid w:val="00005B01"/>
    <w:rsid w:val="000130DE"/>
    <w:rsid w:val="0001660E"/>
    <w:rsid w:val="00016830"/>
    <w:rsid w:val="00016CC4"/>
    <w:rsid w:val="000170C4"/>
    <w:rsid w:val="00020A02"/>
    <w:rsid w:val="00021DDA"/>
    <w:rsid w:val="00022EA3"/>
    <w:rsid w:val="00023AE6"/>
    <w:rsid w:val="00024C15"/>
    <w:rsid w:val="0002568B"/>
    <w:rsid w:val="0002742C"/>
    <w:rsid w:val="00030F64"/>
    <w:rsid w:val="00033223"/>
    <w:rsid w:val="00033E6D"/>
    <w:rsid w:val="00035109"/>
    <w:rsid w:val="00037275"/>
    <w:rsid w:val="0004280E"/>
    <w:rsid w:val="000443A7"/>
    <w:rsid w:val="0005005E"/>
    <w:rsid w:val="000529B2"/>
    <w:rsid w:val="00052F40"/>
    <w:rsid w:val="00054931"/>
    <w:rsid w:val="00055E81"/>
    <w:rsid w:val="000576FE"/>
    <w:rsid w:val="0005797E"/>
    <w:rsid w:val="00057BA9"/>
    <w:rsid w:val="00060F5E"/>
    <w:rsid w:val="00062F5B"/>
    <w:rsid w:val="00064425"/>
    <w:rsid w:val="0006714C"/>
    <w:rsid w:val="000730EE"/>
    <w:rsid w:val="00074395"/>
    <w:rsid w:val="000752FB"/>
    <w:rsid w:val="000766BA"/>
    <w:rsid w:val="00076DA8"/>
    <w:rsid w:val="00080F3D"/>
    <w:rsid w:val="0008265C"/>
    <w:rsid w:val="00084232"/>
    <w:rsid w:val="00084A68"/>
    <w:rsid w:val="00085881"/>
    <w:rsid w:val="00087EFF"/>
    <w:rsid w:val="0009078A"/>
    <w:rsid w:val="00093FA4"/>
    <w:rsid w:val="00094D8C"/>
    <w:rsid w:val="000956A0"/>
    <w:rsid w:val="00095D23"/>
    <w:rsid w:val="00096BCC"/>
    <w:rsid w:val="00097532"/>
    <w:rsid w:val="00097BB9"/>
    <w:rsid w:val="000A05C4"/>
    <w:rsid w:val="000A3863"/>
    <w:rsid w:val="000A5AAB"/>
    <w:rsid w:val="000A6361"/>
    <w:rsid w:val="000B04FB"/>
    <w:rsid w:val="000B1B36"/>
    <w:rsid w:val="000B1DFA"/>
    <w:rsid w:val="000B3541"/>
    <w:rsid w:val="000B381C"/>
    <w:rsid w:val="000B437C"/>
    <w:rsid w:val="000B4D4E"/>
    <w:rsid w:val="000B5132"/>
    <w:rsid w:val="000B5A43"/>
    <w:rsid w:val="000B7671"/>
    <w:rsid w:val="000B7830"/>
    <w:rsid w:val="000C06B8"/>
    <w:rsid w:val="000C0DFC"/>
    <w:rsid w:val="000C2041"/>
    <w:rsid w:val="000C4235"/>
    <w:rsid w:val="000C67A3"/>
    <w:rsid w:val="000C7594"/>
    <w:rsid w:val="000D08B3"/>
    <w:rsid w:val="000D14E5"/>
    <w:rsid w:val="000D4E1A"/>
    <w:rsid w:val="000D59A5"/>
    <w:rsid w:val="000D6037"/>
    <w:rsid w:val="000D7459"/>
    <w:rsid w:val="000D77AF"/>
    <w:rsid w:val="000D784F"/>
    <w:rsid w:val="000E0773"/>
    <w:rsid w:val="000E177D"/>
    <w:rsid w:val="000E2274"/>
    <w:rsid w:val="000E37FB"/>
    <w:rsid w:val="000E5FC3"/>
    <w:rsid w:val="000F1C5E"/>
    <w:rsid w:val="000F2E8F"/>
    <w:rsid w:val="000F318B"/>
    <w:rsid w:val="000F3B1A"/>
    <w:rsid w:val="000F7604"/>
    <w:rsid w:val="00100520"/>
    <w:rsid w:val="001043B2"/>
    <w:rsid w:val="0010507B"/>
    <w:rsid w:val="001062D9"/>
    <w:rsid w:val="00106A99"/>
    <w:rsid w:val="00107759"/>
    <w:rsid w:val="00107942"/>
    <w:rsid w:val="001101B3"/>
    <w:rsid w:val="001105BE"/>
    <w:rsid w:val="0011077B"/>
    <w:rsid w:val="001137FA"/>
    <w:rsid w:val="00113BC1"/>
    <w:rsid w:val="001140BF"/>
    <w:rsid w:val="00116264"/>
    <w:rsid w:val="0011712D"/>
    <w:rsid w:val="001203B3"/>
    <w:rsid w:val="001213AC"/>
    <w:rsid w:val="00121EDF"/>
    <w:rsid w:val="00122CB1"/>
    <w:rsid w:val="001234E7"/>
    <w:rsid w:val="001261E4"/>
    <w:rsid w:val="00134780"/>
    <w:rsid w:val="00136482"/>
    <w:rsid w:val="001378AD"/>
    <w:rsid w:val="001404A6"/>
    <w:rsid w:val="001404A9"/>
    <w:rsid w:val="00142084"/>
    <w:rsid w:val="00142FF3"/>
    <w:rsid w:val="00143923"/>
    <w:rsid w:val="00143BEA"/>
    <w:rsid w:val="00147B52"/>
    <w:rsid w:val="00150B4E"/>
    <w:rsid w:val="00151969"/>
    <w:rsid w:val="00154A7B"/>
    <w:rsid w:val="00155A1A"/>
    <w:rsid w:val="00157283"/>
    <w:rsid w:val="00160BDC"/>
    <w:rsid w:val="0016101E"/>
    <w:rsid w:val="001623BB"/>
    <w:rsid w:val="00162E0A"/>
    <w:rsid w:val="001635D3"/>
    <w:rsid w:val="00164CB1"/>
    <w:rsid w:val="00166A4C"/>
    <w:rsid w:val="00166E63"/>
    <w:rsid w:val="00167663"/>
    <w:rsid w:val="00167D06"/>
    <w:rsid w:val="001700FE"/>
    <w:rsid w:val="00171C74"/>
    <w:rsid w:val="00175426"/>
    <w:rsid w:val="00180422"/>
    <w:rsid w:val="0018080C"/>
    <w:rsid w:val="001809E9"/>
    <w:rsid w:val="001817FF"/>
    <w:rsid w:val="00184769"/>
    <w:rsid w:val="0018527A"/>
    <w:rsid w:val="00185680"/>
    <w:rsid w:val="001877A4"/>
    <w:rsid w:val="00190F4D"/>
    <w:rsid w:val="00191E7A"/>
    <w:rsid w:val="0019249F"/>
    <w:rsid w:val="00192AF7"/>
    <w:rsid w:val="0019563A"/>
    <w:rsid w:val="00195F17"/>
    <w:rsid w:val="001A0D59"/>
    <w:rsid w:val="001A1A33"/>
    <w:rsid w:val="001A2C7D"/>
    <w:rsid w:val="001A518F"/>
    <w:rsid w:val="001A7051"/>
    <w:rsid w:val="001A7AC2"/>
    <w:rsid w:val="001B013D"/>
    <w:rsid w:val="001B2F7E"/>
    <w:rsid w:val="001B38F9"/>
    <w:rsid w:val="001B53D3"/>
    <w:rsid w:val="001B7470"/>
    <w:rsid w:val="001B76B7"/>
    <w:rsid w:val="001B7E1F"/>
    <w:rsid w:val="001C0F7C"/>
    <w:rsid w:val="001C3292"/>
    <w:rsid w:val="001C32CC"/>
    <w:rsid w:val="001C340D"/>
    <w:rsid w:val="001C4395"/>
    <w:rsid w:val="001C59D5"/>
    <w:rsid w:val="001C7655"/>
    <w:rsid w:val="001C799D"/>
    <w:rsid w:val="001D02ED"/>
    <w:rsid w:val="001D0838"/>
    <w:rsid w:val="001D0C26"/>
    <w:rsid w:val="001D20FE"/>
    <w:rsid w:val="001D38F2"/>
    <w:rsid w:val="001D5E6D"/>
    <w:rsid w:val="001D611D"/>
    <w:rsid w:val="001D62A4"/>
    <w:rsid w:val="001D6BD8"/>
    <w:rsid w:val="001D6D85"/>
    <w:rsid w:val="001D7579"/>
    <w:rsid w:val="001D7966"/>
    <w:rsid w:val="001E17EC"/>
    <w:rsid w:val="001E56C8"/>
    <w:rsid w:val="001E6DEF"/>
    <w:rsid w:val="001E7826"/>
    <w:rsid w:val="001F083E"/>
    <w:rsid w:val="001F17BF"/>
    <w:rsid w:val="001F52C2"/>
    <w:rsid w:val="001F5AE8"/>
    <w:rsid w:val="00201E65"/>
    <w:rsid w:val="00202616"/>
    <w:rsid w:val="00202992"/>
    <w:rsid w:val="0020402E"/>
    <w:rsid w:val="00205220"/>
    <w:rsid w:val="00205B96"/>
    <w:rsid w:val="00205E21"/>
    <w:rsid w:val="002077A9"/>
    <w:rsid w:val="002079DA"/>
    <w:rsid w:val="002161C1"/>
    <w:rsid w:val="00220B81"/>
    <w:rsid w:val="00221158"/>
    <w:rsid w:val="00221FD7"/>
    <w:rsid w:val="00222823"/>
    <w:rsid w:val="00226055"/>
    <w:rsid w:val="002266E4"/>
    <w:rsid w:val="00227050"/>
    <w:rsid w:val="00227058"/>
    <w:rsid w:val="00231434"/>
    <w:rsid w:val="00232606"/>
    <w:rsid w:val="00236380"/>
    <w:rsid w:val="002368E1"/>
    <w:rsid w:val="00236D0D"/>
    <w:rsid w:val="00236E83"/>
    <w:rsid w:val="0024019A"/>
    <w:rsid w:val="00241310"/>
    <w:rsid w:val="002434A5"/>
    <w:rsid w:val="00247B3A"/>
    <w:rsid w:val="002514D7"/>
    <w:rsid w:val="00256301"/>
    <w:rsid w:val="002571AB"/>
    <w:rsid w:val="00257433"/>
    <w:rsid w:val="00261338"/>
    <w:rsid w:val="00261DDA"/>
    <w:rsid w:val="00263CFE"/>
    <w:rsid w:val="0027314B"/>
    <w:rsid w:val="002749E2"/>
    <w:rsid w:val="00274A21"/>
    <w:rsid w:val="00275EC1"/>
    <w:rsid w:val="00280862"/>
    <w:rsid w:val="00282E5F"/>
    <w:rsid w:val="0028385D"/>
    <w:rsid w:val="00283D21"/>
    <w:rsid w:val="002844C5"/>
    <w:rsid w:val="002846AD"/>
    <w:rsid w:val="002846DF"/>
    <w:rsid w:val="00286179"/>
    <w:rsid w:val="0028772B"/>
    <w:rsid w:val="00290513"/>
    <w:rsid w:val="00291E22"/>
    <w:rsid w:val="0029293D"/>
    <w:rsid w:val="002A0CB9"/>
    <w:rsid w:val="002A177C"/>
    <w:rsid w:val="002A24CE"/>
    <w:rsid w:val="002A24FD"/>
    <w:rsid w:val="002A3179"/>
    <w:rsid w:val="002A5A76"/>
    <w:rsid w:val="002A676F"/>
    <w:rsid w:val="002B1919"/>
    <w:rsid w:val="002B1C3B"/>
    <w:rsid w:val="002B5B31"/>
    <w:rsid w:val="002B5D79"/>
    <w:rsid w:val="002B6216"/>
    <w:rsid w:val="002B6BE6"/>
    <w:rsid w:val="002B6ED7"/>
    <w:rsid w:val="002B6F19"/>
    <w:rsid w:val="002C0819"/>
    <w:rsid w:val="002C0D86"/>
    <w:rsid w:val="002C5351"/>
    <w:rsid w:val="002C5576"/>
    <w:rsid w:val="002C6868"/>
    <w:rsid w:val="002C7200"/>
    <w:rsid w:val="002D0F03"/>
    <w:rsid w:val="002D1DDC"/>
    <w:rsid w:val="002D39BD"/>
    <w:rsid w:val="002D5F08"/>
    <w:rsid w:val="002D6BD7"/>
    <w:rsid w:val="002D7F42"/>
    <w:rsid w:val="002E12F0"/>
    <w:rsid w:val="002E1E6D"/>
    <w:rsid w:val="002E1F0D"/>
    <w:rsid w:val="002E31E5"/>
    <w:rsid w:val="002E43B1"/>
    <w:rsid w:val="002E45AB"/>
    <w:rsid w:val="002E6EEA"/>
    <w:rsid w:val="002F3D9A"/>
    <w:rsid w:val="002F3F85"/>
    <w:rsid w:val="002F52E5"/>
    <w:rsid w:val="002F5311"/>
    <w:rsid w:val="002F5967"/>
    <w:rsid w:val="002F793D"/>
    <w:rsid w:val="002F7DBE"/>
    <w:rsid w:val="00300F6D"/>
    <w:rsid w:val="003017EF"/>
    <w:rsid w:val="0030318E"/>
    <w:rsid w:val="0030358B"/>
    <w:rsid w:val="00304032"/>
    <w:rsid w:val="00304196"/>
    <w:rsid w:val="0030502F"/>
    <w:rsid w:val="00306B44"/>
    <w:rsid w:val="00306B64"/>
    <w:rsid w:val="003100A9"/>
    <w:rsid w:val="003110F8"/>
    <w:rsid w:val="00312159"/>
    <w:rsid w:val="00312FFF"/>
    <w:rsid w:val="00313634"/>
    <w:rsid w:val="00315652"/>
    <w:rsid w:val="00315B4D"/>
    <w:rsid w:val="0031601E"/>
    <w:rsid w:val="00316371"/>
    <w:rsid w:val="00316B03"/>
    <w:rsid w:val="003173E9"/>
    <w:rsid w:val="003222C7"/>
    <w:rsid w:val="003224C9"/>
    <w:rsid w:val="00324C71"/>
    <w:rsid w:val="0032579C"/>
    <w:rsid w:val="00327094"/>
    <w:rsid w:val="003274C7"/>
    <w:rsid w:val="0032758E"/>
    <w:rsid w:val="00330409"/>
    <w:rsid w:val="0033212C"/>
    <w:rsid w:val="003321A3"/>
    <w:rsid w:val="00332E86"/>
    <w:rsid w:val="00333708"/>
    <w:rsid w:val="00334D27"/>
    <w:rsid w:val="0033560B"/>
    <w:rsid w:val="00335DE6"/>
    <w:rsid w:val="00336C24"/>
    <w:rsid w:val="00336EC6"/>
    <w:rsid w:val="00337088"/>
    <w:rsid w:val="0034052E"/>
    <w:rsid w:val="00341376"/>
    <w:rsid w:val="00341766"/>
    <w:rsid w:val="00342B9D"/>
    <w:rsid w:val="00343F6D"/>
    <w:rsid w:val="003453B1"/>
    <w:rsid w:val="0034598A"/>
    <w:rsid w:val="00345B2D"/>
    <w:rsid w:val="0034601A"/>
    <w:rsid w:val="00346D2C"/>
    <w:rsid w:val="0035139C"/>
    <w:rsid w:val="00351D44"/>
    <w:rsid w:val="003543BC"/>
    <w:rsid w:val="003546C6"/>
    <w:rsid w:val="00354CC2"/>
    <w:rsid w:val="00357FE8"/>
    <w:rsid w:val="0036362E"/>
    <w:rsid w:val="003670D5"/>
    <w:rsid w:val="003706E1"/>
    <w:rsid w:val="0037724A"/>
    <w:rsid w:val="00381435"/>
    <w:rsid w:val="0038158B"/>
    <w:rsid w:val="00382275"/>
    <w:rsid w:val="00384713"/>
    <w:rsid w:val="003848DE"/>
    <w:rsid w:val="00385B42"/>
    <w:rsid w:val="00386C33"/>
    <w:rsid w:val="00387FEA"/>
    <w:rsid w:val="00390E96"/>
    <w:rsid w:val="0039286B"/>
    <w:rsid w:val="00392CD0"/>
    <w:rsid w:val="0039335C"/>
    <w:rsid w:val="0039438A"/>
    <w:rsid w:val="00395246"/>
    <w:rsid w:val="00397DCF"/>
    <w:rsid w:val="003A0472"/>
    <w:rsid w:val="003A0D54"/>
    <w:rsid w:val="003A0E1D"/>
    <w:rsid w:val="003A1E5C"/>
    <w:rsid w:val="003A24B5"/>
    <w:rsid w:val="003A5CE8"/>
    <w:rsid w:val="003B164D"/>
    <w:rsid w:val="003B1D44"/>
    <w:rsid w:val="003B2078"/>
    <w:rsid w:val="003B2AA5"/>
    <w:rsid w:val="003B4473"/>
    <w:rsid w:val="003B4892"/>
    <w:rsid w:val="003B5978"/>
    <w:rsid w:val="003B6776"/>
    <w:rsid w:val="003C2096"/>
    <w:rsid w:val="003C43E4"/>
    <w:rsid w:val="003C4409"/>
    <w:rsid w:val="003C5BF2"/>
    <w:rsid w:val="003C6253"/>
    <w:rsid w:val="003C7293"/>
    <w:rsid w:val="003D061B"/>
    <w:rsid w:val="003D0D16"/>
    <w:rsid w:val="003D18E2"/>
    <w:rsid w:val="003D252E"/>
    <w:rsid w:val="003D25FD"/>
    <w:rsid w:val="003D2B8C"/>
    <w:rsid w:val="003D2ED4"/>
    <w:rsid w:val="003D60C6"/>
    <w:rsid w:val="003D662C"/>
    <w:rsid w:val="003E2346"/>
    <w:rsid w:val="003E331C"/>
    <w:rsid w:val="003E35C6"/>
    <w:rsid w:val="003E6464"/>
    <w:rsid w:val="003E7471"/>
    <w:rsid w:val="003F294E"/>
    <w:rsid w:val="003F3358"/>
    <w:rsid w:val="003F5720"/>
    <w:rsid w:val="003F5A9D"/>
    <w:rsid w:val="003F6585"/>
    <w:rsid w:val="00402A64"/>
    <w:rsid w:val="00402E09"/>
    <w:rsid w:val="0040355F"/>
    <w:rsid w:val="004049D9"/>
    <w:rsid w:val="00404C70"/>
    <w:rsid w:val="00407252"/>
    <w:rsid w:val="004072F1"/>
    <w:rsid w:val="00407E6B"/>
    <w:rsid w:val="004100AE"/>
    <w:rsid w:val="00410ECE"/>
    <w:rsid w:val="00411BC4"/>
    <w:rsid w:val="00414437"/>
    <w:rsid w:val="0041601D"/>
    <w:rsid w:val="004167DF"/>
    <w:rsid w:val="00420CF7"/>
    <w:rsid w:val="0042178B"/>
    <w:rsid w:val="004268F2"/>
    <w:rsid w:val="00426C28"/>
    <w:rsid w:val="00435227"/>
    <w:rsid w:val="004356FD"/>
    <w:rsid w:val="00443305"/>
    <w:rsid w:val="00443957"/>
    <w:rsid w:val="0044403B"/>
    <w:rsid w:val="004455DD"/>
    <w:rsid w:val="0044579B"/>
    <w:rsid w:val="00447100"/>
    <w:rsid w:val="004472E0"/>
    <w:rsid w:val="0045437D"/>
    <w:rsid w:val="00454926"/>
    <w:rsid w:val="004618ED"/>
    <w:rsid w:val="004618F2"/>
    <w:rsid w:val="00464366"/>
    <w:rsid w:val="00465CE1"/>
    <w:rsid w:val="00465E27"/>
    <w:rsid w:val="00466256"/>
    <w:rsid w:val="004667E1"/>
    <w:rsid w:val="00467C40"/>
    <w:rsid w:val="004715D1"/>
    <w:rsid w:val="00472B97"/>
    <w:rsid w:val="00475CE2"/>
    <w:rsid w:val="0047754A"/>
    <w:rsid w:val="0048260C"/>
    <w:rsid w:val="00484213"/>
    <w:rsid w:val="004842D4"/>
    <w:rsid w:val="00491027"/>
    <w:rsid w:val="004923C5"/>
    <w:rsid w:val="00494047"/>
    <w:rsid w:val="00494E8C"/>
    <w:rsid w:val="004950ED"/>
    <w:rsid w:val="00495268"/>
    <w:rsid w:val="00495904"/>
    <w:rsid w:val="0049720C"/>
    <w:rsid w:val="004A1929"/>
    <w:rsid w:val="004A2499"/>
    <w:rsid w:val="004A3410"/>
    <w:rsid w:val="004A407A"/>
    <w:rsid w:val="004A4193"/>
    <w:rsid w:val="004A5C7B"/>
    <w:rsid w:val="004A5F21"/>
    <w:rsid w:val="004A6189"/>
    <w:rsid w:val="004A7616"/>
    <w:rsid w:val="004A76CE"/>
    <w:rsid w:val="004B0C45"/>
    <w:rsid w:val="004B0CE0"/>
    <w:rsid w:val="004B20D7"/>
    <w:rsid w:val="004B2E7A"/>
    <w:rsid w:val="004B48B9"/>
    <w:rsid w:val="004B5537"/>
    <w:rsid w:val="004B5609"/>
    <w:rsid w:val="004B6D1D"/>
    <w:rsid w:val="004B6E02"/>
    <w:rsid w:val="004B7906"/>
    <w:rsid w:val="004B7D0E"/>
    <w:rsid w:val="004C06A9"/>
    <w:rsid w:val="004C14F2"/>
    <w:rsid w:val="004C3483"/>
    <w:rsid w:val="004C42DB"/>
    <w:rsid w:val="004C5842"/>
    <w:rsid w:val="004C5B71"/>
    <w:rsid w:val="004C62FC"/>
    <w:rsid w:val="004C7A34"/>
    <w:rsid w:val="004D070F"/>
    <w:rsid w:val="004D22D4"/>
    <w:rsid w:val="004D33CD"/>
    <w:rsid w:val="004D522D"/>
    <w:rsid w:val="004D5DB3"/>
    <w:rsid w:val="004D6458"/>
    <w:rsid w:val="004D71AE"/>
    <w:rsid w:val="004E0189"/>
    <w:rsid w:val="004E3C98"/>
    <w:rsid w:val="004E3F21"/>
    <w:rsid w:val="004E4495"/>
    <w:rsid w:val="004E6217"/>
    <w:rsid w:val="004E6F2E"/>
    <w:rsid w:val="004E6F8E"/>
    <w:rsid w:val="004E7CF2"/>
    <w:rsid w:val="004F2C5E"/>
    <w:rsid w:val="00500581"/>
    <w:rsid w:val="00501C90"/>
    <w:rsid w:val="00503777"/>
    <w:rsid w:val="00503D9A"/>
    <w:rsid w:val="0050557F"/>
    <w:rsid w:val="005063B5"/>
    <w:rsid w:val="00507E99"/>
    <w:rsid w:val="005124FD"/>
    <w:rsid w:val="00513B3A"/>
    <w:rsid w:val="00513E62"/>
    <w:rsid w:val="0052044C"/>
    <w:rsid w:val="00520790"/>
    <w:rsid w:val="00521464"/>
    <w:rsid w:val="00522BA3"/>
    <w:rsid w:val="005330E1"/>
    <w:rsid w:val="0053470C"/>
    <w:rsid w:val="00534983"/>
    <w:rsid w:val="0053538B"/>
    <w:rsid w:val="0053610D"/>
    <w:rsid w:val="005362C3"/>
    <w:rsid w:val="00536871"/>
    <w:rsid w:val="005376B3"/>
    <w:rsid w:val="00537C06"/>
    <w:rsid w:val="00540413"/>
    <w:rsid w:val="0054149D"/>
    <w:rsid w:val="0054512C"/>
    <w:rsid w:val="00547BAA"/>
    <w:rsid w:val="00553842"/>
    <w:rsid w:val="005540D2"/>
    <w:rsid w:val="0055449D"/>
    <w:rsid w:val="005562C0"/>
    <w:rsid w:val="00556CBB"/>
    <w:rsid w:val="005622E2"/>
    <w:rsid w:val="005633F8"/>
    <w:rsid w:val="00571D1C"/>
    <w:rsid w:val="00573A5C"/>
    <w:rsid w:val="00574C1A"/>
    <w:rsid w:val="005776A1"/>
    <w:rsid w:val="0058059F"/>
    <w:rsid w:val="0058199F"/>
    <w:rsid w:val="005830C2"/>
    <w:rsid w:val="005836E8"/>
    <w:rsid w:val="00584062"/>
    <w:rsid w:val="005849EB"/>
    <w:rsid w:val="0058585F"/>
    <w:rsid w:val="00585898"/>
    <w:rsid w:val="00592397"/>
    <w:rsid w:val="005932D4"/>
    <w:rsid w:val="00593EC5"/>
    <w:rsid w:val="0059511F"/>
    <w:rsid w:val="005A169C"/>
    <w:rsid w:val="005A1859"/>
    <w:rsid w:val="005A1F28"/>
    <w:rsid w:val="005A3725"/>
    <w:rsid w:val="005A5695"/>
    <w:rsid w:val="005B017C"/>
    <w:rsid w:val="005B0FB4"/>
    <w:rsid w:val="005B11F1"/>
    <w:rsid w:val="005B32D0"/>
    <w:rsid w:val="005B3A37"/>
    <w:rsid w:val="005B47C5"/>
    <w:rsid w:val="005B5C90"/>
    <w:rsid w:val="005B607C"/>
    <w:rsid w:val="005B6891"/>
    <w:rsid w:val="005C144B"/>
    <w:rsid w:val="005C2E53"/>
    <w:rsid w:val="005C542C"/>
    <w:rsid w:val="005C5767"/>
    <w:rsid w:val="005C5891"/>
    <w:rsid w:val="005C65B1"/>
    <w:rsid w:val="005C693B"/>
    <w:rsid w:val="005C7BF2"/>
    <w:rsid w:val="005D078A"/>
    <w:rsid w:val="005D41C8"/>
    <w:rsid w:val="005D4A04"/>
    <w:rsid w:val="005D5A0F"/>
    <w:rsid w:val="005D6A5B"/>
    <w:rsid w:val="005D7966"/>
    <w:rsid w:val="005E01C9"/>
    <w:rsid w:val="005E100F"/>
    <w:rsid w:val="005E2760"/>
    <w:rsid w:val="005E276C"/>
    <w:rsid w:val="005E328F"/>
    <w:rsid w:val="005E39E5"/>
    <w:rsid w:val="005E4451"/>
    <w:rsid w:val="005E77E6"/>
    <w:rsid w:val="005F27B6"/>
    <w:rsid w:val="005F2CE2"/>
    <w:rsid w:val="005F4221"/>
    <w:rsid w:val="005F5097"/>
    <w:rsid w:val="005F5DB6"/>
    <w:rsid w:val="005F5E9F"/>
    <w:rsid w:val="005F6133"/>
    <w:rsid w:val="005F6675"/>
    <w:rsid w:val="005F6D45"/>
    <w:rsid w:val="005F6E09"/>
    <w:rsid w:val="005F72B2"/>
    <w:rsid w:val="006000A3"/>
    <w:rsid w:val="00604293"/>
    <w:rsid w:val="00604DA9"/>
    <w:rsid w:val="00606DE9"/>
    <w:rsid w:val="00612111"/>
    <w:rsid w:val="00615DC1"/>
    <w:rsid w:val="00616A35"/>
    <w:rsid w:val="00620581"/>
    <w:rsid w:val="006215CC"/>
    <w:rsid w:val="00622783"/>
    <w:rsid w:val="00623FD0"/>
    <w:rsid w:val="00625343"/>
    <w:rsid w:val="00626525"/>
    <w:rsid w:val="00626532"/>
    <w:rsid w:val="006272A3"/>
    <w:rsid w:val="0063008E"/>
    <w:rsid w:val="006307FD"/>
    <w:rsid w:val="00635225"/>
    <w:rsid w:val="0063635F"/>
    <w:rsid w:val="00641339"/>
    <w:rsid w:val="00641919"/>
    <w:rsid w:val="00641B74"/>
    <w:rsid w:val="006420E5"/>
    <w:rsid w:val="00642115"/>
    <w:rsid w:val="00643C88"/>
    <w:rsid w:val="00644487"/>
    <w:rsid w:val="006450E6"/>
    <w:rsid w:val="00645AAE"/>
    <w:rsid w:val="006466B1"/>
    <w:rsid w:val="00646817"/>
    <w:rsid w:val="006476AD"/>
    <w:rsid w:val="006521A8"/>
    <w:rsid w:val="006536B9"/>
    <w:rsid w:val="00653C9D"/>
    <w:rsid w:val="00654023"/>
    <w:rsid w:val="00655315"/>
    <w:rsid w:val="00656363"/>
    <w:rsid w:val="00660994"/>
    <w:rsid w:val="00660F22"/>
    <w:rsid w:val="00662328"/>
    <w:rsid w:val="0066254B"/>
    <w:rsid w:val="006638F6"/>
    <w:rsid w:val="0066616A"/>
    <w:rsid w:val="00666171"/>
    <w:rsid w:val="00666406"/>
    <w:rsid w:val="00672092"/>
    <w:rsid w:val="00675AC8"/>
    <w:rsid w:val="00676CF9"/>
    <w:rsid w:val="00677203"/>
    <w:rsid w:val="006812A2"/>
    <w:rsid w:val="00681B84"/>
    <w:rsid w:val="0068255E"/>
    <w:rsid w:val="006840AB"/>
    <w:rsid w:val="006873D0"/>
    <w:rsid w:val="00687C40"/>
    <w:rsid w:val="00690288"/>
    <w:rsid w:val="006903EA"/>
    <w:rsid w:val="00691045"/>
    <w:rsid w:val="00691B12"/>
    <w:rsid w:val="006922F5"/>
    <w:rsid w:val="006933BE"/>
    <w:rsid w:val="00695F5C"/>
    <w:rsid w:val="0069679E"/>
    <w:rsid w:val="006A00EB"/>
    <w:rsid w:val="006A1525"/>
    <w:rsid w:val="006A32A3"/>
    <w:rsid w:val="006A3D73"/>
    <w:rsid w:val="006A5122"/>
    <w:rsid w:val="006A555F"/>
    <w:rsid w:val="006B0C04"/>
    <w:rsid w:val="006B15B2"/>
    <w:rsid w:val="006B3621"/>
    <w:rsid w:val="006B4053"/>
    <w:rsid w:val="006B5795"/>
    <w:rsid w:val="006C09CD"/>
    <w:rsid w:val="006C0A2A"/>
    <w:rsid w:val="006C247E"/>
    <w:rsid w:val="006C260A"/>
    <w:rsid w:val="006C3469"/>
    <w:rsid w:val="006C34DB"/>
    <w:rsid w:val="006C3C17"/>
    <w:rsid w:val="006C4EDB"/>
    <w:rsid w:val="006C5496"/>
    <w:rsid w:val="006C7E27"/>
    <w:rsid w:val="006D0D8C"/>
    <w:rsid w:val="006D28A8"/>
    <w:rsid w:val="006D2A3A"/>
    <w:rsid w:val="006D3C48"/>
    <w:rsid w:val="006D414C"/>
    <w:rsid w:val="006D4BA0"/>
    <w:rsid w:val="006D4F95"/>
    <w:rsid w:val="006D712D"/>
    <w:rsid w:val="006E2E81"/>
    <w:rsid w:val="006E39BD"/>
    <w:rsid w:val="006E4A8E"/>
    <w:rsid w:val="006E79F4"/>
    <w:rsid w:val="006E7ABC"/>
    <w:rsid w:val="006F23A3"/>
    <w:rsid w:val="006F2777"/>
    <w:rsid w:val="006F2BD4"/>
    <w:rsid w:val="006F2FC2"/>
    <w:rsid w:val="006F3FF1"/>
    <w:rsid w:val="006F4CFD"/>
    <w:rsid w:val="006F5B0F"/>
    <w:rsid w:val="006F6CC2"/>
    <w:rsid w:val="006F7391"/>
    <w:rsid w:val="006F758E"/>
    <w:rsid w:val="007002DD"/>
    <w:rsid w:val="0070138F"/>
    <w:rsid w:val="0070390E"/>
    <w:rsid w:val="00704020"/>
    <w:rsid w:val="00704320"/>
    <w:rsid w:val="00707CDB"/>
    <w:rsid w:val="0071359E"/>
    <w:rsid w:val="007147E5"/>
    <w:rsid w:val="007149D1"/>
    <w:rsid w:val="00715B95"/>
    <w:rsid w:val="007216EF"/>
    <w:rsid w:val="00721848"/>
    <w:rsid w:val="00721D58"/>
    <w:rsid w:val="00724B3A"/>
    <w:rsid w:val="00727A6A"/>
    <w:rsid w:val="00735CBD"/>
    <w:rsid w:val="00735F30"/>
    <w:rsid w:val="007400F7"/>
    <w:rsid w:val="0074141B"/>
    <w:rsid w:val="00743A73"/>
    <w:rsid w:val="00743E75"/>
    <w:rsid w:val="0074550C"/>
    <w:rsid w:val="00750D18"/>
    <w:rsid w:val="00752403"/>
    <w:rsid w:val="007540F8"/>
    <w:rsid w:val="00754C2E"/>
    <w:rsid w:val="00755C6B"/>
    <w:rsid w:val="00756561"/>
    <w:rsid w:val="00760299"/>
    <w:rsid w:val="00770F1C"/>
    <w:rsid w:val="00774C13"/>
    <w:rsid w:val="0077646A"/>
    <w:rsid w:val="00780B1B"/>
    <w:rsid w:val="00781211"/>
    <w:rsid w:val="007821BF"/>
    <w:rsid w:val="00783628"/>
    <w:rsid w:val="0078557A"/>
    <w:rsid w:val="007858D6"/>
    <w:rsid w:val="00785EBB"/>
    <w:rsid w:val="00787F33"/>
    <w:rsid w:val="00792D0F"/>
    <w:rsid w:val="00793344"/>
    <w:rsid w:val="00794AD3"/>
    <w:rsid w:val="007951C6"/>
    <w:rsid w:val="007954EA"/>
    <w:rsid w:val="007975F7"/>
    <w:rsid w:val="007A015E"/>
    <w:rsid w:val="007A12A7"/>
    <w:rsid w:val="007A13F7"/>
    <w:rsid w:val="007A23F3"/>
    <w:rsid w:val="007A36F7"/>
    <w:rsid w:val="007A630F"/>
    <w:rsid w:val="007A6404"/>
    <w:rsid w:val="007B04CE"/>
    <w:rsid w:val="007B06B7"/>
    <w:rsid w:val="007B328D"/>
    <w:rsid w:val="007B3CC2"/>
    <w:rsid w:val="007B4E56"/>
    <w:rsid w:val="007B5568"/>
    <w:rsid w:val="007B5AF9"/>
    <w:rsid w:val="007B6815"/>
    <w:rsid w:val="007B682E"/>
    <w:rsid w:val="007B6DB2"/>
    <w:rsid w:val="007C04F9"/>
    <w:rsid w:val="007C5387"/>
    <w:rsid w:val="007C7922"/>
    <w:rsid w:val="007D0ACD"/>
    <w:rsid w:val="007D0C42"/>
    <w:rsid w:val="007D1070"/>
    <w:rsid w:val="007D1693"/>
    <w:rsid w:val="007D16C4"/>
    <w:rsid w:val="007D1B46"/>
    <w:rsid w:val="007D4551"/>
    <w:rsid w:val="007D6311"/>
    <w:rsid w:val="007E0734"/>
    <w:rsid w:val="007E07E2"/>
    <w:rsid w:val="007E091D"/>
    <w:rsid w:val="007E0955"/>
    <w:rsid w:val="007E475F"/>
    <w:rsid w:val="007E53BE"/>
    <w:rsid w:val="007F2370"/>
    <w:rsid w:val="007F2A61"/>
    <w:rsid w:val="007F3662"/>
    <w:rsid w:val="007F650A"/>
    <w:rsid w:val="00801CB5"/>
    <w:rsid w:val="00803011"/>
    <w:rsid w:val="00804679"/>
    <w:rsid w:val="00804FE2"/>
    <w:rsid w:val="00806EF1"/>
    <w:rsid w:val="008072B3"/>
    <w:rsid w:val="00820093"/>
    <w:rsid w:val="00821546"/>
    <w:rsid w:val="00826204"/>
    <w:rsid w:val="008277EF"/>
    <w:rsid w:val="008279B5"/>
    <w:rsid w:val="00834334"/>
    <w:rsid w:val="00835865"/>
    <w:rsid w:val="00837BB6"/>
    <w:rsid w:val="008402E8"/>
    <w:rsid w:val="00842960"/>
    <w:rsid w:val="00842F67"/>
    <w:rsid w:val="00843E3B"/>
    <w:rsid w:val="008446C5"/>
    <w:rsid w:val="00844C5F"/>
    <w:rsid w:val="00844EEB"/>
    <w:rsid w:val="0084678A"/>
    <w:rsid w:val="0085010E"/>
    <w:rsid w:val="0085023C"/>
    <w:rsid w:val="008528A7"/>
    <w:rsid w:val="00852CB3"/>
    <w:rsid w:val="00853233"/>
    <w:rsid w:val="00853FAD"/>
    <w:rsid w:val="00853FCE"/>
    <w:rsid w:val="00856634"/>
    <w:rsid w:val="00857457"/>
    <w:rsid w:val="00857828"/>
    <w:rsid w:val="008579A6"/>
    <w:rsid w:val="00860FFB"/>
    <w:rsid w:val="00865A32"/>
    <w:rsid w:val="008669CA"/>
    <w:rsid w:val="00866E4A"/>
    <w:rsid w:val="008678A2"/>
    <w:rsid w:val="00872EB8"/>
    <w:rsid w:val="00873246"/>
    <w:rsid w:val="0087391E"/>
    <w:rsid w:val="008752EF"/>
    <w:rsid w:val="00877655"/>
    <w:rsid w:val="0088153F"/>
    <w:rsid w:val="008836B3"/>
    <w:rsid w:val="0088699B"/>
    <w:rsid w:val="00886BF6"/>
    <w:rsid w:val="008917F7"/>
    <w:rsid w:val="0089258E"/>
    <w:rsid w:val="00892D80"/>
    <w:rsid w:val="008941FD"/>
    <w:rsid w:val="00897A01"/>
    <w:rsid w:val="00897F7A"/>
    <w:rsid w:val="008A0758"/>
    <w:rsid w:val="008A1D3C"/>
    <w:rsid w:val="008A2733"/>
    <w:rsid w:val="008A3E92"/>
    <w:rsid w:val="008A5C4B"/>
    <w:rsid w:val="008A602F"/>
    <w:rsid w:val="008A6237"/>
    <w:rsid w:val="008A730E"/>
    <w:rsid w:val="008B0113"/>
    <w:rsid w:val="008B0B63"/>
    <w:rsid w:val="008B4CC2"/>
    <w:rsid w:val="008B4D53"/>
    <w:rsid w:val="008B57A7"/>
    <w:rsid w:val="008B729D"/>
    <w:rsid w:val="008B7A42"/>
    <w:rsid w:val="008C014B"/>
    <w:rsid w:val="008C250F"/>
    <w:rsid w:val="008C5F4D"/>
    <w:rsid w:val="008C6D0B"/>
    <w:rsid w:val="008C7458"/>
    <w:rsid w:val="008C77CE"/>
    <w:rsid w:val="008C7E33"/>
    <w:rsid w:val="008D02A1"/>
    <w:rsid w:val="008D40EB"/>
    <w:rsid w:val="008D4DF4"/>
    <w:rsid w:val="008D6227"/>
    <w:rsid w:val="008E35CE"/>
    <w:rsid w:val="008E36D6"/>
    <w:rsid w:val="008E45F3"/>
    <w:rsid w:val="008F0096"/>
    <w:rsid w:val="008F0DD0"/>
    <w:rsid w:val="008F1A96"/>
    <w:rsid w:val="008F2DD6"/>
    <w:rsid w:val="008F3640"/>
    <w:rsid w:val="008F3945"/>
    <w:rsid w:val="008F44ED"/>
    <w:rsid w:val="008F4526"/>
    <w:rsid w:val="008F5354"/>
    <w:rsid w:val="008F5800"/>
    <w:rsid w:val="00900EF9"/>
    <w:rsid w:val="009012AF"/>
    <w:rsid w:val="00901B04"/>
    <w:rsid w:val="00903F3F"/>
    <w:rsid w:val="00904D62"/>
    <w:rsid w:val="00907886"/>
    <w:rsid w:val="009103D1"/>
    <w:rsid w:val="00910DB0"/>
    <w:rsid w:val="00914D8C"/>
    <w:rsid w:val="009161B8"/>
    <w:rsid w:val="00917293"/>
    <w:rsid w:val="00917CC9"/>
    <w:rsid w:val="00917F8A"/>
    <w:rsid w:val="00921B3B"/>
    <w:rsid w:val="009233F7"/>
    <w:rsid w:val="00923B85"/>
    <w:rsid w:val="0092436D"/>
    <w:rsid w:val="009244BA"/>
    <w:rsid w:val="00924547"/>
    <w:rsid w:val="0092548B"/>
    <w:rsid w:val="00925847"/>
    <w:rsid w:val="0092634F"/>
    <w:rsid w:val="00926C1D"/>
    <w:rsid w:val="009319B8"/>
    <w:rsid w:val="00936343"/>
    <w:rsid w:val="009372C8"/>
    <w:rsid w:val="0093732E"/>
    <w:rsid w:val="00940072"/>
    <w:rsid w:val="009405B3"/>
    <w:rsid w:val="00940B06"/>
    <w:rsid w:val="00941FD3"/>
    <w:rsid w:val="0094253D"/>
    <w:rsid w:val="00943CD5"/>
    <w:rsid w:val="00943DCB"/>
    <w:rsid w:val="00944B29"/>
    <w:rsid w:val="00946579"/>
    <w:rsid w:val="0095127F"/>
    <w:rsid w:val="0095155A"/>
    <w:rsid w:val="009525CD"/>
    <w:rsid w:val="00952697"/>
    <w:rsid w:val="0095277E"/>
    <w:rsid w:val="0095524E"/>
    <w:rsid w:val="00955922"/>
    <w:rsid w:val="00957826"/>
    <w:rsid w:val="00957D3C"/>
    <w:rsid w:val="00960CF4"/>
    <w:rsid w:val="00963E25"/>
    <w:rsid w:val="0096466D"/>
    <w:rsid w:val="00964BF9"/>
    <w:rsid w:val="00967C6A"/>
    <w:rsid w:val="009740C6"/>
    <w:rsid w:val="00974A08"/>
    <w:rsid w:val="00974D0A"/>
    <w:rsid w:val="009764CE"/>
    <w:rsid w:val="009774CA"/>
    <w:rsid w:val="00980653"/>
    <w:rsid w:val="00986378"/>
    <w:rsid w:val="00986C8A"/>
    <w:rsid w:val="00987F9A"/>
    <w:rsid w:val="009907C1"/>
    <w:rsid w:val="0099119F"/>
    <w:rsid w:val="009915B6"/>
    <w:rsid w:val="009918B5"/>
    <w:rsid w:val="009921B0"/>
    <w:rsid w:val="00993072"/>
    <w:rsid w:val="009946F3"/>
    <w:rsid w:val="00996C0F"/>
    <w:rsid w:val="0099728C"/>
    <w:rsid w:val="009A0480"/>
    <w:rsid w:val="009A07A6"/>
    <w:rsid w:val="009A0EFE"/>
    <w:rsid w:val="009B0CA0"/>
    <w:rsid w:val="009B53B1"/>
    <w:rsid w:val="009C1173"/>
    <w:rsid w:val="009C13DE"/>
    <w:rsid w:val="009C175F"/>
    <w:rsid w:val="009C1B31"/>
    <w:rsid w:val="009C1F11"/>
    <w:rsid w:val="009C25D7"/>
    <w:rsid w:val="009C4425"/>
    <w:rsid w:val="009C5305"/>
    <w:rsid w:val="009C563D"/>
    <w:rsid w:val="009C6BD5"/>
    <w:rsid w:val="009D0464"/>
    <w:rsid w:val="009D074F"/>
    <w:rsid w:val="009D0D1C"/>
    <w:rsid w:val="009D27F5"/>
    <w:rsid w:val="009D2F18"/>
    <w:rsid w:val="009D3222"/>
    <w:rsid w:val="009D5F39"/>
    <w:rsid w:val="009D5FA7"/>
    <w:rsid w:val="009E4D47"/>
    <w:rsid w:val="009E4E8C"/>
    <w:rsid w:val="009F20DA"/>
    <w:rsid w:val="009F2997"/>
    <w:rsid w:val="009F54AA"/>
    <w:rsid w:val="009F553A"/>
    <w:rsid w:val="00A011C7"/>
    <w:rsid w:val="00A01D8D"/>
    <w:rsid w:val="00A075C6"/>
    <w:rsid w:val="00A0788F"/>
    <w:rsid w:val="00A07A5A"/>
    <w:rsid w:val="00A1217B"/>
    <w:rsid w:val="00A128DD"/>
    <w:rsid w:val="00A14158"/>
    <w:rsid w:val="00A177E4"/>
    <w:rsid w:val="00A17D2E"/>
    <w:rsid w:val="00A17DF4"/>
    <w:rsid w:val="00A204B1"/>
    <w:rsid w:val="00A208D9"/>
    <w:rsid w:val="00A20DE9"/>
    <w:rsid w:val="00A2164A"/>
    <w:rsid w:val="00A2257E"/>
    <w:rsid w:val="00A22A46"/>
    <w:rsid w:val="00A25E91"/>
    <w:rsid w:val="00A26957"/>
    <w:rsid w:val="00A31832"/>
    <w:rsid w:val="00A328DE"/>
    <w:rsid w:val="00A3453A"/>
    <w:rsid w:val="00A35BE2"/>
    <w:rsid w:val="00A37DDC"/>
    <w:rsid w:val="00A402DE"/>
    <w:rsid w:val="00A40FD3"/>
    <w:rsid w:val="00A41DE7"/>
    <w:rsid w:val="00A41DE9"/>
    <w:rsid w:val="00A42B86"/>
    <w:rsid w:val="00A43425"/>
    <w:rsid w:val="00A44095"/>
    <w:rsid w:val="00A45376"/>
    <w:rsid w:val="00A47406"/>
    <w:rsid w:val="00A474C6"/>
    <w:rsid w:val="00A47613"/>
    <w:rsid w:val="00A504C0"/>
    <w:rsid w:val="00A508C6"/>
    <w:rsid w:val="00A50F8B"/>
    <w:rsid w:val="00A51886"/>
    <w:rsid w:val="00A53375"/>
    <w:rsid w:val="00A56D06"/>
    <w:rsid w:val="00A60BD4"/>
    <w:rsid w:val="00A62A46"/>
    <w:rsid w:val="00A62F65"/>
    <w:rsid w:val="00A62FB2"/>
    <w:rsid w:val="00A63E24"/>
    <w:rsid w:val="00A64E0D"/>
    <w:rsid w:val="00A650DA"/>
    <w:rsid w:val="00A66D26"/>
    <w:rsid w:val="00A66F30"/>
    <w:rsid w:val="00A7027F"/>
    <w:rsid w:val="00A70BAC"/>
    <w:rsid w:val="00A712CD"/>
    <w:rsid w:val="00A71ECD"/>
    <w:rsid w:val="00A72630"/>
    <w:rsid w:val="00A748C7"/>
    <w:rsid w:val="00A748F2"/>
    <w:rsid w:val="00A75AF5"/>
    <w:rsid w:val="00A75D5F"/>
    <w:rsid w:val="00A76ED1"/>
    <w:rsid w:val="00A772A6"/>
    <w:rsid w:val="00A77564"/>
    <w:rsid w:val="00A77DF7"/>
    <w:rsid w:val="00A80AAC"/>
    <w:rsid w:val="00A80BB2"/>
    <w:rsid w:val="00A81688"/>
    <w:rsid w:val="00A82580"/>
    <w:rsid w:val="00A82F0F"/>
    <w:rsid w:val="00A838C4"/>
    <w:rsid w:val="00A85F2C"/>
    <w:rsid w:val="00A86071"/>
    <w:rsid w:val="00A91835"/>
    <w:rsid w:val="00A91E69"/>
    <w:rsid w:val="00A92797"/>
    <w:rsid w:val="00A93566"/>
    <w:rsid w:val="00A94ECB"/>
    <w:rsid w:val="00A95631"/>
    <w:rsid w:val="00AA3DBB"/>
    <w:rsid w:val="00AA6116"/>
    <w:rsid w:val="00AA7C7A"/>
    <w:rsid w:val="00AB1CEF"/>
    <w:rsid w:val="00AB25E1"/>
    <w:rsid w:val="00AB3605"/>
    <w:rsid w:val="00AB3DD6"/>
    <w:rsid w:val="00AB3F77"/>
    <w:rsid w:val="00AB46F5"/>
    <w:rsid w:val="00AB4D89"/>
    <w:rsid w:val="00AB5BAD"/>
    <w:rsid w:val="00AB6462"/>
    <w:rsid w:val="00AC13C1"/>
    <w:rsid w:val="00AC1BE3"/>
    <w:rsid w:val="00AC4D11"/>
    <w:rsid w:val="00AC51D9"/>
    <w:rsid w:val="00AC5BC6"/>
    <w:rsid w:val="00AC7F01"/>
    <w:rsid w:val="00AD480C"/>
    <w:rsid w:val="00AD60D4"/>
    <w:rsid w:val="00AD6D5A"/>
    <w:rsid w:val="00AD7E08"/>
    <w:rsid w:val="00AE02A2"/>
    <w:rsid w:val="00AE2400"/>
    <w:rsid w:val="00AE3781"/>
    <w:rsid w:val="00AE4302"/>
    <w:rsid w:val="00AF1CE4"/>
    <w:rsid w:val="00AF2D22"/>
    <w:rsid w:val="00AF3C62"/>
    <w:rsid w:val="00AF3E1D"/>
    <w:rsid w:val="00AF470C"/>
    <w:rsid w:val="00AF475E"/>
    <w:rsid w:val="00AF500B"/>
    <w:rsid w:val="00AF5464"/>
    <w:rsid w:val="00AF5DCF"/>
    <w:rsid w:val="00AF727E"/>
    <w:rsid w:val="00B03A0A"/>
    <w:rsid w:val="00B04715"/>
    <w:rsid w:val="00B04FB5"/>
    <w:rsid w:val="00B12CC9"/>
    <w:rsid w:val="00B12E61"/>
    <w:rsid w:val="00B13A70"/>
    <w:rsid w:val="00B13B03"/>
    <w:rsid w:val="00B14129"/>
    <w:rsid w:val="00B171CB"/>
    <w:rsid w:val="00B175CE"/>
    <w:rsid w:val="00B17A17"/>
    <w:rsid w:val="00B17BD1"/>
    <w:rsid w:val="00B20E27"/>
    <w:rsid w:val="00B21B17"/>
    <w:rsid w:val="00B236BD"/>
    <w:rsid w:val="00B278C4"/>
    <w:rsid w:val="00B27E26"/>
    <w:rsid w:val="00B27F52"/>
    <w:rsid w:val="00B3146E"/>
    <w:rsid w:val="00B31CDB"/>
    <w:rsid w:val="00B33214"/>
    <w:rsid w:val="00B33CA3"/>
    <w:rsid w:val="00B357DF"/>
    <w:rsid w:val="00B35F54"/>
    <w:rsid w:val="00B36D54"/>
    <w:rsid w:val="00B400EB"/>
    <w:rsid w:val="00B4388F"/>
    <w:rsid w:val="00B44046"/>
    <w:rsid w:val="00B44997"/>
    <w:rsid w:val="00B45350"/>
    <w:rsid w:val="00B461FD"/>
    <w:rsid w:val="00B4663D"/>
    <w:rsid w:val="00B46E6F"/>
    <w:rsid w:val="00B502CB"/>
    <w:rsid w:val="00B505ED"/>
    <w:rsid w:val="00B51B3C"/>
    <w:rsid w:val="00B52E1B"/>
    <w:rsid w:val="00B5353B"/>
    <w:rsid w:val="00B54125"/>
    <w:rsid w:val="00B5511D"/>
    <w:rsid w:val="00B55333"/>
    <w:rsid w:val="00B56D78"/>
    <w:rsid w:val="00B56F04"/>
    <w:rsid w:val="00B5764D"/>
    <w:rsid w:val="00B57CFC"/>
    <w:rsid w:val="00B62F57"/>
    <w:rsid w:val="00B651CE"/>
    <w:rsid w:val="00B65997"/>
    <w:rsid w:val="00B65E6B"/>
    <w:rsid w:val="00B660C7"/>
    <w:rsid w:val="00B670D3"/>
    <w:rsid w:val="00B675DA"/>
    <w:rsid w:val="00B676F6"/>
    <w:rsid w:val="00B70E44"/>
    <w:rsid w:val="00B714A8"/>
    <w:rsid w:val="00B74795"/>
    <w:rsid w:val="00B75897"/>
    <w:rsid w:val="00B7785F"/>
    <w:rsid w:val="00B81695"/>
    <w:rsid w:val="00B83C16"/>
    <w:rsid w:val="00B854F8"/>
    <w:rsid w:val="00B8663F"/>
    <w:rsid w:val="00B92B46"/>
    <w:rsid w:val="00B93B69"/>
    <w:rsid w:val="00B94067"/>
    <w:rsid w:val="00B946F3"/>
    <w:rsid w:val="00B9473D"/>
    <w:rsid w:val="00B9704B"/>
    <w:rsid w:val="00B97A8A"/>
    <w:rsid w:val="00BA0042"/>
    <w:rsid w:val="00BA1676"/>
    <w:rsid w:val="00BA1B68"/>
    <w:rsid w:val="00BA568B"/>
    <w:rsid w:val="00BA5AA9"/>
    <w:rsid w:val="00BA60B9"/>
    <w:rsid w:val="00BA6B02"/>
    <w:rsid w:val="00BA76EF"/>
    <w:rsid w:val="00BB06F4"/>
    <w:rsid w:val="00BB0AB3"/>
    <w:rsid w:val="00BB0B80"/>
    <w:rsid w:val="00BB1837"/>
    <w:rsid w:val="00BB1D75"/>
    <w:rsid w:val="00BB27E1"/>
    <w:rsid w:val="00BB6D76"/>
    <w:rsid w:val="00BC19EE"/>
    <w:rsid w:val="00BC6A3E"/>
    <w:rsid w:val="00BD1942"/>
    <w:rsid w:val="00BD24AD"/>
    <w:rsid w:val="00BD333A"/>
    <w:rsid w:val="00BD439B"/>
    <w:rsid w:val="00BD5BAF"/>
    <w:rsid w:val="00BD6BA3"/>
    <w:rsid w:val="00BD70FF"/>
    <w:rsid w:val="00BE09EF"/>
    <w:rsid w:val="00BE1D5C"/>
    <w:rsid w:val="00BE4E5F"/>
    <w:rsid w:val="00BE56F4"/>
    <w:rsid w:val="00BE5C0B"/>
    <w:rsid w:val="00BE66CC"/>
    <w:rsid w:val="00BE70E3"/>
    <w:rsid w:val="00BF061C"/>
    <w:rsid w:val="00BF21F0"/>
    <w:rsid w:val="00BF4145"/>
    <w:rsid w:val="00BF74DA"/>
    <w:rsid w:val="00C01606"/>
    <w:rsid w:val="00C04BB8"/>
    <w:rsid w:val="00C04F68"/>
    <w:rsid w:val="00C05ED5"/>
    <w:rsid w:val="00C07A1A"/>
    <w:rsid w:val="00C11742"/>
    <w:rsid w:val="00C11DC2"/>
    <w:rsid w:val="00C1344C"/>
    <w:rsid w:val="00C13FC5"/>
    <w:rsid w:val="00C14FA2"/>
    <w:rsid w:val="00C15F67"/>
    <w:rsid w:val="00C23BC7"/>
    <w:rsid w:val="00C2429F"/>
    <w:rsid w:val="00C25490"/>
    <w:rsid w:val="00C259FE"/>
    <w:rsid w:val="00C25A5E"/>
    <w:rsid w:val="00C262EB"/>
    <w:rsid w:val="00C270A4"/>
    <w:rsid w:val="00C31636"/>
    <w:rsid w:val="00C32E9B"/>
    <w:rsid w:val="00C32FCB"/>
    <w:rsid w:val="00C40F37"/>
    <w:rsid w:val="00C420EB"/>
    <w:rsid w:val="00C44314"/>
    <w:rsid w:val="00C475B0"/>
    <w:rsid w:val="00C512F3"/>
    <w:rsid w:val="00C51426"/>
    <w:rsid w:val="00C52AA3"/>
    <w:rsid w:val="00C52AFF"/>
    <w:rsid w:val="00C533F7"/>
    <w:rsid w:val="00C53650"/>
    <w:rsid w:val="00C53B93"/>
    <w:rsid w:val="00C54E55"/>
    <w:rsid w:val="00C55480"/>
    <w:rsid w:val="00C55C4E"/>
    <w:rsid w:val="00C57D90"/>
    <w:rsid w:val="00C611FC"/>
    <w:rsid w:val="00C618A1"/>
    <w:rsid w:val="00C62896"/>
    <w:rsid w:val="00C62EFF"/>
    <w:rsid w:val="00C63778"/>
    <w:rsid w:val="00C656D5"/>
    <w:rsid w:val="00C65898"/>
    <w:rsid w:val="00C65F9D"/>
    <w:rsid w:val="00C67D16"/>
    <w:rsid w:val="00C7074E"/>
    <w:rsid w:val="00C72704"/>
    <w:rsid w:val="00C73CD4"/>
    <w:rsid w:val="00C74235"/>
    <w:rsid w:val="00C74319"/>
    <w:rsid w:val="00C74BF7"/>
    <w:rsid w:val="00C765DF"/>
    <w:rsid w:val="00C77651"/>
    <w:rsid w:val="00C776C9"/>
    <w:rsid w:val="00C77F49"/>
    <w:rsid w:val="00C80352"/>
    <w:rsid w:val="00C80806"/>
    <w:rsid w:val="00C81E6F"/>
    <w:rsid w:val="00C84333"/>
    <w:rsid w:val="00C84D4C"/>
    <w:rsid w:val="00C8650C"/>
    <w:rsid w:val="00C87FAA"/>
    <w:rsid w:val="00C91861"/>
    <w:rsid w:val="00C91C98"/>
    <w:rsid w:val="00C9250B"/>
    <w:rsid w:val="00C9387E"/>
    <w:rsid w:val="00C94243"/>
    <w:rsid w:val="00C94D01"/>
    <w:rsid w:val="00C9654D"/>
    <w:rsid w:val="00C9713B"/>
    <w:rsid w:val="00C974FC"/>
    <w:rsid w:val="00C9768B"/>
    <w:rsid w:val="00C977A9"/>
    <w:rsid w:val="00C97FD2"/>
    <w:rsid w:val="00CA102D"/>
    <w:rsid w:val="00CA12B1"/>
    <w:rsid w:val="00CA1B62"/>
    <w:rsid w:val="00CA2049"/>
    <w:rsid w:val="00CA2193"/>
    <w:rsid w:val="00CA245E"/>
    <w:rsid w:val="00CA31C6"/>
    <w:rsid w:val="00CA357E"/>
    <w:rsid w:val="00CA5435"/>
    <w:rsid w:val="00CA64A7"/>
    <w:rsid w:val="00CA7C03"/>
    <w:rsid w:val="00CA7FB0"/>
    <w:rsid w:val="00CB1537"/>
    <w:rsid w:val="00CB229F"/>
    <w:rsid w:val="00CB3AD5"/>
    <w:rsid w:val="00CB3ED0"/>
    <w:rsid w:val="00CB5462"/>
    <w:rsid w:val="00CB64EE"/>
    <w:rsid w:val="00CC15BF"/>
    <w:rsid w:val="00CC1B51"/>
    <w:rsid w:val="00CC3752"/>
    <w:rsid w:val="00CC4CCF"/>
    <w:rsid w:val="00CC6753"/>
    <w:rsid w:val="00CC7F80"/>
    <w:rsid w:val="00CD14F7"/>
    <w:rsid w:val="00CD208D"/>
    <w:rsid w:val="00CD2D44"/>
    <w:rsid w:val="00CD31CD"/>
    <w:rsid w:val="00CD41FD"/>
    <w:rsid w:val="00CD6D94"/>
    <w:rsid w:val="00CD7363"/>
    <w:rsid w:val="00CE07D4"/>
    <w:rsid w:val="00CE0D4D"/>
    <w:rsid w:val="00CE3B71"/>
    <w:rsid w:val="00CF1670"/>
    <w:rsid w:val="00CF19FA"/>
    <w:rsid w:val="00CF1FCA"/>
    <w:rsid w:val="00CF2316"/>
    <w:rsid w:val="00CF4C14"/>
    <w:rsid w:val="00CF5264"/>
    <w:rsid w:val="00CF5C52"/>
    <w:rsid w:val="00CF688B"/>
    <w:rsid w:val="00CF7CBD"/>
    <w:rsid w:val="00D01595"/>
    <w:rsid w:val="00D03F82"/>
    <w:rsid w:val="00D076B3"/>
    <w:rsid w:val="00D1143A"/>
    <w:rsid w:val="00D116A3"/>
    <w:rsid w:val="00D11986"/>
    <w:rsid w:val="00D11B6A"/>
    <w:rsid w:val="00D12EFD"/>
    <w:rsid w:val="00D14175"/>
    <w:rsid w:val="00D1508E"/>
    <w:rsid w:val="00D150A3"/>
    <w:rsid w:val="00D15621"/>
    <w:rsid w:val="00D22F5B"/>
    <w:rsid w:val="00D24A70"/>
    <w:rsid w:val="00D26222"/>
    <w:rsid w:val="00D264B1"/>
    <w:rsid w:val="00D26DD0"/>
    <w:rsid w:val="00D27721"/>
    <w:rsid w:val="00D27788"/>
    <w:rsid w:val="00D30839"/>
    <w:rsid w:val="00D31A3D"/>
    <w:rsid w:val="00D32516"/>
    <w:rsid w:val="00D32975"/>
    <w:rsid w:val="00D33263"/>
    <w:rsid w:val="00D33B29"/>
    <w:rsid w:val="00D34BF3"/>
    <w:rsid w:val="00D3524D"/>
    <w:rsid w:val="00D37F2D"/>
    <w:rsid w:val="00D40413"/>
    <w:rsid w:val="00D4094D"/>
    <w:rsid w:val="00D4123A"/>
    <w:rsid w:val="00D41D6E"/>
    <w:rsid w:val="00D42CEB"/>
    <w:rsid w:val="00D43518"/>
    <w:rsid w:val="00D435ED"/>
    <w:rsid w:val="00D438D2"/>
    <w:rsid w:val="00D43F96"/>
    <w:rsid w:val="00D441F6"/>
    <w:rsid w:val="00D46D67"/>
    <w:rsid w:val="00D4708A"/>
    <w:rsid w:val="00D50411"/>
    <w:rsid w:val="00D51B20"/>
    <w:rsid w:val="00D52B88"/>
    <w:rsid w:val="00D534A8"/>
    <w:rsid w:val="00D573F8"/>
    <w:rsid w:val="00D60A14"/>
    <w:rsid w:val="00D61C04"/>
    <w:rsid w:val="00D622C4"/>
    <w:rsid w:val="00D62E8C"/>
    <w:rsid w:val="00D63637"/>
    <w:rsid w:val="00D63C08"/>
    <w:rsid w:val="00D651F5"/>
    <w:rsid w:val="00D652F5"/>
    <w:rsid w:val="00D6726C"/>
    <w:rsid w:val="00D67DC5"/>
    <w:rsid w:val="00D67FAF"/>
    <w:rsid w:val="00D71600"/>
    <w:rsid w:val="00D727B1"/>
    <w:rsid w:val="00D72AC2"/>
    <w:rsid w:val="00D72D3C"/>
    <w:rsid w:val="00D7489C"/>
    <w:rsid w:val="00D74F15"/>
    <w:rsid w:val="00D756C4"/>
    <w:rsid w:val="00D7714A"/>
    <w:rsid w:val="00D77763"/>
    <w:rsid w:val="00D81792"/>
    <w:rsid w:val="00D81FA2"/>
    <w:rsid w:val="00D836D8"/>
    <w:rsid w:val="00D85007"/>
    <w:rsid w:val="00D86C88"/>
    <w:rsid w:val="00D90F9A"/>
    <w:rsid w:val="00D91A17"/>
    <w:rsid w:val="00D92412"/>
    <w:rsid w:val="00D92DEE"/>
    <w:rsid w:val="00D941C9"/>
    <w:rsid w:val="00D952A3"/>
    <w:rsid w:val="00DA05A6"/>
    <w:rsid w:val="00DA0964"/>
    <w:rsid w:val="00DA0983"/>
    <w:rsid w:val="00DA153B"/>
    <w:rsid w:val="00DA2C1A"/>
    <w:rsid w:val="00DA3D9E"/>
    <w:rsid w:val="00DA4CA6"/>
    <w:rsid w:val="00DA5D1F"/>
    <w:rsid w:val="00DA65A5"/>
    <w:rsid w:val="00DA6DBE"/>
    <w:rsid w:val="00DB2673"/>
    <w:rsid w:val="00DB2B75"/>
    <w:rsid w:val="00DB4F8C"/>
    <w:rsid w:val="00DB5B52"/>
    <w:rsid w:val="00DB65AC"/>
    <w:rsid w:val="00DB786B"/>
    <w:rsid w:val="00DC049B"/>
    <w:rsid w:val="00DC0A2C"/>
    <w:rsid w:val="00DC0E45"/>
    <w:rsid w:val="00DC128A"/>
    <w:rsid w:val="00DC1D35"/>
    <w:rsid w:val="00DC34ED"/>
    <w:rsid w:val="00DC35BB"/>
    <w:rsid w:val="00DC4115"/>
    <w:rsid w:val="00DC50E7"/>
    <w:rsid w:val="00DC5D47"/>
    <w:rsid w:val="00DD025F"/>
    <w:rsid w:val="00DD0851"/>
    <w:rsid w:val="00DD178B"/>
    <w:rsid w:val="00DD261B"/>
    <w:rsid w:val="00DD2FD4"/>
    <w:rsid w:val="00DD3402"/>
    <w:rsid w:val="00DD34A0"/>
    <w:rsid w:val="00DD58C9"/>
    <w:rsid w:val="00DD73EC"/>
    <w:rsid w:val="00DD793E"/>
    <w:rsid w:val="00DE1095"/>
    <w:rsid w:val="00DE22BD"/>
    <w:rsid w:val="00DE3036"/>
    <w:rsid w:val="00DE5F0F"/>
    <w:rsid w:val="00DF00FD"/>
    <w:rsid w:val="00DF0771"/>
    <w:rsid w:val="00DF0852"/>
    <w:rsid w:val="00DF4B7E"/>
    <w:rsid w:val="00DF63F6"/>
    <w:rsid w:val="00DF6AD1"/>
    <w:rsid w:val="00DF6EC2"/>
    <w:rsid w:val="00E005CD"/>
    <w:rsid w:val="00E0270F"/>
    <w:rsid w:val="00E030FA"/>
    <w:rsid w:val="00E03EE8"/>
    <w:rsid w:val="00E056CF"/>
    <w:rsid w:val="00E106BF"/>
    <w:rsid w:val="00E15AF3"/>
    <w:rsid w:val="00E1672E"/>
    <w:rsid w:val="00E16AA7"/>
    <w:rsid w:val="00E2088D"/>
    <w:rsid w:val="00E222C2"/>
    <w:rsid w:val="00E22B95"/>
    <w:rsid w:val="00E230FD"/>
    <w:rsid w:val="00E27537"/>
    <w:rsid w:val="00E303F9"/>
    <w:rsid w:val="00E308B5"/>
    <w:rsid w:val="00E3326F"/>
    <w:rsid w:val="00E342D4"/>
    <w:rsid w:val="00E34F8D"/>
    <w:rsid w:val="00E350F1"/>
    <w:rsid w:val="00E37425"/>
    <w:rsid w:val="00E37C19"/>
    <w:rsid w:val="00E405C6"/>
    <w:rsid w:val="00E40CC4"/>
    <w:rsid w:val="00E418F8"/>
    <w:rsid w:val="00E4202E"/>
    <w:rsid w:val="00E420C0"/>
    <w:rsid w:val="00E42243"/>
    <w:rsid w:val="00E45AB6"/>
    <w:rsid w:val="00E46571"/>
    <w:rsid w:val="00E5308D"/>
    <w:rsid w:val="00E555B0"/>
    <w:rsid w:val="00E5718C"/>
    <w:rsid w:val="00E57736"/>
    <w:rsid w:val="00E62C7B"/>
    <w:rsid w:val="00E65193"/>
    <w:rsid w:val="00E654CD"/>
    <w:rsid w:val="00E668B3"/>
    <w:rsid w:val="00E6742A"/>
    <w:rsid w:val="00E6764E"/>
    <w:rsid w:val="00E7070B"/>
    <w:rsid w:val="00E71777"/>
    <w:rsid w:val="00E71BCF"/>
    <w:rsid w:val="00E71CB2"/>
    <w:rsid w:val="00E74C33"/>
    <w:rsid w:val="00E762CE"/>
    <w:rsid w:val="00E81BBF"/>
    <w:rsid w:val="00E831BC"/>
    <w:rsid w:val="00E831E8"/>
    <w:rsid w:val="00E83281"/>
    <w:rsid w:val="00E868C6"/>
    <w:rsid w:val="00E87955"/>
    <w:rsid w:val="00E87FE3"/>
    <w:rsid w:val="00E916EF"/>
    <w:rsid w:val="00E92D8B"/>
    <w:rsid w:val="00E936AE"/>
    <w:rsid w:val="00E94B46"/>
    <w:rsid w:val="00E962A5"/>
    <w:rsid w:val="00EA0816"/>
    <w:rsid w:val="00EA1366"/>
    <w:rsid w:val="00EA1461"/>
    <w:rsid w:val="00EA16D8"/>
    <w:rsid w:val="00EA1A59"/>
    <w:rsid w:val="00EA274F"/>
    <w:rsid w:val="00EB1E37"/>
    <w:rsid w:val="00EB365A"/>
    <w:rsid w:val="00EB458A"/>
    <w:rsid w:val="00EB5B95"/>
    <w:rsid w:val="00EB7819"/>
    <w:rsid w:val="00EB7CEA"/>
    <w:rsid w:val="00EC0594"/>
    <w:rsid w:val="00EC2F67"/>
    <w:rsid w:val="00EC65E8"/>
    <w:rsid w:val="00EC6EFE"/>
    <w:rsid w:val="00EC6FB6"/>
    <w:rsid w:val="00EC7A26"/>
    <w:rsid w:val="00EC7EA0"/>
    <w:rsid w:val="00ED0643"/>
    <w:rsid w:val="00ED1EBC"/>
    <w:rsid w:val="00ED6945"/>
    <w:rsid w:val="00ED6D61"/>
    <w:rsid w:val="00EE0F24"/>
    <w:rsid w:val="00EE19CA"/>
    <w:rsid w:val="00EE48A8"/>
    <w:rsid w:val="00EE4B9D"/>
    <w:rsid w:val="00EE565B"/>
    <w:rsid w:val="00EE6D35"/>
    <w:rsid w:val="00EF08C1"/>
    <w:rsid w:val="00EF0B54"/>
    <w:rsid w:val="00EF0D2C"/>
    <w:rsid w:val="00EF2C4C"/>
    <w:rsid w:val="00EF3394"/>
    <w:rsid w:val="00EF5889"/>
    <w:rsid w:val="00F017AE"/>
    <w:rsid w:val="00F023EF"/>
    <w:rsid w:val="00F02C25"/>
    <w:rsid w:val="00F02DB2"/>
    <w:rsid w:val="00F03C9F"/>
    <w:rsid w:val="00F03D6E"/>
    <w:rsid w:val="00F04103"/>
    <w:rsid w:val="00F12173"/>
    <w:rsid w:val="00F12BF1"/>
    <w:rsid w:val="00F156E6"/>
    <w:rsid w:val="00F20FFE"/>
    <w:rsid w:val="00F21B92"/>
    <w:rsid w:val="00F21F5B"/>
    <w:rsid w:val="00F235C7"/>
    <w:rsid w:val="00F25109"/>
    <w:rsid w:val="00F27553"/>
    <w:rsid w:val="00F2793D"/>
    <w:rsid w:val="00F27A36"/>
    <w:rsid w:val="00F31226"/>
    <w:rsid w:val="00F317DA"/>
    <w:rsid w:val="00F32285"/>
    <w:rsid w:val="00F32E1A"/>
    <w:rsid w:val="00F32E5A"/>
    <w:rsid w:val="00F33775"/>
    <w:rsid w:val="00F34526"/>
    <w:rsid w:val="00F34AE8"/>
    <w:rsid w:val="00F34C07"/>
    <w:rsid w:val="00F3686C"/>
    <w:rsid w:val="00F377B3"/>
    <w:rsid w:val="00F40671"/>
    <w:rsid w:val="00F40791"/>
    <w:rsid w:val="00F4083F"/>
    <w:rsid w:val="00F41CB8"/>
    <w:rsid w:val="00F45836"/>
    <w:rsid w:val="00F46FC8"/>
    <w:rsid w:val="00F47FE7"/>
    <w:rsid w:val="00F5482F"/>
    <w:rsid w:val="00F548AC"/>
    <w:rsid w:val="00F5502A"/>
    <w:rsid w:val="00F57798"/>
    <w:rsid w:val="00F617B5"/>
    <w:rsid w:val="00F61B46"/>
    <w:rsid w:val="00F627CA"/>
    <w:rsid w:val="00F65BF1"/>
    <w:rsid w:val="00F70906"/>
    <w:rsid w:val="00F70CB4"/>
    <w:rsid w:val="00F71138"/>
    <w:rsid w:val="00F73766"/>
    <w:rsid w:val="00F8190C"/>
    <w:rsid w:val="00F83460"/>
    <w:rsid w:val="00F83701"/>
    <w:rsid w:val="00F85158"/>
    <w:rsid w:val="00F85457"/>
    <w:rsid w:val="00F87D68"/>
    <w:rsid w:val="00F907DF"/>
    <w:rsid w:val="00F909C7"/>
    <w:rsid w:val="00F91C86"/>
    <w:rsid w:val="00F9240C"/>
    <w:rsid w:val="00F9365D"/>
    <w:rsid w:val="00F95772"/>
    <w:rsid w:val="00F97DDC"/>
    <w:rsid w:val="00FA07E9"/>
    <w:rsid w:val="00FA3708"/>
    <w:rsid w:val="00FB2258"/>
    <w:rsid w:val="00FB23EF"/>
    <w:rsid w:val="00FB379C"/>
    <w:rsid w:val="00FB56A7"/>
    <w:rsid w:val="00FB5702"/>
    <w:rsid w:val="00FB7332"/>
    <w:rsid w:val="00FC03FE"/>
    <w:rsid w:val="00FC05D1"/>
    <w:rsid w:val="00FC071E"/>
    <w:rsid w:val="00FC1C48"/>
    <w:rsid w:val="00FC233B"/>
    <w:rsid w:val="00FC4D48"/>
    <w:rsid w:val="00FD4CAD"/>
    <w:rsid w:val="00FD5A0C"/>
    <w:rsid w:val="00FD5F5B"/>
    <w:rsid w:val="00FD6611"/>
    <w:rsid w:val="00FE0B26"/>
    <w:rsid w:val="00FE0BB7"/>
    <w:rsid w:val="00FE242C"/>
    <w:rsid w:val="00FE7D9B"/>
    <w:rsid w:val="00FF033E"/>
    <w:rsid w:val="00FF11AD"/>
    <w:rsid w:val="00FF2D95"/>
    <w:rsid w:val="00FF3C81"/>
    <w:rsid w:val="00FF6800"/>
    <w:rsid w:val="00FF6962"/>
    <w:rsid w:val="00FF7130"/>
    <w:rsid w:val="00FF789F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  <o:shapelayout v:ext="edit">
      <o:idmap v:ext="edit" data="1"/>
    </o:shapelayout>
  </w:shapeDefaults>
  <w:decimalSymbol w:val="."/>
  <w:listSeparator w:val=","/>
  <w14:docId w14:val="010DDA67"/>
  <w15:docId w15:val="{EB22CC64-E701-4B33-BCF4-FF983612D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Body text_Cap"/>
    <w:rsid w:val="00386C33"/>
    <w:pPr>
      <w:spacing w:before="120" w:after="120"/>
    </w:pPr>
    <w:rPr>
      <w:szCs w:val="24"/>
      <w:lang w:eastAsia="en-CA"/>
    </w:rPr>
  </w:style>
  <w:style w:type="paragraph" w:styleId="Heading1">
    <w:name w:val="heading 1"/>
    <w:aliases w:val="H1"/>
    <w:basedOn w:val="Normal"/>
    <w:next w:val="Heading2"/>
    <w:rsid w:val="0094253D"/>
    <w:pPr>
      <w:keepNext/>
      <w:pageBreakBefore/>
      <w:numPr>
        <w:numId w:val="1"/>
      </w:numPr>
      <w:pBdr>
        <w:bottom w:val="single" w:sz="18" w:space="1" w:color="9F958F" w:themeColor="text2"/>
      </w:pBdr>
      <w:kinsoku w:val="0"/>
      <w:spacing w:after="320"/>
      <w:ind w:left="540" w:hanging="504"/>
      <w:outlineLvl w:val="0"/>
    </w:pPr>
    <w:rPr>
      <w:rFonts w:eastAsia="Arial" w:cs="Arial"/>
      <w:b/>
      <w:bCs/>
      <w:snapToGrid w:val="0"/>
      <w:color w:val="9F958F" w:themeColor="text2"/>
      <w:kern w:val="32"/>
      <w:sz w:val="32"/>
      <w:szCs w:val="32"/>
      <w:lang w:val="en-GB" w:eastAsia="en-US"/>
    </w:rPr>
  </w:style>
  <w:style w:type="paragraph" w:styleId="Heading2">
    <w:name w:val="heading 2"/>
    <w:aliases w:val="H2"/>
    <w:basedOn w:val="Normal"/>
    <w:next w:val="Normal"/>
    <w:rsid w:val="00EC7EA0"/>
    <w:pPr>
      <w:keepNext/>
      <w:numPr>
        <w:ilvl w:val="1"/>
        <w:numId w:val="1"/>
      </w:numPr>
      <w:tabs>
        <w:tab w:val="clear" w:pos="936"/>
        <w:tab w:val="num" w:pos="693"/>
      </w:tabs>
      <w:kinsoku w:val="0"/>
      <w:spacing w:before="320"/>
      <w:outlineLvl w:val="1"/>
    </w:pPr>
    <w:rPr>
      <w:rFonts w:eastAsia="Arial" w:cs="Arial"/>
      <w:b/>
      <w:bCs/>
      <w:iCs/>
      <w:color w:val="9F958F" w:themeColor="text2"/>
      <w:sz w:val="28"/>
      <w:szCs w:val="28"/>
      <w:lang w:val="en-GB" w:eastAsia="en-US"/>
    </w:rPr>
  </w:style>
  <w:style w:type="paragraph" w:styleId="Heading3">
    <w:name w:val="heading 3"/>
    <w:aliases w:val="H3"/>
    <w:basedOn w:val="Normal"/>
    <w:next w:val="Normal"/>
    <w:link w:val="Heading3Char"/>
    <w:rsid w:val="00164CB1"/>
    <w:pPr>
      <w:keepNext/>
      <w:numPr>
        <w:ilvl w:val="2"/>
        <w:numId w:val="1"/>
      </w:numPr>
      <w:kinsoku w:val="0"/>
      <w:spacing w:before="240" w:after="80"/>
      <w:outlineLvl w:val="2"/>
    </w:pPr>
    <w:rPr>
      <w:rFonts w:eastAsia="Arial" w:cs="Arial"/>
      <w:b/>
      <w:bCs/>
      <w:color w:val="9F958F" w:themeColor="text2"/>
      <w:sz w:val="24"/>
      <w:szCs w:val="22"/>
      <w:lang w:val="en-GB" w:eastAsia="en-US"/>
    </w:rPr>
  </w:style>
  <w:style w:type="paragraph" w:styleId="Heading4">
    <w:name w:val="heading 4"/>
    <w:aliases w:val="H4"/>
    <w:basedOn w:val="Normal"/>
    <w:next w:val="Normal"/>
    <w:rsid w:val="00164CB1"/>
    <w:pPr>
      <w:keepNext/>
      <w:numPr>
        <w:ilvl w:val="3"/>
        <w:numId w:val="2"/>
      </w:numPr>
      <w:kinsoku w:val="0"/>
      <w:spacing w:before="180"/>
      <w:outlineLvl w:val="3"/>
    </w:pPr>
    <w:rPr>
      <w:rFonts w:eastAsia="Arial" w:cs="Arial"/>
      <w:b/>
      <w:bCs/>
      <w:color w:val="9F958F" w:themeColor="text2"/>
      <w:szCs w:val="20"/>
      <w:lang w:val="en-GB" w:eastAsia="en-US"/>
    </w:rPr>
  </w:style>
  <w:style w:type="paragraph" w:styleId="Heading5">
    <w:name w:val="heading 5"/>
    <w:aliases w:val="H5"/>
    <w:basedOn w:val="Normal"/>
    <w:next w:val="Normal"/>
    <w:rsid w:val="00CB3AD5"/>
    <w:pPr>
      <w:keepNext/>
      <w:kinsoku w:val="0"/>
      <w:spacing w:before="160"/>
      <w:outlineLvl w:val="4"/>
    </w:pPr>
    <w:rPr>
      <w:rFonts w:eastAsia="Arial" w:cs="Arial"/>
      <w:i/>
      <w:iCs/>
      <w:color w:val="004B66"/>
      <w:szCs w:val="20"/>
      <w:lang w:val="en-GB" w:eastAsia="en-US"/>
    </w:rPr>
  </w:style>
  <w:style w:type="paragraph" w:styleId="Heading6">
    <w:name w:val="heading 6"/>
    <w:basedOn w:val="Normal"/>
    <w:next w:val="Normal"/>
    <w:rsid w:val="00CB3AD5"/>
    <w:pPr>
      <w:keepNext/>
      <w:keepLines/>
      <w:kinsoku w:val="0"/>
      <w:outlineLvl w:val="5"/>
    </w:pPr>
    <w:rPr>
      <w:rFonts w:eastAsia="Arial" w:cs="Arial"/>
      <w:color w:val="004B66"/>
      <w:szCs w:val="20"/>
      <w:u w:val="single"/>
      <w:lang w:val="en-GB" w:eastAsia="en-US"/>
    </w:rPr>
  </w:style>
  <w:style w:type="paragraph" w:styleId="Heading7">
    <w:name w:val="heading 7"/>
    <w:basedOn w:val="Normal"/>
    <w:next w:val="Normal"/>
    <w:rsid w:val="00CB3AD5"/>
    <w:pPr>
      <w:kinsoku w:val="0"/>
      <w:spacing w:before="240" w:after="60"/>
      <w:outlineLvl w:val="6"/>
    </w:pPr>
    <w:rPr>
      <w:rFonts w:eastAsia="Arial" w:cs="Arial"/>
      <w:sz w:val="24"/>
      <w:szCs w:val="20"/>
      <w:lang w:val="en-GB" w:eastAsia="en-US"/>
    </w:rPr>
  </w:style>
  <w:style w:type="paragraph" w:styleId="Heading8">
    <w:name w:val="heading 8"/>
    <w:basedOn w:val="Normal"/>
    <w:next w:val="Normal"/>
    <w:rsid w:val="00CB3AD5"/>
    <w:pPr>
      <w:kinsoku w:val="0"/>
      <w:outlineLvl w:val="7"/>
    </w:pPr>
    <w:rPr>
      <w:rFonts w:eastAsia="Arial" w:cs="Arial"/>
      <w:b/>
      <w:bCs/>
      <w:smallCaps/>
      <w:szCs w:val="20"/>
      <w:lang w:val="en-GB" w:eastAsia="en-US"/>
    </w:rPr>
  </w:style>
  <w:style w:type="paragraph" w:styleId="Heading9">
    <w:name w:val="heading 9"/>
    <w:basedOn w:val="Normal"/>
    <w:next w:val="Normal"/>
    <w:rsid w:val="00CB3AD5"/>
    <w:pPr>
      <w:kinsoku w:val="0"/>
      <w:spacing w:before="240" w:after="60"/>
      <w:outlineLvl w:val="8"/>
    </w:pPr>
    <w:rPr>
      <w:rFonts w:eastAsia="Arial" w:cs="Arial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H3 Char"/>
    <w:basedOn w:val="DefaultParagraphFont"/>
    <w:link w:val="Heading3"/>
    <w:locked/>
    <w:rsid w:val="00164CB1"/>
    <w:rPr>
      <w:rFonts w:eastAsia="Arial" w:cs="Arial"/>
      <w:b/>
      <w:bCs/>
      <w:color w:val="9F958F" w:themeColor="text2"/>
      <w:sz w:val="24"/>
      <w:szCs w:val="22"/>
      <w:lang w:val="en-GB"/>
    </w:rPr>
  </w:style>
  <w:style w:type="paragraph" w:styleId="Header">
    <w:name w:val="header"/>
    <w:basedOn w:val="Normal"/>
    <w:link w:val="Head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7975F7"/>
    <w:rPr>
      <w:szCs w:val="24"/>
      <w:lang w:eastAsia="en-CA"/>
    </w:rPr>
  </w:style>
  <w:style w:type="paragraph" w:styleId="Footer">
    <w:name w:val="footer"/>
    <w:basedOn w:val="Normal"/>
    <w:link w:val="Foot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FooterChar">
    <w:name w:val="Footer Char"/>
    <w:basedOn w:val="DefaultParagraphFont"/>
    <w:link w:val="Footer"/>
    <w:rsid w:val="007975F7"/>
    <w:rPr>
      <w:szCs w:val="24"/>
      <w:lang w:eastAsia="en-CA"/>
    </w:rPr>
  </w:style>
  <w:style w:type="paragraph" w:customStyle="1" w:styleId="CGTabletextBold">
    <w:name w:val="CG_Table text + Bold"/>
    <w:basedOn w:val="CGTabletext"/>
    <w:rsid w:val="003110F8"/>
    <w:rPr>
      <w:b/>
      <w:bCs/>
    </w:rPr>
  </w:style>
  <w:style w:type="paragraph" w:customStyle="1" w:styleId="CGCopyright-Black">
    <w:name w:val="CG_Copyright-Black"/>
    <w:basedOn w:val="CGPagenumber"/>
    <w:link w:val="CGCopyright-BlackCar"/>
    <w:qFormat/>
    <w:rsid w:val="00443957"/>
    <w:pPr>
      <w:ind w:left="0" w:firstLine="0"/>
    </w:pPr>
    <w:rPr>
      <w:sz w:val="12"/>
      <w:szCs w:val="12"/>
    </w:rPr>
  </w:style>
  <w:style w:type="paragraph" w:customStyle="1" w:styleId="CGDocumentTitle">
    <w:name w:val="CG_Document Title"/>
    <w:next w:val="Normal"/>
    <w:link w:val="CGDocumentTitleCar"/>
    <w:rsid w:val="00521464"/>
    <w:pPr>
      <w:spacing w:before="3120"/>
    </w:pPr>
    <w:rPr>
      <w:color w:val="909090" w:themeColor="background2"/>
      <w:sz w:val="60"/>
    </w:rPr>
  </w:style>
  <w:style w:type="paragraph" w:styleId="TOC1">
    <w:name w:val="toc 1"/>
    <w:basedOn w:val="BodyText1"/>
    <w:next w:val="BodyText1"/>
    <w:autoRedefine/>
    <w:uiPriority w:val="39"/>
    <w:rsid w:val="00E62C7B"/>
    <w:pPr>
      <w:keepNext/>
      <w:keepLines/>
      <w:tabs>
        <w:tab w:val="left" w:pos="567"/>
        <w:tab w:val="right" w:leader="dot" w:pos="10206"/>
      </w:tabs>
      <w:kinsoku w:val="0"/>
      <w:spacing w:before="240"/>
      <w:ind w:left="1008" w:right="288" w:hanging="504"/>
    </w:pPr>
    <w:rPr>
      <w:rFonts w:cs="Arial"/>
      <w:b/>
      <w:noProof/>
      <w:szCs w:val="20"/>
    </w:rPr>
  </w:style>
  <w:style w:type="paragraph" w:styleId="TOC2">
    <w:name w:val="toc 2"/>
    <w:basedOn w:val="BodyText1"/>
    <w:next w:val="BodyText1"/>
    <w:autoRedefine/>
    <w:uiPriority w:val="39"/>
    <w:rsid w:val="00037275"/>
    <w:pPr>
      <w:tabs>
        <w:tab w:val="left" w:pos="1152"/>
        <w:tab w:val="right" w:leader="dot" w:pos="10206"/>
      </w:tabs>
      <w:kinsoku w:val="0"/>
      <w:ind w:left="1152" w:right="288" w:hanging="648"/>
    </w:pPr>
    <w:rPr>
      <w:rFonts w:cs="Arial"/>
      <w:noProof/>
      <w:szCs w:val="20"/>
    </w:rPr>
  </w:style>
  <w:style w:type="paragraph" w:styleId="TOC3">
    <w:name w:val="toc 3"/>
    <w:basedOn w:val="TOC2"/>
    <w:next w:val="BodyText1"/>
    <w:autoRedefine/>
    <w:uiPriority w:val="39"/>
    <w:rsid w:val="0069679E"/>
    <w:pPr>
      <w:tabs>
        <w:tab w:val="left" w:pos="1945"/>
      </w:tabs>
      <w:spacing w:before="40"/>
      <w:ind w:left="1945" w:hanging="794"/>
    </w:pPr>
  </w:style>
  <w:style w:type="character" w:styleId="Hyperlink">
    <w:name w:val="Hyperlink"/>
    <w:basedOn w:val="DefaultParagraphFont"/>
    <w:uiPriority w:val="99"/>
    <w:rsid w:val="00CB3AD5"/>
    <w:rPr>
      <w:color w:val="0000FF"/>
      <w:u w:val="single"/>
    </w:rPr>
  </w:style>
  <w:style w:type="paragraph" w:styleId="TOC4">
    <w:name w:val="toc 4"/>
    <w:basedOn w:val="BodyText1"/>
    <w:next w:val="BodyText1"/>
    <w:autoRedefine/>
    <w:semiHidden/>
    <w:rsid w:val="00C259FE"/>
    <w:pPr>
      <w:kinsoku w:val="0"/>
      <w:ind w:left="1418"/>
    </w:pPr>
    <w:rPr>
      <w:rFonts w:cs="Arial"/>
      <w:szCs w:val="20"/>
    </w:rPr>
  </w:style>
  <w:style w:type="paragraph" w:styleId="TOC5">
    <w:name w:val="toc 5"/>
    <w:basedOn w:val="Normal"/>
    <w:next w:val="Normal"/>
    <w:autoRedefine/>
    <w:semiHidden/>
    <w:rsid w:val="00CB3AD5"/>
    <w:pPr>
      <w:kinsoku w:val="0"/>
      <w:ind w:left="960"/>
    </w:pPr>
    <w:rPr>
      <w:rFonts w:eastAsia="Arial" w:cs="Arial"/>
      <w:szCs w:val="20"/>
      <w:lang w:val="en-GB" w:eastAsia="en-US"/>
    </w:rPr>
  </w:style>
  <w:style w:type="paragraph" w:styleId="TOC6">
    <w:name w:val="toc 6"/>
    <w:basedOn w:val="Normal"/>
    <w:next w:val="Normal"/>
    <w:autoRedefine/>
    <w:semiHidden/>
    <w:rsid w:val="00CB3AD5"/>
    <w:pPr>
      <w:kinsoku w:val="0"/>
      <w:ind w:left="1200"/>
    </w:pPr>
    <w:rPr>
      <w:rFonts w:eastAsia="Arial" w:cs="Arial"/>
      <w:szCs w:val="20"/>
      <w:lang w:val="en-GB" w:eastAsia="en-US"/>
    </w:rPr>
  </w:style>
  <w:style w:type="paragraph" w:styleId="TOC7">
    <w:name w:val="toc 7"/>
    <w:basedOn w:val="Normal"/>
    <w:next w:val="Normal"/>
    <w:autoRedefine/>
    <w:semiHidden/>
    <w:rsid w:val="00CB3AD5"/>
    <w:pPr>
      <w:kinsoku w:val="0"/>
      <w:ind w:left="1440"/>
    </w:pPr>
    <w:rPr>
      <w:rFonts w:eastAsia="Arial" w:cs="Arial"/>
      <w:szCs w:val="20"/>
      <w:lang w:val="en-GB" w:eastAsia="en-US"/>
    </w:rPr>
  </w:style>
  <w:style w:type="paragraph" w:styleId="TOC8">
    <w:name w:val="toc 8"/>
    <w:basedOn w:val="Normal"/>
    <w:next w:val="Normal"/>
    <w:autoRedefine/>
    <w:semiHidden/>
    <w:rsid w:val="00CB3AD5"/>
    <w:pPr>
      <w:kinsoku w:val="0"/>
      <w:ind w:left="1680"/>
    </w:pPr>
    <w:rPr>
      <w:rFonts w:eastAsia="Arial" w:cs="Arial"/>
      <w:szCs w:val="20"/>
      <w:lang w:val="en-GB" w:eastAsia="en-US"/>
    </w:rPr>
  </w:style>
  <w:style w:type="paragraph" w:styleId="TOC9">
    <w:name w:val="toc 9"/>
    <w:basedOn w:val="Normal"/>
    <w:next w:val="Normal"/>
    <w:autoRedefine/>
    <w:semiHidden/>
    <w:rsid w:val="00CB3AD5"/>
    <w:pPr>
      <w:kinsoku w:val="0"/>
      <w:ind w:left="1920"/>
    </w:pPr>
    <w:rPr>
      <w:rFonts w:eastAsia="Arial" w:cs="Arial"/>
      <w:szCs w:val="20"/>
      <w:lang w:val="en-GB" w:eastAsia="en-US"/>
    </w:rPr>
  </w:style>
  <w:style w:type="paragraph" w:customStyle="1" w:styleId="Question">
    <w:name w:val="Question"/>
    <w:basedOn w:val="Normal"/>
    <w:next w:val="Normal"/>
    <w:rsid w:val="00CB3AD5"/>
    <w:pPr>
      <w:keepNext/>
      <w:pBdr>
        <w:top w:val="single" w:sz="2" w:space="1" w:color="009BCC"/>
        <w:left w:val="single" w:sz="2" w:space="4" w:color="009BCC"/>
        <w:bottom w:val="single" w:sz="2" w:space="1" w:color="009BCC"/>
        <w:right w:val="single" w:sz="2" w:space="4" w:color="009BCC"/>
      </w:pBdr>
      <w:shd w:val="solid" w:color="009BCC" w:fill="003366"/>
      <w:kinsoku w:val="0"/>
      <w:spacing w:before="240" w:line="240" w:lineRule="exact"/>
    </w:pPr>
    <w:rPr>
      <w:rFonts w:eastAsia="Arial" w:cs="Arial"/>
      <w:b/>
      <w:bCs/>
      <w:color w:val="FFFFFF"/>
      <w:szCs w:val="20"/>
      <w:lang w:val="en-GB" w:eastAsia="en-US"/>
    </w:rPr>
  </w:style>
  <w:style w:type="paragraph" w:customStyle="1" w:styleId="CapgeminiCoverText">
    <w:name w:val="Capgemini Cover Text"/>
    <w:basedOn w:val="Normal"/>
    <w:semiHidden/>
    <w:rsid w:val="00CB3AD5"/>
    <w:pPr>
      <w:kinsoku w:val="0"/>
      <w:jc w:val="right"/>
    </w:pPr>
    <w:rPr>
      <w:rFonts w:eastAsia="Arial"/>
      <w:b/>
      <w:bCs/>
      <w:color w:val="003366"/>
      <w:sz w:val="44"/>
      <w:szCs w:val="44"/>
      <w:lang w:val="en-GB" w:eastAsia="en-US"/>
    </w:rPr>
  </w:style>
  <w:style w:type="paragraph" w:customStyle="1" w:styleId="Question1">
    <w:name w:val="Question 1"/>
    <w:basedOn w:val="Question"/>
    <w:next w:val="Normal"/>
    <w:rsid w:val="00CB3AD5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CGTOCTitle">
    <w:name w:val="CG_TOC Title"/>
    <w:rsid w:val="006638F6"/>
    <w:pPr>
      <w:spacing w:after="1200"/>
    </w:pPr>
    <w:rPr>
      <w:rFonts w:eastAsia="Arial" w:cs="Arial"/>
      <w:color w:val="909090" w:themeColor="background2"/>
      <w:sz w:val="60"/>
      <w:szCs w:val="32"/>
      <w:lang w:val="en-GB"/>
    </w:rPr>
  </w:style>
  <w:style w:type="paragraph" w:customStyle="1" w:styleId="CapgeminiDisclaimer">
    <w:name w:val="Capgemini Disclaimer"/>
    <w:basedOn w:val="Normal"/>
    <w:semiHidden/>
    <w:rsid w:val="00CB3AD5"/>
    <w:pPr>
      <w:kinsoku w:val="0"/>
      <w:jc w:val="right"/>
    </w:pPr>
    <w:rPr>
      <w:rFonts w:eastAsia="Arial" w:cs="Arial"/>
      <w:color w:val="FFFFFF"/>
      <w:sz w:val="16"/>
      <w:szCs w:val="16"/>
      <w:lang w:val="en-GB" w:eastAsia="en-US"/>
    </w:rPr>
  </w:style>
  <w:style w:type="paragraph" w:customStyle="1" w:styleId="CapgeminiCoverText2">
    <w:name w:val="Capgemini Cover Text 2"/>
    <w:basedOn w:val="Normal"/>
    <w:semiHidden/>
    <w:rsid w:val="00CB3AD5"/>
    <w:pPr>
      <w:kinsoku w:val="0"/>
      <w:jc w:val="right"/>
    </w:pPr>
    <w:rPr>
      <w:rFonts w:eastAsia="Arial" w:cs="Arial"/>
      <w:color w:val="003366"/>
      <w:sz w:val="32"/>
      <w:szCs w:val="32"/>
      <w:lang w:val="en-GB" w:eastAsia="en-US"/>
    </w:rPr>
  </w:style>
  <w:style w:type="paragraph" w:customStyle="1" w:styleId="CGDocumentSubtitle">
    <w:name w:val="CG_Document Subtitle"/>
    <w:next w:val="Normal"/>
    <w:link w:val="CGDocumentSubtitleCar"/>
    <w:rsid w:val="004E6F8E"/>
    <w:pPr>
      <w:spacing w:before="480"/>
    </w:pPr>
    <w:rPr>
      <w:b/>
      <w:color w:val="0098CC" w:themeColor="accent5"/>
      <w:sz w:val="28"/>
    </w:rPr>
  </w:style>
  <w:style w:type="character" w:styleId="FootnoteReference">
    <w:name w:val="footnote reference"/>
    <w:basedOn w:val="DefaultParagraphFont"/>
    <w:semiHidden/>
    <w:rsid w:val="00955922"/>
    <w:rPr>
      <w:vertAlign w:val="superscript"/>
    </w:rPr>
  </w:style>
  <w:style w:type="paragraph" w:customStyle="1" w:styleId="CapgeminiCoverText3">
    <w:name w:val="Capgemini Cover Text 3"/>
    <w:basedOn w:val="Normal"/>
    <w:link w:val="CapgeminiCoverText3Char"/>
    <w:semiHidden/>
    <w:rsid w:val="00CB3AD5"/>
    <w:pPr>
      <w:kinsoku w:val="0"/>
    </w:pPr>
    <w:rPr>
      <w:rFonts w:eastAsia="Arial" w:cs="Arial"/>
      <w:b/>
      <w:bCs/>
      <w:color w:val="004B66"/>
      <w:szCs w:val="44"/>
      <w:lang w:val="en-GB" w:eastAsia="en-US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rsid w:val="00D62E8C"/>
    <w:pPr>
      <w:keepLines/>
      <w:spacing w:before="480" w:line="276" w:lineRule="auto"/>
      <w:outlineLvl w:val="9"/>
    </w:pPr>
    <w:rPr>
      <w:rFonts w:ascii="Cambria" w:eastAsia="Times New Roman" w:hAnsi="Cambria" w:cs="Times New Roman"/>
      <w:smallCaps/>
      <w:kern w:val="0"/>
      <w:sz w:val="28"/>
      <w:szCs w:val="28"/>
    </w:rPr>
  </w:style>
  <w:style w:type="table" w:customStyle="1" w:styleId="CapgeminiTableStyle">
    <w:name w:val="Capgemini Table Style"/>
    <w:basedOn w:val="TableNormal"/>
    <w:rsid w:val="00CB3AD5"/>
    <w:tblPr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table" w:customStyle="1" w:styleId="CapgeminiTableStyle2">
    <w:name w:val="Capgemini Table Style_2"/>
    <w:basedOn w:val="TableNormal"/>
    <w:rsid w:val="00CB3AD5"/>
    <w:tblPr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3">
    <w:name w:val="Capgemini Table Style_3"/>
    <w:basedOn w:val="TableNormal"/>
    <w:rsid w:val="00CB3AD5"/>
    <w:tblPr>
      <w:tblBorders>
        <w:bottom w:val="single" w:sz="4" w:space="0" w:color="009BCB"/>
        <w:insideH w:val="single" w:sz="4" w:space="0" w:color="80CBE6"/>
      </w:tblBorders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styleId="FollowedHyperlink">
    <w:name w:val="FollowedHyperlink"/>
    <w:basedOn w:val="DefaultParagraphFont"/>
    <w:rsid w:val="00CB3AD5"/>
    <w:rPr>
      <w:rFonts w:ascii="Arial Narrow" w:hAnsi="Arial Narrow"/>
      <w:color w:val="800080"/>
      <w:u w:val="single"/>
    </w:rPr>
  </w:style>
  <w:style w:type="paragraph" w:styleId="BalloonText">
    <w:name w:val="Balloon Text"/>
    <w:basedOn w:val="Normal"/>
    <w:semiHidden/>
    <w:rsid w:val="00D8179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13B03"/>
    <w:pPr>
      <w:spacing w:after="16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GBoilerplatehead">
    <w:name w:val="CG_Boilerplate head"/>
    <w:next w:val="CGBoilerplateText"/>
    <w:qFormat/>
    <w:rsid w:val="0004280E"/>
    <w:pPr>
      <w:pBdr>
        <w:bottom w:val="single" w:sz="4" w:space="1" w:color="auto"/>
      </w:pBdr>
      <w:spacing w:before="2880" w:after="360"/>
      <w:ind w:left="851" w:right="4251" w:firstLine="141"/>
    </w:pPr>
    <w:rPr>
      <w:rFonts w:eastAsia="Arial"/>
      <w:noProof/>
      <w:sz w:val="36"/>
      <w:szCs w:val="22"/>
      <w:lang w:val="en-GB"/>
    </w:rPr>
  </w:style>
  <w:style w:type="paragraph" w:customStyle="1" w:styleId="CGContactdetails">
    <w:name w:val="CG_Contact 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color w:val="FFFFFF" w:themeColor="background1"/>
      <w:sz w:val="16"/>
      <w:szCs w:val="22"/>
    </w:rPr>
  </w:style>
  <w:style w:type="paragraph" w:customStyle="1" w:styleId="CGContactname">
    <w:name w:val="CG_Contact name"/>
    <w:next w:val="CGContact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b/>
      <w:color w:val="FFFFFF" w:themeColor="background1"/>
      <w:sz w:val="16"/>
      <w:szCs w:val="22"/>
    </w:rPr>
  </w:style>
  <w:style w:type="paragraph" w:customStyle="1" w:styleId="CGCopyright">
    <w:name w:val="CG_Copyright"/>
    <w:next w:val="CGWebsite"/>
    <w:qFormat/>
    <w:rsid w:val="002D7F42"/>
    <w:pPr>
      <w:framePr w:hSpace="180" w:wrap="around" w:vAnchor="text" w:hAnchor="margin" w:x="-318" w:y="586"/>
      <w:spacing w:before="240"/>
    </w:pPr>
    <w:rPr>
      <w:rFonts w:eastAsia="Arial" w:cs="Arial"/>
      <w:color w:val="FFFFFF" w:themeColor="background1"/>
      <w:sz w:val="16"/>
      <w:szCs w:val="22"/>
    </w:rPr>
  </w:style>
  <w:style w:type="paragraph" w:customStyle="1" w:styleId="CGWebsite">
    <w:name w:val="CG_Website"/>
    <w:qFormat/>
    <w:rsid w:val="002D7F42"/>
    <w:pPr>
      <w:framePr w:hSpace="180" w:wrap="around" w:vAnchor="text" w:hAnchor="margin" w:x="-318" w:y="586"/>
    </w:pPr>
    <w:rPr>
      <w:rFonts w:eastAsia="Arial" w:cs="Arial"/>
      <w:b/>
      <w:color w:val="FFFFFF" w:themeColor="background1"/>
      <w:sz w:val="28"/>
      <w:szCs w:val="2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62E8C"/>
    <w:pPr>
      <w:keepLines/>
      <w:pageBreakBefore w:val="0"/>
      <w:numPr>
        <w:numId w:val="0"/>
      </w:numPr>
      <w:pBdr>
        <w:bottom w:val="none" w:sz="0" w:space="0" w:color="auto"/>
      </w:pBdr>
      <w:kinsoku/>
      <w:spacing w:before="480" w:after="0"/>
      <w:outlineLvl w:val="9"/>
    </w:pPr>
    <w:rPr>
      <w:rFonts w:asciiTheme="majorHAnsi" w:eastAsiaTheme="majorEastAsia" w:hAnsiTheme="majorHAnsi" w:cstheme="majorBidi"/>
      <w:snapToGrid/>
      <w:kern w:val="0"/>
      <w:sz w:val="28"/>
      <w:szCs w:val="28"/>
      <w:lang w:val="en-US" w:eastAsia="en-CA"/>
    </w:rPr>
  </w:style>
  <w:style w:type="paragraph" w:styleId="Index4">
    <w:name w:val="index 4"/>
    <w:basedOn w:val="Normal"/>
    <w:next w:val="Normal"/>
    <w:autoRedefine/>
    <w:rsid w:val="00E3326F"/>
    <w:pPr>
      <w:spacing w:before="0"/>
      <w:ind w:left="800" w:hanging="200"/>
    </w:pPr>
  </w:style>
  <w:style w:type="character" w:customStyle="1" w:styleId="CGPagenumberCar">
    <w:name w:val="CG_Page number Car"/>
    <w:basedOn w:val="DefaultParagraphFont"/>
    <w:link w:val="CGPagenumber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oldtext">
    <w:name w:val="CG_Bold text"/>
    <w:next w:val="Normal"/>
    <w:rsid w:val="00D1508E"/>
    <w:pPr>
      <w:spacing w:before="240" w:after="120"/>
    </w:pPr>
    <w:rPr>
      <w:b/>
      <w:color w:val="0098CC" w:themeColor="accent5"/>
      <w:szCs w:val="24"/>
      <w:lang w:eastAsia="en-CA"/>
    </w:rPr>
  </w:style>
  <w:style w:type="numbering" w:customStyle="1" w:styleId="CGOutlineHeadings">
    <w:name w:val="CG_Outline Headings"/>
    <w:uiPriority w:val="99"/>
    <w:rsid w:val="006420E5"/>
    <w:pPr>
      <w:numPr>
        <w:numId w:val="3"/>
      </w:numPr>
    </w:pPr>
  </w:style>
  <w:style w:type="paragraph" w:customStyle="1" w:styleId="CGBullet1">
    <w:name w:val="CG_Bullet1"/>
    <w:qFormat/>
    <w:rsid w:val="002B1C3B"/>
    <w:pPr>
      <w:numPr>
        <w:numId w:val="6"/>
      </w:numPr>
      <w:spacing w:after="60"/>
    </w:pPr>
    <w:rPr>
      <w:szCs w:val="24"/>
      <w:lang w:eastAsia="en-CA"/>
    </w:rPr>
  </w:style>
  <w:style w:type="paragraph" w:customStyle="1" w:styleId="CGBullet2">
    <w:name w:val="CG_Bullet2"/>
    <w:basedOn w:val="CGBullet1"/>
    <w:qFormat/>
    <w:rsid w:val="001404A6"/>
    <w:pPr>
      <w:numPr>
        <w:ilvl w:val="1"/>
      </w:numPr>
    </w:pPr>
  </w:style>
  <w:style w:type="paragraph" w:customStyle="1" w:styleId="CGBullet3">
    <w:name w:val="CG_Bullet3"/>
    <w:basedOn w:val="CGBullet2"/>
    <w:qFormat/>
    <w:rsid w:val="001404A6"/>
    <w:pPr>
      <w:numPr>
        <w:ilvl w:val="2"/>
      </w:numPr>
    </w:pPr>
  </w:style>
  <w:style w:type="paragraph" w:customStyle="1" w:styleId="CGBullet4">
    <w:name w:val="CG_Bullet4"/>
    <w:basedOn w:val="CGBullet3"/>
    <w:qFormat/>
    <w:rsid w:val="001404A6"/>
    <w:pPr>
      <w:numPr>
        <w:ilvl w:val="3"/>
      </w:numPr>
    </w:pPr>
  </w:style>
  <w:style w:type="numbering" w:customStyle="1" w:styleId="CGBullets">
    <w:name w:val="CG_Bullets"/>
    <w:uiPriority w:val="99"/>
    <w:rsid w:val="002B1C3B"/>
    <w:pPr>
      <w:numPr>
        <w:numId w:val="4"/>
      </w:numPr>
    </w:pPr>
  </w:style>
  <w:style w:type="paragraph" w:customStyle="1" w:styleId="CGNumbering1">
    <w:name w:val="CG_Numbering1"/>
    <w:qFormat/>
    <w:rsid w:val="007821BF"/>
    <w:pPr>
      <w:numPr>
        <w:numId w:val="8"/>
      </w:numPr>
      <w:spacing w:after="60"/>
    </w:pPr>
    <w:rPr>
      <w:szCs w:val="24"/>
      <w:lang w:eastAsia="en-CA"/>
    </w:rPr>
  </w:style>
  <w:style w:type="paragraph" w:customStyle="1" w:styleId="CGNumbering2">
    <w:name w:val="CG_Numbering2"/>
    <w:basedOn w:val="CGNumbering1"/>
    <w:qFormat/>
    <w:rsid w:val="007821BF"/>
    <w:pPr>
      <w:numPr>
        <w:ilvl w:val="1"/>
      </w:numPr>
    </w:pPr>
  </w:style>
  <w:style w:type="paragraph" w:customStyle="1" w:styleId="CGNumbering3">
    <w:name w:val="CG_Numbering3"/>
    <w:basedOn w:val="CGNumbering2"/>
    <w:qFormat/>
    <w:rsid w:val="007821BF"/>
    <w:pPr>
      <w:numPr>
        <w:ilvl w:val="2"/>
      </w:numPr>
    </w:pPr>
  </w:style>
  <w:style w:type="paragraph" w:customStyle="1" w:styleId="CGNumbering4">
    <w:name w:val="CG_Numbering4"/>
    <w:basedOn w:val="CGNumbering3"/>
    <w:qFormat/>
    <w:rsid w:val="007821BF"/>
    <w:pPr>
      <w:numPr>
        <w:ilvl w:val="3"/>
      </w:numPr>
    </w:pPr>
  </w:style>
  <w:style w:type="numbering" w:customStyle="1" w:styleId="CGNumberings">
    <w:name w:val="CG_Numberings"/>
    <w:uiPriority w:val="99"/>
    <w:rsid w:val="007821BF"/>
    <w:pPr>
      <w:numPr>
        <w:numId w:val="5"/>
      </w:numPr>
    </w:pPr>
  </w:style>
  <w:style w:type="table" w:customStyle="1" w:styleId="CGTable1">
    <w:name w:val="CG_Table 1"/>
    <w:basedOn w:val="TableNormal"/>
    <w:uiPriority w:val="99"/>
    <w:rsid w:val="00BA0042"/>
    <w:tblPr>
      <w:tblStyleRowBandSize w:val="1"/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wordWrap/>
        <w:spacing w:beforeLines="0" w:beforeAutospacing="0" w:afterLines="0" w:afterAutospacing="0" w:line="264" w:lineRule="auto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0098CC" w:themeFill="accent5"/>
        <w:vAlign w:val="center"/>
      </w:tcPr>
    </w:tblStylePr>
    <w:tblStylePr w:type="lastRow">
      <w:rPr>
        <w:rFonts w:ascii="Arial" w:hAnsi="Arial"/>
        <w:b/>
        <w:color w:val="auto"/>
        <w:sz w:val="18"/>
      </w:rPr>
      <w:tblPr/>
      <w:tcPr>
        <w:shd w:val="clear" w:color="auto" w:fill="A7D4FF" w:themeFill="text1" w:themeFillTint="33"/>
      </w:tcPr>
    </w:tblStylePr>
    <w:tblStylePr w:type="firstCol">
      <w:pPr>
        <w:jc w:val="left"/>
      </w:pPr>
      <w:rPr>
        <w:rFonts w:ascii="Arial" w:hAnsi="Arial"/>
        <w:b w:val="0"/>
        <w:color w:val="auto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5BFBB" w:themeFill="text2" w:themeFillTint="99"/>
        <w:vAlign w:val="center"/>
      </w:tcPr>
    </w:tblStylePr>
    <w:tblStylePr w:type="band1Horz">
      <w:pPr>
        <w:jc w:val="center"/>
      </w:pPr>
      <w:rPr>
        <w:rFonts w:ascii="Arial" w:hAnsi="Arial"/>
        <w:sz w:val="18"/>
      </w:rPr>
      <w:tblPr/>
      <w:tcPr>
        <w:tcBorders>
          <w:bottom w:val="single" w:sz="8" w:space="0" w:color="0098CC" w:themeColor="accent5"/>
        </w:tcBorders>
        <w:vAlign w:val="center"/>
      </w:tcPr>
    </w:tblStylePr>
    <w:tblStylePr w:type="band2Horz">
      <w:pPr>
        <w:jc w:val="center"/>
      </w:pPr>
      <w:rPr>
        <w:rFonts w:ascii="Arial" w:hAnsi="Arial"/>
        <w:color w:val="auto"/>
        <w:sz w:val="18"/>
      </w:rPr>
      <w:tblPr>
        <w:tblCellMar>
          <w:top w:w="85" w:type="dxa"/>
          <w:left w:w="85" w:type="dxa"/>
          <w:bottom w:w="85" w:type="dxa"/>
          <w:right w:w="85" w:type="dxa"/>
        </w:tblCellMar>
      </w:tblPr>
      <w:tcPr>
        <w:tcBorders>
          <w:bottom w:val="single" w:sz="8" w:space="0" w:color="0098CC" w:themeColor="accent5"/>
        </w:tcBorders>
        <w:vAlign w:val="center"/>
      </w:tcPr>
    </w:tblStylePr>
  </w:style>
  <w:style w:type="table" w:customStyle="1" w:styleId="CGTable2">
    <w:name w:val="CG_Table 2"/>
    <w:basedOn w:val="TableNormal"/>
    <w:uiPriority w:val="99"/>
    <w:rsid w:val="003F3358"/>
    <w:tblPr>
      <w:tblStyleRow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00264A" w:themeFill="text1"/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E8E8E8" w:themeFill="background2" w:themeFillTint="33"/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D2D2D2" w:themeFill="background2" w:themeFillTint="66"/>
        <w:vAlign w:val="center"/>
      </w:tcPr>
    </w:tblStylePr>
  </w:style>
  <w:style w:type="table" w:customStyle="1" w:styleId="CGTable3">
    <w:name w:val="CG_Table 3"/>
    <w:basedOn w:val="TableNormal"/>
    <w:uiPriority w:val="99"/>
    <w:rsid w:val="00547BAA"/>
    <w:tblPr>
      <w:tblStyleRowBandSize w:val="1"/>
      <w:tblBorders>
        <w:top w:val="single" w:sz="8" w:space="0" w:color="BDBD00" w:themeColor="accent6"/>
        <w:left w:val="single" w:sz="8" w:space="0" w:color="BDBD00" w:themeColor="accent6"/>
        <w:right w:val="single" w:sz="8" w:space="0" w:color="BDBD00" w:themeColor="accent6"/>
      </w:tblBorders>
      <w:tblCellMar>
        <w:top w:w="85" w:type="dxa"/>
        <w:left w:w="85" w:type="dxa"/>
        <w:bottom w:w="85" w:type="dxa"/>
        <w:right w:w="85" w:type="dxa"/>
      </w:tblCellMar>
    </w:tblPr>
    <w:tcPr>
      <w:vAlign w:val="center"/>
    </w:tcPr>
    <w:tblStylePr w:type="firstRow">
      <w:pPr>
        <w:jc w:val="left"/>
      </w:pPr>
      <w:rPr>
        <w:rFonts w:ascii="Arial" w:hAnsi="Arial"/>
        <w:b/>
        <w:color w:val="FFFFFF" w:themeColor="background1"/>
        <w:sz w:val="20"/>
      </w:rPr>
      <w:tblPr/>
      <w:tcPr>
        <w:tcBorders>
          <w:insideV w:val="single" w:sz="8" w:space="0" w:color="FFFFFF" w:themeColor="background1"/>
        </w:tcBorders>
        <w:shd w:val="clear" w:color="auto" w:fill="BDBD00" w:themeFill="accent6"/>
      </w:tcPr>
    </w:tblStylePr>
    <w:tblStylePr w:type="firstCol">
      <w:pPr>
        <w:jc w:val="left"/>
      </w:pPr>
      <w:tblPr/>
      <w:tcPr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  <w:insideH w:val="single" w:sz="8" w:space="0" w:color="BDBD00" w:themeColor="accent6"/>
        </w:tcBorders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</w:tcBorders>
        <w:vAlign w:val="center"/>
      </w:tcPr>
    </w:tblStylePr>
  </w:style>
  <w:style w:type="paragraph" w:customStyle="1" w:styleId="CGTableH1">
    <w:name w:val="CG_Table H1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jc w:val="center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H2">
    <w:name w:val="CG_Table H2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columnhead">
    <w:name w:val="CG_Table column head"/>
    <w:qFormat/>
    <w:rsid w:val="0011077B"/>
    <w:rPr>
      <w:b/>
      <w:sz w:val="18"/>
      <w:szCs w:val="16"/>
      <w:lang w:eastAsia="en-CA"/>
    </w:rPr>
  </w:style>
  <w:style w:type="paragraph" w:customStyle="1" w:styleId="CGTabletext1">
    <w:name w:val="CG_Table text 1"/>
    <w:qFormat/>
    <w:rsid w:val="0011077B"/>
    <w:pPr>
      <w:jc w:val="center"/>
    </w:pPr>
    <w:rPr>
      <w:sz w:val="18"/>
      <w:szCs w:val="16"/>
      <w:lang w:eastAsia="en-CA"/>
    </w:rPr>
  </w:style>
  <w:style w:type="paragraph" w:customStyle="1" w:styleId="CGTabletext">
    <w:name w:val="CG_Table text"/>
    <w:basedOn w:val="BodyText1"/>
    <w:qFormat/>
    <w:rsid w:val="00967C6A"/>
    <w:pPr>
      <w:spacing w:after="0"/>
    </w:pPr>
  </w:style>
  <w:style w:type="paragraph" w:customStyle="1" w:styleId="CGTablebullet1">
    <w:name w:val="CG_Table bullet1"/>
    <w:basedOn w:val="CGBullet1"/>
    <w:qFormat/>
    <w:rsid w:val="0011077B"/>
    <w:rPr>
      <w:sz w:val="18"/>
    </w:rPr>
  </w:style>
  <w:style w:type="paragraph" w:customStyle="1" w:styleId="CGTablebullet2">
    <w:name w:val="CG_Table bullet2"/>
    <w:basedOn w:val="CGBullet2"/>
    <w:qFormat/>
    <w:rsid w:val="007149D1"/>
    <w:rPr>
      <w:sz w:val="18"/>
    </w:rPr>
  </w:style>
  <w:style w:type="paragraph" w:customStyle="1" w:styleId="CGTablebullet3">
    <w:name w:val="CG_Table bullet3"/>
    <w:basedOn w:val="CGBullet3"/>
    <w:qFormat/>
    <w:rsid w:val="00AC13C1"/>
    <w:rPr>
      <w:sz w:val="18"/>
    </w:rPr>
  </w:style>
  <w:style w:type="paragraph" w:customStyle="1" w:styleId="CGGraphTitle">
    <w:name w:val="CG_Graph Title"/>
    <w:basedOn w:val="Normal"/>
    <w:qFormat/>
    <w:rsid w:val="0039286B"/>
    <w:pPr>
      <w:spacing w:before="0" w:line="264" w:lineRule="auto"/>
    </w:pPr>
    <w:rPr>
      <w:b/>
      <w:i/>
      <w:color w:val="909090" w:themeColor="background2"/>
    </w:rPr>
  </w:style>
  <w:style w:type="paragraph" w:customStyle="1" w:styleId="CGPullquotetext">
    <w:name w:val="CG_Pullquote text"/>
    <w:qFormat/>
    <w:rsid w:val="00704020"/>
    <w:pPr>
      <w:spacing w:line="264" w:lineRule="auto"/>
    </w:pPr>
    <w:rPr>
      <w:i/>
      <w:color w:val="6B6B6B" w:themeColor="background2" w:themeShade="BF"/>
      <w:sz w:val="18"/>
      <w:szCs w:val="24"/>
      <w:lang w:eastAsia="en-CA"/>
    </w:rPr>
  </w:style>
  <w:style w:type="paragraph" w:customStyle="1" w:styleId="CGPullquotename">
    <w:name w:val="CG_Pullquote name"/>
    <w:qFormat/>
    <w:rsid w:val="00704020"/>
    <w:pPr>
      <w:spacing w:before="240"/>
    </w:pPr>
    <w:rPr>
      <w:b/>
      <w:color w:val="00264A" w:themeColor="text1"/>
      <w:sz w:val="16"/>
      <w:szCs w:val="24"/>
      <w:lang w:eastAsia="en-CA"/>
    </w:rPr>
  </w:style>
  <w:style w:type="paragraph" w:customStyle="1" w:styleId="CGPullquotetitle">
    <w:name w:val="CG_Pullquote title"/>
    <w:basedOn w:val="CGPullquotename"/>
    <w:qFormat/>
    <w:rsid w:val="00704020"/>
    <w:pPr>
      <w:spacing w:before="0" w:line="264" w:lineRule="auto"/>
    </w:pPr>
    <w:rPr>
      <w:b w:val="0"/>
    </w:rPr>
  </w:style>
  <w:style w:type="paragraph" w:customStyle="1" w:styleId="CGCallouttext">
    <w:name w:val="CG_Callout text"/>
    <w:qFormat/>
    <w:rsid w:val="00C94243"/>
    <w:rPr>
      <w:i/>
      <w:color w:val="0098CC" w:themeColor="accent5"/>
      <w:szCs w:val="24"/>
      <w:lang w:eastAsia="en-CA"/>
    </w:rPr>
  </w:style>
  <w:style w:type="character" w:customStyle="1" w:styleId="CGCalloutbigtext">
    <w:name w:val="CG_Callout big text"/>
    <w:basedOn w:val="DefaultParagraphFont"/>
    <w:uiPriority w:val="1"/>
    <w:qFormat/>
    <w:rsid w:val="00A80BB2"/>
    <w:rPr>
      <w:rFonts w:ascii="Arial" w:hAnsi="Arial"/>
      <w:color w:val="0098CC" w:themeColor="accent5"/>
      <w:sz w:val="72"/>
    </w:rPr>
  </w:style>
  <w:style w:type="paragraph" w:customStyle="1" w:styleId="CGBoilerplateText">
    <w:name w:val="CG_Boilerplate Text"/>
    <w:qFormat/>
    <w:rsid w:val="0004280E"/>
    <w:pPr>
      <w:spacing w:before="200"/>
      <w:ind w:right="4253"/>
      <w:jc w:val="both"/>
    </w:pPr>
    <w:rPr>
      <w:rFonts w:eastAsia="Arial" w:cs="Arial"/>
      <w:sz w:val="18"/>
      <w:szCs w:val="22"/>
      <w:lang w:val="en-GB"/>
    </w:rPr>
  </w:style>
  <w:style w:type="paragraph" w:customStyle="1" w:styleId="CGPagenumber">
    <w:name w:val="CG_Page number"/>
    <w:link w:val="CGPagenumberCar"/>
    <w:rsid w:val="000576FE"/>
    <w:pPr>
      <w:spacing w:before="40" w:line="264" w:lineRule="auto"/>
      <w:ind w:left="720" w:firstLine="2160"/>
      <w:jc w:val="right"/>
    </w:pPr>
    <w:rPr>
      <w:rFonts w:cs="Arial"/>
      <w:color w:val="796E68" w:themeColor="text2" w:themeShade="BF"/>
      <w:sz w:val="16"/>
      <w:szCs w:val="14"/>
      <w:lang w:eastAsia="en-CA"/>
    </w:rPr>
  </w:style>
  <w:style w:type="paragraph" w:customStyle="1" w:styleId="BodyText1">
    <w:name w:val="Body Text1"/>
    <w:qFormat/>
    <w:rsid w:val="00626532"/>
    <w:pPr>
      <w:widowControl w:val="0"/>
      <w:spacing w:after="120"/>
    </w:pPr>
    <w:rPr>
      <w:rFonts w:eastAsia="Arial"/>
      <w:szCs w:val="22"/>
    </w:rPr>
  </w:style>
  <w:style w:type="character" w:customStyle="1" w:styleId="CGCopyright-BlackCar">
    <w:name w:val="CG_Copyright-Black Car"/>
    <w:basedOn w:val="CGPagenumberCar"/>
    <w:link w:val="CGCopyright-Black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iostitle">
    <w:name w:val="CG_Bios title"/>
    <w:basedOn w:val="Normal"/>
    <w:uiPriority w:val="99"/>
    <w:rsid w:val="003D2B8C"/>
    <w:pPr>
      <w:spacing w:before="60"/>
      <w:contextualSpacing/>
    </w:pPr>
    <w:rPr>
      <w:b/>
      <w:color w:val="0098C7"/>
      <w:sz w:val="32"/>
      <w:szCs w:val="32"/>
      <w:lang w:eastAsia="en-US"/>
    </w:rPr>
  </w:style>
  <w:style w:type="paragraph" w:customStyle="1" w:styleId="CGBioHead">
    <w:name w:val="CG_Bio Head"/>
    <w:basedOn w:val="BodyText1"/>
    <w:uiPriority w:val="99"/>
    <w:qFormat/>
    <w:rsid w:val="003D2B8C"/>
    <w:pPr>
      <w:spacing w:before="60" w:after="60"/>
      <w:contextualSpacing/>
    </w:pPr>
    <w:rPr>
      <w:b/>
      <w:color w:val="E47E1A"/>
      <w:szCs w:val="21"/>
    </w:rPr>
  </w:style>
  <w:style w:type="paragraph" w:customStyle="1" w:styleId="CGBiosDesignation">
    <w:name w:val="CG_Bios Designation"/>
    <w:qFormat/>
    <w:rsid w:val="00626532"/>
    <w:pPr>
      <w:spacing w:after="240" w:line="240" w:lineRule="atLeast"/>
    </w:pPr>
    <w:rPr>
      <w:b/>
      <w:color w:val="6B6B6B" w:themeColor="background2" w:themeShade="BF"/>
      <w:sz w:val="24"/>
      <w:szCs w:val="28"/>
    </w:rPr>
  </w:style>
  <w:style w:type="character" w:customStyle="1" w:styleId="CapgeminiCoverText3Char">
    <w:name w:val="Capgemini Cover Text 3 Char"/>
    <w:basedOn w:val="DefaultParagraphFont"/>
    <w:link w:val="CapgeminiCoverText3"/>
    <w:semiHidden/>
    <w:rsid w:val="00291E22"/>
    <w:rPr>
      <w:rFonts w:ascii="Arial" w:eastAsia="Arial" w:hAnsi="Arial" w:cs="Arial"/>
      <w:b/>
      <w:bCs/>
      <w:color w:val="004B66"/>
      <w:szCs w:val="44"/>
      <w:lang w:val="en-GB"/>
    </w:rPr>
  </w:style>
  <w:style w:type="paragraph" w:customStyle="1" w:styleId="CGH2">
    <w:name w:val="CG_H2"/>
    <w:basedOn w:val="BodyText1"/>
    <w:link w:val="CGH2Car"/>
    <w:qFormat/>
    <w:rsid w:val="00E405C6"/>
    <w:pPr>
      <w:numPr>
        <w:numId w:val="10"/>
      </w:numPr>
      <w:spacing w:before="360"/>
      <w:outlineLvl w:val="0"/>
    </w:pPr>
    <w:rPr>
      <w:b/>
      <w:bCs/>
      <w:color w:val="ED771A" w:themeColor="accent2"/>
      <w:sz w:val="28"/>
      <w:szCs w:val="20"/>
    </w:rPr>
  </w:style>
  <w:style w:type="paragraph" w:customStyle="1" w:styleId="CGH1">
    <w:name w:val="CG_H1"/>
    <w:link w:val="CGH1Car"/>
    <w:qFormat/>
    <w:rsid w:val="000730EE"/>
    <w:pPr>
      <w:pageBreakBefore/>
      <w:pBdr>
        <w:bottom w:val="single" w:sz="18" w:space="1" w:color="00264A" w:themeColor="text1"/>
      </w:pBdr>
      <w:spacing w:before="200" w:after="400"/>
    </w:pPr>
    <w:rPr>
      <w:bCs/>
      <w:color w:val="00264A" w:themeColor="text1"/>
      <w:sz w:val="44"/>
      <w:lang w:eastAsia="en-CA"/>
    </w:rPr>
  </w:style>
  <w:style w:type="character" w:customStyle="1" w:styleId="CGH2Car">
    <w:name w:val="CG_H2 Car"/>
    <w:basedOn w:val="DefaultParagraphFont"/>
    <w:link w:val="CGH2"/>
    <w:rsid w:val="00E405C6"/>
    <w:rPr>
      <w:rFonts w:eastAsia="Arial"/>
      <w:b/>
      <w:bCs/>
      <w:color w:val="ED771A" w:themeColor="accent2"/>
      <w:sz w:val="28"/>
    </w:rPr>
  </w:style>
  <w:style w:type="paragraph" w:customStyle="1" w:styleId="CGH3">
    <w:name w:val="CG_H3"/>
    <w:basedOn w:val="BodyText1"/>
    <w:link w:val="CGH3Car"/>
    <w:qFormat/>
    <w:rsid w:val="00E405C6"/>
    <w:pPr>
      <w:numPr>
        <w:ilvl w:val="1"/>
        <w:numId w:val="10"/>
      </w:numPr>
      <w:spacing w:before="360"/>
      <w:outlineLvl w:val="1"/>
    </w:pPr>
    <w:rPr>
      <w:rFonts w:asciiTheme="majorHAnsi" w:hAnsiTheme="majorHAnsi"/>
      <w:b/>
      <w:bCs/>
      <w:color w:val="003B74" w:themeColor="text1" w:themeTint="E6"/>
      <w:szCs w:val="20"/>
    </w:rPr>
  </w:style>
  <w:style w:type="character" w:customStyle="1" w:styleId="CGH1Car">
    <w:name w:val="CG_H1 Car"/>
    <w:basedOn w:val="DefaultParagraphFont"/>
    <w:link w:val="CGH1"/>
    <w:rsid w:val="000730EE"/>
    <w:rPr>
      <w:bCs/>
      <w:color w:val="00264A" w:themeColor="text1"/>
      <w:sz w:val="44"/>
      <w:lang w:eastAsia="en-CA"/>
    </w:rPr>
  </w:style>
  <w:style w:type="paragraph" w:customStyle="1" w:styleId="CGH4">
    <w:name w:val="CG_H4"/>
    <w:basedOn w:val="BodyText1"/>
    <w:link w:val="CGH4Car"/>
    <w:qFormat/>
    <w:rsid w:val="00BC19EE"/>
    <w:pPr>
      <w:spacing w:before="360"/>
    </w:pPr>
    <w:rPr>
      <w:b/>
      <w:bCs/>
      <w:color w:val="909090" w:themeColor="background2"/>
      <w:szCs w:val="20"/>
    </w:rPr>
  </w:style>
  <w:style w:type="character" w:customStyle="1" w:styleId="CGH3Car">
    <w:name w:val="CG_H3 Car"/>
    <w:basedOn w:val="DefaultParagraphFont"/>
    <w:link w:val="CGH3"/>
    <w:rsid w:val="00E405C6"/>
    <w:rPr>
      <w:rFonts w:asciiTheme="majorHAnsi" w:eastAsia="Arial" w:hAnsiTheme="majorHAnsi"/>
      <w:b/>
      <w:bCs/>
      <w:color w:val="003B74" w:themeColor="text1" w:themeTint="E6"/>
    </w:rPr>
  </w:style>
  <w:style w:type="character" w:customStyle="1" w:styleId="CGH4Car">
    <w:name w:val="CG_H4 Car"/>
    <w:basedOn w:val="DefaultParagraphFont"/>
    <w:link w:val="CGH4"/>
    <w:rsid w:val="00BC19EE"/>
    <w:rPr>
      <w:rFonts w:eastAsia="Arial"/>
      <w:b/>
      <w:bCs/>
      <w:color w:val="909090" w:themeColor="background2"/>
    </w:rPr>
  </w:style>
  <w:style w:type="paragraph" w:customStyle="1" w:styleId="CGH1-Indent">
    <w:name w:val="CG_H1-Indent"/>
    <w:basedOn w:val="Normal"/>
    <w:link w:val="CGH1-IndentCar"/>
    <w:qFormat/>
    <w:rsid w:val="00443957"/>
    <w:pPr>
      <w:numPr>
        <w:numId w:val="7"/>
      </w:numPr>
      <w:pBdr>
        <w:bottom w:val="single" w:sz="18" w:space="1" w:color="00264A" w:themeColor="text1"/>
      </w:pBdr>
      <w:spacing w:before="200" w:after="600"/>
    </w:pPr>
    <w:rPr>
      <w:color w:val="00264A" w:themeColor="text1"/>
      <w:sz w:val="44"/>
    </w:rPr>
  </w:style>
  <w:style w:type="paragraph" w:customStyle="1" w:styleId="CGH2Indent">
    <w:name w:val="CG_H2_Indent"/>
    <w:basedOn w:val="Normal"/>
    <w:link w:val="CGH2IndentCar"/>
    <w:qFormat/>
    <w:rsid w:val="00443957"/>
    <w:pPr>
      <w:numPr>
        <w:ilvl w:val="1"/>
        <w:numId w:val="7"/>
      </w:numPr>
      <w:spacing w:before="360" w:line="264" w:lineRule="auto"/>
      <w:ind w:left="709" w:hanging="709"/>
    </w:pPr>
    <w:rPr>
      <w:b/>
      <w:color w:val="ED771A" w:themeColor="accent2"/>
      <w:sz w:val="28"/>
      <w:szCs w:val="28"/>
    </w:rPr>
  </w:style>
  <w:style w:type="character" w:customStyle="1" w:styleId="CGH1-IndentCar">
    <w:name w:val="CG_H1-Indent Car"/>
    <w:basedOn w:val="DefaultParagraphFont"/>
    <w:link w:val="CGH1-Indent"/>
    <w:rsid w:val="00443957"/>
    <w:rPr>
      <w:color w:val="00264A" w:themeColor="text1"/>
      <w:sz w:val="44"/>
      <w:szCs w:val="24"/>
      <w:lang w:eastAsia="en-CA"/>
    </w:rPr>
  </w:style>
  <w:style w:type="paragraph" w:customStyle="1" w:styleId="CGH3Indent">
    <w:name w:val="CG_H3_Indent"/>
    <w:basedOn w:val="Normal"/>
    <w:link w:val="CGH3IndentCar"/>
    <w:qFormat/>
    <w:rsid w:val="00BC19EE"/>
    <w:pPr>
      <w:numPr>
        <w:ilvl w:val="2"/>
        <w:numId w:val="7"/>
      </w:numPr>
      <w:spacing w:before="360" w:line="264" w:lineRule="auto"/>
      <w:ind w:left="709" w:hanging="709"/>
    </w:pPr>
    <w:rPr>
      <w:b/>
      <w:color w:val="0098CC" w:themeColor="accent5"/>
      <w:sz w:val="24"/>
      <w:lang w:val="fr-FR"/>
    </w:rPr>
  </w:style>
  <w:style w:type="character" w:customStyle="1" w:styleId="CGH2IndentCar">
    <w:name w:val="CG_H2_Indent Car"/>
    <w:basedOn w:val="DefaultParagraphFont"/>
    <w:link w:val="CGH2Indent"/>
    <w:rsid w:val="00443957"/>
    <w:rPr>
      <w:b/>
      <w:color w:val="ED771A" w:themeColor="accent2"/>
      <w:sz w:val="28"/>
      <w:szCs w:val="28"/>
      <w:lang w:eastAsia="en-CA"/>
    </w:rPr>
  </w:style>
  <w:style w:type="paragraph" w:customStyle="1" w:styleId="CGH4Indent">
    <w:name w:val="CG_H4_Indent"/>
    <w:basedOn w:val="Normal"/>
    <w:link w:val="CGH4IndentCar"/>
    <w:qFormat/>
    <w:rsid w:val="00BC19EE"/>
    <w:pPr>
      <w:numPr>
        <w:ilvl w:val="3"/>
        <w:numId w:val="7"/>
      </w:numPr>
      <w:spacing w:before="360" w:line="264" w:lineRule="auto"/>
      <w:ind w:left="709" w:hanging="709"/>
    </w:pPr>
    <w:rPr>
      <w:b/>
      <w:color w:val="909090" w:themeColor="background2"/>
      <w:szCs w:val="20"/>
    </w:rPr>
  </w:style>
  <w:style w:type="character" w:customStyle="1" w:styleId="CGH3IndentCar">
    <w:name w:val="CG_H3_Indent Car"/>
    <w:basedOn w:val="DefaultParagraphFont"/>
    <w:link w:val="CGH3Indent"/>
    <w:rsid w:val="00BC19EE"/>
    <w:rPr>
      <w:b/>
      <w:color w:val="0098CC" w:themeColor="accent5"/>
      <w:sz w:val="24"/>
      <w:szCs w:val="24"/>
      <w:lang w:val="fr-FR" w:eastAsia="en-CA"/>
    </w:rPr>
  </w:style>
  <w:style w:type="character" w:customStyle="1" w:styleId="CGH4IndentCar">
    <w:name w:val="CG_H4_Indent Car"/>
    <w:basedOn w:val="DefaultParagraphFont"/>
    <w:link w:val="CGH4Indent"/>
    <w:rsid w:val="00BC19EE"/>
    <w:rPr>
      <w:b/>
      <w:color w:val="909090" w:themeColor="background2"/>
      <w:lang w:eastAsia="en-CA"/>
    </w:rPr>
  </w:style>
  <w:style w:type="paragraph" w:customStyle="1" w:styleId="bullet1">
    <w:name w:val="bullet 1"/>
    <w:basedOn w:val="Normal"/>
    <w:rsid w:val="00C94243"/>
    <w:pPr>
      <w:tabs>
        <w:tab w:val="left" w:pos="576"/>
      </w:tabs>
      <w:kinsoku w:val="0"/>
      <w:spacing w:before="60" w:after="0" w:line="264" w:lineRule="auto"/>
      <w:ind w:left="576" w:hanging="288"/>
      <w:jc w:val="both"/>
    </w:pPr>
    <w:rPr>
      <w:rFonts w:eastAsia="Arial" w:cs="Arial"/>
      <w:szCs w:val="20"/>
      <w:lang w:val="en-GB" w:eastAsia="en-US"/>
    </w:rPr>
  </w:style>
  <w:style w:type="paragraph" w:customStyle="1" w:styleId="CGTitle">
    <w:name w:val="CG_Title"/>
    <w:basedOn w:val="CGDocumentTitle"/>
    <w:link w:val="CGTitleCar"/>
    <w:qFormat/>
    <w:rsid w:val="003321A3"/>
    <w:pPr>
      <w:spacing w:before="2400"/>
    </w:pPr>
    <w:rPr>
      <w:color w:val="00264A" w:themeColor="text1"/>
    </w:rPr>
  </w:style>
  <w:style w:type="character" w:customStyle="1" w:styleId="CGDocumentTitleCar">
    <w:name w:val="CG_Document Title Car"/>
    <w:basedOn w:val="DefaultParagraphFont"/>
    <w:link w:val="CGDocumentTitle"/>
    <w:rsid w:val="003321A3"/>
    <w:rPr>
      <w:rFonts w:ascii="Arial" w:hAnsi="Arial"/>
      <w:color w:val="909090" w:themeColor="background2"/>
      <w:sz w:val="60"/>
    </w:rPr>
  </w:style>
  <w:style w:type="character" w:customStyle="1" w:styleId="CGTitleCar">
    <w:name w:val="CG_Title Car"/>
    <w:basedOn w:val="CGDocumentTitleCar"/>
    <w:link w:val="CGTitle"/>
    <w:rsid w:val="003321A3"/>
    <w:rPr>
      <w:rFonts w:ascii="Arial" w:hAnsi="Arial"/>
      <w:color w:val="909090" w:themeColor="background2"/>
      <w:sz w:val="60"/>
    </w:rPr>
  </w:style>
  <w:style w:type="paragraph" w:customStyle="1" w:styleId="CGSubtitle">
    <w:name w:val="CG_Subtitle"/>
    <w:basedOn w:val="CGDocumentSubtitle"/>
    <w:next w:val="BodyText1"/>
    <w:link w:val="CGSubtitleCar"/>
    <w:qFormat/>
    <w:rsid w:val="00B27E26"/>
    <w:pPr>
      <w:spacing w:after="240"/>
    </w:pPr>
    <w:rPr>
      <w:color w:val="909090" w:themeColor="background2"/>
    </w:rPr>
  </w:style>
  <w:style w:type="character" w:customStyle="1" w:styleId="CGDocumentSubtitleCar">
    <w:name w:val="CG_Document Subtitle Car"/>
    <w:basedOn w:val="DefaultParagraphFont"/>
    <w:link w:val="CGDocumentSubtitle"/>
    <w:rsid w:val="00B27E26"/>
    <w:rPr>
      <w:rFonts w:ascii="Arial" w:hAnsi="Arial"/>
      <w:b/>
      <w:color w:val="0098CC" w:themeColor="accent5"/>
      <w:sz w:val="28"/>
    </w:rPr>
  </w:style>
  <w:style w:type="character" w:customStyle="1" w:styleId="CGSubtitleCar">
    <w:name w:val="CG_Subtitle Car"/>
    <w:basedOn w:val="CGDocumentSubtitleCar"/>
    <w:link w:val="CGSubtitle"/>
    <w:rsid w:val="00B27E26"/>
    <w:rPr>
      <w:rFonts w:ascii="Arial" w:hAnsi="Arial"/>
      <w:b/>
      <w:color w:val="909090" w:themeColor="background2"/>
      <w:sz w:val="28"/>
    </w:rPr>
  </w:style>
  <w:style w:type="paragraph" w:customStyle="1" w:styleId="CGIdentifier">
    <w:name w:val="CG_Identifier"/>
    <w:basedOn w:val="Normal"/>
    <w:qFormat/>
    <w:rsid w:val="00593EC5"/>
    <w:pPr>
      <w:spacing w:before="0" w:after="0"/>
      <w:jc w:val="right"/>
    </w:pPr>
    <w:rPr>
      <w:sz w:val="16"/>
    </w:rPr>
  </w:style>
  <w:style w:type="character" w:customStyle="1" w:styleId="CGIdentifier-Colored">
    <w:name w:val="CG_Identifier - Colored"/>
    <w:basedOn w:val="DefaultParagraphFont"/>
    <w:uiPriority w:val="1"/>
    <w:qFormat/>
    <w:rsid w:val="00593EC5"/>
    <w:rPr>
      <w:rFonts w:ascii="Arial" w:hAnsi="Arial"/>
      <w:b/>
      <w:color w:val="0098CC" w:themeColor="accent5"/>
      <w:sz w:val="16"/>
    </w:rPr>
  </w:style>
  <w:style w:type="paragraph" w:customStyle="1" w:styleId="CGHeading1">
    <w:name w:val="CG_Heading 1"/>
    <w:next w:val="Normal"/>
    <w:qFormat/>
    <w:rsid w:val="00853233"/>
    <w:pPr>
      <w:pageBreakBefore/>
      <w:spacing w:before="200" w:after="1000"/>
    </w:pPr>
    <w:rPr>
      <w:bCs/>
      <w:color w:val="00264A" w:themeColor="text1"/>
      <w:sz w:val="60"/>
      <w:lang w:eastAsia="en-CA"/>
    </w:rPr>
  </w:style>
  <w:style w:type="paragraph" w:styleId="ListParagraph">
    <w:name w:val="List Paragraph"/>
    <w:basedOn w:val="Normal"/>
    <w:uiPriority w:val="34"/>
    <w:qFormat/>
    <w:rsid w:val="0044403B"/>
    <w:pPr>
      <w:spacing w:before="0"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l-PL" w:eastAsia="en-US"/>
    </w:rPr>
  </w:style>
  <w:style w:type="character" w:customStyle="1" w:styleId="EDICTableBodyTextChar">
    <w:name w:val="EDIC Table Body Text Char"/>
    <w:link w:val="EDICTableBodyText"/>
    <w:rsid w:val="00F627CA"/>
    <w:rPr>
      <w:rFonts w:cs="Arial"/>
    </w:rPr>
  </w:style>
  <w:style w:type="paragraph" w:customStyle="1" w:styleId="EDICHeading1NoTOC">
    <w:name w:val="EDIC Heading 1 No TOC"/>
    <w:next w:val="Normal"/>
    <w:semiHidden/>
    <w:rsid w:val="00F627CA"/>
    <w:pPr>
      <w:keepNext/>
      <w:keepLines/>
      <w:tabs>
        <w:tab w:val="num" w:pos="216"/>
      </w:tabs>
      <w:spacing w:before="240" w:after="120" w:line="300" w:lineRule="exact"/>
      <w:ind w:left="360" w:hanging="360"/>
    </w:pPr>
    <w:rPr>
      <w:b/>
      <w:color w:val="006DA4"/>
      <w:sz w:val="24"/>
    </w:rPr>
  </w:style>
  <w:style w:type="paragraph" w:customStyle="1" w:styleId="EDICTableBodyText">
    <w:name w:val="EDIC Table Body Text"/>
    <w:link w:val="EDICTableBodyTextChar"/>
    <w:rsid w:val="00F627CA"/>
    <w:pPr>
      <w:keepLines/>
      <w:widowControl w:val="0"/>
      <w:spacing w:before="60" w:after="60" w:line="260" w:lineRule="exact"/>
    </w:pPr>
    <w:rPr>
      <w:rFonts w:cs="Arial"/>
    </w:rPr>
  </w:style>
  <w:style w:type="paragraph" w:customStyle="1" w:styleId="EDICHeading1">
    <w:name w:val="EDIC Heading 1"/>
    <w:next w:val="Normal"/>
    <w:link w:val="EDICHeading1CharChar"/>
    <w:rsid w:val="00351D44"/>
    <w:pPr>
      <w:keepNext/>
      <w:numPr>
        <w:numId w:val="9"/>
      </w:numPr>
      <w:tabs>
        <w:tab w:val="left" w:pos="720"/>
      </w:tabs>
      <w:spacing w:before="480" w:after="240" w:line="320" w:lineRule="exact"/>
    </w:pPr>
    <w:rPr>
      <w:b/>
      <w:sz w:val="24"/>
    </w:rPr>
  </w:style>
  <w:style w:type="paragraph" w:customStyle="1" w:styleId="EDICHeading2">
    <w:name w:val="EDIC Heading 2"/>
    <w:next w:val="Normal"/>
    <w:link w:val="EDICHeading2CharChar"/>
    <w:rsid w:val="00351D44"/>
    <w:pPr>
      <w:numPr>
        <w:ilvl w:val="1"/>
        <w:numId w:val="9"/>
      </w:numPr>
      <w:tabs>
        <w:tab w:val="clear" w:pos="5679"/>
        <w:tab w:val="left" w:pos="720"/>
        <w:tab w:val="num" w:pos="2703"/>
      </w:tabs>
      <w:spacing w:before="360" w:after="180" w:line="300" w:lineRule="exact"/>
      <w:ind w:left="2847"/>
    </w:pPr>
    <w:rPr>
      <w:b/>
      <w:sz w:val="22"/>
    </w:rPr>
  </w:style>
  <w:style w:type="paragraph" w:customStyle="1" w:styleId="EDICHeading3">
    <w:name w:val="EDIC Heading 3"/>
    <w:next w:val="Normal"/>
    <w:rsid w:val="00351D44"/>
    <w:pPr>
      <w:numPr>
        <w:ilvl w:val="2"/>
        <w:numId w:val="9"/>
      </w:numPr>
      <w:tabs>
        <w:tab w:val="left" w:pos="720"/>
      </w:tabs>
      <w:spacing w:before="360" w:after="180"/>
      <w:ind w:left="720" w:hanging="720"/>
    </w:pPr>
    <w:rPr>
      <w:rFonts w:cs="Arial"/>
      <w:b/>
      <w:sz w:val="22"/>
    </w:rPr>
  </w:style>
  <w:style w:type="paragraph" w:customStyle="1" w:styleId="EDICHeading4">
    <w:name w:val="EDIC Heading 4"/>
    <w:next w:val="Normal"/>
    <w:rsid w:val="00351D44"/>
    <w:pPr>
      <w:numPr>
        <w:ilvl w:val="3"/>
        <w:numId w:val="9"/>
      </w:numPr>
      <w:tabs>
        <w:tab w:val="clear" w:pos="1008"/>
        <w:tab w:val="left" w:pos="720"/>
      </w:tabs>
      <w:spacing w:before="240" w:after="120"/>
      <w:ind w:left="720" w:hanging="720"/>
    </w:pPr>
    <w:rPr>
      <w:rFonts w:cs="Verdana"/>
      <w:b/>
    </w:rPr>
  </w:style>
  <w:style w:type="paragraph" w:customStyle="1" w:styleId="EDICTableHeadingText">
    <w:name w:val="EDIC Table Heading Text"/>
    <w:rsid w:val="00351D44"/>
    <w:pPr>
      <w:widowControl w:val="0"/>
      <w:spacing w:before="60" w:after="60" w:line="260" w:lineRule="exact"/>
    </w:pPr>
    <w:rPr>
      <w:rFonts w:cs="Arial"/>
      <w:b/>
    </w:rPr>
  </w:style>
  <w:style w:type="character" w:styleId="CommentReference">
    <w:name w:val="annotation reference"/>
    <w:basedOn w:val="DefaultParagraphFont"/>
    <w:semiHidden/>
    <w:unhideWhenUsed/>
    <w:rsid w:val="001043B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1043B2"/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1043B2"/>
    <w:rPr>
      <w:lang w:eastAsia="en-C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1043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043B2"/>
    <w:rPr>
      <w:b/>
      <w:bCs/>
      <w:lang w:eastAsia="en-CA"/>
    </w:rPr>
  </w:style>
  <w:style w:type="paragraph" w:customStyle="1" w:styleId="EDICBodyText">
    <w:name w:val="EDIC Body Text"/>
    <w:link w:val="EDICBodyTextCharChar"/>
    <w:rsid w:val="00DD2FD4"/>
    <w:pPr>
      <w:keepLines/>
      <w:tabs>
        <w:tab w:val="left" w:pos="360"/>
        <w:tab w:val="left" w:pos="720"/>
        <w:tab w:val="left" w:pos="1080"/>
      </w:tabs>
      <w:spacing w:before="120" w:after="120" w:line="260" w:lineRule="exact"/>
    </w:pPr>
    <w:rPr>
      <w:rFonts w:cs="Arial"/>
      <w:szCs w:val="24"/>
    </w:rPr>
  </w:style>
  <w:style w:type="character" w:customStyle="1" w:styleId="EDICBodyTextCharChar">
    <w:name w:val="EDIC Body Text Char Char"/>
    <w:link w:val="EDICBodyText"/>
    <w:rsid w:val="00DD2FD4"/>
    <w:rPr>
      <w:rFonts w:cs="Arial"/>
      <w:szCs w:val="24"/>
    </w:rPr>
  </w:style>
  <w:style w:type="paragraph" w:styleId="EnvelopeReturn">
    <w:name w:val="envelope return"/>
    <w:basedOn w:val="Normal"/>
    <w:semiHidden/>
    <w:rsid w:val="00DD2FD4"/>
    <w:pPr>
      <w:widowControl w:val="0"/>
      <w:spacing w:before="0" w:after="0" w:line="240" w:lineRule="atLeast"/>
    </w:pPr>
    <w:rPr>
      <w:rFonts w:cs="Arial"/>
      <w:szCs w:val="20"/>
      <w:lang w:eastAsia="en-US"/>
    </w:rPr>
  </w:style>
  <w:style w:type="character" w:customStyle="1" w:styleId="ListBulletChar">
    <w:name w:val="List Bullet Char"/>
    <w:link w:val="ListBullet"/>
    <w:rsid w:val="008752EF"/>
  </w:style>
  <w:style w:type="paragraph" w:styleId="ListBullet2">
    <w:name w:val="List Bullet 2"/>
    <w:rsid w:val="008752EF"/>
    <w:pPr>
      <w:numPr>
        <w:ilvl w:val="1"/>
        <w:numId w:val="11"/>
      </w:numPr>
      <w:spacing w:before="60" w:after="60" w:line="260" w:lineRule="atLeast"/>
    </w:pPr>
  </w:style>
  <w:style w:type="paragraph" w:styleId="ListBullet3">
    <w:name w:val="List Bullet 3"/>
    <w:rsid w:val="008752EF"/>
    <w:pPr>
      <w:numPr>
        <w:ilvl w:val="2"/>
        <w:numId w:val="11"/>
      </w:numPr>
      <w:spacing w:before="60" w:after="60" w:line="260" w:lineRule="atLeast"/>
    </w:pPr>
  </w:style>
  <w:style w:type="paragraph" w:styleId="ListBullet4">
    <w:name w:val="List Bullet 4"/>
    <w:rsid w:val="008752EF"/>
    <w:pPr>
      <w:numPr>
        <w:ilvl w:val="3"/>
        <w:numId w:val="11"/>
      </w:numPr>
      <w:spacing w:before="60" w:after="60" w:line="260" w:lineRule="atLeast"/>
    </w:pPr>
  </w:style>
  <w:style w:type="paragraph" w:styleId="ListBullet5">
    <w:name w:val="List Bullet 5"/>
    <w:rsid w:val="008752EF"/>
    <w:pPr>
      <w:numPr>
        <w:ilvl w:val="4"/>
        <w:numId w:val="11"/>
      </w:numPr>
      <w:spacing w:before="60" w:after="60" w:line="260" w:lineRule="atLeast"/>
    </w:pPr>
  </w:style>
  <w:style w:type="paragraph" w:styleId="ListBullet">
    <w:name w:val="List Bullet"/>
    <w:link w:val="ListBulletChar"/>
    <w:rsid w:val="008752EF"/>
    <w:pPr>
      <w:numPr>
        <w:numId w:val="11"/>
      </w:numPr>
      <w:spacing w:before="120" w:after="120" w:line="260" w:lineRule="exact"/>
    </w:pPr>
  </w:style>
  <w:style w:type="character" w:customStyle="1" w:styleId="EDICHeading2CharChar">
    <w:name w:val="EDIC Heading 2 Char Char"/>
    <w:link w:val="EDICHeading2"/>
    <w:rsid w:val="008752EF"/>
    <w:rPr>
      <w:b/>
      <w:sz w:val="22"/>
    </w:rPr>
  </w:style>
  <w:style w:type="character" w:customStyle="1" w:styleId="EDICHeading1CharChar">
    <w:name w:val="EDIC Heading 1 Char Char"/>
    <w:link w:val="EDICHeading1"/>
    <w:rsid w:val="008752EF"/>
    <w:rPr>
      <w:b/>
      <w:sz w:val="24"/>
    </w:rPr>
  </w:style>
  <w:style w:type="table" w:customStyle="1" w:styleId="LightGrid-Accent11">
    <w:name w:val="Light Grid - Accent 11"/>
    <w:basedOn w:val="TableNormal"/>
    <w:uiPriority w:val="62"/>
    <w:rsid w:val="008752EF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Default">
    <w:name w:val="Default"/>
    <w:rsid w:val="008752EF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pl-PL" w:eastAsia="pl-PL"/>
    </w:rPr>
  </w:style>
  <w:style w:type="paragraph" w:styleId="ListNumber2">
    <w:name w:val="List Number 2"/>
    <w:basedOn w:val="Normal"/>
    <w:semiHidden/>
    <w:rsid w:val="00A66D26"/>
    <w:pPr>
      <w:widowControl w:val="0"/>
      <w:numPr>
        <w:numId w:val="12"/>
      </w:numPr>
      <w:spacing w:before="0" w:after="0" w:line="240" w:lineRule="atLeast"/>
    </w:pPr>
    <w:rPr>
      <w:szCs w:val="20"/>
      <w:lang w:eastAsia="en-US"/>
    </w:rPr>
  </w:style>
  <w:style w:type="paragraph" w:styleId="ListNumber5">
    <w:name w:val="List Number 5"/>
    <w:basedOn w:val="Normal"/>
    <w:semiHidden/>
    <w:rsid w:val="00A66D26"/>
    <w:pPr>
      <w:widowControl w:val="0"/>
      <w:numPr>
        <w:numId w:val="13"/>
      </w:numPr>
      <w:spacing w:before="0" w:after="0" w:line="240" w:lineRule="atLeast"/>
    </w:pPr>
    <w:rPr>
      <w:szCs w:val="20"/>
      <w:lang w:eastAsia="en-US"/>
    </w:rPr>
  </w:style>
  <w:style w:type="table" w:customStyle="1" w:styleId="LightList-Accent11">
    <w:name w:val="Light List - Accent 11"/>
    <w:basedOn w:val="TableNormal"/>
    <w:uiPriority w:val="61"/>
    <w:rsid w:val="002F5311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semiHidden/>
    <w:unhideWhenUsed/>
    <w:rsid w:val="005849E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5849EB"/>
    <w:rPr>
      <w:rFonts w:ascii="Tahoma" w:hAnsi="Tahoma" w:cs="Tahoma"/>
      <w:sz w:val="16"/>
      <w:szCs w:val="1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4F2C5E"/>
    <w:pPr>
      <w:spacing w:before="100" w:beforeAutospacing="1" w:after="100" w:afterAutospacing="1"/>
    </w:pPr>
    <w:rPr>
      <w:rFonts w:ascii="Times New Roman" w:eastAsiaTheme="minorEastAsia" w:hAnsi="Times New Roman"/>
      <w:sz w:val="24"/>
      <w:lang w:val="pl-PL" w:eastAsia="pl-PL"/>
    </w:rPr>
  </w:style>
  <w:style w:type="paragraph" w:customStyle="1" w:styleId="TableText">
    <w:name w:val="Table Text"/>
    <w:basedOn w:val="BodyText1"/>
    <w:qFormat/>
    <w:rsid w:val="006215CC"/>
    <w:pPr>
      <w:spacing w:after="0"/>
    </w:pPr>
    <w:rPr>
      <w:rFonts w:ascii="Verdana" w:hAnsi="Verdana"/>
      <w:color w:val="242424" w:themeColor="background2" w:themeShade="40"/>
      <w:szCs w:val="20"/>
    </w:rPr>
  </w:style>
  <w:style w:type="paragraph" w:styleId="NoSpacing">
    <w:name w:val="No Spacing"/>
    <w:uiPriority w:val="1"/>
    <w:qFormat/>
    <w:rsid w:val="00DD178B"/>
    <w:rPr>
      <w:rFonts w:ascii="Verdana" w:eastAsia="Arial" w:hAnsi="Verdana" w:cs="Arial"/>
      <w:b/>
      <w:bCs/>
      <w:color w:val="00264A" w:themeColor="text1"/>
      <w:sz w:val="24"/>
      <w:szCs w:val="24"/>
      <w:lang w:val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2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46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26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300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4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9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22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8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11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2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16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8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7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87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5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3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26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987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80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87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8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5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48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4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1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8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436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package" Target="embeddings/Microsoft_Excel_Worksheet.xlsx"/><Relationship Id="rId26" Type="http://schemas.openxmlformats.org/officeDocument/2006/relationships/image" Target="media/image9.png"/><Relationship Id="rId39" Type="http://schemas.openxmlformats.org/officeDocument/2006/relationships/image" Target="media/image150.png"/><Relationship Id="rId21" Type="http://schemas.openxmlformats.org/officeDocument/2006/relationships/comments" Target="comments.xml"/><Relationship Id="rId34" Type="http://schemas.openxmlformats.org/officeDocument/2006/relationships/image" Target="media/image14.emf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microsoft.com/office/2011/relationships/people" Target="peop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emf"/><Relationship Id="rId25" Type="http://schemas.openxmlformats.org/officeDocument/2006/relationships/package" Target="embeddings/Microsoft_Excel_Worksheet2.xlsx"/><Relationship Id="rId33" Type="http://schemas.openxmlformats.org/officeDocument/2006/relationships/oleObject" Target="embeddings/oleObject2.bin"/><Relationship Id="rId38" Type="http://schemas.openxmlformats.org/officeDocument/2006/relationships/image" Target="media/image16.png"/><Relationship Id="rId46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package" Target="embeddings/Microsoft_Excel_Worksheet1.xlsx"/><Relationship Id="rId29" Type="http://schemas.openxmlformats.org/officeDocument/2006/relationships/image" Target="media/image110.png"/><Relationship Id="rId41" Type="http://schemas.openxmlformats.org/officeDocument/2006/relationships/image" Target="media/image17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8.emf"/><Relationship Id="rId32" Type="http://schemas.openxmlformats.org/officeDocument/2006/relationships/image" Target="media/image13.emf"/><Relationship Id="rId37" Type="http://schemas.openxmlformats.org/officeDocument/2006/relationships/oleObject" Target="embeddings/oleObject3.bin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53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microsoft.com/office/2016/09/relationships/commentsIds" Target="commentsIds.xml"/><Relationship Id="rId28" Type="http://schemas.openxmlformats.org/officeDocument/2006/relationships/image" Target="media/image11.png"/><Relationship Id="rId36" Type="http://schemas.openxmlformats.org/officeDocument/2006/relationships/image" Target="media/image15.emf"/><Relationship Id="rId49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7.emf"/><Relationship Id="rId31" Type="http://schemas.openxmlformats.org/officeDocument/2006/relationships/oleObject" Target="embeddings/oleObject1.bin"/><Relationship Id="rId44" Type="http://schemas.openxmlformats.org/officeDocument/2006/relationships/image" Target="media/image20.png"/><Relationship Id="rId52" Type="http://schemas.openxmlformats.org/officeDocument/2006/relationships/header" Target="head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microsoft.com/office/2011/relationships/commentsExtended" Target="commentsExtended.xml"/><Relationship Id="rId27" Type="http://schemas.openxmlformats.org/officeDocument/2006/relationships/image" Target="media/image10.png"/><Relationship Id="rId30" Type="http://schemas.openxmlformats.org/officeDocument/2006/relationships/image" Target="media/image12.emf"/><Relationship Id="rId35" Type="http://schemas.openxmlformats.org/officeDocument/2006/relationships/package" Target="embeddings/Microsoft_Excel_Worksheet3.xlsx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Palette_Capgemini">
      <a:dk1>
        <a:srgbClr val="00264A"/>
      </a:dk1>
      <a:lt1>
        <a:sysClr val="window" lastClr="FFFFFF"/>
      </a:lt1>
      <a:dk2>
        <a:srgbClr val="9F958F"/>
      </a:dk2>
      <a:lt2>
        <a:srgbClr val="909090"/>
      </a:lt2>
      <a:accent1>
        <a:srgbClr val="F9BE01"/>
      </a:accent1>
      <a:accent2>
        <a:srgbClr val="ED771A"/>
      </a:accent2>
      <a:accent3>
        <a:srgbClr val="B70132"/>
      </a:accent3>
      <a:accent4>
        <a:srgbClr val="691E7C"/>
      </a:accent4>
      <a:accent5>
        <a:srgbClr val="0098CC"/>
      </a:accent5>
      <a:accent6>
        <a:srgbClr val="BDBD00"/>
      </a:accent6>
      <a:hlink>
        <a:srgbClr val="7DAFA5"/>
      </a:hlink>
      <a:folHlink>
        <a:srgbClr val="BB0065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E5166BA976EB94BB6A7ECF3A7703673" ma:contentTypeVersion="0" ma:contentTypeDescription="Create a new document." ma:contentTypeScope="" ma:versionID="33c3b9458cf54fda7bfcf655f8cb78f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9653376294f81086e7b884b358f4d5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07873E-6DC4-434F-8B8F-A1713BA463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5AD30A-C133-43FB-8B62-B93F40149BF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A2AB1B-F7D1-4819-8B9A-5F5DD45BEF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CA84E00-5F2D-472F-BB16-83BBF039B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template.dotx</Template>
  <TotalTime>27</TotalTime>
  <Pages>15</Pages>
  <Words>2485</Words>
  <Characters>14167</Characters>
  <Application>Microsoft Office Word</Application>
  <DocSecurity>0</DocSecurity>
  <Lines>118</Lines>
  <Paragraphs>33</Paragraphs>
  <ScaleCrop>false</ScaleCrop>
  <HeadingPairs>
    <vt:vector size="8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4" baseType="lpstr">
      <vt:lpstr>Word Template</vt:lpstr>
      <vt:lpstr>Word Template</vt:lpstr>
      <vt:lpstr>RFP Template</vt:lpstr>
      <vt:lpstr>Capgemini GOS Template 2006</vt:lpstr>
    </vt:vector>
  </TitlesOfParts>
  <Company>Capgemini</Company>
  <LinksUpToDate>false</LinksUpToDate>
  <CharactersWithSpaces>16619</CharactersWithSpaces>
  <SharedDoc>false</SharedDoc>
  <HLinks>
    <vt:vector size="360" baseType="variant">
      <vt:variant>
        <vt:i4>1769542</vt:i4>
      </vt:variant>
      <vt:variant>
        <vt:i4>309</vt:i4>
      </vt:variant>
      <vt:variant>
        <vt:i4>0</vt:i4>
      </vt:variant>
      <vt:variant>
        <vt:i4>5</vt:i4>
      </vt:variant>
      <vt:variant>
        <vt:lpwstr>http://en.wikipedia.org/wiki/ESAC</vt:lpwstr>
      </vt:variant>
      <vt:variant>
        <vt:lpwstr/>
      </vt:variant>
      <vt:variant>
        <vt:i4>1179731</vt:i4>
      </vt:variant>
      <vt:variant>
        <vt:i4>306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1179739</vt:i4>
      </vt:variant>
      <vt:variant>
        <vt:i4>303</vt:i4>
      </vt:variant>
      <vt:variant>
        <vt:i4>0</vt:i4>
      </vt:variant>
      <vt:variant>
        <vt:i4>5</vt:i4>
      </vt:variant>
      <vt:variant>
        <vt:lpwstr>http://en.wikipedia.org/wiki/Cologne</vt:lpwstr>
      </vt:variant>
      <vt:variant>
        <vt:lpwstr/>
      </vt:variant>
      <vt:variant>
        <vt:i4>7798836</vt:i4>
      </vt:variant>
      <vt:variant>
        <vt:i4>300</vt:i4>
      </vt:variant>
      <vt:variant>
        <vt:i4>0</vt:i4>
      </vt:variant>
      <vt:variant>
        <vt:i4>5</vt:i4>
      </vt:variant>
      <vt:variant>
        <vt:lpwstr>http://en.wikipedia.org/wiki/European_Astronaut_Centre</vt:lpwstr>
      </vt:variant>
      <vt:variant>
        <vt:lpwstr/>
      </vt:variant>
      <vt:variant>
        <vt:i4>1179731</vt:i4>
      </vt:variant>
      <vt:variant>
        <vt:i4>297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7274537</vt:i4>
      </vt:variant>
      <vt:variant>
        <vt:i4>294</vt:i4>
      </vt:variant>
      <vt:variant>
        <vt:i4>0</vt:i4>
      </vt:variant>
      <vt:variant>
        <vt:i4>5</vt:i4>
      </vt:variant>
      <vt:variant>
        <vt:lpwstr>http://en.wikipedia.org/wiki/Darmstadt</vt:lpwstr>
      </vt:variant>
      <vt:variant>
        <vt:lpwstr/>
      </vt:variant>
      <vt:variant>
        <vt:i4>2031729</vt:i4>
      </vt:variant>
      <vt:variant>
        <vt:i4>291</vt:i4>
      </vt:variant>
      <vt:variant>
        <vt:i4>0</vt:i4>
      </vt:variant>
      <vt:variant>
        <vt:i4>5</vt:i4>
      </vt:variant>
      <vt:variant>
        <vt:lpwstr>http://en.wikipedia.org/wiki/European_Space_Operations_Centre</vt:lpwstr>
      </vt:variant>
      <vt:variant>
        <vt:lpwstr/>
      </vt:variant>
      <vt:variant>
        <vt:i4>7209005</vt:i4>
      </vt:variant>
      <vt:variant>
        <vt:i4>288</vt:i4>
      </vt:variant>
      <vt:variant>
        <vt:i4>0</vt:i4>
      </vt:variant>
      <vt:variant>
        <vt:i4>5</vt:i4>
      </vt:variant>
      <vt:variant>
        <vt:lpwstr>http://en.wikipedia.org/wiki/Italy</vt:lpwstr>
      </vt:variant>
      <vt:variant>
        <vt:lpwstr/>
      </vt:variant>
      <vt:variant>
        <vt:i4>983125</vt:i4>
      </vt:variant>
      <vt:variant>
        <vt:i4>285</vt:i4>
      </vt:variant>
      <vt:variant>
        <vt:i4>0</vt:i4>
      </vt:variant>
      <vt:variant>
        <vt:i4>5</vt:i4>
      </vt:variant>
      <vt:variant>
        <vt:lpwstr>http://en.wikipedia.org/wiki/Frascati</vt:lpwstr>
      </vt:variant>
      <vt:variant>
        <vt:lpwstr/>
      </vt:variant>
      <vt:variant>
        <vt:i4>6684719</vt:i4>
      </vt:variant>
      <vt:variant>
        <vt:i4>282</vt:i4>
      </vt:variant>
      <vt:variant>
        <vt:i4>0</vt:i4>
      </vt:variant>
      <vt:variant>
        <vt:i4>5</vt:i4>
      </vt:variant>
      <vt:variant>
        <vt:lpwstr>http://en.wikipedia.org/wiki/ESRIN</vt:lpwstr>
      </vt:variant>
      <vt:variant>
        <vt:lpwstr/>
      </vt:variant>
      <vt:variant>
        <vt:i4>1114191</vt:i4>
      </vt:variant>
      <vt:variant>
        <vt:i4>279</vt:i4>
      </vt:variant>
      <vt:variant>
        <vt:i4>0</vt:i4>
      </vt:variant>
      <vt:variant>
        <vt:i4>5</vt:i4>
      </vt:variant>
      <vt:variant>
        <vt:lpwstr>http://en.wikipedia.org/wiki/Netherlands</vt:lpwstr>
      </vt:variant>
      <vt:variant>
        <vt:lpwstr/>
      </vt:variant>
      <vt:variant>
        <vt:i4>7864373</vt:i4>
      </vt:variant>
      <vt:variant>
        <vt:i4>276</vt:i4>
      </vt:variant>
      <vt:variant>
        <vt:i4>0</vt:i4>
      </vt:variant>
      <vt:variant>
        <vt:i4>5</vt:i4>
      </vt:variant>
      <vt:variant>
        <vt:lpwstr>http://en.wikipedia.org/wiki/Noordwijk</vt:lpwstr>
      </vt:variant>
      <vt:variant>
        <vt:lpwstr/>
      </vt:variant>
      <vt:variant>
        <vt:i4>7143459</vt:i4>
      </vt:variant>
      <vt:variant>
        <vt:i4>273</vt:i4>
      </vt:variant>
      <vt:variant>
        <vt:i4>0</vt:i4>
      </vt:variant>
      <vt:variant>
        <vt:i4>5</vt:i4>
      </vt:variant>
      <vt:variant>
        <vt:lpwstr>http://en.wikipedia.org/wiki/ESTEC</vt:lpwstr>
      </vt:variant>
      <vt:variant>
        <vt:lpwstr/>
      </vt:variant>
      <vt:variant>
        <vt:i4>7209021</vt:i4>
      </vt:variant>
      <vt:variant>
        <vt:i4>270</vt:i4>
      </vt:variant>
      <vt:variant>
        <vt:i4>0</vt:i4>
      </vt:variant>
      <vt:variant>
        <vt:i4>5</vt:i4>
      </vt:variant>
      <vt:variant>
        <vt:lpwstr>http://en.wikipedia.org/wiki/Paris</vt:lpwstr>
      </vt:variant>
      <vt:variant>
        <vt:lpwstr/>
      </vt:variant>
      <vt:variant>
        <vt:i4>7602180</vt:i4>
      </vt:variant>
      <vt:variant>
        <vt:i4>267</vt:i4>
      </vt:variant>
      <vt:variant>
        <vt:i4>0</vt:i4>
      </vt:variant>
      <vt:variant>
        <vt:i4>5</vt:i4>
      </vt:variant>
      <vt:variant>
        <vt:lpwstr>http://en.wikipedia.org/wiki/Space_exploration</vt:lpwstr>
      </vt:variant>
      <vt:variant>
        <vt:lpwstr/>
      </vt:variant>
      <vt:variant>
        <vt:i4>1704022</vt:i4>
      </vt:variant>
      <vt:variant>
        <vt:i4>264</vt:i4>
      </vt:variant>
      <vt:variant>
        <vt:i4>0</vt:i4>
      </vt:variant>
      <vt:variant>
        <vt:i4>5</vt:i4>
      </vt:variant>
      <vt:variant>
        <vt:lpwstr>http://en.wikipedia.org/wiki/Intergovernmentalism</vt:lpwstr>
      </vt:variant>
      <vt:variant>
        <vt:lpwstr/>
      </vt:variant>
      <vt:variant>
        <vt:i4>3342398</vt:i4>
      </vt:variant>
      <vt:variant>
        <vt:i4>261</vt:i4>
      </vt:variant>
      <vt:variant>
        <vt:i4>0</vt:i4>
      </vt:variant>
      <vt:variant>
        <vt:i4>5</vt:i4>
      </vt:variant>
      <vt:variant>
        <vt:lpwstr>http://www.naandi.org/</vt:lpwstr>
      </vt:variant>
      <vt:variant>
        <vt:lpwstr/>
      </vt:variant>
      <vt:variant>
        <vt:i4>1835064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_Toc277589500</vt:lpwstr>
      </vt:variant>
      <vt:variant>
        <vt:i4>1376313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_Toc277589499</vt:lpwstr>
      </vt:variant>
      <vt:variant>
        <vt:i4>1376313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_Toc277589498</vt:lpwstr>
      </vt:variant>
      <vt:variant>
        <vt:i4>1376313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_Toc277589497</vt:lpwstr>
      </vt:variant>
      <vt:variant>
        <vt:i4>1376313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_Toc277589496</vt:lpwstr>
      </vt:variant>
      <vt:variant>
        <vt:i4>1376313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_Toc277589495</vt:lpwstr>
      </vt:variant>
      <vt:variant>
        <vt:i4>1376313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_Toc277589494</vt:lpwstr>
      </vt:variant>
      <vt:variant>
        <vt:i4>1376313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_Toc277589493</vt:lpwstr>
      </vt:variant>
      <vt:variant>
        <vt:i4>1376313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_Toc277589492</vt:lpwstr>
      </vt:variant>
      <vt:variant>
        <vt:i4>1376313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_Toc277589491</vt:lpwstr>
      </vt:variant>
      <vt:variant>
        <vt:i4>1376313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_Toc277589490</vt:lpwstr>
      </vt:variant>
      <vt:variant>
        <vt:i4>1310777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_Toc277589489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_Toc277589488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_Toc277589487</vt:lpwstr>
      </vt:variant>
      <vt:variant>
        <vt:i4>1310777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_Toc277589486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_Toc277589485</vt:lpwstr>
      </vt:variant>
      <vt:variant>
        <vt:i4>1310777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_Toc277589484</vt:lpwstr>
      </vt:variant>
      <vt:variant>
        <vt:i4>1310777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_Toc277589483</vt:lpwstr>
      </vt:variant>
      <vt:variant>
        <vt:i4>1310777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_Toc277589482</vt:lpwstr>
      </vt:variant>
      <vt:variant>
        <vt:i4>1310777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_Toc277589481</vt:lpwstr>
      </vt:variant>
      <vt:variant>
        <vt:i4>1310777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_Toc277589480</vt:lpwstr>
      </vt:variant>
      <vt:variant>
        <vt:i4>1769529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_Toc277589479</vt:lpwstr>
      </vt:variant>
      <vt:variant>
        <vt:i4>1769529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_Toc277589478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_Toc277589477</vt:lpwstr>
      </vt:variant>
      <vt:variant>
        <vt:i4>1769529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_Toc277589476</vt:lpwstr>
      </vt:variant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_Toc277589475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_Toc277589474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_Toc277589473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_Toc277589472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_Toc277589471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_Toc277589470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_Toc277589469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_Toc277589468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_Toc277589467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_Toc277589466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_Toc277589465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_Toc277589464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_Toc277589463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_Toc277589462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_Toc277589461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_Toc277589460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_Toc277589459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_Toc277589458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</dc:title>
  <dc:subject>Template</dc:subject>
  <dc:creator>Capgemini</dc:creator>
  <cp:lastModifiedBy>Carranza, Juan Jose</cp:lastModifiedBy>
  <cp:revision>23</cp:revision>
  <cp:lastPrinted>2012-12-14T15:18:00Z</cp:lastPrinted>
  <dcterms:created xsi:type="dcterms:W3CDTF">2019-02-25T17:03:00Z</dcterms:created>
  <dcterms:modified xsi:type="dcterms:W3CDTF">2019-04-08T15:02:00Z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0x010100CE5166BA976EB94BB6A7ECF3A7703673</vt:lpwstr>
  </property>
</Properties>
</file>